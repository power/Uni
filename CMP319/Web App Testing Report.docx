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1F9B5" w14:textId="77777777" w:rsidR="00CA5897" w:rsidRPr="008D7D6B" w:rsidRDefault="00CA5897" w:rsidP="008605B2">
      <w:pPr>
        <w:ind w:right="4"/>
      </w:pPr>
    </w:p>
    <w:p w14:paraId="7E455C62" w14:textId="77777777" w:rsidR="00527338" w:rsidRPr="008D7D6B" w:rsidRDefault="00527338" w:rsidP="008605B2">
      <w:pPr>
        <w:ind w:right="4"/>
      </w:pPr>
    </w:p>
    <w:p w14:paraId="45F60E51" w14:textId="77777777" w:rsidR="00A50E2A" w:rsidRPr="008D7D6B" w:rsidRDefault="009C5438" w:rsidP="008605B2">
      <w:pPr>
        <w:ind w:right="4"/>
        <w:jc w:val="center"/>
      </w:pPr>
      <w:r w:rsidRPr="008D7D6B">
        <w:rPr>
          <w:noProof/>
          <w:lang w:eastAsia="en-GB"/>
        </w:rPr>
        <w:drawing>
          <wp:inline distT="0" distB="0" distL="0" distR="0" wp14:anchorId="743610AB" wp14:editId="592A5E0A">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0B9016DD" w14:textId="77777777" w:rsidR="009627B3" w:rsidRPr="008D7D6B" w:rsidRDefault="009627B3" w:rsidP="008605B2">
      <w:pPr>
        <w:ind w:right="4"/>
      </w:pPr>
    </w:p>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rsidRPr="008D7D6B" w14:paraId="43F7587C" w14:textId="77777777" w:rsidTr="0022030D">
        <w:trPr>
          <w:cantSplit/>
          <w:trHeight w:val="4958"/>
        </w:trPr>
        <w:tc>
          <w:tcPr>
            <w:tcW w:w="7283" w:type="dxa"/>
            <w:shd w:val="clear" w:color="auto" w:fill="auto"/>
            <w:vAlign w:val="center"/>
          </w:tcPr>
          <w:p w14:paraId="31C9E32B" w14:textId="685E654A" w:rsidR="009627B3" w:rsidRPr="008D7D6B" w:rsidRDefault="00022EC4" w:rsidP="008605B2">
            <w:pPr>
              <w:spacing w:after="0" w:line="260" w:lineRule="auto"/>
              <w:ind w:right="4"/>
              <w:jc w:val="center"/>
              <w:rPr>
                <w:b/>
                <w:sz w:val="56"/>
              </w:rPr>
            </w:pPr>
            <w:r w:rsidRPr="008D7D6B">
              <w:rPr>
                <w:b/>
                <w:sz w:val="56"/>
              </w:rPr>
              <w:t>Security Assessment of a Web Application</w:t>
            </w:r>
          </w:p>
          <w:p w14:paraId="291CBC05" w14:textId="77777777" w:rsidR="009627B3" w:rsidRPr="008D7D6B" w:rsidRDefault="009627B3" w:rsidP="008605B2">
            <w:pPr>
              <w:ind w:right="4"/>
              <w:rPr>
                <w:rFonts w:ascii="Verdana" w:hAnsi="Verdana"/>
                <w:color w:val="222222"/>
                <w:shd w:val="clear" w:color="auto" w:fill="FFFFFF"/>
              </w:rPr>
            </w:pPr>
          </w:p>
          <w:p w14:paraId="315CC6ED" w14:textId="4BBA4556" w:rsidR="0022030D" w:rsidRPr="008D7D6B" w:rsidRDefault="00022EC4" w:rsidP="008605B2">
            <w:pPr>
              <w:spacing w:after="161"/>
              <w:ind w:right="4"/>
              <w:jc w:val="center"/>
              <w:rPr>
                <w:b/>
              </w:rPr>
            </w:pPr>
            <w:r w:rsidRPr="008D7D6B">
              <w:rPr>
                <w:b/>
                <w:sz w:val="40"/>
              </w:rPr>
              <w:t>David Cox</w:t>
            </w:r>
          </w:p>
          <w:p w14:paraId="4F484677" w14:textId="77AACEC6" w:rsidR="0022030D" w:rsidRPr="008D7D6B" w:rsidRDefault="0022030D" w:rsidP="008605B2">
            <w:pPr>
              <w:spacing w:after="161"/>
              <w:ind w:right="4"/>
              <w:jc w:val="center"/>
            </w:pPr>
            <w:r w:rsidRPr="008D7D6B">
              <w:rPr>
                <w:sz w:val="30"/>
              </w:rPr>
              <w:t>CMP</w:t>
            </w:r>
            <w:r w:rsidR="00022EC4" w:rsidRPr="008D7D6B">
              <w:rPr>
                <w:sz w:val="30"/>
              </w:rPr>
              <w:t>319</w:t>
            </w:r>
            <w:r w:rsidR="002E653A" w:rsidRPr="008D7D6B">
              <w:rPr>
                <w:sz w:val="30"/>
              </w:rPr>
              <w:t xml:space="preserve">: </w:t>
            </w:r>
            <w:r w:rsidR="00022EC4" w:rsidRPr="008D7D6B">
              <w:rPr>
                <w:sz w:val="30"/>
              </w:rPr>
              <w:t>Web App</w:t>
            </w:r>
            <w:r w:rsidR="00A35783" w:rsidRPr="008D7D6B">
              <w:rPr>
                <w:sz w:val="30"/>
              </w:rPr>
              <w:t>lication Penetration Testing</w:t>
            </w:r>
          </w:p>
          <w:p w14:paraId="6AB22E5A" w14:textId="77777777" w:rsidR="00A35783" w:rsidRPr="008D7D6B" w:rsidRDefault="00A35783" w:rsidP="00A35783">
            <w:pPr>
              <w:spacing w:after="161"/>
              <w:ind w:right="4"/>
              <w:jc w:val="center"/>
              <w:rPr>
                <w:b/>
                <w:sz w:val="30"/>
              </w:rPr>
            </w:pPr>
            <w:r w:rsidRPr="008D7D6B">
              <w:rPr>
                <w:b/>
                <w:sz w:val="30"/>
              </w:rPr>
              <w:t>BSc (Hons) Ethical Hacking Year 3</w:t>
            </w:r>
          </w:p>
          <w:p w14:paraId="5BA42A4B" w14:textId="10749F21" w:rsidR="0022030D" w:rsidRPr="008D7D6B" w:rsidRDefault="008B7EEA" w:rsidP="00A35783">
            <w:pPr>
              <w:spacing w:after="161"/>
              <w:ind w:right="4"/>
              <w:jc w:val="center"/>
            </w:pPr>
            <w:r w:rsidRPr="008D7D6B">
              <w:rPr>
                <w:sz w:val="30"/>
              </w:rPr>
              <w:t>20</w:t>
            </w:r>
            <w:r w:rsidR="00A35783" w:rsidRPr="008D7D6B">
              <w:rPr>
                <w:sz w:val="30"/>
              </w:rPr>
              <w:t>23/2024</w:t>
            </w:r>
          </w:p>
        </w:tc>
      </w:tr>
    </w:tbl>
    <w:p w14:paraId="030A73B4" w14:textId="77777777" w:rsidR="0022030D" w:rsidRPr="008D7D6B" w:rsidRDefault="0022030D" w:rsidP="008605B2">
      <w:pPr>
        <w:ind w:right="4"/>
      </w:pPr>
    </w:p>
    <w:p w14:paraId="43056E06" w14:textId="77777777" w:rsidR="0022030D" w:rsidRPr="008D7D6B" w:rsidRDefault="0022030D" w:rsidP="008605B2">
      <w:pPr>
        <w:ind w:right="4"/>
      </w:pPr>
    </w:p>
    <w:p w14:paraId="425AA769" w14:textId="77777777" w:rsidR="0022030D" w:rsidRPr="008D7D6B" w:rsidRDefault="0022030D" w:rsidP="008605B2">
      <w:pPr>
        <w:ind w:right="4"/>
      </w:pPr>
    </w:p>
    <w:p w14:paraId="2AD53FB6" w14:textId="77777777" w:rsidR="0022030D" w:rsidRPr="008D7D6B" w:rsidRDefault="0022030D" w:rsidP="008605B2">
      <w:pPr>
        <w:ind w:right="4"/>
      </w:pPr>
    </w:p>
    <w:p w14:paraId="51F9F76B" w14:textId="77777777" w:rsidR="0022030D" w:rsidRPr="008D7D6B" w:rsidRDefault="0022030D" w:rsidP="008605B2">
      <w:pPr>
        <w:ind w:right="4"/>
      </w:pPr>
    </w:p>
    <w:p w14:paraId="7D959697" w14:textId="77777777" w:rsidR="0022030D" w:rsidRPr="008D7D6B" w:rsidRDefault="0022030D" w:rsidP="008605B2">
      <w:pPr>
        <w:ind w:right="4"/>
      </w:pPr>
    </w:p>
    <w:p w14:paraId="6EBF0D13" w14:textId="77777777" w:rsidR="0022030D" w:rsidRPr="008D7D6B" w:rsidRDefault="0022030D" w:rsidP="008605B2">
      <w:pPr>
        <w:ind w:right="4"/>
      </w:pPr>
    </w:p>
    <w:p w14:paraId="3265733C" w14:textId="77777777" w:rsidR="0022030D" w:rsidRPr="008D7D6B" w:rsidRDefault="0022030D" w:rsidP="008605B2">
      <w:pPr>
        <w:ind w:right="4"/>
      </w:pPr>
    </w:p>
    <w:p w14:paraId="79029CD6" w14:textId="77777777" w:rsidR="0022030D" w:rsidRPr="008D7D6B" w:rsidRDefault="0022030D" w:rsidP="008605B2">
      <w:pPr>
        <w:ind w:right="4"/>
      </w:pPr>
    </w:p>
    <w:p w14:paraId="7447A7FD" w14:textId="77777777" w:rsidR="0022030D" w:rsidRPr="008D7D6B" w:rsidRDefault="0022030D" w:rsidP="008605B2">
      <w:pPr>
        <w:ind w:right="4"/>
      </w:pPr>
    </w:p>
    <w:p w14:paraId="7C0484A0" w14:textId="77777777" w:rsidR="00CA5897" w:rsidRPr="008D7D6B" w:rsidRDefault="00CA5897" w:rsidP="008605B2">
      <w:pPr>
        <w:ind w:right="4"/>
      </w:pPr>
    </w:p>
    <w:p w14:paraId="5460E7BC" w14:textId="77777777" w:rsidR="00CA5897" w:rsidRPr="008D7D6B" w:rsidRDefault="00CA5897" w:rsidP="008605B2">
      <w:pPr>
        <w:ind w:right="4"/>
      </w:pPr>
    </w:p>
    <w:p w14:paraId="24A6E9A5" w14:textId="77777777" w:rsidR="00CA5897" w:rsidRPr="008D7D6B" w:rsidRDefault="00CA5897" w:rsidP="008605B2">
      <w:pPr>
        <w:ind w:right="4"/>
      </w:pPr>
    </w:p>
    <w:p w14:paraId="325E2A52" w14:textId="77777777" w:rsidR="00CA5897" w:rsidRPr="008D7D6B" w:rsidRDefault="00CA5897" w:rsidP="008605B2">
      <w:pPr>
        <w:ind w:right="4"/>
      </w:pPr>
    </w:p>
    <w:p w14:paraId="618A5B49" w14:textId="77777777" w:rsidR="00CA5897" w:rsidRPr="008D7D6B" w:rsidRDefault="00CA5897" w:rsidP="008605B2">
      <w:pPr>
        <w:ind w:right="4"/>
      </w:pPr>
    </w:p>
    <w:p w14:paraId="65D6C3C3" w14:textId="77777777" w:rsidR="0022030D" w:rsidRPr="008D7D6B" w:rsidRDefault="0022030D" w:rsidP="008605B2">
      <w:pPr>
        <w:ind w:right="4"/>
      </w:pPr>
    </w:p>
    <w:p w14:paraId="7B20F537" w14:textId="77777777" w:rsidR="0022030D" w:rsidRPr="008D7D6B" w:rsidRDefault="0022030D" w:rsidP="008605B2">
      <w:pPr>
        <w:ind w:right="4"/>
      </w:pPr>
    </w:p>
    <w:p w14:paraId="3A6C35F8" w14:textId="77777777" w:rsidR="0022030D" w:rsidRPr="008D7D6B" w:rsidRDefault="0022030D" w:rsidP="008605B2">
      <w:pPr>
        <w:ind w:right="4"/>
      </w:pPr>
    </w:p>
    <w:p w14:paraId="529B16B0" w14:textId="77777777" w:rsidR="009C1A03" w:rsidRPr="008D7D6B" w:rsidRDefault="009C1A03" w:rsidP="008605B2">
      <w:pPr>
        <w:ind w:right="4"/>
      </w:pPr>
    </w:p>
    <w:p w14:paraId="12BCBE1E" w14:textId="77777777" w:rsidR="009C1A03" w:rsidRPr="008D7D6B" w:rsidRDefault="009C1A03" w:rsidP="008605B2">
      <w:pPr>
        <w:ind w:right="4"/>
      </w:pPr>
    </w:p>
    <w:p w14:paraId="52485DFD" w14:textId="77777777" w:rsidR="009C1A03" w:rsidRPr="008D7D6B" w:rsidRDefault="009C1A03" w:rsidP="008605B2">
      <w:pPr>
        <w:ind w:right="4"/>
      </w:pPr>
    </w:p>
    <w:p w14:paraId="65BB5CAD" w14:textId="77777777" w:rsidR="009C1A03" w:rsidRPr="008D7D6B" w:rsidRDefault="009C1A03" w:rsidP="008605B2">
      <w:pPr>
        <w:ind w:right="4"/>
      </w:pPr>
    </w:p>
    <w:p w14:paraId="645F2FA7" w14:textId="77777777" w:rsidR="0022030D" w:rsidRPr="008D7D6B" w:rsidRDefault="0022030D" w:rsidP="008605B2">
      <w:pPr>
        <w:framePr w:hSpace="180" w:wrap="around" w:vAnchor="page" w:hAnchor="margin" w:xAlign="center" w:y="7553"/>
        <w:spacing w:line="240" w:lineRule="auto"/>
        <w:ind w:right="4"/>
        <w:jc w:val="center"/>
        <w:rPr>
          <w:i/>
          <w:sz w:val="24"/>
          <w:szCs w:val="24"/>
        </w:rPr>
      </w:pPr>
    </w:p>
    <w:p w14:paraId="01849ACE" w14:textId="216F8A1E" w:rsidR="00AF30B3" w:rsidRDefault="0022030D" w:rsidP="00AF30B3">
      <w:pPr>
        <w:ind w:right="4"/>
        <w:jc w:val="center"/>
        <w:rPr>
          <w:i/>
          <w:sz w:val="24"/>
          <w:szCs w:val="24"/>
        </w:rPr>
      </w:pPr>
      <w:r w:rsidRPr="008D7D6B">
        <w:rPr>
          <w:i/>
          <w:sz w:val="24"/>
          <w:szCs w:val="24"/>
        </w:rPr>
        <w:t>Note that Information contained in this document is for educational purposes.</w:t>
      </w:r>
    </w:p>
    <w:p w14:paraId="105DB478" w14:textId="71DCA1E0" w:rsidR="00AF30B3" w:rsidRDefault="00AF30B3" w:rsidP="00146BE3">
      <w:pPr>
        <w:pStyle w:val="Heading1"/>
      </w:pPr>
      <w:bookmarkStart w:id="0" w:name="_Toc153104599"/>
      <w:r>
        <w:lastRenderedPageBreak/>
        <w:t>Abstract</w:t>
      </w:r>
      <w:bookmarkEnd w:id="0"/>
    </w:p>
    <w:p w14:paraId="727BD688" w14:textId="4D722F04" w:rsidR="00AF30B3" w:rsidRDefault="00AF30B3" w:rsidP="00AF30B3">
      <w:r>
        <w:t>Astl</w:t>
      </w:r>
      <w:r w:rsidR="00882A63">
        <w:t xml:space="preserve">ey Jewellers are a jewellery company that have recently requested a penetration test of their website, they have approached an independent penetration tester and requested that they </w:t>
      </w:r>
      <w:r w:rsidR="008174A7">
        <w:t>provide a report with their findings of the website as well as any mitigations that should be taken to prevent the vulnerabilities from being found on the website, from being exploited.</w:t>
      </w:r>
    </w:p>
    <w:p w14:paraId="1C9463D5" w14:textId="77777777" w:rsidR="008174A7" w:rsidRDefault="008174A7" w:rsidP="00AF30B3"/>
    <w:p w14:paraId="754A3A66" w14:textId="4ABFDA7B" w:rsidR="008174A7" w:rsidRDefault="008174A7" w:rsidP="00AF30B3">
      <w:r>
        <w:t xml:space="preserve">This report covers </w:t>
      </w:r>
      <w:r w:rsidR="00F8596B">
        <w:t>a thorough penetration test of the web</w:t>
      </w:r>
      <w:r w:rsidR="00BC24F0">
        <w:t>site</w:t>
      </w:r>
      <w:r w:rsidR="00F8596B">
        <w:t xml:space="preserve">, utilising the OWASP Web Application Testing methodology. The tester has chosen this methodology due to the wide range of tests that are covered in the methodology, and decided to follow the methodology to ensure that the </w:t>
      </w:r>
      <w:r w:rsidR="00BC24F0">
        <w:t xml:space="preserve">website is tested logically, thoroughly and to a great detail to ensure that all bases have been covered and any possible issues with the website can </w:t>
      </w:r>
      <w:r w:rsidR="00C32ED9">
        <w:t xml:space="preserve">identified and mitigated. </w:t>
      </w:r>
    </w:p>
    <w:p w14:paraId="2737502C" w14:textId="77777777" w:rsidR="00B46736" w:rsidRDefault="00B46736" w:rsidP="00AF30B3"/>
    <w:p w14:paraId="2294C371" w14:textId="73C82E9E" w:rsidR="00B46736" w:rsidRPr="00AF30B3" w:rsidRDefault="00B46736" w:rsidP="00AF30B3">
      <w:r>
        <w:t xml:space="preserve">Throughout the penetration test, the tester uncovered numerous vulnerabilities </w:t>
      </w:r>
      <w:r w:rsidR="00B07F07">
        <w:t>including</w:t>
      </w:r>
      <w:r>
        <w:t xml:space="preserve"> SQL Injection, </w:t>
      </w:r>
      <w:r w:rsidR="001B27B5">
        <w:t xml:space="preserve">Directory Traversal and Cross Site Scripting. The vulnerabilities found by the tester allowed them to gain complete control over the website through weak admin credentials </w:t>
      </w:r>
      <w:r w:rsidR="00F34087">
        <w:t>and gave them the ability to alter the website in any way that the tested pleased. The following report will cover in-depth the steps taken by the tester to reproduce every vulnerability found</w:t>
      </w:r>
      <w:r w:rsidR="0038265B">
        <w:t xml:space="preserve"> whilst also providing adequate steps to mitigate and prevent those vulnerabilities from being exploited and thus preventing malicious actors from gaining </w:t>
      </w:r>
      <w:r w:rsidR="00020126">
        <w:t>privileged access to the website, and potentially the infrastructure hosting the website.</w:t>
      </w:r>
      <w:r>
        <w:t xml:space="preserve"> </w:t>
      </w:r>
    </w:p>
    <w:p w14:paraId="6E340510" w14:textId="77777777" w:rsidR="00AF30B3" w:rsidRDefault="00AF30B3"/>
    <w:p w14:paraId="5DD779B9" w14:textId="77777777" w:rsidR="00AF30B3" w:rsidRDefault="00AF30B3"/>
    <w:p w14:paraId="0D036DC7" w14:textId="77777777" w:rsidR="00AF30B3" w:rsidRDefault="00AF30B3"/>
    <w:p w14:paraId="5D028C09" w14:textId="77777777" w:rsidR="00AF30B3" w:rsidRDefault="00AF30B3"/>
    <w:p w14:paraId="6B2F686A" w14:textId="77777777" w:rsidR="00AF30B3" w:rsidRDefault="00AF30B3"/>
    <w:p w14:paraId="53A7F948" w14:textId="3C463980" w:rsidR="009C1A03" w:rsidRPr="008D7D6B" w:rsidRDefault="009C1A03">
      <w:r w:rsidRPr="008D7D6B">
        <w:br w:type="page"/>
      </w:r>
    </w:p>
    <w:sdt>
      <w:sdtPr>
        <w:rPr>
          <w:rFonts w:eastAsiaTheme="minorEastAsia" w:cstheme="minorBidi"/>
          <w:b w:val="0"/>
          <w:color w:val="auto"/>
          <w:sz w:val="22"/>
          <w:szCs w:val="22"/>
        </w:rPr>
        <w:id w:val="-265923424"/>
        <w:docPartObj>
          <w:docPartGallery w:val="Table of Contents"/>
          <w:docPartUnique/>
        </w:docPartObj>
      </w:sdtPr>
      <w:sdtEndPr>
        <w:rPr>
          <w:bCs/>
        </w:rPr>
      </w:sdtEndPr>
      <w:sdtContent>
        <w:p w14:paraId="70A0FE8D" w14:textId="66BED624" w:rsidR="00712DC9" w:rsidRPr="008D7D6B" w:rsidRDefault="00712DC9" w:rsidP="009C1A03">
          <w:pPr>
            <w:pStyle w:val="Title"/>
            <w:ind w:right="4"/>
          </w:pPr>
          <w:r w:rsidRPr="008D7D6B">
            <w:t>Contents</w:t>
          </w:r>
        </w:p>
        <w:p w14:paraId="674728E4" w14:textId="46823D8B" w:rsidR="00663903" w:rsidRDefault="00404615">
          <w:pPr>
            <w:pStyle w:val="TOC1"/>
            <w:tabs>
              <w:tab w:val="left" w:pos="440"/>
              <w:tab w:val="right" w:leader="dot" w:pos="9350"/>
            </w:tabs>
            <w:rPr>
              <w:rFonts w:asciiTheme="minorHAnsi" w:hAnsiTheme="minorHAnsi"/>
              <w:noProof/>
              <w:kern w:val="2"/>
              <w:lang w:eastAsia="en-GB"/>
              <w14:ligatures w14:val="standardContextual"/>
            </w:rPr>
          </w:pPr>
          <w:r w:rsidRPr="008D7D6B">
            <w:fldChar w:fldCharType="begin"/>
          </w:r>
          <w:r w:rsidR="00712DC9" w:rsidRPr="008D7D6B">
            <w:instrText xml:space="preserve"> TOC \o "1-3" \h \z \u </w:instrText>
          </w:r>
          <w:r w:rsidRPr="008D7D6B">
            <w:fldChar w:fldCharType="separate"/>
          </w:r>
          <w:hyperlink w:anchor="_Toc153104599" w:history="1">
            <w:r w:rsidR="00663903" w:rsidRPr="004A49D1">
              <w:rPr>
                <w:rStyle w:val="Hyperlink"/>
                <w:noProof/>
              </w:rPr>
              <w:t>1</w:t>
            </w:r>
            <w:r w:rsidR="00663903">
              <w:rPr>
                <w:rFonts w:asciiTheme="minorHAnsi" w:hAnsiTheme="minorHAnsi"/>
                <w:noProof/>
                <w:kern w:val="2"/>
                <w:lang w:eastAsia="en-GB"/>
                <w14:ligatures w14:val="standardContextual"/>
              </w:rPr>
              <w:tab/>
            </w:r>
            <w:r w:rsidR="00663903" w:rsidRPr="004A49D1">
              <w:rPr>
                <w:rStyle w:val="Hyperlink"/>
                <w:noProof/>
              </w:rPr>
              <w:t>Abstract</w:t>
            </w:r>
            <w:r w:rsidR="00663903">
              <w:rPr>
                <w:noProof/>
                <w:webHidden/>
              </w:rPr>
              <w:tab/>
            </w:r>
            <w:r w:rsidR="00663903">
              <w:rPr>
                <w:noProof/>
                <w:webHidden/>
              </w:rPr>
              <w:fldChar w:fldCharType="begin"/>
            </w:r>
            <w:r w:rsidR="00663903">
              <w:rPr>
                <w:noProof/>
                <w:webHidden/>
              </w:rPr>
              <w:instrText xml:space="preserve"> PAGEREF _Toc153104599 \h </w:instrText>
            </w:r>
            <w:r w:rsidR="00663903">
              <w:rPr>
                <w:noProof/>
                <w:webHidden/>
              </w:rPr>
            </w:r>
            <w:r w:rsidR="00663903">
              <w:rPr>
                <w:noProof/>
                <w:webHidden/>
              </w:rPr>
              <w:fldChar w:fldCharType="separate"/>
            </w:r>
            <w:r w:rsidR="00663903">
              <w:rPr>
                <w:noProof/>
                <w:webHidden/>
              </w:rPr>
              <w:t>1</w:t>
            </w:r>
            <w:r w:rsidR="00663903">
              <w:rPr>
                <w:noProof/>
                <w:webHidden/>
              </w:rPr>
              <w:fldChar w:fldCharType="end"/>
            </w:r>
          </w:hyperlink>
        </w:p>
        <w:p w14:paraId="2FF8A984" w14:textId="3FC75FB3" w:rsidR="00663903"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104600" w:history="1">
            <w:r w:rsidR="00663903" w:rsidRPr="004A49D1">
              <w:rPr>
                <w:rStyle w:val="Hyperlink"/>
                <w:noProof/>
              </w:rPr>
              <w:t>2</w:t>
            </w:r>
            <w:r w:rsidR="00663903">
              <w:rPr>
                <w:rFonts w:asciiTheme="minorHAnsi" w:hAnsiTheme="minorHAnsi"/>
                <w:noProof/>
                <w:kern w:val="2"/>
                <w:lang w:eastAsia="en-GB"/>
                <w14:ligatures w14:val="standardContextual"/>
              </w:rPr>
              <w:tab/>
            </w:r>
            <w:r w:rsidR="00663903" w:rsidRPr="004A49D1">
              <w:rPr>
                <w:rStyle w:val="Hyperlink"/>
                <w:noProof/>
              </w:rPr>
              <w:t>Introduction</w:t>
            </w:r>
            <w:r w:rsidR="00663903">
              <w:rPr>
                <w:noProof/>
                <w:webHidden/>
              </w:rPr>
              <w:tab/>
            </w:r>
            <w:r w:rsidR="00663903">
              <w:rPr>
                <w:noProof/>
                <w:webHidden/>
              </w:rPr>
              <w:fldChar w:fldCharType="begin"/>
            </w:r>
            <w:r w:rsidR="00663903">
              <w:rPr>
                <w:noProof/>
                <w:webHidden/>
              </w:rPr>
              <w:instrText xml:space="preserve"> PAGEREF _Toc153104600 \h </w:instrText>
            </w:r>
            <w:r w:rsidR="00663903">
              <w:rPr>
                <w:noProof/>
                <w:webHidden/>
              </w:rPr>
            </w:r>
            <w:r w:rsidR="00663903">
              <w:rPr>
                <w:noProof/>
                <w:webHidden/>
              </w:rPr>
              <w:fldChar w:fldCharType="separate"/>
            </w:r>
            <w:r w:rsidR="00663903">
              <w:rPr>
                <w:noProof/>
                <w:webHidden/>
              </w:rPr>
              <w:t>1</w:t>
            </w:r>
            <w:r w:rsidR="00663903">
              <w:rPr>
                <w:noProof/>
                <w:webHidden/>
              </w:rPr>
              <w:fldChar w:fldCharType="end"/>
            </w:r>
          </w:hyperlink>
        </w:p>
        <w:p w14:paraId="718BFC00" w14:textId="340B6E9D"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01" w:history="1">
            <w:r w:rsidR="00663903" w:rsidRPr="004A49D1">
              <w:rPr>
                <w:rStyle w:val="Hyperlink"/>
                <w:noProof/>
              </w:rPr>
              <w:t>2.1</w:t>
            </w:r>
            <w:r w:rsidR="00663903">
              <w:rPr>
                <w:rFonts w:asciiTheme="minorHAnsi" w:hAnsiTheme="minorHAnsi"/>
                <w:noProof/>
                <w:kern w:val="2"/>
                <w:lang w:eastAsia="en-GB"/>
                <w14:ligatures w14:val="standardContextual"/>
              </w:rPr>
              <w:tab/>
            </w:r>
            <w:r w:rsidR="00663903" w:rsidRPr="004A49D1">
              <w:rPr>
                <w:rStyle w:val="Hyperlink"/>
                <w:noProof/>
              </w:rPr>
              <w:t>Background</w:t>
            </w:r>
            <w:r w:rsidR="00663903">
              <w:rPr>
                <w:noProof/>
                <w:webHidden/>
              </w:rPr>
              <w:tab/>
            </w:r>
            <w:r w:rsidR="00663903">
              <w:rPr>
                <w:noProof/>
                <w:webHidden/>
              </w:rPr>
              <w:fldChar w:fldCharType="begin"/>
            </w:r>
            <w:r w:rsidR="00663903">
              <w:rPr>
                <w:noProof/>
                <w:webHidden/>
              </w:rPr>
              <w:instrText xml:space="preserve"> PAGEREF _Toc153104601 \h </w:instrText>
            </w:r>
            <w:r w:rsidR="00663903">
              <w:rPr>
                <w:noProof/>
                <w:webHidden/>
              </w:rPr>
            </w:r>
            <w:r w:rsidR="00663903">
              <w:rPr>
                <w:noProof/>
                <w:webHidden/>
              </w:rPr>
              <w:fldChar w:fldCharType="separate"/>
            </w:r>
            <w:r w:rsidR="00663903">
              <w:rPr>
                <w:noProof/>
                <w:webHidden/>
              </w:rPr>
              <w:t>1</w:t>
            </w:r>
            <w:r w:rsidR="00663903">
              <w:rPr>
                <w:noProof/>
                <w:webHidden/>
              </w:rPr>
              <w:fldChar w:fldCharType="end"/>
            </w:r>
          </w:hyperlink>
        </w:p>
        <w:p w14:paraId="224F7E0B" w14:textId="4103B50C"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02" w:history="1">
            <w:r w:rsidR="00663903" w:rsidRPr="004A49D1">
              <w:rPr>
                <w:rStyle w:val="Hyperlink"/>
                <w:noProof/>
              </w:rPr>
              <w:t>2.2</w:t>
            </w:r>
            <w:r w:rsidR="00663903">
              <w:rPr>
                <w:rFonts w:asciiTheme="minorHAnsi" w:hAnsiTheme="minorHAnsi"/>
                <w:noProof/>
                <w:kern w:val="2"/>
                <w:lang w:eastAsia="en-GB"/>
                <w14:ligatures w14:val="standardContextual"/>
              </w:rPr>
              <w:tab/>
            </w:r>
            <w:r w:rsidR="00663903" w:rsidRPr="004A49D1">
              <w:rPr>
                <w:rStyle w:val="Hyperlink"/>
                <w:noProof/>
              </w:rPr>
              <w:t>Aims</w:t>
            </w:r>
            <w:r w:rsidR="00663903">
              <w:rPr>
                <w:noProof/>
                <w:webHidden/>
              </w:rPr>
              <w:tab/>
            </w:r>
            <w:r w:rsidR="00663903">
              <w:rPr>
                <w:noProof/>
                <w:webHidden/>
              </w:rPr>
              <w:fldChar w:fldCharType="begin"/>
            </w:r>
            <w:r w:rsidR="00663903">
              <w:rPr>
                <w:noProof/>
                <w:webHidden/>
              </w:rPr>
              <w:instrText xml:space="preserve"> PAGEREF _Toc153104602 \h </w:instrText>
            </w:r>
            <w:r w:rsidR="00663903">
              <w:rPr>
                <w:noProof/>
                <w:webHidden/>
              </w:rPr>
            </w:r>
            <w:r w:rsidR="00663903">
              <w:rPr>
                <w:noProof/>
                <w:webHidden/>
              </w:rPr>
              <w:fldChar w:fldCharType="separate"/>
            </w:r>
            <w:r w:rsidR="00663903">
              <w:rPr>
                <w:noProof/>
                <w:webHidden/>
              </w:rPr>
              <w:t>1</w:t>
            </w:r>
            <w:r w:rsidR="00663903">
              <w:rPr>
                <w:noProof/>
                <w:webHidden/>
              </w:rPr>
              <w:fldChar w:fldCharType="end"/>
            </w:r>
          </w:hyperlink>
        </w:p>
        <w:p w14:paraId="5EA33127" w14:textId="39843893" w:rsidR="00663903"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104603" w:history="1">
            <w:r w:rsidR="00663903" w:rsidRPr="004A49D1">
              <w:rPr>
                <w:rStyle w:val="Hyperlink"/>
                <w:noProof/>
              </w:rPr>
              <w:t>3</w:t>
            </w:r>
            <w:r w:rsidR="00663903">
              <w:rPr>
                <w:rFonts w:asciiTheme="minorHAnsi" w:hAnsiTheme="minorHAnsi"/>
                <w:noProof/>
                <w:kern w:val="2"/>
                <w:lang w:eastAsia="en-GB"/>
                <w14:ligatures w14:val="standardContextual"/>
              </w:rPr>
              <w:tab/>
            </w:r>
            <w:r w:rsidR="00663903" w:rsidRPr="004A49D1">
              <w:rPr>
                <w:rStyle w:val="Hyperlink"/>
                <w:noProof/>
              </w:rPr>
              <w:t>Procedure and Results</w:t>
            </w:r>
            <w:r w:rsidR="00663903">
              <w:rPr>
                <w:noProof/>
                <w:webHidden/>
              </w:rPr>
              <w:tab/>
            </w:r>
            <w:r w:rsidR="00663903">
              <w:rPr>
                <w:noProof/>
                <w:webHidden/>
              </w:rPr>
              <w:fldChar w:fldCharType="begin"/>
            </w:r>
            <w:r w:rsidR="00663903">
              <w:rPr>
                <w:noProof/>
                <w:webHidden/>
              </w:rPr>
              <w:instrText xml:space="preserve"> PAGEREF _Toc153104603 \h </w:instrText>
            </w:r>
            <w:r w:rsidR="00663903">
              <w:rPr>
                <w:noProof/>
                <w:webHidden/>
              </w:rPr>
            </w:r>
            <w:r w:rsidR="00663903">
              <w:rPr>
                <w:noProof/>
                <w:webHidden/>
              </w:rPr>
              <w:fldChar w:fldCharType="separate"/>
            </w:r>
            <w:r w:rsidR="00663903">
              <w:rPr>
                <w:noProof/>
                <w:webHidden/>
              </w:rPr>
              <w:t>3</w:t>
            </w:r>
            <w:r w:rsidR="00663903">
              <w:rPr>
                <w:noProof/>
                <w:webHidden/>
              </w:rPr>
              <w:fldChar w:fldCharType="end"/>
            </w:r>
          </w:hyperlink>
        </w:p>
        <w:p w14:paraId="35A1981C" w14:textId="508185AF"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04" w:history="1">
            <w:r w:rsidR="00663903" w:rsidRPr="004A49D1">
              <w:rPr>
                <w:rStyle w:val="Hyperlink"/>
                <w:noProof/>
              </w:rPr>
              <w:t>3.1</w:t>
            </w:r>
            <w:r w:rsidR="00663903">
              <w:rPr>
                <w:rFonts w:asciiTheme="minorHAnsi" w:hAnsiTheme="minorHAnsi"/>
                <w:noProof/>
                <w:kern w:val="2"/>
                <w:lang w:eastAsia="en-GB"/>
                <w14:ligatures w14:val="standardContextual"/>
              </w:rPr>
              <w:tab/>
            </w:r>
            <w:r w:rsidR="00663903" w:rsidRPr="004A49D1">
              <w:rPr>
                <w:rStyle w:val="Hyperlink"/>
                <w:noProof/>
              </w:rPr>
              <w:t>Overview of Procedure</w:t>
            </w:r>
            <w:r w:rsidR="00663903">
              <w:rPr>
                <w:noProof/>
                <w:webHidden/>
              </w:rPr>
              <w:tab/>
            </w:r>
            <w:r w:rsidR="00663903">
              <w:rPr>
                <w:noProof/>
                <w:webHidden/>
              </w:rPr>
              <w:fldChar w:fldCharType="begin"/>
            </w:r>
            <w:r w:rsidR="00663903">
              <w:rPr>
                <w:noProof/>
                <w:webHidden/>
              </w:rPr>
              <w:instrText xml:space="preserve"> PAGEREF _Toc153104604 \h </w:instrText>
            </w:r>
            <w:r w:rsidR="00663903">
              <w:rPr>
                <w:noProof/>
                <w:webHidden/>
              </w:rPr>
            </w:r>
            <w:r w:rsidR="00663903">
              <w:rPr>
                <w:noProof/>
                <w:webHidden/>
              </w:rPr>
              <w:fldChar w:fldCharType="separate"/>
            </w:r>
            <w:r w:rsidR="00663903">
              <w:rPr>
                <w:noProof/>
                <w:webHidden/>
              </w:rPr>
              <w:t>3</w:t>
            </w:r>
            <w:r w:rsidR="00663903">
              <w:rPr>
                <w:noProof/>
                <w:webHidden/>
              </w:rPr>
              <w:fldChar w:fldCharType="end"/>
            </w:r>
          </w:hyperlink>
        </w:p>
        <w:p w14:paraId="13553614" w14:textId="09F106AF"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05" w:history="1">
            <w:r w:rsidR="00663903" w:rsidRPr="004A49D1">
              <w:rPr>
                <w:rStyle w:val="Hyperlink"/>
                <w:noProof/>
              </w:rPr>
              <w:t>3.2</w:t>
            </w:r>
            <w:r w:rsidR="00663903">
              <w:rPr>
                <w:rFonts w:asciiTheme="minorHAnsi" w:hAnsiTheme="minorHAnsi"/>
                <w:noProof/>
                <w:kern w:val="2"/>
                <w:lang w:eastAsia="en-GB"/>
                <w14:ligatures w14:val="standardContextual"/>
              </w:rPr>
              <w:tab/>
            </w:r>
            <w:r w:rsidR="00663903" w:rsidRPr="004A49D1">
              <w:rPr>
                <w:rStyle w:val="Hyperlink"/>
                <w:noProof/>
              </w:rPr>
              <w:t>Information Gathering</w:t>
            </w:r>
            <w:r w:rsidR="00663903">
              <w:rPr>
                <w:noProof/>
                <w:webHidden/>
              </w:rPr>
              <w:tab/>
            </w:r>
            <w:r w:rsidR="00663903">
              <w:rPr>
                <w:noProof/>
                <w:webHidden/>
              </w:rPr>
              <w:fldChar w:fldCharType="begin"/>
            </w:r>
            <w:r w:rsidR="00663903">
              <w:rPr>
                <w:noProof/>
                <w:webHidden/>
              </w:rPr>
              <w:instrText xml:space="preserve"> PAGEREF _Toc153104605 \h </w:instrText>
            </w:r>
            <w:r w:rsidR="00663903">
              <w:rPr>
                <w:noProof/>
                <w:webHidden/>
              </w:rPr>
            </w:r>
            <w:r w:rsidR="00663903">
              <w:rPr>
                <w:noProof/>
                <w:webHidden/>
              </w:rPr>
              <w:fldChar w:fldCharType="separate"/>
            </w:r>
            <w:r w:rsidR="00663903">
              <w:rPr>
                <w:noProof/>
                <w:webHidden/>
              </w:rPr>
              <w:t>3</w:t>
            </w:r>
            <w:r w:rsidR="00663903">
              <w:rPr>
                <w:noProof/>
                <w:webHidden/>
              </w:rPr>
              <w:fldChar w:fldCharType="end"/>
            </w:r>
          </w:hyperlink>
        </w:p>
        <w:p w14:paraId="470850D1" w14:textId="2DBE28EC"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06" w:history="1">
            <w:r w:rsidR="00663903" w:rsidRPr="004A49D1">
              <w:rPr>
                <w:rStyle w:val="Hyperlink"/>
                <w:noProof/>
              </w:rPr>
              <w:t>3.2.1</w:t>
            </w:r>
            <w:r w:rsidR="00663903">
              <w:rPr>
                <w:rFonts w:asciiTheme="minorHAnsi" w:hAnsiTheme="minorHAnsi"/>
                <w:noProof/>
                <w:kern w:val="2"/>
                <w:lang w:eastAsia="en-GB"/>
                <w14:ligatures w14:val="standardContextual"/>
              </w:rPr>
              <w:tab/>
            </w:r>
            <w:r w:rsidR="00663903" w:rsidRPr="004A49D1">
              <w:rPr>
                <w:rStyle w:val="Hyperlink"/>
                <w:noProof/>
              </w:rPr>
              <w:t>Fingerprint Web Server</w:t>
            </w:r>
            <w:r w:rsidR="00663903">
              <w:rPr>
                <w:noProof/>
                <w:webHidden/>
              </w:rPr>
              <w:tab/>
            </w:r>
            <w:r w:rsidR="00663903">
              <w:rPr>
                <w:noProof/>
                <w:webHidden/>
              </w:rPr>
              <w:fldChar w:fldCharType="begin"/>
            </w:r>
            <w:r w:rsidR="00663903">
              <w:rPr>
                <w:noProof/>
                <w:webHidden/>
              </w:rPr>
              <w:instrText xml:space="preserve"> PAGEREF _Toc153104606 \h </w:instrText>
            </w:r>
            <w:r w:rsidR="00663903">
              <w:rPr>
                <w:noProof/>
                <w:webHidden/>
              </w:rPr>
            </w:r>
            <w:r w:rsidR="00663903">
              <w:rPr>
                <w:noProof/>
                <w:webHidden/>
              </w:rPr>
              <w:fldChar w:fldCharType="separate"/>
            </w:r>
            <w:r w:rsidR="00663903">
              <w:rPr>
                <w:noProof/>
                <w:webHidden/>
              </w:rPr>
              <w:t>3</w:t>
            </w:r>
            <w:r w:rsidR="00663903">
              <w:rPr>
                <w:noProof/>
                <w:webHidden/>
              </w:rPr>
              <w:fldChar w:fldCharType="end"/>
            </w:r>
          </w:hyperlink>
        </w:p>
        <w:p w14:paraId="25113A91" w14:textId="680D7080"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07" w:history="1">
            <w:r w:rsidR="00663903" w:rsidRPr="004A49D1">
              <w:rPr>
                <w:rStyle w:val="Hyperlink"/>
                <w:noProof/>
              </w:rPr>
              <w:t>3.2.2</w:t>
            </w:r>
            <w:r w:rsidR="00663903">
              <w:rPr>
                <w:rFonts w:asciiTheme="minorHAnsi" w:hAnsiTheme="minorHAnsi"/>
                <w:noProof/>
                <w:kern w:val="2"/>
                <w:lang w:eastAsia="en-GB"/>
                <w14:ligatures w14:val="standardContextual"/>
              </w:rPr>
              <w:tab/>
            </w:r>
            <w:r w:rsidR="00663903" w:rsidRPr="004A49D1">
              <w:rPr>
                <w:rStyle w:val="Hyperlink"/>
                <w:noProof/>
              </w:rPr>
              <w:t>Review Webserver Metafiles for Information Leakage</w:t>
            </w:r>
            <w:r w:rsidR="00663903">
              <w:rPr>
                <w:noProof/>
                <w:webHidden/>
              </w:rPr>
              <w:tab/>
            </w:r>
            <w:r w:rsidR="00663903">
              <w:rPr>
                <w:noProof/>
                <w:webHidden/>
              </w:rPr>
              <w:fldChar w:fldCharType="begin"/>
            </w:r>
            <w:r w:rsidR="00663903">
              <w:rPr>
                <w:noProof/>
                <w:webHidden/>
              </w:rPr>
              <w:instrText xml:space="preserve"> PAGEREF _Toc153104607 \h </w:instrText>
            </w:r>
            <w:r w:rsidR="00663903">
              <w:rPr>
                <w:noProof/>
                <w:webHidden/>
              </w:rPr>
            </w:r>
            <w:r w:rsidR="00663903">
              <w:rPr>
                <w:noProof/>
                <w:webHidden/>
              </w:rPr>
              <w:fldChar w:fldCharType="separate"/>
            </w:r>
            <w:r w:rsidR="00663903">
              <w:rPr>
                <w:noProof/>
                <w:webHidden/>
              </w:rPr>
              <w:t>4</w:t>
            </w:r>
            <w:r w:rsidR="00663903">
              <w:rPr>
                <w:noProof/>
                <w:webHidden/>
              </w:rPr>
              <w:fldChar w:fldCharType="end"/>
            </w:r>
          </w:hyperlink>
        </w:p>
        <w:p w14:paraId="2100A1F2" w14:textId="4CA3D91B"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08" w:history="1">
            <w:r w:rsidR="00663903" w:rsidRPr="004A49D1">
              <w:rPr>
                <w:rStyle w:val="Hyperlink"/>
                <w:noProof/>
              </w:rPr>
              <w:t>3.2.3</w:t>
            </w:r>
            <w:r w:rsidR="00663903">
              <w:rPr>
                <w:rFonts w:asciiTheme="minorHAnsi" w:hAnsiTheme="minorHAnsi"/>
                <w:noProof/>
                <w:kern w:val="2"/>
                <w:lang w:eastAsia="en-GB"/>
                <w14:ligatures w14:val="standardContextual"/>
              </w:rPr>
              <w:tab/>
            </w:r>
            <w:r w:rsidR="00663903" w:rsidRPr="004A49D1">
              <w:rPr>
                <w:rStyle w:val="Hyperlink"/>
                <w:noProof/>
              </w:rPr>
              <w:t>Enumerate Applications on Webserver</w:t>
            </w:r>
            <w:r w:rsidR="00663903">
              <w:rPr>
                <w:noProof/>
                <w:webHidden/>
              </w:rPr>
              <w:tab/>
            </w:r>
            <w:r w:rsidR="00663903">
              <w:rPr>
                <w:noProof/>
                <w:webHidden/>
              </w:rPr>
              <w:fldChar w:fldCharType="begin"/>
            </w:r>
            <w:r w:rsidR="00663903">
              <w:rPr>
                <w:noProof/>
                <w:webHidden/>
              </w:rPr>
              <w:instrText xml:space="preserve"> PAGEREF _Toc153104608 \h </w:instrText>
            </w:r>
            <w:r w:rsidR="00663903">
              <w:rPr>
                <w:noProof/>
                <w:webHidden/>
              </w:rPr>
            </w:r>
            <w:r w:rsidR="00663903">
              <w:rPr>
                <w:noProof/>
                <w:webHidden/>
              </w:rPr>
              <w:fldChar w:fldCharType="separate"/>
            </w:r>
            <w:r w:rsidR="00663903">
              <w:rPr>
                <w:noProof/>
                <w:webHidden/>
              </w:rPr>
              <w:t>5</w:t>
            </w:r>
            <w:r w:rsidR="00663903">
              <w:rPr>
                <w:noProof/>
                <w:webHidden/>
              </w:rPr>
              <w:fldChar w:fldCharType="end"/>
            </w:r>
          </w:hyperlink>
        </w:p>
        <w:p w14:paraId="30518F84" w14:textId="7FBD32C7"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09" w:history="1">
            <w:r w:rsidR="00663903" w:rsidRPr="004A49D1">
              <w:rPr>
                <w:rStyle w:val="Hyperlink"/>
                <w:noProof/>
              </w:rPr>
              <w:t>3.2.4</w:t>
            </w:r>
            <w:r w:rsidR="00663903">
              <w:rPr>
                <w:rFonts w:asciiTheme="minorHAnsi" w:hAnsiTheme="minorHAnsi"/>
                <w:noProof/>
                <w:kern w:val="2"/>
                <w:lang w:eastAsia="en-GB"/>
                <w14:ligatures w14:val="standardContextual"/>
              </w:rPr>
              <w:tab/>
            </w:r>
            <w:r w:rsidR="00663903" w:rsidRPr="004A49D1">
              <w:rPr>
                <w:rStyle w:val="Hyperlink"/>
                <w:noProof/>
              </w:rPr>
              <w:t>Review Webpage Content for Information Leakage</w:t>
            </w:r>
            <w:r w:rsidR="00663903">
              <w:rPr>
                <w:noProof/>
                <w:webHidden/>
              </w:rPr>
              <w:tab/>
            </w:r>
            <w:r w:rsidR="00663903">
              <w:rPr>
                <w:noProof/>
                <w:webHidden/>
              </w:rPr>
              <w:fldChar w:fldCharType="begin"/>
            </w:r>
            <w:r w:rsidR="00663903">
              <w:rPr>
                <w:noProof/>
                <w:webHidden/>
              </w:rPr>
              <w:instrText xml:space="preserve"> PAGEREF _Toc153104609 \h </w:instrText>
            </w:r>
            <w:r w:rsidR="00663903">
              <w:rPr>
                <w:noProof/>
                <w:webHidden/>
              </w:rPr>
            </w:r>
            <w:r w:rsidR="00663903">
              <w:rPr>
                <w:noProof/>
                <w:webHidden/>
              </w:rPr>
              <w:fldChar w:fldCharType="separate"/>
            </w:r>
            <w:r w:rsidR="00663903">
              <w:rPr>
                <w:noProof/>
                <w:webHidden/>
              </w:rPr>
              <w:t>6</w:t>
            </w:r>
            <w:r w:rsidR="00663903">
              <w:rPr>
                <w:noProof/>
                <w:webHidden/>
              </w:rPr>
              <w:fldChar w:fldCharType="end"/>
            </w:r>
          </w:hyperlink>
        </w:p>
        <w:p w14:paraId="43FB832F" w14:textId="74B7848F"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0" w:history="1">
            <w:r w:rsidR="00663903" w:rsidRPr="004A49D1">
              <w:rPr>
                <w:rStyle w:val="Hyperlink"/>
                <w:noProof/>
              </w:rPr>
              <w:t>3.2.5</w:t>
            </w:r>
            <w:r w:rsidR="00663903">
              <w:rPr>
                <w:rFonts w:asciiTheme="minorHAnsi" w:hAnsiTheme="minorHAnsi"/>
                <w:noProof/>
                <w:kern w:val="2"/>
                <w:lang w:eastAsia="en-GB"/>
                <w14:ligatures w14:val="standardContextual"/>
              </w:rPr>
              <w:tab/>
            </w:r>
            <w:r w:rsidR="00663903" w:rsidRPr="004A49D1">
              <w:rPr>
                <w:rStyle w:val="Hyperlink"/>
                <w:noProof/>
              </w:rPr>
              <w:t>Identify Application Entry Points</w:t>
            </w:r>
            <w:r w:rsidR="00663903">
              <w:rPr>
                <w:noProof/>
                <w:webHidden/>
              </w:rPr>
              <w:tab/>
            </w:r>
            <w:r w:rsidR="00663903">
              <w:rPr>
                <w:noProof/>
                <w:webHidden/>
              </w:rPr>
              <w:fldChar w:fldCharType="begin"/>
            </w:r>
            <w:r w:rsidR="00663903">
              <w:rPr>
                <w:noProof/>
                <w:webHidden/>
              </w:rPr>
              <w:instrText xml:space="preserve"> PAGEREF _Toc153104610 \h </w:instrText>
            </w:r>
            <w:r w:rsidR="00663903">
              <w:rPr>
                <w:noProof/>
                <w:webHidden/>
              </w:rPr>
            </w:r>
            <w:r w:rsidR="00663903">
              <w:rPr>
                <w:noProof/>
                <w:webHidden/>
              </w:rPr>
              <w:fldChar w:fldCharType="separate"/>
            </w:r>
            <w:r w:rsidR="00663903">
              <w:rPr>
                <w:noProof/>
                <w:webHidden/>
              </w:rPr>
              <w:t>7</w:t>
            </w:r>
            <w:r w:rsidR="00663903">
              <w:rPr>
                <w:noProof/>
                <w:webHidden/>
              </w:rPr>
              <w:fldChar w:fldCharType="end"/>
            </w:r>
          </w:hyperlink>
        </w:p>
        <w:p w14:paraId="22E47FD0" w14:textId="6FF54605"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1" w:history="1">
            <w:r w:rsidR="00663903" w:rsidRPr="004A49D1">
              <w:rPr>
                <w:rStyle w:val="Hyperlink"/>
                <w:noProof/>
              </w:rPr>
              <w:t>3.2.6</w:t>
            </w:r>
            <w:r w:rsidR="00663903">
              <w:rPr>
                <w:rFonts w:asciiTheme="minorHAnsi" w:hAnsiTheme="minorHAnsi"/>
                <w:noProof/>
                <w:kern w:val="2"/>
                <w:lang w:eastAsia="en-GB"/>
                <w14:ligatures w14:val="standardContextual"/>
              </w:rPr>
              <w:tab/>
            </w:r>
            <w:r w:rsidR="00663903" w:rsidRPr="004A49D1">
              <w:rPr>
                <w:rStyle w:val="Hyperlink"/>
                <w:noProof/>
              </w:rPr>
              <w:t>Map Execution Paths Through Application</w:t>
            </w:r>
            <w:r w:rsidR="00663903">
              <w:rPr>
                <w:noProof/>
                <w:webHidden/>
              </w:rPr>
              <w:tab/>
            </w:r>
            <w:r w:rsidR="00663903">
              <w:rPr>
                <w:noProof/>
                <w:webHidden/>
              </w:rPr>
              <w:fldChar w:fldCharType="begin"/>
            </w:r>
            <w:r w:rsidR="00663903">
              <w:rPr>
                <w:noProof/>
                <w:webHidden/>
              </w:rPr>
              <w:instrText xml:space="preserve"> PAGEREF _Toc153104611 \h </w:instrText>
            </w:r>
            <w:r w:rsidR="00663903">
              <w:rPr>
                <w:noProof/>
                <w:webHidden/>
              </w:rPr>
            </w:r>
            <w:r w:rsidR="00663903">
              <w:rPr>
                <w:noProof/>
                <w:webHidden/>
              </w:rPr>
              <w:fldChar w:fldCharType="separate"/>
            </w:r>
            <w:r w:rsidR="00663903">
              <w:rPr>
                <w:noProof/>
                <w:webHidden/>
              </w:rPr>
              <w:t>7</w:t>
            </w:r>
            <w:r w:rsidR="00663903">
              <w:rPr>
                <w:noProof/>
                <w:webHidden/>
              </w:rPr>
              <w:fldChar w:fldCharType="end"/>
            </w:r>
          </w:hyperlink>
        </w:p>
        <w:p w14:paraId="33080AF5" w14:textId="0D9D56ED"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2" w:history="1">
            <w:r w:rsidR="00663903" w:rsidRPr="004A49D1">
              <w:rPr>
                <w:rStyle w:val="Hyperlink"/>
                <w:noProof/>
              </w:rPr>
              <w:t>3.2.7</w:t>
            </w:r>
            <w:r w:rsidR="00663903">
              <w:rPr>
                <w:rFonts w:asciiTheme="minorHAnsi" w:hAnsiTheme="minorHAnsi"/>
                <w:noProof/>
                <w:kern w:val="2"/>
                <w:lang w:eastAsia="en-GB"/>
                <w14:ligatures w14:val="standardContextual"/>
              </w:rPr>
              <w:tab/>
            </w:r>
            <w:r w:rsidR="00663903" w:rsidRPr="004A49D1">
              <w:rPr>
                <w:rStyle w:val="Hyperlink"/>
                <w:noProof/>
              </w:rPr>
              <w:t>Fingerprint Web Application Framework</w:t>
            </w:r>
            <w:r w:rsidR="00663903">
              <w:rPr>
                <w:noProof/>
                <w:webHidden/>
              </w:rPr>
              <w:tab/>
            </w:r>
            <w:r w:rsidR="00663903">
              <w:rPr>
                <w:noProof/>
                <w:webHidden/>
              </w:rPr>
              <w:fldChar w:fldCharType="begin"/>
            </w:r>
            <w:r w:rsidR="00663903">
              <w:rPr>
                <w:noProof/>
                <w:webHidden/>
              </w:rPr>
              <w:instrText xml:space="preserve"> PAGEREF _Toc153104612 \h </w:instrText>
            </w:r>
            <w:r w:rsidR="00663903">
              <w:rPr>
                <w:noProof/>
                <w:webHidden/>
              </w:rPr>
            </w:r>
            <w:r w:rsidR="00663903">
              <w:rPr>
                <w:noProof/>
                <w:webHidden/>
              </w:rPr>
              <w:fldChar w:fldCharType="separate"/>
            </w:r>
            <w:r w:rsidR="00663903">
              <w:rPr>
                <w:noProof/>
                <w:webHidden/>
              </w:rPr>
              <w:t>8</w:t>
            </w:r>
            <w:r w:rsidR="00663903">
              <w:rPr>
                <w:noProof/>
                <w:webHidden/>
              </w:rPr>
              <w:fldChar w:fldCharType="end"/>
            </w:r>
          </w:hyperlink>
        </w:p>
        <w:p w14:paraId="56991BEA" w14:textId="06E9FB86"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13" w:history="1">
            <w:r w:rsidR="00663903" w:rsidRPr="004A49D1">
              <w:rPr>
                <w:rStyle w:val="Hyperlink"/>
                <w:noProof/>
              </w:rPr>
              <w:t>3.3</w:t>
            </w:r>
            <w:r w:rsidR="00663903">
              <w:rPr>
                <w:rFonts w:asciiTheme="minorHAnsi" w:hAnsiTheme="minorHAnsi"/>
                <w:noProof/>
                <w:kern w:val="2"/>
                <w:lang w:eastAsia="en-GB"/>
                <w14:ligatures w14:val="standardContextual"/>
              </w:rPr>
              <w:tab/>
            </w:r>
            <w:r w:rsidR="00663903" w:rsidRPr="004A49D1">
              <w:rPr>
                <w:rStyle w:val="Hyperlink"/>
                <w:noProof/>
              </w:rPr>
              <w:t>Configuration and Deployment Management Testing</w:t>
            </w:r>
            <w:r w:rsidR="00663903">
              <w:rPr>
                <w:noProof/>
                <w:webHidden/>
              </w:rPr>
              <w:tab/>
            </w:r>
            <w:r w:rsidR="00663903">
              <w:rPr>
                <w:noProof/>
                <w:webHidden/>
              </w:rPr>
              <w:fldChar w:fldCharType="begin"/>
            </w:r>
            <w:r w:rsidR="00663903">
              <w:rPr>
                <w:noProof/>
                <w:webHidden/>
              </w:rPr>
              <w:instrText xml:space="preserve"> PAGEREF _Toc153104613 \h </w:instrText>
            </w:r>
            <w:r w:rsidR="00663903">
              <w:rPr>
                <w:noProof/>
                <w:webHidden/>
              </w:rPr>
            </w:r>
            <w:r w:rsidR="00663903">
              <w:rPr>
                <w:noProof/>
                <w:webHidden/>
              </w:rPr>
              <w:fldChar w:fldCharType="separate"/>
            </w:r>
            <w:r w:rsidR="00663903">
              <w:rPr>
                <w:noProof/>
                <w:webHidden/>
              </w:rPr>
              <w:t>9</w:t>
            </w:r>
            <w:r w:rsidR="00663903">
              <w:rPr>
                <w:noProof/>
                <w:webHidden/>
              </w:rPr>
              <w:fldChar w:fldCharType="end"/>
            </w:r>
          </w:hyperlink>
        </w:p>
        <w:p w14:paraId="4AD0C1B7" w14:textId="1EDC6A52"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4" w:history="1">
            <w:r w:rsidR="00663903" w:rsidRPr="004A49D1">
              <w:rPr>
                <w:rStyle w:val="Hyperlink"/>
                <w:noProof/>
              </w:rPr>
              <w:t>3.3.1</w:t>
            </w:r>
            <w:r w:rsidR="00663903">
              <w:rPr>
                <w:rFonts w:asciiTheme="minorHAnsi" w:hAnsiTheme="minorHAnsi"/>
                <w:noProof/>
                <w:kern w:val="2"/>
                <w:lang w:eastAsia="en-GB"/>
                <w14:ligatures w14:val="standardContextual"/>
              </w:rPr>
              <w:tab/>
            </w:r>
            <w:r w:rsidR="00663903" w:rsidRPr="004A49D1">
              <w:rPr>
                <w:rStyle w:val="Hyperlink"/>
                <w:noProof/>
              </w:rPr>
              <w:t>Test Application Platform Configuration</w:t>
            </w:r>
            <w:r w:rsidR="00663903">
              <w:rPr>
                <w:noProof/>
                <w:webHidden/>
              </w:rPr>
              <w:tab/>
            </w:r>
            <w:r w:rsidR="00663903">
              <w:rPr>
                <w:noProof/>
                <w:webHidden/>
              </w:rPr>
              <w:fldChar w:fldCharType="begin"/>
            </w:r>
            <w:r w:rsidR="00663903">
              <w:rPr>
                <w:noProof/>
                <w:webHidden/>
              </w:rPr>
              <w:instrText xml:space="preserve"> PAGEREF _Toc153104614 \h </w:instrText>
            </w:r>
            <w:r w:rsidR="00663903">
              <w:rPr>
                <w:noProof/>
                <w:webHidden/>
              </w:rPr>
            </w:r>
            <w:r w:rsidR="00663903">
              <w:rPr>
                <w:noProof/>
                <w:webHidden/>
              </w:rPr>
              <w:fldChar w:fldCharType="separate"/>
            </w:r>
            <w:r w:rsidR="00663903">
              <w:rPr>
                <w:noProof/>
                <w:webHidden/>
              </w:rPr>
              <w:t>9</w:t>
            </w:r>
            <w:r w:rsidR="00663903">
              <w:rPr>
                <w:noProof/>
                <w:webHidden/>
              </w:rPr>
              <w:fldChar w:fldCharType="end"/>
            </w:r>
          </w:hyperlink>
        </w:p>
        <w:p w14:paraId="45A45DED" w14:textId="2D324B76"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5" w:history="1">
            <w:r w:rsidR="00663903" w:rsidRPr="004A49D1">
              <w:rPr>
                <w:rStyle w:val="Hyperlink"/>
                <w:noProof/>
              </w:rPr>
              <w:t>3.3.2</w:t>
            </w:r>
            <w:r w:rsidR="00663903">
              <w:rPr>
                <w:rFonts w:asciiTheme="minorHAnsi" w:hAnsiTheme="minorHAnsi"/>
                <w:noProof/>
                <w:kern w:val="2"/>
                <w:lang w:eastAsia="en-GB"/>
                <w14:ligatures w14:val="standardContextual"/>
              </w:rPr>
              <w:tab/>
            </w:r>
            <w:r w:rsidR="00663903" w:rsidRPr="004A49D1">
              <w:rPr>
                <w:rStyle w:val="Hyperlink"/>
                <w:noProof/>
              </w:rPr>
              <w:t>Enumerate Infrastructure and Application Admin Interfaces</w:t>
            </w:r>
            <w:r w:rsidR="00663903">
              <w:rPr>
                <w:noProof/>
                <w:webHidden/>
              </w:rPr>
              <w:tab/>
            </w:r>
            <w:r w:rsidR="00663903">
              <w:rPr>
                <w:noProof/>
                <w:webHidden/>
              </w:rPr>
              <w:fldChar w:fldCharType="begin"/>
            </w:r>
            <w:r w:rsidR="00663903">
              <w:rPr>
                <w:noProof/>
                <w:webHidden/>
              </w:rPr>
              <w:instrText xml:space="preserve"> PAGEREF _Toc153104615 \h </w:instrText>
            </w:r>
            <w:r w:rsidR="00663903">
              <w:rPr>
                <w:noProof/>
                <w:webHidden/>
              </w:rPr>
            </w:r>
            <w:r w:rsidR="00663903">
              <w:rPr>
                <w:noProof/>
                <w:webHidden/>
              </w:rPr>
              <w:fldChar w:fldCharType="separate"/>
            </w:r>
            <w:r w:rsidR="00663903">
              <w:rPr>
                <w:noProof/>
                <w:webHidden/>
              </w:rPr>
              <w:t>10</w:t>
            </w:r>
            <w:r w:rsidR="00663903">
              <w:rPr>
                <w:noProof/>
                <w:webHidden/>
              </w:rPr>
              <w:fldChar w:fldCharType="end"/>
            </w:r>
          </w:hyperlink>
        </w:p>
        <w:p w14:paraId="4DB41BC6" w14:textId="1FA064F4"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6" w:history="1">
            <w:r w:rsidR="00663903" w:rsidRPr="004A49D1">
              <w:rPr>
                <w:rStyle w:val="Hyperlink"/>
                <w:noProof/>
              </w:rPr>
              <w:t>3.3.3</w:t>
            </w:r>
            <w:r w:rsidR="00663903">
              <w:rPr>
                <w:rFonts w:asciiTheme="minorHAnsi" w:hAnsiTheme="minorHAnsi"/>
                <w:noProof/>
                <w:kern w:val="2"/>
                <w:lang w:eastAsia="en-GB"/>
                <w14:ligatures w14:val="standardContextual"/>
              </w:rPr>
              <w:tab/>
            </w:r>
            <w:r w:rsidR="00663903" w:rsidRPr="004A49D1">
              <w:rPr>
                <w:rStyle w:val="Hyperlink"/>
                <w:noProof/>
              </w:rPr>
              <w:t>Test HTTP Strict Transport Security</w:t>
            </w:r>
            <w:r w:rsidR="00663903">
              <w:rPr>
                <w:noProof/>
                <w:webHidden/>
              </w:rPr>
              <w:tab/>
            </w:r>
            <w:r w:rsidR="00663903">
              <w:rPr>
                <w:noProof/>
                <w:webHidden/>
              </w:rPr>
              <w:fldChar w:fldCharType="begin"/>
            </w:r>
            <w:r w:rsidR="00663903">
              <w:rPr>
                <w:noProof/>
                <w:webHidden/>
              </w:rPr>
              <w:instrText xml:space="preserve"> PAGEREF _Toc153104616 \h </w:instrText>
            </w:r>
            <w:r w:rsidR="00663903">
              <w:rPr>
                <w:noProof/>
                <w:webHidden/>
              </w:rPr>
            </w:r>
            <w:r w:rsidR="00663903">
              <w:rPr>
                <w:noProof/>
                <w:webHidden/>
              </w:rPr>
              <w:fldChar w:fldCharType="separate"/>
            </w:r>
            <w:r w:rsidR="00663903">
              <w:rPr>
                <w:noProof/>
                <w:webHidden/>
              </w:rPr>
              <w:t>11</w:t>
            </w:r>
            <w:r w:rsidR="00663903">
              <w:rPr>
                <w:noProof/>
                <w:webHidden/>
              </w:rPr>
              <w:fldChar w:fldCharType="end"/>
            </w:r>
          </w:hyperlink>
        </w:p>
        <w:p w14:paraId="119A4A22" w14:textId="4E9756AE"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17" w:history="1">
            <w:r w:rsidR="00663903" w:rsidRPr="004A49D1">
              <w:rPr>
                <w:rStyle w:val="Hyperlink"/>
                <w:noProof/>
              </w:rPr>
              <w:t>3.4</w:t>
            </w:r>
            <w:r w:rsidR="00663903">
              <w:rPr>
                <w:rFonts w:asciiTheme="minorHAnsi" w:hAnsiTheme="minorHAnsi"/>
                <w:noProof/>
                <w:kern w:val="2"/>
                <w:lang w:eastAsia="en-GB"/>
                <w14:ligatures w14:val="standardContextual"/>
              </w:rPr>
              <w:tab/>
            </w:r>
            <w:r w:rsidR="00663903" w:rsidRPr="004A49D1">
              <w:rPr>
                <w:rStyle w:val="Hyperlink"/>
                <w:noProof/>
              </w:rPr>
              <w:t>Identity Management Testing</w:t>
            </w:r>
            <w:r w:rsidR="00663903">
              <w:rPr>
                <w:noProof/>
                <w:webHidden/>
              </w:rPr>
              <w:tab/>
            </w:r>
            <w:r w:rsidR="00663903">
              <w:rPr>
                <w:noProof/>
                <w:webHidden/>
              </w:rPr>
              <w:fldChar w:fldCharType="begin"/>
            </w:r>
            <w:r w:rsidR="00663903">
              <w:rPr>
                <w:noProof/>
                <w:webHidden/>
              </w:rPr>
              <w:instrText xml:space="preserve"> PAGEREF _Toc153104617 \h </w:instrText>
            </w:r>
            <w:r w:rsidR="00663903">
              <w:rPr>
                <w:noProof/>
                <w:webHidden/>
              </w:rPr>
            </w:r>
            <w:r w:rsidR="00663903">
              <w:rPr>
                <w:noProof/>
                <w:webHidden/>
              </w:rPr>
              <w:fldChar w:fldCharType="separate"/>
            </w:r>
            <w:r w:rsidR="00663903">
              <w:rPr>
                <w:noProof/>
                <w:webHidden/>
              </w:rPr>
              <w:t>12</w:t>
            </w:r>
            <w:r w:rsidR="00663903">
              <w:rPr>
                <w:noProof/>
                <w:webHidden/>
              </w:rPr>
              <w:fldChar w:fldCharType="end"/>
            </w:r>
          </w:hyperlink>
        </w:p>
        <w:p w14:paraId="671AAD9A" w14:textId="2C0CBB36"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8" w:history="1">
            <w:r w:rsidR="00663903" w:rsidRPr="004A49D1">
              <w:rPr>
                <w:rStyle w:val="Hyperlink"/>
                <w:noProof/>
              </w:rPr>
              <w:t>3.4.1</w:t>
            </w:r>
            <w:r w:rsidR="00663903">
              <w:rPr>
                <w:rFonts w:asciiTheme="minorHAnsi" w:hAnsiTheme="minorHAnsi"/>
                <w:noProof/>
                <w:kern w:val="2"/>
                <w:lang w:eastAsia="en-GB"/>
                <w14:ligatures w14:val="standardContextual"/>
              </w:rPr>
              <w:tab/>
            </w:r>
            <w:r w:rsidR="00663903" w:rsidRPr="004A49D1">
              <w:rPr>
                <w:rStyle w:val="Hyperlink"/>
                <w:noProof/>
              </w:rPr>
              <w:t>Test Role Definitions</w:t>
            </w:r>
            <w:r w:rsidR="00663903">
              <w:rPr>
                <w:noProof/>
                <w:webHidden/>
              </w:rPr>
              <w:tab/>
            </w:r>
            <w:r w:rsidR="00663903">
              <w:rPr>
                <w:noProof/>
                <w:webHidden/>
              </w:rPr>
              <w:fldChar w:fldCharType="begin"/>
            </w:r>
            <w:r w:rsidR="00663903">
              <w:rPr>
                <w:noProof/>
                <w:webHidden/>
              </w:rPr>
              <w:instrText xml:space="preserve"> PAGEREF _Toc153104618 \h </w:instrText>
            </w:r>
            <w:r w:rsidR="00663903">
              <w:rPr>
                <w:noProof/>
                <w:webHidden/>
              </w:rPr>
            </w:r>
            <w:r w:rsidR="00663903">
              <w:rPr>
                <w:noProof/>
                <w:webHidden/>
              </w:rPr>
              <w:fldChar w:fldCharType="separate"/>
            </w:r>
            <w:r w:rsidR="00663903">
              <w:rPr>
                <w:noProof/>
                <w:webHidden/>
              </w:rPr>
              <w:t>12</w:t>
            </w:r>
            <w:r w:rsidR="00663903">
              <w:rPr>
                <w:noProof/>
                <w:webHidden/>
              </w:rPr>
              <w:fldChar w:fldCharType="end"/>
            </w:r>
          </w:hyperlink>
        </w:p>
        <w:p w14:paraId="0582D014" w14:textId="2FBB2D61"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19" w:history="1">
            <w:r w:rsidR="00663903" w:rsidRPr="004A49D1">
              <w:rPr>
                <w:rStyle w:val="Hyperlink"/>
                <w:noProof/>
              </w:rPr>
              <w:t>3.4.2</w:t>
            </w:r>
            <w:r w:rsidR="00663903">
              <w:rPr>
                <w:rFonts w:asciiTheme="minorHAnsi" w:hAnsiTheme="minorHAnsi"/>
                <w:noProof/>
                <w:kern w:val="2"/>
                <w:lang w:eastAsia="en-GB"/>
                <w14:ligatures w14:val="standardContextual"/>
              </w:rPr>
              <w:tab/>
            </w:r>
            <w:r w:rsidR="00663903" w:rsidRPr="004A49D1">
              <w:rPr>
                <w:rStyle w:val="Hyperlink"/>
                <w:noProof/>
              </w:rPr>
              <w:t>Test User Registration Process</w:t>
            </w:r>
            <w:r w:rsidR="00663903">
              <w:rPr>
                <w:noProof/>
                <w:webHidden/>
              </w:rPr>
              <w:tab/>
            </w:r>
            <w:r w:rsidR="00663903">
              <w:rPr>
                <w:noProof/>
                <w:webHidden/>
              </w:rPr>
              <w:fldChar w:fldCharType="begin"/>
            </w:r>
            <w:r w:rsidR="00663903">
              <w:rPr>
                <w:noProof/>
                <w:webHidden/>
              </w:rPr>
              <w:instrText xml:space="preserve"> PAGEREF _Toc153104619 \h </w:instrText>
            </w:r>
            <w:r w:rsidR="00663903">
              <w:rPr>
                <w:noProof/>
                <w:webHidden/>
              </w:rPr>
            </w:r>
            <w:r w:rsidR="00663903">
              <w:rPr>
                <w:noProof/>
                <w:webHidden/>
              </w:rPr>
              <w:fldChar w:fldCharType="separate"/>
            </w:r>
            <w:r w:rsidR="00663903">
              <w:rPr>
                <w:noProof/>
                <w:webHidden/>
              </w:rPr>
              <w:t>13</w:t>
            </w:r>
            <w:r w:rsidR="00663903">
              <w:rPr>
                <w:noProof/>
                <w:webHidden/>
              </w:rPr>
              <w:fldChar w:fldCharType="end"/>
            </w:r>
          </w:hyperlink>
        </w:p>
        <w:p w14:paraId="06754EA9" w14:textId="206FC140"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0" w:history="1">
            <w:r w:rsidR="00663903" w:rsidRPr="004A49D1">
              <w:rPr>
                <w:rStyle w:val="Hyperlink"/>
                <w:noProof/>
              </w:rPr>
              <w:t>3.4.3</w:t>
            </w:r>
            <w:r w:rsidR="00663903">
              <w:rPr>
                <w:rFonts w:asciiTheme="minorHAnsi" w:hAnsiTheme="minorHAnsi"/>
                <w:noProof/>
                <w:kern w:val="2"/>
                <w:lang w:eastAsia="en-GB"/>
                <w14:ligatures w14:val="standardContextual"/>
              </w:rPr>
              <w:tab/>
            </w:r>
            <w:r w:rsidR="00663903" w:rsidRPr="004A49D1">
              <w:rPr>
                <w:rStyle w:val="Hyperlink"/>
                <w:noProof/>
              </w:rPr>
              <w:t>Test Account Provisioning Process</w:t>
            </w:r>
            <w:r w:rsidR="00663903">
              <w:rPr>
                <w:noProof/>
                <w:webHidden/>
              </w:rPr>
              <w:tab/>
            </w:r>
            <w:r w:rsidR="00663903">
              <w:rPr>
                <w:noProof/>
                <w:webHidden/>
              </w:rPr>
              <w:fldChar w:fldCharType="begin"/>
            </w:r>
            <w:r w:rsidR="00663903">
              <w:rPr>
                <w:noProof/>
                <w:webHidden/>
              </w:rPr>
              <w:instrText xml:space="preserve"> PAGEREF _Toc153104620 \h </w:instrText>
            </w:r>
            <w:r w:rsidR="00663903">
              <w:rPr>
                <w:noProof/>
                <w:webHidden/>
              </w:rPr>
            </w:r>
            <w:r w:rsidR="00663903">
              <w:rPr>
                <w:noProof/>
                <w:webHidden/>
              </w:rPr>
              <w:fldChar w:fldCharType="separate"/>
            </w:r>
            <w:r w:rsidR="00663903">
              <w:rPr>
                <w:noProof/>
                <w:webHidden/>
              </w:rPr>
              <w:t>14</w:t>
            </w:r>
            <w:r w:rsidR="00663903">
              <w:rPr>
                <w:noProof/>
                <w:webHidden/>
              </w:rPr>
              <w:fldChar w:fldCharType="end"/>
            </w:r>
          </w:hyperlink>
        </w:p>
        <w:p w14:paraId="5D575022" w14:textId="5C8AD260"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1" w:history="1">
            <w:r w:rsidR="00663903" w:rsidRPr="004A49D1">
              <w:rPr>
                <w:rStyle w:val="Hyperlink"/>
                <w:noProof/>
              </w:rPr>
              <w:t>3.4.4</w:t>
            </w:r>
            <w:r w:rsidR="00663903">
              <w:rPr>
                <w:rFonts w:asciiTheme="minorHAnsi" w:hAnsiTheme="minorHAnsi"/>
                <w:noProof/>
                <w:kern w:val="2"/>
                <w:lang w:eastAsia="en-GB"/>
                <w14:ligatures w14:val="standardContextual"/>
              </w:rPr>
              <w:tab/>
            </w:r>
            <w:r w:rsidR="00663903" w:rsidRPr="004A49D1">
              <w:rPr>
                <w:rStyle w:val="Hyperlink"/>
                <w:noProof/>
              </w:rPr>
              <w:t>Testing for Account Enumeration and Guessable User Account</w:t>
            </w:r>
            <w:r w:rsidR="00663903">
              <w:rPr>
                <w:noProof/>
                <w:webHidden/>
              </w:rPr>
              <w:tab/>
            </w:r>
            <w:r w:rsidR="00663903">
              <w:rPr>
                <w:noProof/>
                <w:webHidden/>
              </w:rPr>
              <w:fldChar w:fldCharType="begin"/>
            </w:r>
            <w:r w:rsidR="00663903">
              <w:rPr>
                <w:noProof/>
                <w:webHidden/>
              </w:rPr>
              <w:instrText xml:space="preserve"> PAGEREF _Toc153104621 \h </w:instrText>
            </w:r>
            <w:r w:rsidR="00663903">
              <w:rPr>
                <w:noProof/>
                <w:webHidden/>
              </w:rPr>
            </w:r>
            <w:r w:rsidR="00663903">
              <w:rPr>
                <w:noProof/>
                <w:webHidden/>
              </w:rPr>
              <w:fldChar w:fldCharType="separate"/>
            </w:r>
            <w:r w:rsidR="00663903">
              <w:rPr>
                <w:noProof/>
                <w:webHidden/>
              </w:rPr>
              <w:t>15</w:t>
            </w:r>
            <w:r w:rsidR="00663903">
              <w:rPr>
                <w:noProof/>
                <w:webHidden/>
              </w:rPr>
              <w:fldChar w:fldCharType="end"/>
            </w:r>
          </w:hyperlink>
        </w:p>
        <w:p w14:paraId="79A9FEAA" w14:textId="4C63CBBD"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2" w:history="1">
            <w:r w:rsidR="00663903" w:rsidRPr="004A49D1">
              <w:rPr>
                <w:rStyle w:val="Hyperlink"/>
                <w:noProof/>
              </w:rPr>
              <w:t>3.4.5</w:t>
            </w:r>
            <w:r w:rsidR="00663903">
              <w:rPr>
                <w:rFonts w:asciiTheme="minorHAnsi" w:hAnsiTheme="minorHAnsi"/>
                <w:noProof/>
                <w:kern w:val="2"/>
                <w:lang w:eastAsia="en-GB"/>
                <w14:ligatures w14:val="standardContextual"/>
              </w:rPr>
              <w:tab/>
            </w:r>
            <w:r w:rsidR="00663903" w:rsidRPr="004A49D1">
              <w:rPr>
                <w:rStyle w:val="Hyperlink"/>
                <w:noProof/>
              </w:rPr>
              <w:t>Testing for Weak or Unenforced Username Policy</w:t>
            </w:r>
            <w:r w:rsidR="00663903">
              <w:rPr>
                <w:noProof/>
                <w:webHidden/>
              </w:rPr>
              <w:tab/>
            </w:r>
            <w:r w:rsidR="00663903">
              <w:rPr>
                <w:noProof/>
                <w:webHidden/>
              </w:rPr>
              <w:fldChar w:fldCharType="begin"/>
            </w:r>
            <w:r w:rsidR="00663903">
              <w:rPr>
                <w:noProof/>
                <w:webHidden/>
              </w:rPr>
              <w:instrText xml:space="preserve"> PAGEREF _Toc153104622 \h </w:instrText>
            </w:r>
            <w:r w:rsidR="00663903">
              <w:rPr>
                <w:noProof/>
                <w:webHidden/>
              </w:rPr>
            </w:r>
            <w:r w:rsidR="00663903">
              <w:rPr>
                <w:noProof/>
                <w:webHidden/>
              </w:rPr>
              <w:fldChar w:fldCharType="separate"/>
            </w:r>
            <w:r w:rsidR="00663903">
              <w:rPr>
                <w:noProof/>
                <w:webHidden/>
              </w:rPr>
              <w:t>16</w:t>
            </w:r>
            <w:r w:rsidR="00663903">
              <w:rPr>
                <w:noProof/>
                <w:webHidden/>
              </w:rPr>
              <w:fldChar w:fldCharType="end"/>
            </w:r>
          </w:hyperlink>
        </w:p>
        <w:p w14:paraId="099BC98E" w14:textId="6BF81E32"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23" w:history="1">
            <w:r w:rsidR="00663903" w:rsidRPr="004A49D1">
              <w:rPr>
                <w:rStyle w:val="Hyperlink"/>
                <w:noProof/>
              </w:rPr>
              <w:t>3.5</w:t>
            </w:r>
            <w:r w:rsidR="00663903">
              <w:rPr>
                <w:rFonts w:asciiTheme="minorHAnsi" w:hAnsiTheme="minorHAnsi"/>
                <w:noProof/>
                <w:kern w:val="2"/>
                <w:lang w:eastAsia="en-GB"/>
                <w14:ligatures w14:val="standardContextual"/>
              </w:rPr>
              <w:tab/>
            </w:r>
            <w:r w:rsidR="00663903" w:rsidRPr="004A49D1">
              <w:rPr>
                <w:rStyle w:val="Hyperlink"/>
                <w:noProof/>
              </w:rPr>
              <w:t>Authentication Testing</w:t>
            </w:r>
            <w:r w:rsidR="00663903">
              <w:rPr>
                <w:noProof/>
                <w:webHidden/>
              </w:rPr>
              <w:tab/>
            </w:r>
            <w:r w:rsidR="00663903">
              <w:rPr>
                <w:noProof/>
                <w:webHidden/>
              </w:rPr>
              <w:fldChar w:fldCharType="begin"/>
            </w:r>
            <w:r w:rsidR="00663903">
              <w:rPr>
                <w:noProof/>
                <w:webHidden/>
              </w:rPr>
              <w:instrText xml:space="preserve"> PAGEREF _Toc153104623 \h </w:instrText>
            </w:r>
            <w:r w:rsidR="00663903">
              <w:rPr>
                <w:noProof/>
                <w:webHidden/>
              </w:rPr>
            </w:r>
            <w:r w:rsidR="00663903">
              <w:rPr>
                <w:noProof/>
                <w:webHidden/>
              </w:rPr>
              <w:fldChar w:fldCharType="separate"/>
            </w:r>
            <w:r w:rsidR="00663903">
              <w:rPr>
                <w:noProof/>
                <w:webHidden/>
              </w:rPr>
              <w:t>18</w:t>
            </w:r>
            <w:r w:rsidR="00663903">
              <w:rPr>
                <w:noProof/>
                <w:webHidden/>
              </w:rPr>
              <w:fldChar w:fldCharType="end"/>
            </w:r>
          </w:hyperlink>
        </w:p>
        <w:p w14:paraId="38900190" w14:textId="0E171CB0"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4" w:history="1">
            <w:r w:rsidR="00663903" w:rsidRPr="004A49D1">
              <w:rPr>
                <w:rStyle w:val="Hyperlink"/>
                <w:noProof/>
              </w:rPr>
              <w:t>3.5.1</w:t>
            </w:r>
            <w:r w:rsidR="00663903">
              <w:rPr>
                <w:rFonts w:asciiTheme="minorHAnsi" w:hAnsiTheme="minorHAnsi"/>
                <w:noProof/>
                <w:kern w:val="2"/>
                <w:lang w:eastAsia="en-GB"/>
                <w14:ligatures w14:val="standardContextual"/>
              </w:rPr>
              <w:tab/>
            </w:r>
            <w:r w:rsidR="00663903" w:rsidRPr="004A49D1">
              <w:rPr>
                <w:rStyle w:val="Hyperlink"/>
                <w:noProof/>
              </w:rPr>
              <w:t>Testing Credentials Transported Over an Encrypted Channel</w:t>
            </w:r>
            <w:r w:rsidR="00663903">
              <w:rPr>
                <w:noProof/>
                <w:webHidden/>
              </w:rPr>
              <w:tab/>
            </w:r>
            <w:r w:rsidR="00663903">
              <w:rPr>
                <w:noProof/>
                <w:webHidden/>
              </w:rPr>
              <w:fldChar w:fldCharType="begin"/>
            </w:r>
            <w:r w:rsidR="00663903">
              <w:rPr>
                <w:noProof/>
                <w:webHidden/>
              </w:rPr>
              <w:instrText xml:space="preserve"> PAGEREF _Toc153104624 \h </w:instrText>
            </w:r>
            <w:r w:rsidR="00663903">
              <w:rPr>
                <w:noProof/>
                <w:webHidden/>
              </w:rPr>
            </w:r>
            <w:r w:rsidR="00663903">
              <w:rPr>
                <w:noProof/>
                <w:webHidden/>
              </w:rPr>
              <w:fldChar w:fldCharType="separate"/>
            </w:r>
            <w:r w:rsidR="00663903">
              <w:rPr>
                <w:noProof/>
                <w:webHidden/>
              </w:rPr>
              <w:t>18</w:t>
            </w:r>
            <w:r w:rsidR="00663903">
              <w:rPr>
                <w:noProof/>
                <w:webHidden/>
              </w:rPr>
              <w:fldChar w:fldCharType="end"/>
            </w:r>
          </w:hyperlink>
        </w:p>
        <w:p w14:paraId="0798B4E7" w14:textId="0365A021"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5" w:history="1">
            <w:r w:rsidR="00663903" w:rsidRPr="004A49D1">
              <w:rPr>
                <w:rStyle w:val="Hyperlink"/>
                <w:noProof/>
              </w:rPr>
              <w:t>3.5.2</w:t>
            </w:r>
            <w:r w:rsidR="00663903">
              <w:rPr>
                <w:rFonts w:asciiTheme="minorHAnsi" w:hAnsiTheme="minorHAnsi"/>
                <w:noProof/>
                <w:kern w:val="2"/>
                <w:lang w:eastAsia="en-GB"/>
                <w14:ligatures w14:val="standardContextual"/>
              </w:rPr>
              <w:tab/>
            </w:r>
            <w:r w:rsidR="00663903" w:rsidRPr="004A49D1">
              <w:rPr>
                <w:rStyle w:val="Hyperlink"/>
                <w:noProof/>
              </w:rPr>
              <w:t>Testing for Default Credentials</w:t>
            </w:r>
            <w:r w:rsidR="00663903">
              <w:rPr>
                <w:noProof/>
                <w:webHidden/>
              </w:rPr>
              <w:tab/>
            </w:r>
            <w:r w:rsidR="00663903">
              <w:rPr>
                <w:noProof/>
                <w:webHidden/>
              </w:rPr>
              <w:fldChar w:fldCharType="begin"/>
            </w:r>
            <w:r w:rsidR="00663903">
              <w:rPr>
                <w:noProof/>
                <w:webHidden/>
              </w:rPr>
              <w:instrText xml:space="preserve"> PAGEREF _Toc153104625 \h </w:instrText>
            </w:r>
            <w:r w:rsidR="00663903">
              <w:rPr>
                <w:noProof/>
                <w:webHidden/>
              </w:rPr>
            </w:r>
            <w:r w:rsidR="00663903">
              <w:rPr>
                <w:noProof/>
                <w:webHidden/>
              </w:rPr>
              <w:fldChar w:fldCharType="separate"/>
            </w:r>
            <w:r w:rsidR="00663903">
              <w:rPr>
                <w:noProof/>
                <w:webHidden/>
              </w:rPr>
              <w:t>19</w:t>
            </w:r>
            <w:r w:rsidR="00663903">
              <w:rPr>
                <w:noProof/>
                <w:webHidden/>
              </w:rPr>
              <w:fldChar w:fldCharType="end"/>
            </w:r>
          </w:hyperlink>
        </w:p>
        <w:p w14:paraId="0860AF41" w14:textId="4C57087E"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6" w:history="1">
            <w:r w:rsidR="00663903" w:rsidRPr="004A49D1">
              <w:rPr>
                <w:rStyle w:val="Hyperlink"/>
                <w:noProof/>
              </w:rPr>
              <w:t>3.5.3</w:t>
            </w:r>
            <w:r w:rsidR="00663903">
              <w:rPr>
                <w:rFonts w:asciiTheme="minorHAnsi" w:hAnsiTheme="minorHAnsi"/>
                <w:noProof/>
                <w:kern w:val="2"/>
                <w:lang w:eastAsia="en-GB"/>
                <w14:ligatures w14:val="standardContextual"/>
              </w:rPr>
              <w:tab/>
            </w:r>
            <w:r w:rsidR="00663903" w:rsidRPr="004A49D1">
              <w:rPr>
                <w:rStyle w:val="Hyperlink"/>
                <w:noProof/>
              </w:rPr>
              <w:t>Testing for Weak Lock Out Mechanism</w:t>
            </w:r>
            <w:r w:rsidR="00663903">
              <w:rPr>
                <w:noProof/>
                <w:webHidden/>
              </w:rPr>
              <w:tab/>
            </w:r>
            <w:r w:rsidR="00663903">
              <w:rPr>
                <w:noProof/>
                <w:webHidden/>
              </w:rPr>
              <w:fldChar w:fldCharType="begin"/>
            </w:r>
            <w:r w:rsidR="00663903">
              <w:rPr>
                <w:noProof/>
                <w:webHidden/>
              </w:rPr>
              <w:instrText xml:space="preserve"> PAGEREF _Toc153104626 \h </w:instrText>
            </w:r>
            <w:r w:rsidR="00663903">
              <w:rPr>
                <w:noProof/>
                <w:webHidden/>
              </w:rPr>
            </w:r>
            <w:r w:rsidR="00663903">
              <w:rPr>
                <w:noProof/>
                <w:webHidden/>
              </w:rPr>
              <w:fldChar w:fldCharType="separate"/>
            </w:r>
            <w:r w:rsidR="00663903">
              <w:rPr>
                <w:noProof/>
                <w:webHidden/>
              </w:rPr>
              <w:t>20</w:t>
            </w:r>
            <w:r w:rsidR="00663903">
              <w:rPr>
                <w:noProof/>
                <w:webHidden/>
              </w:rPr>
              <w:fldChar w:fldCharType="end"/>
            </w:r>
          </w:hyperlink>
        </w:p>
        <w:p w14:paraId="002FFFF9" w14:textId="51EA3578"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7" w:history="1">
            <w:r w:rsidR="00663903" w:rsidRPr="004A49D1">
              <w:rPr>
                <w:rStyle w:val="Hyperlink"/>
                <w:noProof/>
              </w:rPr>
              <w:t>3.5.4</w:t>
            </w:r>
            <w:r w:rsidR="00663903">
              <w:rPr>
                <w:rFonts w:asciiTheme="minorHAnsi" w:hAnsiTheme="minorHAnsi"/>
                <w:noProof/>
                <w:kern w:val="2"/>
                <w:lang w:eastAsia="en-GB"/>
                <w14:ligatures w14:val="standardContextual"/>
              </w:rPr>
              <w:tab/>
            </w:r>
            <w:r w:rsidR="00663903" w:rsidRPr="004A49D1">
              <w:rPr>
                <w:rStyle w:val="Hyperlink"/>
                <w:noProof/>
              </w:rPr>
              <w:t>Testing for Weak Password Policy</w:t>
            </w:r>
            <w:r w:rsidR="00663903">
              <w:rPr>
                <w:noProof/>
                <w:webHidden/>
              </w:rPr>
              <w:tab/>
            </w:r>
            <w:r w:rsidR="00663903">
              <w:rPr>
                <w:noProof/>
                <w:webHidden/>
              </w:rPr>
              <w:fldChar w:fldCharType="begin"/>
            </w:r>
            <w:r w:rsidR="00663903">
              <w:rPr>
                <w:noProof/>
                <w:webHidden/>
              </w:rPr>
              <w:instrText xml:space="preserve"> PAGEREF _Toc153104627 \h </w:instrText>
            </w:r>
            <w:r w:rsidR="00663903">
              <w:rPr>
                <w:noProof/>
                <w:webHidden/>
              </w:rPr>
            </w:r>
            <w:r w:rsidR="00663903">
              <w:rPr>
                <w:noProof/>
                <w:webHidden/>
              </w:rPr>
              <w:fldChar w:fldCharType="separate"/>
            </w:r>
            <w:r w:rsidR="00663903">
              <w:rPr>
                <w:noProof/>
                <w:webHidden/>
              </w:rPr>
              <w:t>21</w:t>
            </w:r>
            <w:r w:rsidR="00663903">
              <w:rPr>
                <w:noProof/>
                <w:webHidden/>
              </w:rPr>
              <w:fldChar w:fldCharType="end"/>
            </w:r>
          </w:hyperlink>
        </w:p>
        <w:p w14:paraId="4C7B9F24" w14:textId="097636A0"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28" w:history="1">
            <w:r w:rsidR="00663903" w:rsidRPr="004A49D1">
              <w:rPr>
                <w:rStyle w:val="Hyperlink"/>
                <w:noProof/>
              </w:rPr>
              <w:t>3.6</w:t>
            </w:r>
            <w:r w:rsidR="00663903">
              <w:rPr>
                <w:rFonts w:asciiTheme="minorHAnsi" w:hAnsiTheme="minorHAnsi"/>
                <w:noProof/>
                <w:kern w:val="2"/>
                <w:lang w:eastAsia="en-GB"/>
                <w14:ligatures w14:val="standardContextual"/>
              </w:rPr>
              <w:tab/>
            </w:r>
            <w:r w:rsidR="00663903" w:rsidRPr="004A49D1">
              <w:rPr>
                <w:rStyle w:val="Hyperlink"/>
                <w:noProof/>
              </w:rPr>
              <w:t>Authorisation Testing</w:t>
            </w:r>
            <w:r w:rsidR="00663903">
              <w:rPr>
                <w:noProof/>
                <w:webHidden/>
              </w:rPr>
              <w:tab/>
            </w:r>
            <w:r w:rsidR="00663903">
              <w:rPr>
                <w:noProof/>
                <w:webHidden/>
              </w:rPr>
              <w:fldChar w:fldCharType="begin"/>
            </w:r>
            <w:r w:rsidR="00663903">
              <w:rPr>
                <w:noProof/>
                <w:webHidden/>
              </w:rPr>
              <w:instrText xml:space="preserve"> PAGEREF _Toc153104628 \h </w:instrText>
            </w:r>
            <w:r w:rsidR="00663903">
              <w:rPr>
                <w:noProof/>
                <w:webHidden/>
              </w:rPr>
            </w:r>
            <w:r w:rsidR="00663903">
              <w:rPr>
                <w:noProof/>
                <w:webHidden/>
              </w:rPr>
              <w:fldChar w:fldCharType="separate"/>
            </w:r>
            <w:r w:rsidR="00663903">
              <w:rPr>
                <w:noProof/>
                <w:webHidden/>
              </w:rPr>
              <w:t>22</w:t>
            </w:r>
            <w:r w:rsidR="00663903">
              <w:rPr>
                <w:noProof/>
                <w:webHidden/>
              </w:rPr>
              <w:fldChar w:fldCharType="end"/>
            </w:r>
          </w:hyperlink>
        </w:p>
        <w:p w14:paraId="3D94FDF3" w14:textId="6ACFFDB5"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29" w:history="1">
            <w:r w:rsidR="00663903" w:rsidRPr="004A49D1">
              <w:rPr>
                <w:rStyle w:val="Hyperlink"/>
                <w:noProof/>
              </w:rPr>
              <w:t>3.6.1</w:t>
            </w:r>
            <w:r w:rsidR="00663903">
              <w:rPr>
                <w:rFonts w:asciiTheme="minorHAnsi" w:hAnsiTheme="minorHAnsi"/>
                <w:noProof/>
                <w:kern w:val="2"/>
                <w:lang w:eastAsia="en-GB"/>
                <w14:ligatures w14:val="standardContextual"/>
              </w:rPr>
              <w:tab/>
            </w:r>
            <w:r w:rsidR="00663903" w:rsidRPr="004A49D1">
              <w:rPr>
                <w:rStyle w:val="Hyperlink"/>
                <w:noProof/>
              </w:rPr>
              <w:t>Testing Directory Traversal File Include</w:t>
            </w:r>
            <w:r w:rsidR="00663903">
              <w:rPr>
                <w:noProof/>
                <w:webHidden/>
              </w:rPr>
              <w:tab/>
            </w:r>
            <w:r w:rsidR="00663903">
              <w:rPr>
                <w:noProof/>
                <w:webHidden/>
              </w:rPr>
              <w:fldChar w:fldCharType="begin"/>
            </w:r>
            <w:r w:rsidR="00663903">
              <w:rPr>
                <w:noProof/>
                <w:webHidden/>
              </w:rPr>
              <w:instrText xml:space="preserve"> PAGEREF _Toc153104629 \h </w:instrText>
            </w:r>
            <w:r w:rsidR="00663903">
              <w:rPr>
                <w:noProof/>
                <w:webHidden/>
              </w:rPr>
            </w:r>
            <w:r w:rsidR="00663903">
              <w:rPr>
                <w:noProof/>
                <w:webHidden/>
              </w:rPr>
              <w:fldChar w:fldCharType="separate"/>
            </w:r>
            <w:r w:rsidR="00663903">
              <w:rPr>
                <w:noProof/>
                <w:webHidden/>
              </w:rPr>
              <w:t>22</w:t>
            </w:r>
            <w:r w:rsidR="00663903">
              <w:rPr>
                <w:noProof/>
                <w:webHidden/>
              </w:rPr>
              <w:fldChar w:fldCharType="end"/>
            </w:r>
          </w:hyperlink>
        </w:p>
        <w:p w14:paraId="17DF1B49" w14:textId="52EE27A8"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30" w:history="1">
            <w:r w:rsidR="00663903" w:rsidRPr="004A49D1">
              <w:rPr>
                <w:rStyle w:val="Hyperlink"/>
                <w:noProof/>
              </w:rPr>
              <w:t>3.7</w:t>
            </w:r>
            <w:r w:rsidR="00663903">
              <w:rPr>
                <w:rFonts w:asciiTheme="minorHAnsi" w:hAnsiTheme="minorHAnsi"/>
                <w:noProof/>
                <w:kern w:val="2"/>
                <w:lang w:eastAsia="en-GB"/>
                <w14:ligatures w14:val="standardContextual"/>
              </w:rPr>
              <w:tab/>
            </w:r>
            <w:r w:rsidR="00663903" w:rsidRPr="004A49D1">
              <w:rPr>
                <w:rStyle w:val="Hyperlink"/>
                <w:noProof/>
              </w:rPr>
              <w:t>Session Management Testing</w:t>
            </w:r>
            <w:r w:rsidR="00663903">
              <w:rPr>
                <w:noProof/>
                <w:webHidden/>
              </w:rPr>
              <w:tab/>
            </w:r>
            <w:r w:rsidR="00663903">
              <w:rPr>
                <w:noProof/>
                <w:webHidden/>
              </w:rPr>
              <w:fldChar w:fldCharType="begin"/>
            </w:r>
            <w:r w:rsidR="00663903">
              <w:rPr>
                <w:noProof/>
                <w:webHidden/>
              </w:rPr>
              <w:instrText xml:space="preserve"> PAGEREF _Toc153104630 \h </w:instrText>
            </w:r>
            <w:r w:rsidR="00663903">
              <w:rPr>
                <w:noProof/>
                <w:webHidden/>
              </w:rPr>
            </w:r>
            <w:r w:rsidR="00663903">
              <w:rPr>
                <w:noProof/>
                <w:webHidden/>
              </w:rPr>
              <w:fldChar w:fldCharType="separate"/>
            </w:r>
            <w:r w:rsidR="00663903">
              <w:rPr>
                <w:noProof/>
                <w:webHidden/>
              </w:rPr>
              <w:t>23</w:t>
            </w:r>
            <w:r w:rsidR="00663903">
              <w:rPr>
                <w:noProof/>
                <w:webHidden/>
              </w:rPr>
              <w:fldChar w:fldCharType="end"/>
            </w:r>
          </w:hyperlink>
        </w:p>
        <w:p w14:paraId="65268859" w14:textId="5234B2BE"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1" w:history="1">
            <w:r w:rsidR="00663903" w:rsidRPr="004A49D1">
              <w:rPr>
                <w:rStyle w:val="Hyperlink"/>
                <w:noProof/>
              </w:rPr>
              <w:t>3.7.1</w:t>
            </w:r>
            <w:r w:rsidR="00663903">
              <w:rPr>
                <w:rFonts w:asciiTheme="minorHAnsi" w:hAnsiTheme="minorHAnsi"/>
                <w:noProof/>
                <w:kern w:val="2"/>
                <w:lang w:eastAsia="en-GB"/>
                <w14:ligatures w14:val="standardContextual"/>
              </w:rPr>
              <w:tab/>
            </w:r>
            <w:r w:rsidR="00663903" w:rsidRPr="004A49D1">
              <w:rPr>
                <w:rStyle w:val="Hyperlink"/>
                <w:noProof/>
              </w:rPr>
              <w:t>Testing for Session Management Schema</w:t>
            </w:r>
            <w:r w:rsidR="00663903">
              <w:rPr>
                <w:noProof/>
                <w:webHidden/>
              </w:rPr>
              <w:tab/>
            </w:r>
            <w:r w:rsidR="00663903">
              <w:rPr>
                <w:noProof/>
                <w:webHidden/>
              </w:rPr>
              <w:fldChar w:fldCharType="begin"/>
            </w:r>
            <w:r w:rsidR="00663903">
              <w:rPr>
                <w:noProof/>
                <w:webHidden/>
              </w:rPr>
              <w:instrText xml:space="preserve"> PAGEREF _Toc153104631 \h </w:instrText>
            </w:r>
            <w:r w:rsidR="00663903">
              <w:rPr>
                <w:noProof/>
                <w:webHidden/>
              </w:rPr>
            </w:r>
            <w:r w:rsidR="00663903">
              <w:rPr>
                <w:noProof/>
                <w:webHidden/>
              </w:rPr>
              <w:fldChar w:fldCharType="separate"/>
            </w:r>
            <w:r w:rsidR="00663903">
              <w:rPr>
                <w:noProof/>
                <w:webHidden/>
              </w:rPr>
              <w:t>23</w:t>
            </w:r>
            <w:r w:rsidR="00663903">
              <w:rPr>
                <w:noProof/>
                <w:webHidden/>
              </w:rPr>
              <w:fldChar w:fldCharType="end"/>
            </w:r>
          </w:hyperlink>
        </w:p>
        <w:p w14:paraId="1249AD74" w14:textId="0A5BB042"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2" w:history="1">
            <w:r w:rsidR="00663903" w:rsidRPr="004A49D1">
              <w:rPr>
                <w:rStyle w:val="Hyperlink"/>
                <w:noProof/>
              </w:rPr>
              <w:t>3.7.2</w:t>
            </w:r>
            <w:r w:rsidR="00663903">
              <w:rPr>
                <w:rFonts w:asciiTheme="minorHAnsi" w:hAnsiTheme="minorHAnsi"/>
                <w:noProof/>
                <w:kern w:val="2"/>
                <w:lang w:eastAsia="en-GB"/>
                <w14:ligatures w14:val="standardContextual"/>
              </w:rPr>
              <w:tab/>
            </w:r>
            <w:r w:rsidR="00663903" w:rsidRPr="004A49D1">
              <w:rPr>
                <w:rStyle w:val="Hyperlink"/>
                <w:noProof/>
              </w:rPr>
              <w:t>Testing for Cookie Attributes</w:t>
            </w:r>
            <w:r w:rsidR="00663903">
              <w:rPr>
                <w:noProof/>
                <w:webHidden/>
              </w:rPr>
              <w:tab/>
            </w:r>
            <w:r w:rsidR="00663903">
              <w:rPr>
                <w:noProof/>
                <w:webHidden/>
              </w:rPr>
              <w:fldChar w:fldCharType="begin"/>
            </w:r>
            <w:r w:rsidR="00663903">
              <w:rPr>
                <w:noProof/>
                <w:webHidden/>
              </w:rPr>
              <w:instrText xml:space="preserve"> PAGEREF _Toc153104632 \h </w:instrText>
            </w:r>
            <w:r w:rsidR="00663903">
              <w:rPr>
                <w:noProof/>
                <w:webHidden/>
              </w:rPr>
            </w:r>
            <w:r w:rsidR="00663903">
              <w:rPr>
                <w:noProof/>
                <w:webHidden/>
              </w:rPr>
              <w:fldChar w:fldCharType="separate"/>
            </w:r>
            <w:r w:rsidR="00663903">
              <w:rPr>
                <w:noProof/>
                <w:webHidden/>
              </w:rPr>
              <w:t>25</w:t>
            </w:r>
            <w:r w:rsidR="00663903">
              <w:rPr>
                <w:noProof/>
                <w:webHidden/>
              </w:rPr>
              <w:fldChar w:fldCharType="end"/>
            </w:r>
          </w:hyperlink>
        </w:p>
        <w:p w14:paraId="2F8FFCEE" w14:textId="6739A25A"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3" w:history="1">
            <w:r w:rsidR="00663903" w:rsidRPr="004A49D1">
              <w:rPr>
                <w:rStyle w:val="Hyperlink"/>
                <w:noProof/>
              </w:rPr>
              <w:t>3.7.3</w:t>
            </w:r>
            <w:r w:rsidR="00663903">
              <w:rPr>
                <w:rFonts w:asciiTheme="minorHAnsi" w:hAnsiTheme="minorHAnsi"/>
                <w:noProof/>
                <w:kern w:val="2"/>
                <w:lang w:eastAsia="en-GB"/>
                <w14:ligatures w14:val="standardContextual"/>
              </w:rPr>
              <w:tab/>
            </w:r>
            <w:r w:rsidR="00663903" w:rsidRPr="004A49D1">
              <w:rPr>
                <w:rStyle w:val="Hyperlink"/>
                <w:noProof/>
              </w:rPr>
              <w:t>Testing for Session Fixation</w:t>
            </w:r>
            <w:r w:rsidR="00663903">
              <w:rPr>
                <w:noProof/>
                <w:webHidden/>
              </w:rPr>
              <w:tab/>
            </w:r>
            <w:r w:rsidR="00663903">
              <w:rPr>
                <w:noProof/>
                <w:webHidden/>
              </w:rPr>
              <w:fldChar w:fldCharType="begin"/>
            </w:r>
            <w:r w:rsidR="00663903">
              <w:rPr>
                <w:noProof/>
                <w:webHidden/>
              </w:rPr>
              <w:instrText xml:space="preserve"> PAGEREF _Toc153104633 \h </w:instrText>
            </w:r>
            <w:r w:rsidR="00663903">
              <w:rPr>
                <w:noProof/>
                <w:webHidden/>
              </w:rPr>
            </w:r>
            <w:r w:rsidR="00663903">
              <w:rPr>
                <w:noProof/>
                <w:webHidden/>
              </w:rPr>
              <w:fldChar w:fldCharType="separate"/>
            </w:r>
            <w:r w:rsidR="00663903">
              <w:rPr>
                <w:noProof/>
                <w:webHidden/>
              </w:rPr>
              <w:t>25</w:t>
            </w:r>
            <w:r w:rsidR="00663903">
              <w:rPr>
                <w:noProof/>
                <w:webHidden/>
              </w:rPr>
              <w:fldChar w:fldCharType="end"/>
            </w:r>
          </w:hyperlink>
        </w:p>
        <w:p w14:paraId="41E6FC5F" w14:textId="741F7E34"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4" w:history="1">
            <w:r w:rsidR="00663903" w:rsidRPr="004A49D1">
              <w:rPr>
                <w:rStyle w:val="Hyperlink"/>
                <w:noProof/>
              </w:rPr>
              <w:t>3.7.4</w:t>
            </w:r>
            <w:r w:rsidR="00663903">
              <w:rPr>
                <w:rFonts w:asciiTheme="minorHAnsi" w:hAnsiTheme="minorHAnsi"/>
                <w:noProof/>
                <w:kern w:val="2"/>
                <w:lang w:eastAsia="en-GB"/>
                <w14:ligatures w14:val="standardContextual"/>
              </w:rPr>
              <w:tab/>
            </w:r>
            <w:r w:rsidR="00663903" w:rsidRPr="004A49D1">
              <w:rPr>
                <w:rStyle w:val="Hyperlink"/>
                <w:noProof/>
              </w:rPr>
              <w:t>Testing for Logout Functionality</w:t>
            </w:r>
            <w:r w:rsidR="00663903">
              <w:rPr>
                <w:noProof/>
                <w:webHidden/>
              </w:rPr>
              <w:tab/>
            </w:r>
            <w:r w:rsidR="00663903">
              <w:rPr>
                <w:noProof/>
                <w:webHidden/>
              </w:rPr>
              <w:fldChar w:fldCharType="begin"/>
            </w:r>
            <w:r w:rsidR="00663903">
              <w:rPr>
                <w:noProof/>
                <w:webHidden/>
              </w:rPr>
              <w:instrText xml:space="preserve"> PAGEREF _Toc153104634 \h </w:instrText>
            </w:r>
            <w:r w:rsidR="00663903">
              <w:rPr>
                <w:noProof/>
                <w:webHidden/>
              </w:rPr>
            </w:r>
            <w:r w:rsidR="00663903">
              <w:rPr>
                <w:noProof/>
                <w:webHidden/>
              </w:rPr>
              <w:fldChar w:fldCharType="separate"/>
            </w:r>
            <w:r w:rsidR="00663903">
              <w:rPr>
                <w:noProof/>
                <w:webHidden/>
              </w:rPr>
              <w:t>26</w:t>
            </w:r>
            <w:r w:rsidR="00663903">
              <w:rPr>
                <w:noProof/>
                <w:webHidden/>
              </w:rPr>
              <w:fldChar w:fldCharType="end"/>
            </w:r>
          </w:hyperlink>
        </w:p>
        <w:p w14:paraId="556C8E0B" w14:textId="253A677F"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35" w:history="1">
            <w:r w:rsidR="00663903" w:rsidRPr="004A49D1">
              <w:rPr>
                <w:rStyle w:val="Hyperlink"/>
                <w:noProof/>
              </w:rPr>
              <w:t>3.8</w:t>
            </w:r>
            <w:r w:rsidR="00663903">
              <w:rPr>
                <w:rFonts w:asciiTheme="minorHAnsi" w:hAnsiTheme="minorHAnsi"/>
                <w:noProof/>
                <w:kern w:val="2"/>
                <w:lang w:eastAsia="en-GB"/>
                <w14:ligatures w14:val="standardContextual"/>
              </w:rPr>
              <w:tab/>
            </w:r>
            <w:r w:rsidR="00663903" w:rsidRPr="004A49D1">
              <w:rPr>
                <w:rStyle w:val="Hyperlink"/>
                <w:noProof/>
              </w:rPr>
              <w:t>Input Validation Testing</w:t>
            </w:r>
            <w:r w:rsidR="00663903">
              <w:rPr>
                <w:noProof/>
                <w:webHidden/>
              </w:rPr>
              <w:tab/>
            </w:r>
            <w:r w:rsidR="00663903">
              <w:rPr>
                <w:noProof/>
                <w:webHidden/>
              </w:rPr>
              <w:fldChar w:fldCharType="begin"/>
            </w:r>
            <w:r w:rsidR="00663903">
              <w:rPr>
                <w:noProof/>
                <w:webHidden/>
              </w:rPr>
              <w:instrText xml:space="preserve"> PAGEREF _Toc153104635 \h </w:instrText>
            </w:r>
            <w:r w:rsidR="00663903">
              <w:rPr>
                <w:noProof/>
                <w:webHidden/>
              </w:rPr>
            </w:r>
            <w:r w:rsidR="00663903">
              <w:rPr>
                <w:noProof/>
                <w:webHidden/>
              </w:rPr>
              <w:fldChar w:fldCharType="separate"/>
            </w:r>
            <w:r w:rsidR="00663903">
              <w:rPr>
                <w:noProof/>
                <w:webHidden/>
              </w:rPr>
              <w:t>28</w:t>
            </w:r>
            <w:r w:rsidR="00663903">
              <w:rPr>
                <w:noProof/>
                <w:webHidden/>
              </w:rPr>
              <w:fldChar w:fldCharType="end"/>
            </w:r>
          </w:hyperlink>
        </w:p>
        <w:p w14:paraId="40922B6A" w14:textId="02EA6558"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6" w:history="1">
            <w:r w:rsidR="00663903" w:rsidRPr="004A49D1">
              <w:rPr>
                <w:rStyle w:val="Hyperlink"/>
                <w:noProof/>
              </w:rPr>
              <w:t>3.8.1</w:t>
            </w:r>
            <w:r w:rsidR="00663903">
              <w:rPr>
                <w:rFonts w:asciiTheme="minorHAnsi" w:hAnsiTheme="minorHAnsi"/>
                <w:noProof/>
                <w:kern w:val="2"/>
                <w:lang w:eastAsia="en-GB"/>
                <w14:ligatures w14:val="standardContextual"/>
              </w:rPr>
              <w:tab/>
            </w:r>
            <w:r w:rsidR="00663903" w:rsidRPr="004A49D1">
              <w:rPr>
                <w:rStyle w:val="Hyperlink"/>
                <w:noProof/>
              </w:rPr>
              <w:t>Testing for Reflected Cross Site Scripting</w:t>
            </w:r>
            <w:r w:rsidR="00663903">
              <w:rPr>
                <w:noProof/>
                <w:webHidden/>
              </w:rPr>
              <w:tab/>
            </w:r>
            <w:r w:rsidR="00663903">
              <w:rPr>
                <w:noProof/>
                <w:webHidden/>
              </w:rPr>
              <w:fldChar w:fldCharType="begin"/>
            </w:r>
            <w:r w:rsidR="00663903">
              <w:rPr>
                <w:noProof/>
                <w:webHidden/>
              </w:rPr>
              <w:instrText xml:space="preserve"> PAGEREF _Toc153104636 \h </w:instrText>
            </w:r>
            <w:r w:rsidR="00663903">
              <w:rPr>
                <w:noProof/>
                <w:webHidden/>
              </w:rPr>
            </w:r>
            <w:r w:rsidR="00663903">
              <w:rPr>
                <w:noProof/>
                <w:webHidden/>
              </w:rPr>
              <w:fldChar w:fldCharType="separate"/>
            </w:r>
            <w:r w:rsidR="00663903">
              <w:rPr>
                <w:noProof/>
                <w:webHidden/>
              </w:rPr>
              <w:t>28</w:t>
            </w:r>
            <w:r w:rsidR="00663903">
              <w:rPr>
                <w:noProof/>
                <w:webHidden/>
              </w:rPr>
              <w:fldChar w:fldCharType="end"/>
            </w:r>
          </w:hyperlink>
        </w:p>
        <w:p w14:paraId="42985F2B" w14:textId="00E3C548"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7" w:history="1">
            <w:r w:rsidR="00663903" w:rsidRPr="004A49D1">
              <w:rPr>
                <w:rStyle w:val="Hyperlink"/>
                <w:noProof/>
              </w:rPr>
              <w:t>3.8.2</w:t>
            </w:r>
            <w:r w:rsidR="00663903">
              <w:rPr>
                <w:rFonts w:asciiTheme="minorHAnsi" w:hAnsiTheme="minorHAnsi"/>
                <w:noProof/>
                <w:kern w:val="2"/>
                <w:lang w:eastAsia="en-GB"/>
                <w14:ligatures w14:val="standardContextual"/>
              </w:rPr>
              <w:tab/>
            </w:r>
            <w:r w:rsidR="00663903" w:rsidRPr="004A49D1">
              <w:rPr>
                <w:rStyle w:val="Hyperlink"/>
                <w:noProof/>
              </w:rPr>
              <w:t>Testing for Stored Cross Site Scripting</w:t>
            </w:r>
            <w:r w:rsidR="00663903">
              <w:rPr>
                <w:noProof/>
                <w:webHidden/>
              </w:rPr>
              <w:tab/>
            </w:r>
            <w:r w:rsidR="00663903">
              <w:rPr>
                <w:noProof/>
                <w:webHidden/>
              </w:rPr>
              <w:fldChar w:fldCharType="begin"/>
            </w:r>
            <w:r w:rsidR="00663903">
              <w:rPr>
                <w:noProof/>
                <w:webHidden/>
              </w:rPr>
              <w:instrText xml:space="preserve"> PAGEREF _Toc153104637 \h </w:instrText>
            </w:r>
            <w:r w:rsidR="00663903">
              <w:rPr>
                <w:noProof/>
                <w:webHidden/>
              </w:rPr>
            </w:r>
            <w:r w:rsidR="00663903">
              <w:rPr>
                <w:noProof/>
                <w:webHidden/>
              </w:rPr>
              <w:fldChar w:fldCharType="separate"/>
            </w:r>
            <w:r w:rsidR="00663903">
              <w:rPr>
                <w:noProof/>
                <w:webHidden/>
              </w:rPr>
              <w:t>28</w:t>
            </w:r>
            <w:r w:rsidR="00663903">
              <w:rPr>
                <w:noProof/>
                <w:webHidden/>
              </w:rPr>
              <w:fldChar w:fldCharType="end"/>
            </w:r>
          </w:hyperlink>
        </w:p>
        <w:p w14:paraId="6A87D068" w14:textId="5FFC010D"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8" w:history="1">
            <w:r w:rsidR="00663903" w:rsidRPr="004A49D1">
              <w:rPr>
                <w:rStyle w:val="Hyperlink"/>
                <w:noProof/>
              </w:rPr>
              <w:t>3.8.3</w:t>
            </w:r>
            <w:r w:rsidR="00663903">
              <w:rPr>
                <w:rFonts w:asciiTheme="minorHAnsi" w:hAnsiTheme="minorHAnsi"/>
                <w:noProof/>
                <w:kern w:val="2"/>
                <w:lang w:eastAsia="en-GB"/>
                <w14:ligatures w14:val="standardContextual"/>
              </w:rPr>
              <w:tab/>
            </w:r>
            <w:r w:rsidR="00663903" w:rsidRPr="004A49D1">
              <w:rPr>
                <w:rStyle w:val="Hyperlink"/>
                <w:noProof/>
              </w:rPr>
              <w:t>Testing for SQL Injection</w:t>
            </w:r>
            <w:r w:rsidR="00663903">
              <w:rPr>
                <w:noProof/>
                <w:webHidden/>
              </w:rPr>
              <w:tab/>
            </w:r>
            <w:r w:rsidR="00663903">
              <w:rPr>
                <w:noProof/>
                <w:webHidden/>
              </w:rPr>
              <w:fldChar w:fldCharType="begin"/>
            </w:r>
            <w:r w:rsidR="00663903">
              <w:rPr>
                <w:noProof/>
                <w:webHidden/>
              </w:rPr>
              <w:instrText xml:space="preserve"> PAGEREF _Toc153104638 \h </w:instrText>
            </w:r>
            <w:r w:rsidR="00663903">
              <w:rPr>
                <w:noProof/>
                <w:webHidden/>
              </w:rPr>
            </w:r>
            <w:r w:rsidR="00663903">
              <w:rPr>
                <w:noProof/>
                <w:webHidden/>
              </w:rPr>
              <w:fldChar w:fldCharType="separate"/>
            </w:r>
            <w:r w:rsidR="00663903">
              <w:rPr>
                <w:noProof/>
                <w:webHidden/>
              </w:rPr>
              <w:t>29</w:t>
            </w:r>
            <w:r w:rsidR="00663903">
              <w:rPr>
                <w:noProof/>
                <w:webHidden/>
              </w:rPr>
              <w:fldChar w:fldCharType="end"/>
            </w:r>
          </w:hyperlink>
        </w:p>
        <w:p w14:paraId="7753132C" w14:textId="5489D744"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39" w:history="1">
            <w:r w:rsidR="00663903" w:rsidRPr="004A49D1">
              <w:rPr>
                <w:rStyle w:val="Hyperlink"/>
                <w:noProof/>
              </w:rPr>
              <w:t>3.8.4</w:t>
            </w:r>
            <w:r w:rsidR="00663903">
              <w:rPr>
                <w:rFonts w:asciiTheme="minorHAnsi" w:hAnsiTheme="minorHAnsi"/>
                <w:noProof/>
                <w:kern w:val="2"/>
                <w:lang w:eastAsia="en-GB"/>
                <w14:ligatures w14:val="standardContextual"/>
              </w:rPr>
              <w:tab/>
            </w:r>
            <w:r w:rsidR="00663903" w:rsidRPr="004A49D1">
              <w:rPr>
                <w:rStyle w:val="Hyperlink"/>
                <w:noProof/>
              </w:rPr>
              <w:t>Testing for Incubated Vulnerability</w:t>
            </w:r>
            <w:r w:rsidR="00663903">
              <w:rPr>
                <w:noProof/>
                <w:webHidden/>
              </w:rPr>
              <w:tab/>
            </w:r>
            <w:r w:rsidR="00663903">
              <w:rPr>
                <w:noProof/>
                <w:webHidden/>
              </w:rPr>
              <w:fldChar w:fldCharType="begin"/>
            </w:r>
            <w:r w:rsidR="00663903">
              <w:rPr>
                <w:noProof/>
                <w:webHidden/>
              </w:rPr>
              <w:instrText xml:space="preserve"> PAGEREF _Toc153104639 \h </w:instrText>
            </w:r>
            <w:r w:rsidR="00663903">
              <w:rPr>
                <w:noProof/>
                <w:webHidden/>
              </w:rPr>
            </w:r>
            <w:r w:rsidR="00663903">
              <w:rPr>
                <w:noProof/>
                <w:webHidden/>
              </w:rPr>
              <w:fldChar w:fldCharType="separate"/>
            </w:r>
            <w:r w:rsidR="00663903">
              <w:rPr>
                <w:noProof/>
                <w:webHidden/>
              </w:rPr>
              <w:t>30</w:t>
            </w:r>
            <w:r w:rsidR="00663903">
              <w:rPr>
                <w:noProof/>
                <w:webHidden/>
              </w:rPr>
              <w:fldChar w:fldCharType="end"/>
            </w:r>
          </w:hyperlink>
        </w:p>
        <w:p w14:paraId="491386AE" w14:textId="55BF2286"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40" w:history="1">
            <w:r w:rsidR="00663903" w:rsidRPr="004A49D1">
              <w:rPr>
                <w:rStyle w:val="Hyperlink"/>
                <w:noProof/>
              </w:rPr>
              <w:t>3.9</w:t>
            </w:r>
            <w:r w:rsidR="00663903">
              <w:rPr>
                <w:rFonts w:asciiTheme="minorHAnsi" w:hAnsiTheme="minorHAnsi"/>
                <w:noProof/>
                <w:kern w:val="2"/>
                <w:lang w:eastAsia="en-GB"/>
                <w14:ligatures w14:val="standardContextual"/>
              </w:rPr>
              <w:tab/>
            </w:r>
            <w:r w:rsidR="00663903" w:rsidRPr="004A49D1">
              <w:rPr>
                <w:rStyle w:val="Hyperlink"/>
                <w:noProof/>
              </w:rPr>
              <w:t>Error Handling</w:t>
            </w:r>
            <w:r w:rsidR="00663903">
              <w:rPr>
                <w:noProof/>
                <w:webHidden/>
              </w:rPr>
              <w:tab/>
            </w:r>
            <w:r w:rsidR="00663903">
              <w:rPr>
                <w:noProof/>
                <w:webHidden/>
              </w:rPr>
              <w:fldChar w:fldCharType="begin"/>
            </w:r>
            <w:r w:rsidR="00663903">
              <w:rPr>
                <w:noProof/>
                <w:webHidden/>
              </w:rPr>
              <w:instrText xml:space="preserve"> PAGEREF _Toc153104640 \h </w:instrText>
            </w:r>
            <w:r w:rsidR="00663903">
              <w:rPr>
                <w:noProof/>
                <w:webHidden/>
              </w:rPr>
            </w:r>
            <w:r w:rsidR="00663903">
              <w:rPr>
                <w:noProof/>
                <w:webHidden/>
              </w:rPr>
              <w:fldChar w:fldCharType="separate"/>
            </w:r>
            <w:r w:rsidR="00663903">
              <w:rPr>
                <w:noProof/>
                <w:webHidden/>
              </w:rPr>
              <w:t>33</w:t>
            </w:r>
            <w:r w:rsidR="00663903">
              <w:rPr>
                <w:noProof/>
                <w:webHidden/>
              </w:rPr>
              <w:fldChar w:fldCharType="end"/>
            </w:r>
          </w:hyperlink>
        </w:p>
        <w:p w14:paraId="0D229941" w14:textId="44DEC7D7"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1" w:history="1">
            <w:r w:rsidR="00663903" w:rsidRPr="004A49D1">
              <w:rPr>
                <w:rStyle w:val="Hyperlink"/>
                <w:noProof/>
              </w:rPr>
              <w:t>3.9.1</w:t>
            </w:r>
            <w:r w:rsidR="00663903">
              <w:rPr>
                <w:rFonts w:asciiTheme="minorHAnsi" w:hAnsiTheme="minorHAnsi"/>
                <w:noProof/>
                <w:kern w:val="2"/>
                <w:lang w:eastAsia="en-GB"/>
                <w14:ligatures w14:val="standardContextual"/>
              </w:rPr>
              <w:tab/>
            </w:r>
            <w:r w:rsidR="00663903" w:rsidRPr="004A49D1">
              <w:rPr>
                <w:rStyle w:val="Hyperlink"/>
                <w:noProof/>
              </w:rPr>
              <w:t>Testing for Improper Error Handling</w:t>
            </w:r>
            <w:r w:rsidR="00663903">
              <w:rPr>
                <w:noProof/>
                <w:webHidden/>
              </w:rPr>
              <w:tab/>
            </w:r>
            <w:r w:rsidR="00663903">
              <w:rPr>
                <w:noProof/>
                <w:webHidden/>
              </w:rPr>
              <w:fldChar w:fldCharType="begin"/>
            </w:r>
            <w:r w:rsidR="00663903">
              <w:rPr>
                <w:noProof/>
                <w:webHidden/>
              </w:rPr>
              <w:instrText xml:space="preserve"> PAGEREF _Toc153104641 \h </w:instrText>
            </w:r>
            <w:r w:rsidR="00663903">
              <w:rPr>
                <w:noProof/>
                <w:webHidden/>
              </w:rPr>
            </w:r>
            <w:r w:rsidR="00663903">
              <w:rPr>
                <w:noProof/>
                <w:webHidden/>
              </w:rPr>
              <w:fldChar w:fldCharType="separate"/>
            </w:r>
            <w:r w:rsidR="00663903">
              <w:rPr>
                <w:noProof/>
                <w:webHidden/>
              </w:rPr>
              <w:t>33</w:t>
            </w:r>
            <w:r w:rsidR="00663903">
              <w:rPr>
                <w:noProof/>
                <w:webHidden/>
              </w:rPr>
              <w:fldChar w:fldCharType="end"/>
            </w:r>
          </w:hyperlink>
        </w:p>
        <w:p w14:paraId="035E1681" w14:textId="535E037E"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42" w:history="1">
            <w:r w:rsidR="00663903" w:rsidRPr="004A49D1">
              <w:rPr>
                <w:rStyle w:val="Hyperlink"/>
                <w:noProof/>
              </w:rPr>
              <w:t>3.10</w:t>
            </w:r>
            <w:r w:rsidR="00663903">
              <w:rPr>
                <w:rFonts w:asciiTheme="minorHAnsi" w:hAnsiTheme="minorHAnsi"/>
                <w:noProof/>
                <w:kern w:val="2"/>
                <w:lang w:eastAsia="en-GB"/>
                <w14:ligatures w14:val="standardContextual"/>
              </w:rPr>
              <w:tab/>
            </w:r>
            <w:r w:rsidR="00663903" w:rsidRPr="004A49D1">
              <w:rPr>
                <w:rStyle w:val="Hyperlink"/>
                <w:noProof/>
              </w:rPr>
              <w:t>Testing for Weak Cryptography</w:t>
            </w:r>
            <w:r w:rsidR="00663903">
              <w:rPr>
                <w:noProof/>
                <w:webHidden/>
              </w:rPr>
              <w:tab/>
            </w:r>
            <w:r w:rsidR="00663903">
              <w:rPr>
                <w:noProof/>
                <w:webHidden/>
              </w:rPr>
              <w:fldChar w:fldCharType="begin"/>
            </w:r>
            <w:r w:rsidR="00663903">
              <w:rPr>
                <w:noProof/>
                <w:webHidden/>
              </w:rPr>
              <w:instrText xml:space="preserve"> PAGEREF _Toc153104642 \h </w:instrText>
            </w:r>
            <w:r w:rsidR="00663903">
              <w:rPr>
                <w:noProof/>
                <w:webHidden/>
              </w:rPr>
            </w:r>
            <w:r w:rsidR="00663903">
              <w:rPr>
                <w:noProof/>
                <w:webHidden/>
              </w:rPr>
              <w:fldChar w:fldCharType="separate"/>
            </w:r>
            <w:r w:rsidR="00663903">
              <w:rPr>
                <w:noProof/>
                <w:webHidden/>
              </w:rPr>
              <w:t>33</w:t>
            </w:r>
            <w:r w:rsidR="00663903">
              <w:rPr>
                <w:noProof/>
                <w:webHidden/>
              </w:rPr>
              <w:fldChar w:fldCharType="end"/>
            </w:r>
          </w:hyperlink>
        </w:p>
        <w:p w14:paraId="4B91F5B4" w14:textId="2692D325"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3" w:history="1">
            <w:r w:rsidR="00663903" w:rsidRPr="004A49D1">
              <w:rPr>
                <w:rStyle w:val="Hyperlink"/>
                <w:noProof/>
              </w:rPr>
              <w:t>3.10.1</w:t>
            </w:r>
            <w:r w:rsidR="00663903">
              <w:rPr>
                <w:rFonts w:asciiTheme="minorHAnsi" w:hAnsiTheme="minorHAnsi"/>
                <w:noProof/>
                <w:kern w:val="2"/>
                <w:lang w:eastAsia="en-GB"/>
                <w14:ligatures w14:val="standardContextual"/>
              </w:rPr>
              <w:tab/>
            </w:r>
            <w:r w:rsidR="00663903" w:rsidRPr="004A49D1">
              <w:rPr>
                <w:rStyle w:val="Hyperlink"/>
                <w:noProof/>
              </w:rPr>
              <w:t>Testing for Weak Transport Layer Security</w:t>
            </w:r>
            <w:r w:rsidR="00663903">
              <w:rPr>
                <w:noProof/>
                <w:webHidden/>
              </w:rPr>
              <w:tab/>
            </w:r>
            <w:r w:rsidR="00663903">
              <w:rPr>
                <w:noProof/>
                <w:webHidden/>
              </w:rPr>
              <w:fldChar w:fldCharType="begin"/>
            </w:r>
            <w:r w:rsidR="00663903">
              <w:rPr>
                <w:noProof/>
                <w:webHidden/>
              </w:rPr>
              <w:instrText xml:space="preserve"> PAGEREF _Toc153104643 \h </w:instrText>
            </w:r>
            <w:r w:rsidR="00663903">
              <w:rPr>
                <w:noProof/>
                <w:webHidden/>
              </w:rPr>
            </w:r>
            <w:r w:rsidR="00663903">
              <w:rPr>
                <w:noProof/>
                <w:webHidden/>
              </w:rPr>
              <w:fldChar w:fldCharType="separate"/>
            </w:r>
            <w:r w:rsidR="00663903">
              <w:rPr>
                <w:noProof/>
                <w:webHidden/>
              </w:rPr>
              <w:t>33</w:t>
            </w:r>
            <w:r w:rsidR="00663903">
              <w:rPr>
                <w:noProof/>
                <w:webHidden/>
              </w:rPr>
              <w:fldChar w:fldCharType="end"/>
            </w:r>
          </w:hyperlink>
        </w:p>
        <w:p w14:paraId="398BE5FD" w14:textId="3ED83C5A"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44" w:history="1">
            <w:r w:rsidR="00663903" w:rsidRPr="004A49D1">
              <w:rPr>
                <w:rStyle w:val="Hyperlink"/>
                <w:noProof/>
              </w:rPr>
              <w:t>3.11</w:t>
            </w:r>
            <w:r w:rsidR="00663903">
              <w:rPr>
                <w:rFonts w:asciiTheme="minorHAnsi" w:hAnsiTheme="minorHAnsi"/>
                <w:noProof/>
                <w:kern w:val="2"/>
                <w:lang w:eastAsia="en-GB"/>
                <w14:ligatures w14:val="standardContextual"/>
              </w:rPr>
              <w:tab/>
            </w:r>
            <w:r w:rsidR="00663903" w:rsidRPr="004A49D1">
              <w:rPr>
                <w:rStyle w:val="Hyperlink"/>
                <w:noProof/>
              </w:rPr>
              <w:t>Business Logic Testing</w:t>
            </w:r>
            <w:r w:rsidR="00663903">
              <w:rPr>
                <w:noProof/>
                <w:webHidden/>
              </w:rPr>
              <w:tab/>
            </w:r>
            <w:r w:rsidR="00663903">
              <w:rPr>
                <w:noProof/>
                <w:webHidden/>
              </w:rPr>
              <w:fldChar w:fldCharType="begin"/>
            </w:r>
            <w:r w:rsidR="00663903">
              <w:rPr>
                <w:noProof/>
                <w:webHidden/>
              </w:rPr>
              <w:instrText xml:space="preserve"> PAGEREF _Toc153104644 \h </w:instrText>
            </w:r>
            <w:r w:rsidR="00663903">
              <w:rPr>
                <w:noProof/>
                <w:webHidden/>
              </w:rPr>
            </w:r>
            <w:r w:rsidR="00663903">
              <w:rPr>
                <w:noProof/>
                <w:webHidden/>
              </w:rPr>
              <w:fldChar w:fldCharType="separate"/>
            </w:r>
            <w:r w:rsidR="00663903">
              <w:rPr>
                <w:noProof/>
                <w:webHidden/>
              </w:rPr>
              <w:t>34</w:t>
            </w:r>
            <w:r w:rsidR="00663903">
              <w:rPr>
                <w:noProof/>
                <w:webHidden/>
              </w:rPr>
              <w:fldChar w:fldCharType="end"/>
            </w:r>
          </w:hyperlink>
        </w:p>
        <w:p w14:paraId="4702EE75" w14:textId="6790B129"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5" w:history="1">
            <w:r w:rsidR="00663903" w:rsidRPr="004A49D1">
              <w:rPr>
                <w:rStyle w:val="Hyperlink"/>
                <w:noProof/>
              </w:rPr>
              <w:t>3.11.1</w:t>
            </w:r>
            <w:r w:rsidR="00663903">
              <w:rPr>
                <w:rFonts w:asciiTheme="minorHAnsi" w:hAnsiTheme="minorHAnsi"/>
                <w:noProof/>
                <w:kern w:val="2"/>
                <w:lang w:eastAsia="en-GB"/>
                <w14:ligatures w14:val="standardContextual"/>
              </w:rPr>
              <w:tab/>
            </w:r>
            <w:r w:rsidR="00663903" w:rsidRPr="004A49D1">
              <w:rPr>
                <w:rStyle w:val="Hyperlink"/>
                <w:noProof/>
              </w:rPr>
              <w:t>Test Business Logic Data Validation</w:t>
            </w:r>
            <w:r w:rsidR="00663903">
              <w:rPr>
                <w:noProof/>
                <w:webHidden/>
              </w:rPr>
              <w:tab/>
            </w:r>
            <w:r w:rsidR="00663903">
              <w:rPr>
                <w:noProof/>
                <w:webHidden/>
              </w:rPr>
              <w:fldChar w:fldCharType="begin"/>
            </w:r>
            <w:r w:rsidR="00663903">
              <w:rPr>
                <w:noProof/>
                <w:webHidden/>
              </w:rPr>
              <w:instrText xml:space="preserve"> PAGEREF _Toc153104645 \h </w:instrText>
            </w:r>
            <w:r w:rsidR="00663903">
              <w:rPr>
                <w:noProof/>
                <w:webHidden/>
              </w:rPr>
            </w:r>
            <w:r w:rsidR="00663903">
              <w:rPr>
                <w:noProof/>
                <w:webHidden/>
              </w:rPr>
              <w:fldChar w:fldCharType="separate"/>
            </w:r>
            <w:r w:rsidR="00663903">
              <w:rPr>
                <w:noProof/>
                <w:webHidden/>
              </w:rPr>
              <w:t>34</w:t>
            </w:r>
            <w:r w:rsidR="00663903">
              <w:rPr>
                <w:noProof/>
                <w:webHidden/>
              </w:rPr>
              <w:fldChar w:fldCharType="end"/>
            </w:r>
          </w:hyperlink>
        </w:p>
        <w:p w14:paraId="5682C649" w14:textId="7BD31B0A"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6" w:history="1">
            <w:r w:rsidR="00663903" w:rsidRPr="004A49D1">
              <w:rPr>
                <w:rStyle w:val="Hyperlink"/>
                <w:noProof/>
              </w:rPr>
              <w:t>3.11.2</w:t>
            </w:r>
            <w:r w:rsidR="00663903">
              <w:rPr>
                <w:rFonts w:asciiTheme="minorHAnsi" w:hAnsiTheme="minorHAnsi"/>
                <w:noProof/>
                <w:kern w:val="2"/>
                <w:lang w:eastAsia="en-GB"/>
                <w14:ligatures w14:val="standardContextual"/>
              </w:rPr>
              <w:tab/>
            </w:r>
            <w:r w:rsidR="00663903" w:rsidRPr="004A49D1">
              <w:rPr>
                <w:rStyle w:val="Hyperlink"/>
                <w:noProof/>
              </w:rPr>
              <w:t>Test Ability to Forge Requests</w:t>
            </w:r>
            <w:r w:rsidR="00663903">
              <w:rPr>
                <w:noProof/>
                <w:webHidden/>
              </w:rPr>
              <w:tab/>
            </w:r>
            <w:r w:rsidR="00663903">
              <w:rPr>
                <w:noProof/>
                <w:webHidden/>
              </w:rPr>
              <w:fldChar w:fldCharType="begin"/>
            </w:r>
            <w:r w:rsidR="00663903">
              <w:rPr>
                <w:noProof/>
                <w:webHidden/>
              </w:rPr>
              <w:instrText xml:space="preserve"> PAGEREF _Toc153104646 \h </w:instrText>
            </w:r>
            <w:r w:rsidR="00663903">
              <w:rPr>
                <w:noProof/>
                <w:webHidden/>
              </w:rPr>
            </w:r>
            <w:r w:rsidR="00663903">
              <w:rPr>
                <w:noProof/>
                <w:webHidden/>
              </w:rPr>
              <w:fldChar w:fldCharType="separate"/>
            </w:r>
            <w:r w:rsidR="00663903">
              <w:rPr>
                <w:noProof/>
                <w:webHidden/>
              </w:rPr>
              <w:t>35</w:t>
            </w:r>
            <w:r w:rsidR="00663903">
              <w:rPr>
                <w:noProof/>
                <w:webHidden/>
              </w:rPr>
              <w:fldChar w:fldCharType="end"/>
            </w:r>
          </w:hyperlink>
        </w:p>
        <w:p w14:paraId="71FDB8CE" w14:textId="78945586"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7" w:history="1">
            <w:r w:rsidR="00663903" w:rsidRPr="004A49D1">
              <w:rPr>
                <w:rStyle w:val="Hyperlink"/>
                <w:noProof/>
              </w:rPr>
              <w:t>3.11.3</w:t>
            </w:r>
            <w:r w:rsidR="00663903">
              <w:rPr>
                <w:rFonts w:asciiTheme="minorHAnsi" w:hAnsiTheme="minorHAnsi"/>
                <w:noProof/>
                <w:kern w:val="2"/>
                <w:lang w:eastAsia="en-GB"/>
                <w14:ligatures w14:val="standardContextual"/>
              </w:rPr>
              <w:tab/>
            </w:r>
            <w:r w:rsidR="00663903" w:rsidRPr="004A49D1">
              <w:rPr>
                <w:rStyle w:val="Hyperlink"/>
                <w:noProof/>
              </w:rPr>
              <w:t>Test Number of Times a Function Can Be Used Limits</w:t>
            </w:r>
            <w:r w:rsidR="00663903">
              <w:rPr>
                <w:noProof/>
                <w:webHidden/>
              </w:rPr>
              <w:tab/>
            </w:r>
            <w:r w:rsidR="00663903">
              <w:rPr>
                <w:noProof/>
                <w:webHidden/>
              </w:rPr>
              <w:fldChar w:fldCharType="begin"/>
            </w:r>
            <w:r w:rsidR="00663903">
              <w:rPr>
                <w:noProof/>
                <w:webHidden/>
              </w:rPr>
              <w:instrText xml:space="preserve"> PAGEREF _Toc153104647 \h </w:instrText>
            </w:r>
            <w:r w:rsidR="00663903">
              <w:rPr>
                <w:noProof/>
                <w:webHidden/>
              </w:rPr>
            </w:r>
            <w:r w:rsidR="00663903">
              <w:rPr>
                <w:noProof/>
                <w:webHidden/>
              </w:rPr>
              <w:fldChar w:fldCharType="separate"/>
            </w:r>
            <w:r w:rsidR="00663903">
              <w:rPr>
                <w:noProof/>
                <w:webHidden/>
              </w:rPr>
              <w:t>35</w:t>
            </w:r>
            <w:r w:rsidR="00663903">
              <w:rPr>
                <w:noProof/>
                <w:webHidden/>
              </w:rPr>
              <w:fldChar w:fldCharType="end"/>
            </w:r>
          </w:hyperlink>
        </w:p>
        <w:p w14:paraId="2DA7B252" w14:textId="2947AF5D"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8" w:history="1">
            <w:r w:rsidR="00663903" w:rsidRPr="004A49D1">
              <w:rPr>
                <w:rStyle w:val="Hyperlink"/>
                <w:noProof/>
              </w:rPr>
              <w:t>3.11.4</w:t>
            </w:r>
            <w:r w:rsidR="00663903">
              <w:rPr>
                <w:rFonts w:asciiTheme="minorHAnsi" w:hAnsiTheme="minorHAnsi"/>
                <w:noProof/>
                <w:kern w:val="2"/>
                <w:lang w:eastAsia="en-GB"/>
                <w14:ligatures w14:val="standardContextual"/>
              </w:rPr>
              <w:tab/>
            </w:r>
            <w:r w:rsidR="00663903" w:rsidRPr="004A49D1">
              <w:rPr>
                <w:rStyle w:val="Hyperlink"/>
                <w:noProof/>
              </w:rPr>
              <w:t>Test Defences Against Application Misuse</w:t>
            </w:r>
            <w:r w:rsidR="00663903">
              <w:rPr>
                <w:noProof/>
                <w:webHidden/>
              </w:rPr>
              <w:tab/>
            </w:r>
            <w:r w:rsidR="00663903">
              <w:rPr>
                <w:noProof/>
                <w:webHidden/>
              </w:rPr>
              <w:fldChar w:fldCharType="begin"/>
            </w:r>
            <w:r w:rsidR="00663903">
              <w:rPr>
                <w:noProof/>
                <w:webHidden/>
              </w:rPr>
              <w:instrText xml:space="preserve"> PAGEREF _Toc153104648 \h </w:instrText>
            </w:r>
            <w:r w:rsidR="00663903">
              <w:rPr>
                <w:noProof/>
                <w:webHidden/>
              </w:rPr>
            </w:r>
            <w:r w:rsidR="00663903">
              <w:rPr>
                <w:noProof/>
                <w:webHidden/>
              </w:rPr>
              <w:fldChar w:fldCharType="separate"/>
            </w:r>
            <w:r w:rsidR="00663903">
              <w:rPr>
                <w:noProof/>
                <w:webHidden/>
              </w:rPr>
              <w:t>35</w:t>
            </w:r>
            <w:r w:rsidR="00663903">
              <w:rPr>
                <w:noProof/>
                <w:webHidden/>
              </w:rPr>
              <w:fldChar w:fldCharType="end"/>
            </w:r>
          </w:hyperlink>
        </w:p>
        <w:p w14:paraId="1570B475" w14:textId="7B689E5E"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49" w:history="1">
            <w:r w:rsidR="00663903" w:rsidRPr="004A49D1">
              <w:rPr>
                <w:rStyle w:val="Hyperlink"/>
                <w:noProof/>
              </w:rPr>
              <w:t>3.11.5</w:t>
            </w:r>
            <w:r w:rsidR="00663903">
              <w:rPr>
                <w:rFonts w:asciiTheme="minorHAnsi" w:hAnsiTheme="minorHAnsi"/>
                <w:noProof/>
                <w:kern w:val="2"/>
                <w:lang w:eastAsia="en-GB"/>
                <w14:ligatures w14:val="standardContextual"/>
              </w:rPr>
              <w:tab/>
            </w:r>
            <w:r w:rsidR="00663903" w:rsidRPr="004A49D1">
              <w:rPr>
                <w:rStyle w:val="Hyperlink"/>
                <w:noProof/>
              </w:rPr>
              <w:t>Test Upload of Unexpected File Types</w:t>
            </w:r>
            <w:r w:rsidR="00663903">
              <w:rPr>
                <w:noProof/>
                <w:webHidden/>
              </w:rPr>
              <w:tab/>
            </w:r>
            <w:r w:rsidR="00663903">
              <w:rPr>
                <w:noProof/>
                <w:webHidden/>
              </w:rPr>
              <w:fldChar w:fldCharType="begin"/>
            </w:r>
            <w:r w:rsidR="00663903">
              <w:rPr>
                <w:noProof/>
                <w:webHidden/>
              </w:rPr>
              <w:instrText xml:space="preserve"> PAGEREF _Toc153104649 \h </w:instrText>
            </w:r>
            <w:r w:rsidR="00663903">
              <w:rPr>
                <w:noProof/>
                <w:webHidden/>
              </w:rPr>
            </w:r>
            <w:r w:rsidR="00663903">
              <w:rPr>
                <w:noProof/>
                <w:webHidden/>
              </w:rPr>
              <w:fldChar w:fldCharType="separate"/>
            </w:r>
            <w:r w:rsidR="00663903">
              <w:rPr>
                <w:noProof/>
                <w:webHidden/>
              </w:rPr>
              <w:t>35</w:t>
            </w:r>
            <w:r w:rsidR="00663903">
              <w:rPr>
                <w:noProof/>
                <w:webHidden/>
              </w:rPr>
              <w:fldChar w:fldCharType="end"/>
            </w:r>
          </w:hyperlink>
        </w:p>
        <w:p w14:paraId="1FC7969E" w14:textId="206763F1" w:rsidR="00663903"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104650" w:history="1">
            <w:r w:rsidR="00663903" w:rsidRPr="004A49D1">
              <w:rPr>
                <w:rStyle w:val="Hyperlink"/>
                <w:noProof/>
                <w:lang w:eastAsia="en-US"/>
              </w:rPr>
              <w:t>4</w:t>
            </w:r>
            <w:r w:rsidR="00663903">
              <w:rPr>
                <w:rFonts w:asciiTheme="minorHAnsi" w:hAnsiTheme="minorHAnsi"/>
                <w:noProof/>
                <w:kern w:val="2"/>
                <w:lang w:eastAsia="en-GB"/>
                <w14:ligatures w14:val="standardContextual"/>
              </w:rPr>
              <w:tab/>
            </w:r>
            <w:r w:rsidR="00663903" w:rsidRPr="004A49D1">
              <w:rPr>
                <w:rStyle w:val="Hyperlink"/>
                <w:noProof/>
              </w:rPr>
              <w:t>Discussion</w:t>
            </w:r>
            <w:r w:rsidR="00663903">
              <w:rPr>
                <w:noProof/>
                <w:webHidden/>
              </w:rPr>
              <w:tab/>
            </w:r>
            <w:r w:rsidR="00663903">
              <w:rPr>
                <w:noProof/>
                <w:webHidden/>
              </w:rPr>
              <w:fldChar w:fldCharType="begin"/>
            </w:r>
            <w:r w:rsidR="00663903">
              <w:rPr>
                <w:noProof/>
                <w:webHidden/>
              </w:rPr>
              <w:instrText xml:space="preserve"> PAGEREF _Toc153104650 \h </w:instrText>
            </w:r>
            <w:r w:rsidR="00663903">
              <w:rPr>
                <w:noProof/>
                <w:webHidden/>
              </w:rPr>
            </w:r>
            <w:r w:rsidR="00663903">
              <w:rPr>
                <w:noProof/>
                <w:webHidden/>
              </w:rPr>
              <w:fldChar w:fldCharType="separate"/>
            </w:r>
            <w:r w:rsidR="00663903">
              <w:rPr>
                <w:noProof/>
                <w:webHidden/>
              </w:rPr>
              <w:t>36</w:t>
            </w:r>
            <w:r w:rsidR="00663903">
              <w:rPr>
                <w:noProof/>
                <w:webHidden/>
              </w:rPr>
              <w:fldChar w:fldCharType="end"/>
            </w:r>
          </w:hyperlink>
        </w:p>
        <w:p w14:paraId="46E9E205" w14:textId="20FD1DB4"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51" w:history="1">
            <w:r w:rsidR="00663903" w:rsidRPr="004A49D1">
              <w:rPr>
                <w:rStyle w:val="Hyperlink"/>
                <w:rFonts w:eastAsia="Times New Roman"/>
                <w:noProof/>
                <w:lang w:eastAsia="en-US"/>
              </w:rPr>
              <w:t>4.1</w:t>
            </w:r>
            <w:r w:rsidR="00663903">
              <w:rPr>
                <w:rFonts w:asciiTheme="minorHAnsi" w:hAnsiTheme="minorHAnsi"/>
                <w:noProof/>
                <w:kern w:val="2"/>
                <w:lang w:eastAsia="en-GB"/>
                <w14:ligatures w14:val="standardContextual"/>
              </w:rPr>
              <w:tab/>
            </w:r>
            <w:r w:rsidR="00663903" w:rsidRPr="004A49D1">
              <w:rPr>
                <w:rStyle w:val="Hyperlink"/>
                <w:rFonts w:eastAsia="Times New Roman"/>
                <w:noProof/>
                <w:lang w:eastAsia="en-US"/>
              </w:rPr>
              <w:t>Overall Discussion</w:t>
            </w:r>
            <w:r w:rsidR="00663903">
              <w:rPr>
                <w:noProof/>
                <w:webHidden/>
              </w:rPr>
              <w:tab/>
            </w:r>
            <w:r w:rsidR="00663903">
              <w:rPr>
                <w:noProof/>
                <w:webHidden/>
              </w:rPr>
              <w:fldChar w:fldCharType="begin"/>
            </w:r>
            <w:r w:rsidR="00663903">
              <w:rPr>
                <w:noProof/>
                <w:webHidden/>
              </w:rPr>
              <w:instrText xml:space="preserve"> PAGEREF _Toc153104651 \h </w:instrText>
            </w:r>
            <w:r w:rsidR="00663903">
              <w:rPr>
                <w:noProof/>
                <w:webHidden/>
              </w:rPr>
            </w:r>
            <w:r w:rsidR="00663903">
              <w:rPr>
                <w:noProof/>
                <w:webHidden/>
              </w:rPr>
              <w:fldChar w:fldCharType="separate"/>
            </w:r>
            <w:r w:rsidR="00663903">
              <w:rPr>
                <w:noProof/>
                <w:webHidden/>
              </w:rPr>
              <w:t>36</w:t>
            </w:r>
            <w:r w:rsidR="00663903">
              <w:rPr>
                <w:noProof/>
                <w:webHidden/>
              </w:rPr>
              <w:fldChar w:fldCharType="end"/>
            </w:r>
          </w:hyperlink>
        </w:p>
        <w:p w14:paraId="1590C39E" w14:textId="24833AB2"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52" w:history="1">
            <w:r w:rsidR="00663903" w:rsidRPr="004A49D1">
              <w:rPr>
                <w:rStyle w:val="Hyperlink"/>
                <w:noProof/>
              </w:rPr>
              <w:t>4.2</w:t>
            </w:r>
            <w:r w:rsidR="00663903">
              <w:rPr>
                <w:rFonts w:asciiTheme="minorHAnsi" w:hAnsiTheme="minorHAnsi"/>
                <w:noProof/>
                <w:kern w:val="2"/>
                <w:lang w:eastAsia="en-GB"/>
                <w14:ligatures w14:val="standardContextual"/>
              </w:rPr>
              <w:tab/>
            </w:r>
            <w:r w:rsidR="00663903" w:rsidRPr="004A49D1">
              <w:rPr>
                <w:rStyle w:val="Hyperlink"/>
                <w:noProof/>
              </w:rPr>
              <w:t>Mitigations for Vulnerabilities Found</w:t>
            </w:r>
            <w:r w:rsidR="00663903">
              <w:rPr>
                <w:noProof/>
                <w:webHidden/>
              </w:rPr>
              <w:tab/>
            </w:r>
            <w:r w:rsidR="00663903">
              <w:rPr>
                <w:noProof/>
                <w:webHidden/>
              </w:rPr>
              <w:fldChar w:fldCharType="begin"/>
            </w:r>
            <w:r w:rsidR="00663903">
              <w:rPr>
                <w:noProof/>
                <w:webHidden/>
              </w:rPr>
              <w:instrText xml:space="preserve"> PAGEREF _Toc153104652 \h </w:instrText>
            </w:r>
            <w:r w:rsidR="00663903">
              <w:rPr>
                <w:noProof/>
                <w:webHidden/>
              </w:rPr>
            </w:r>
            <w:r w:rsidR="00663903">
              <w:rPr>
                <w:noProof/>
                <w:webHidden/>
              </w:rPr>
              <w:fldChar w:fldCharType="separate"/>
            </w:r>
            <w:r w:rsidR="00663903">
              <w:rPr>
                <w:noProof/>
                <w:webHidden/>
              </w:rPr>
              <w:t>36</w:t>
            </w:r>
            <w:r w:rsidR="00663903">
              <w:rPr>
                <w:noProof/>
                <w:webHidden/>
              </w:rPr>
              <w:fldChar w:fldCharType="end"/>
            </w:r>
          </w:hyperlink>
        </w:p>
        <w:p w14:paraId="6DAD4A27" w14:textId="7105D8AD"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3" w:history="1">
            <w:r w:rsidR="00663903" w:rsidRPr="004A49D1">
              <w:rPr>
                <w:rStyle w:val="Hyperlink"/>
                <w:noProof/>
              </w:rPr>
              <w:t>4.2.1</w:t>
            </w:r>
            <w:r w:rsidR="00663903">
              <w:rPr>
                <w:rFonts w:asciiTheme="minorHAnsi" w:hAnsiTheme="minorHAnsi"/>
                <w:noProof/>
                <w:kern w:val="2"/>
                <w:lang w:eastAsia="en-GB"/>
                <w14:ligatures w14:val="standardContextual"/>
              </w:rPr>
              <w:tab/>
            </w:r>
            <w:r w:rsidR="00663903" w:rsidRPr="004A49D1">
              <w:rPr>
                <w:rStyle w:val="Hyperlink"/>
                <w:noProof/>
              </w:rPr>
              <w:t>Robots.txt information leakage</w:t>
            </w:r>
            <w:r w:rsidR="00663903">
              <w:rPr>
                <w:noProof/>
                <w:webHidden/>
              </w:rPr>
              <w:tab/>
            </w:r>
            <w:r w:rsidR="00663903">
              <w:rPr>
                <w:noProof/>
                <w:webHidden/>
              </w:rPr>
              <w:fldChar w:fldCharType="begin"/>
            </w:r>
            <w:r w:rsidR="00663903">
              <w:rPr>
                <w:noProof/>
                <w:webHidden/>
              </w:rPr>
              <w:instrText xml:space="preserve"> PAGEREF _Toc153104653 \h </w:instrText>
            </w:r>
            <w:r w:rsidR="00663903">
              <w:rPr>
                <w:noProof/>
                <w:webHidden/>
              </w:rPr>
            </w:r>
            <w:r w:rsidR="00663903">
              <w:rPr>
                <w:noProof/>
                <w:webHidden/>
              </w:rPr>
              <w:fldChar w:fldCharType="separate"/>
            </w:r>
            <w:r w:rsidR="00663903">
              <w:rPr>
                <w:noProof/>
                <w:webHidden/>
              </w:rPr>
              <w:t>36</w:t>
            </w:r>
            <w:r w:rsidR="00663903">
              <w:rPr>
                <w:noProof/>
                <w:webHidden/>
              </w:rPr>
              <w:fldChar w:fldCharType="end"/>
            </w:r>
          </w:hyperlink>
        </w:p>
        <w:p w14:paraId="2C02BE7E" w14:textId="2A840F6F"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4" w:history="1">
            <w:r w:rsidR="00663903" w:rsidRPr="004A49D1">
              <w:rPr>
                <w:rStyle w:val="Hyperlink"/>
                <w:noProof/>
              </w:rPr>
              <w:t>4.2.2</w:t>
            </w:r>
            <w:r w:rsidR="00663903">
              <w:rPr>
                <w:rFonts w:asciiTheme="minorHAnsi" w:hAnsiTheme="minorHAnsi"/>
                <w:noProof/>
                <w:kern w:val="2"/>
                <w:lang w:eastAsia="en-GB"/>
                <w14:ligatures w14:val="standardContextual"/>
              </w:rPr>
              <w:tab/>
            </w:r>
            <w:r w:rsidR="00663903" w:rsidRPr="004A49D1">
              <w:rPr>
                <w:rStyle w:val="Hyperlink"/>
                <w:noProof/>
              </w:rPr>
              <w:t>Source code information leakage</w:t>
            </w:r>
            <w:r w:rsidR="00663903">
              <w:rPr>
                <w:noProof/>
                <w:webHidden/>
              </w:rPr>
              <w:tab/>
            </w:r>
            <w:r w:rsidR="00663903">
              <w:rPr>
                <w:noProof/>
                <w:webHidden/>
              </w:rPr>
              <w:fldChar w:fldCharType="begin"/>
            </w:r>
            <w:r w:rsidR="00663903">
              <w:rPr>
                <w:noProof/>
                <w:webHidden/>
              </w:rPr>
              <w:instrText xml:space="preserve"> PAGEREF _Toc153104654 \h </w:instrText>
            </w:r>
            <w:r w:rsidR="00663903">
              <w:rPr>
                <w:noProof/>
                <w:webHidden/>
              </w:rPr>
            </w:r>
            <w:r w:rsidR="00663903">
              <w:rPr>
                <w:noProof/>
                <w:webHidden/>
              </w:rPr>
              <w:fldChar w:fldCharType="separate"/>
            </w:r>
            <w:r w:rsidR="00663903">
              <w:rPr>
                <w:noProof/>
                <w:webHidden/>
              </w:rPr>
              <w:t>37</w:t>
            </w:r>
            <w:r w:rsidR="00663903">
              <w:rPr>
                <w:noProof/>
                <w:webHidden/>
              </w:rPr>
              <w:fldChar w:fldCharType="end"/>
            </w:r>
          </w:hyperlink>
        </w:p>
        <w:p w14:paraId="0052B93A" w14:textId="3193AAA9"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5" w:history="1">
            <w:r w:rsidR="00663903" w:rsidRPr="004A49D1">
              <w:rPr>
                <w:rStyle w:val="Hyperlink"/>
                <w:noProof/>
              </w:rPr>
              <w:t>4.2.3</w:t>
            </w:r>
            <w:r w:rsidR="00663903">
              <w:rPr>
                <w:rFonts w:asciiTheme="minorHAnsi" w:hAnsiTheme="minorHAnsi"/>
                <w:noProof/>
                <w:kern w:val="2"/>
                <w:lang w:eastAsia="en-GB"/>
                <w14:ligatures w14:val="standardContextual"/>
              </w:rPr>
              <w:tab/>
            </w:r>
            <w:r w:rsidR="00663903" w:rsidRPr="004A49D1">
              <w:rPr>
                <w:rStyle w:val="Hyperlink"/>
                <w:noProof/>
              </w:rPr>
              <w:t>Installation files information leakage</w:t>
            </w:r>
            <w:r w:rsidR="00663903">
              <w:rPr>
                <w:noProof/>
                <w:webHidden/>
              </w:rPr>
              <w:tab/>
            </w:r>
            <w:r w:rsidR="00663903">
              <w:rPr>
                <w:noProof/>
                <w:webHidden/>
              </w:rPr>
              <w:fldChar w:fldCharType="begin"/>
            </w:r>
            <w:r w:rsidR="00663903">
              <w:rPr>
                <w:noProof/>
                <w:webHidden/>
              </w:rPr>
              <w:instrText xml:space="preserve"> PAGEREF _Toc153104655 \h </w:instrText>
            </w:r>
            <w:r w:rsidR="00663903">
              <w:rPr>
                <w:noProof/>
                <w:webHidden/>
              </w:rPr>
            </w:r>
            <w:r w:rsidR="00663903">
              <w:rPr>
                <w:noProof/>
                <w:webHidden/>
              </w:rPr>
              <w:fldChar w:fldCharType="separate"/>
            </w:r>
            <w:r w:rsidR="00663903">
              <w:rPr>
                <w:noProof/>
                <w:webHidden/>
              </w:rPr>
              <w:t>37</w:t>
            </w:r>
            <w:r w:rsidR="00663903">
              <w:rPr>
                <w:noProof/>
                <w:webHidden/>
              </w:rPr>
              <w:fldChar w:fldCharType="end"/>
            </w:r>
          </w:hyperlink>
        </w:p>
        <w:p w14:paraId="00988432" w14:textId="6053FCFD"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6" w:history="1">
            <w:r w:rsidR="00663903" w:rsidRPr="004A49D1">
              <w:rPr>
                <w:rStyle w:val="Hyperlink"/>
                <w:noProof/>
              </w:rPr>
              <w:t>4.2.4</w:t>
            </w:r>
            <w:r w:rsidR="00663903">
              <w:rPr>
                <w:rFonts w:asciiTheme="minorHAnsi" w:hAnsiTheme="minorHAnsi"/>
                <w:noProof/>
                <w:kern w:val="2"/>
                <w:lang w:eastAsia="en-GB"/>
                <w14:ligatures w14:val="standardContextual"/>
              </w:rPr>
              <w:tab/>
            </w:r>
            <w:r w:rsidR="00663903" w:rsidRPr="004A49D1">
              <w:rPr>
                <w:rStyle w:val="Hyperlink"/>
                <w:noProof/>
              </w:rPr>
              <w:t>No HTTPS</w:t>
            </w:r>
            <w:r w:rsidR="00663903">
              <w:rPr>
                <w:noProof/>
                <w:webHidden/>
              </w:rPr>
              <w:tab/>
            </w:r>
            <w:r w:rsidR="00663903">
              <w:rPr>
                <w:noProof/>
                <w:webHidden/>
              </w:rPr>
              <w:fldChar w:fldCharType="begin"/>
            </w:r>
            <w:r w:rsidR="00663903">
              <w:rPr>
                <w:noProof/>
                <w:webHidden/>
              </w:rPr>
              <w:instrText xml:space="preserve"> PAGEREF _Toc153104656 \h </w:instrText>
            </w:r>
            <w:r w:rsidR="00663903">
              <w:rPr>
                <w:noProof/>
                <w:webHidden/>
              </w:rPr>
            </w:r>
            <w:r w:rsidR="00663903">
              <w:rPr>
                <w:noProof/>
                <w:webHidden/>
              </w:rPr>
              <w:fldChar w:fldCharType="separate"/>
            </w:r>
            <w:r w:rsidR="00663903">
              <w:rPr>
                <w:noProof/>
                <w:webHidden/>
              </w:rPr>
              <w:t>37</w:t>
            </w:r>
            <w:r w:rsidR="00663903">
              <w:rPr>
                <w:noProof/>
                <w:webHidden/>
              </w:rPr>
              <w:fldChar w:fldCharType="end"/>
            </w:r>
          </w:hyperlink>
        </w:p>
        <w:p w14:paraId="76142663" w14:textId="6625ABAC"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7" w:history="1">
            <w:r w:rsidR="00663903" w:rsidRPr="004A49D1">
              <w:rPr>
                <w:rStyle w:val="Hyperlink"/>
                <w:noProof/>
              </w:rPr>
              <w:t>4.2.5</w:t>
            </w:r>
            <w:r w:rsidR="00663903">
              <w:rPr>
                <w:rFonts w:asciiTheme="minorHAnsi" w:hAnsiTheme="minorHAnsi"/>
                <w:noProof/>
                <w:kern w:val="2"/>
                <w:lang w:eastAsia="en-GB"/>
                <w14:ligatures w14:val="standardContextual"/>
              </w:rPr>
              <w:tab/>
            </w:r>
            <w:r w:rsidR="00663903" w:rsidRPr="004A49D1">
              <w:rPr>
                <w:rStyle w:val="Hyperlink"/>
                <w:noProof/>
              </w:rPr>
              <w:t>User Enumeration</w:t>
            </w:r>
            <w:r w:rsidR="00663903">
              <w:rPr>
                <w:noProof/>
                <w:webHidden/>
              </w:rPr>
              <w:tab/>
            </w:r>
            <w:r w:rsidR="00663903">
              <w:rPr>
                <w:noProof/>
                <w:webHidden/>
              </w:rPr>
              <w:fldChar w:fldCharType="begin"/>
            </w:r>
            <w:r w:rsidR="00663903">
              <w:rPr>
                <w:noProof/>
                <w:webHidden/>
              </w:rPr>
              <w:instrText xml:space="preserve"> PAGEREF _Toc153104657 \h </w:instrText>
            </w:r>
            <w:r w:rsidR="00663903">
              <w:rPr>
                <w:noProof/>
                <w:webHidden/>
              </w:rPr>
            </w:r>
            <w:r w:rsidR="00663903">
              <w:rPr>
                <w:noProof/>
                <w:webHidden/>
              </w:rPr>
              <w:fldChar w:fldCharType="separate"/>
            </w:r>
            <w:r w:rsidR="00663903">
              <w:rPr>
                <w:noProof/>
                <w:webHidden/>
              </w:rPr>
              <w:t>38</w:t>
            </w:r>
            <w:r w:rsidR="00663903">
              <w:rPr>
                <w:noProof/>
                <w:webHidden/>
              </w:rPr>
              <w:fldChar w:fldCharType="end"/>
            </w:r>
          </w:hyperlink>
        </w:p>
        <w:p w14:paraId="7E11A354" w14:textId="7AB59427"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8" w:history="1">
            <w:r w:rsidR="00663903" w:rsidRPr="004A49D1">
              <w:rPr>
                <w:rStyle w:val="Hyperlink"/>
                <w:noProof/>
              </w:rPr>
              <w:t>4.2.6</w:t>
            </w:r>
            <w:r w:rsidR="00663903">
              <w:rPr>
                <w:rFonts w:asciiTheme="minorHAnsi" w:hAnsiTheme="minorHAnsi"/>
                <w:noProof/>
                <w:kern w:val="2"/>
                <w:lang w:eastAsia="en-GB"/>
                <w14:ligatures w14:val="standardContextual"/>
              </w:rPr>
              <w:tab/>
            </w:r>
            <w:r w:rsidR="00663903" w:rsidRPr="004A49D1">
              <w:rPr>
                <w:rStyle w:val="Hyperlink"/>
                <w:noProof/>
              </w:rPr>
              <w:t>Unlimited login attempts</w:t>
            </w:r>
            <w:r w:rsidR="00663903">
              <w:rPr>
                <w:noProof/>
                <w:webHidden/>
              </w:rPr>
              <w:tab/>
            </w:r>
            <w:r w:rsidR="00663903">
              <w:rPr>
                <w:noProof/>
                <w:webHidden/>
              </w:rPr>
              <w:fldChar w:fldCharType="begin"/>
            </w:r>
            <w:r w:rsidR="00663903">
              <w:rPr>
                <w:noProof/>
                <w:webHidden/>
              </w:rPr>
              <w:instrText xml:space="preserve"> PAGEREF _Toc153104658 \h </w:instrText>
            </w:r>
            <w:r w:rsidR="00663903">
              <w:rPr>
                <w:noProof/>
                <w:webHidden/>
              </w:rPr>
            </w:r>
            <w:r w:rsidR="00663903">
              <w:rPr>
                <w:noProof/>
                <w:webHidden/>
              </w:rPr>
              <w:fldChar w:fldCharType="separate"/>
            </w:r>
            <w:r w:rsidR="00663903">
              <w:rPr>
                <w:noProof/>
                <w:webHidden/>
              </w:rPr>
              <w:t>38</w:t>
            </w:r>
            <w:r w:rsidR="00663903">
              <w:rPr>
                <w:noProof/>
                <w:webHidden/>
              </w:rPr>
              <w:fldChar w:fldCharType="end"/>
            </w:r>
          </w:hyperlink>
        </w:p>
        <w:p w14:paraId="05B3BA64" w14:textId="3FA119D5"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59" w:history="1">
            <w:r w:rsidR="00663903" w:rsidRPr="004A49D1">
              <w:rPr>
                <w:rStyle w:val="Hyperlink"/>
                <w:noProof/>
              </w:rPr>
              <w:t>4.2.7</w:t>
            </w:r>
            <w:r w:rsidR="00663903">
              <w:rPr>
                <w:rFonts w:asciiTheme="minorHAnsi" w:hAnsiTheme="minorHAnsi"/>
                <w:noProof/>
                <w:kern w:val="2"/>
                <w:lang w:eastAsia="en-GB"/>
                <w14:ligatures w14:val="standardContextual"/>
              </w:rPr>
              <w:tab/>
            </w:r>
            <w:r w:rsidR="00663903" w:rsidRPr="004A49D1">
              <w:rPr>
                <w:rStyle w:val="Hyperlink"/>
                <w:noProof/>
              </w:rPr>
              <w:t>Local File Inclusion (LFI)</w:t>
            </w:r>
            <w:r w:rsidR="00663903">
              <w:rPr>
                <w:noProof/>
                <w:webHidden/>
              </w:rPr>
              <w:tab/>
            </w:r>
            <w:r w:rsidR="00663903">
              <w:rPr>
                <w:noProof/>
                <w:webHidden/>
              </w:rPr>
              <w:fldChar w:fldCharType="begin"/>
            </w:r>
            <w:r w:rsidR="00663903">
              <w:rPr>
                <w:noProof/>
                <w:webHidden/>
              </w:rPr>
              <w:instrText xml:space="preserve"> PAGEREF _Toc153104659 \h </w:instrText>
            </w:r>
            <w:r w:rsidR="00663903">
              <w:rPr>
                <w:noProof/>
                <w:webHidden/>
              </w:rPr>
            </w:r>
            <w:r w:rsidR="00663903">
              <w:rPr>
                <w:noProof/>
                <w:webHidden/>
              </w:rPr>
              <w:fldChar w:fldCharType="separate"/>
            </w:r>
            <w:r w:rsidR="00663903">
              <w:rPr>
                <w:noProof/>
                <w:webHidden/>
              </w:rPr>
              <w:t>39</w:t>
            </w:r>
            <w:r w:rsidR="00663903">
              <w:rPr>
                <w:noProof/>
                <w:webHidden/>
              </w:rPr>
              <w:fldChar w:fldCharType="end"/>
            </w:r>
          </w:hyperlink>
        </w:p>
        <w:p w14:paraId="5B023EF5" w14:textId="5619F751"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60" w:history="1">
            <w:r w:rsidR="00663903" w:rsidRPr="004A49D1">
              <w:rPr>
                <w:rStyle w:val="Hyperlink"/>
                <w:noProof/>
              </w:rPr>
              <w:t>4.2.8</w:t>
            </w:r>
            <w:r w:rsidR="00663903">
              <w:rPr>
                <w:rFonts w:asciiTheme="minorHAnsi" w:hAnsiTheme="minorHAnsi"/>
                <w:noProof/>
                <w:kern w:val="2"/>
                <w:lang w:eastAsia="en-GB"/>
                <w14:ligatures w14:val="standardContextual"/>
              </w:rPr>
              <w:tab/>
            </w:r>
            <w:r w:rsidR="00663903" w:rsidRPr="004A49D1">
              <w:rPr>
                <w:rStyle w:val="Hyperlink"/>
                <w:noProof/>
              </w:rPr>
              <w:t>Insecure cookie encryption</w:t>
            </w:r>
            <w:r w:rsidR="00663903">
              <w:rPr>
                <w:noProof/>
                <w:webHidden/>
              </w:rPr>
              <w:tab/>
            </w:r>
            <w:r w:rsidR="00663903">
              <w:rPr>
                <w:noProof/>
                <w:webHidden/>
              </w:rPr>
              <w:fldChar w:fldCharType="begin"/>
            </w:r>
            <w:r w:rsidR="00663903">
              <w:rPr>
                <w:noProof/>
                <w:webHidden/>
              </w:rPr>
              <w:instrText xml:space="preserve"> PAGEREF _Toc153104660 \h </w:instrText>
            </w:r>
            <w:r w:rsidR="00663903">
              <w:rPr>
                <w:noProof/>
                <w:webHidden/>
              </w:rPr>
            </w:r>
            <w:r w:rsidR="00663903">
              <w:rPr>
                <w:noProof/>
                <w:webHidden/>
              </w:rPr>
              <w:fldChar w:fldCharType="separate"/>
            </w:r>
            <w:r w:rsidR="00663903">
              <w:rPr>
                <w:noProof/>
                <w:webHidden/>
              </w:rPr>
              <w:t>39</w:t>
            </w:r>
            <w:r w:rsidR="00663903">
              <w:rPr>
                <w:noProof/>
                <w:webHidden/>
              </w:rPr>
              <w:fldChar w:fldCharType="end"/>
            </w:r>
          </w:hyperlink>
        </w:p>
        <w:p w14:paraId="0036126D" w14:textId="6B783790"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61" w:history="1">
            <w:r w:rsidR="00663903" w:rsidRPr="004A49D1">
              <w:rPr>
                <w:rStyle w:val="Hyperlink"/>
                <w:noProof/>
              </w:rPr>
              <w:t>4.2.9</w:t>
            </w:r>
            <w:r w:rsidR="00663903">
              <w:rPr>
                <w:rFonts w:asciiTheme="minorHAnsi" w:hAnsiTheme="minorHAnsi"/>
                <w:noProof/>
                <w:kern w:val="2"/>
                <w:lang w:eastAsia="en-GB"/>
                <w14:ligatures w14:val="standardContextual"/>
              </w:rPr>
              <w:tab/>
            </w:r>
            <w:r w:rsidR="00663903" w:rsidRPr="004A49D1">
              <w:rPr>
                <w:rStyle w:val="Hyperlink"/>
                <w:noProof/>
              </w:rPr>
              <w:t>Directory Browsing</w:t>
            </w:r>
            <w:r w:rsidR="00663903">
              <w:rPr>
                <w:noProof/>
                <w:webHidden/>
              </w:rPr>
              <w:tab/>
            </w:r>
            <w:r w:rsidR="00663903">
              <w:rPr>
                <w:noProof/>
                <w:webHidden/>
              </w:rPr>
              <w:fldChar w:fldCharType="begin"/>
            </w:r>
            <w:r w:rsidR="00663903">
              <w:rPr>
                <w:noProof/>
                <w:webHidden/>
              </w:rPr>
              <w:instrText xml:space="preserve"> PAGEREF _Toc153104661 \h </w:instrText>
            </w:r>
            <w:r w:rsidR="00663903">
              <w:rPr>
                <w:noProof/>
                <w:webHidden/>
              </w:rPr>
            </w:r>
            <w:r w:rsidR="00663903">
              <w:rPr>
                <w:noProof/>
                <w:webHidden/>
              </w:rPr>
              <w:fldChar w:fldCharType="separate"/>
            </w:r>
            <w:r w:rsidR="00663903">
              <w:rPr>
                <w:noProof/>
                <w:webHidden/>
              </w:rPr>
              <w:t>40</w:t>
            </w:r>
            <w:r w:rsidR="00663903">
              <w:rPr>
                <w:noProof/>
                <w:webHidden/>
              </w:rPr>
              <w:fldChar w:fldCharType="end"/>
            </w:r>
          </w:hyperlink>
        </w:p>
        <w:p w14:paraId="356D95C6" w14:textId="331D98E2"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62" w:history="1">
            <w:r w:rsidR="00663903" w:rsidRPr="004A49D1">
              <w:rPr>
                <w:rStyle w:val="Hyperlink"/>
                <w:noProof/>
              </w:rPr>
              <w:t>4.2.10</w:t>
            </w:r>
            <w:r w:rsidR="00663903">
              <w:rPr>
                <w:rFonts w:asciiTheme="minorHAnsi" w:hAnsiTheme="minorHAnsi"/>
                <w:noProof/>
                <w:kern w:val="2"/>
                <w:lang w:eastAsia="en-GB"/>
                <w14:ligatures w14:val="standardContextual"/>
              </w:rPr>
              <w:tab/>
            </w:r>
            <w:r w:rsidR="00663903" w:rsidRPr="004A49D1">
              <w:rPr>
                <w:rStyle w:val="Hyperlink"/>
                <w:noProof/>
              </w:rPr>
              <w:t>File Filter Bypass</w:t>
            </w:r>
            <w:r w:rsidR="00663903">
              <w:rPr>
                <w:noProof/>
                <w:webHidden/>
              </w:rPr>
              <w:tab/>
            </w:r>
            <w:r w:rsidR="00663903">
              <w:rPr>
                <w:noProof/>
                <w:webHidden/>
              </w:rPr>
              <w:fldChar w:fldCharType="begin"/>
            </w:r>
            <w:r w:rsidR="00663903">
              <w:rPr>
                <w:noProof/>
                <w:webHidden/>
              </w:rPr>
              <w:instrText xml:space="preserve"> PAGEREF _Toc153104662 \h </w:instrText>
            </w:r>
            <w:r w:rsidR="00663903">
              <w:rPr>
                <w:noProof/>
                <w:webHidden/>
              </w:rPr>
            </w:r>
            <w:r w:rsidR="00663903">
              <w:rPr>
                <w:noProof/>
                <w:webHidden/>
              </w:rPr>
              <w:fldChar w:fldCharType="separate"/>
            </w:r>
            <w:r w:rsidR="00663903">
              <w:rPr>
                <w:noProof/>
                <w:webHidden/>
              </w:rPr>
              <w:t>40</w:t>
            </w:r>
            <w:r w:rsidR="00663903">
              <w:rPr>
                <w:noProof/>
                <w:webHidden/>
              </w:rPr>
              <w:fldChar w:fldCharType="end"/>
            </w:r>
          </w:hyperlink>
        </w:p>
        <w:p w14:paraId="48178CEB" w14:textId="4AF4C811"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63" w:history="1">
            <w:r w:rsidR="00663903" w:rsidRPr="004A49D1">
              <w:rPr>
                <w:rStyle w:val="Hyperlink"/>
                <w:noProof/>
              </w:rPr>
              <w:t>4.2.11</w:t>
            </w:r>
            <w:r w:rsidR="00663903">
              <w:rPr>
                <w:rFonts w:asciiTheme="minorHAnsi" w:hAnsiTheme="minorHAnsi"/>
                <w:noProof/>
                <w:kern w:val="2"/>
                <w:lang w:eastAsia="en-GB"/>
                <w14:ligatures w14:val="standardContextual"/>
              </w:rPr>
              <w:tab/>
            </w:r>
            <w:r w:rsidR="00663903" w:rsidRPr="004A49D1">
              <w:rPr>
                <w:rStyle w:val="Hyperlink"/>
                <w:noProof/>
              </w:rPr>
              <w:t>SQL Injection</w:t>
            </w:r>
            <w:r w:rsidR="00663903">
              <w:rPr>
                <w:noProof/>
                <w:webHidden/>
              </w:rPr>
              <w:tab/>
            </w:r>
            <w:r w:rsidR="00663903">
              <w:rPr>
                <w:noProof/>
                <w:webHidden/>
              </w:rPr>
              <w:fldChar w:fldCharType="begin"/>
            </w:r>
            <w:r w:rsidR="00663903">
              <w:rPr>
                <w:noProof/>
                <w:webHidden/>
              </w:rPr>
              <w:instrText xml:space="preserve"> PAGEREF _Toc153104663 \h </w:instrText>
            </w:r>
            <w:r w:rsidR="00663903">
              <w:rPr>
                <w:noProof/>
                <w:webHidden/>
              </w:rPr>
            </w:r>
            <w:r w:rsidR="00663903">
              <w:rPr>
                <w:noProof/>
                <w:webHidden/>
              </w:rPr>
              <w:fldChar w:fldCharType="separate"/>
            </w:r>
            <w:r w:rsidR="00663903">
              <w:rPr>
                <w:noProof/>
                <w:webHidden/>
              </w:rPr>
              <w:t>41</w:t>
            </w:r>
            <w:r w:rsidR="00663903">
              <w:rPr>
                <w:noProof/>
                <w:webHidden/>
              </w:rPr>
              <w:fldChar w:fldCharType="end"/>
            </w:r>
          </w:hyperlink>
        </w:p>
        <w:p w14:paraId="4A86003E" w14:textId="037716E7"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64" w:history="1">
            <w:r w:rsidR="00663903" w:rsidRPr="004A49D1">
              <w:rPr>
                <w:rStyle w:val="Hyperlink"/>
                <w:noProof/>
              </w:rPr>
              <w:t>4.2.12</w:t>
            </w:r>
            <w:r w:rsidR="00663903">
              <w:rPr>
                <w:rFonts w:asciiTheme="minorHAnsi" w:hAnsiTheme="minorHAnsi"/>
                <w:noProof/>
                <w:kern w:val="2"/>
                <w:lang w:eastAsia="en-GB"/>
                <w14:ligatures w14:val="standardContextual"/>
              </w:rPr>
              <w:tab/>
            </w:r>
            <w:r w:rsidR="00663903" w:rsidRPr="004A49D1">
              <w:rPr>
                <w:rStyle w:val="Hyperlink"/>
                <w:noProof/>
              </w:rPr>
              <w:t>Weak Administrator Credentials</w:t>
            </w:r>
            <w:r w:rsidR="00663903">
              <w:rPr>
                <w:noProof/>
                <w:webHidden/>
              </w:rPr>
              <w:tab/>
            </w:r>
            <w:r w:rsidR="00663903">
              <w:rPr>
                <w:noProof/>
                <w:webHidden/>
              </w:rPr>
              <w:fldChar w:fldCharType="begin"/>
            </w:r>
            <w:r w:rsidR="00663903">
              <w:rPr>
                <w:noProof/>
                <w:webHidden/>
              </w:rPr>
              <w:instrText xml:space="preserve"> PAGEREF _Toc153104664 \h </w:instrText>
            </w:r>
            <w:r w:rsidR="00663903">
              <w:rPr>
                <w:noProof/>
                <w:webHidden/>
              </w:rPr>
            </w:r>
            <w:r w:rsidR="00663903">
              <w:rPr>
                <w:noProof/>
                <w:webHidden/>
              </w:rPr>
              <w:fldChar w:fldCharType="separate"/>
            </w:r>
            <w:r w:rsidR="00663903">
              <w:rPr>
                <w:noProof/>
                <w:webHidden/>
              </w:rPr>
              <w:t>41</w:t>
            </w:r>
            <w:r w:rsidR="00663903">
              <w:rPr>
                <w:noProof/>
                <w:webHidden/>
              </w:rPr>
              <w:fldChar w:fldCharType="end"/>
            </w:r>
          </w:hyperlink>
        </w:p>
        <w:p w14:paraId="11C42172" w14:textId="53B8AF81" w:rsidR="00663903"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104665" w:history="1">
            <w:r w:rsidR="00663903" w:rsidRPr="004A49D1">
              <w:rPr>
                <w:rStyle w:val="Hyperlink"/>
                <w:noProof/>
              </w:rPr>
              <w:t>4.2.13</w:t>
            </w:r>
            <w:r w:rsidR="00663903">
              <w:rPr>
                <w:rFonts w:asciiTheme="minorHAnsi" w:hAnsiTheme="minorHAnsi"/>
                <w:noProof/>
                <w:kern w:val="2"/>
                <w:lang w:eastAsia="en-GB"/>
                <w14:ligatures w14:val="standardContextual"/>
              </w:rPr>
              <w:tab/>
            </w:r>
            <w:r w:rsidR="00663903" w:rsidRPr="004A49D1">
              <w:rPr>
                <w:rStyle w:val="Hyperlink"/>
                <w:noProof/>
              </w:rPr>
              <w:t>Cross-Site Scripting</w:t>
            </w:r>
            <w:r w:rsidR="00663903">
              <w:rPr>
                <w:noProof/>
                <w:webHidden/>
              </w:rPr>
              <w:tab/>
            </w:r>
            <w:r w:rsidR="00663903">
              <w:rPr>
                <w:noProof/>
                <w:webHidden/>
              </w:rPr>
              <w:fldChar w:fldCharType="begin"/>
            </w:r>
            <w:r w:rsidR="00663903">
              <w:rPr>
                <w:noProof/>
                <w:webHidden/>
              </w:rPr>
              <w:instrText xml:space="preserve"> PAGEREF _Toc153104665 \h </w:instrText>
            </w:r>
            <w:r w:rsidR="00663903">
              <w:rPr>
                <w:noProof/>
                <w:webHidden/>
              </w:rPr>
            </w:r>
            <w:r w:rsidR="00663903">
              <w:rPr>
                <w:noProof/>
                <w:webHidden/>
              </w:rPr>
              <w:fldChar w:fldCharType="separate"/>
            </w:r>
            <w:r w:rsidR="00663903">
              <w:rPr>
                <w:noProof/>
                <w:webHidden/>
              </w:rPr>
              <w:t>42</w:t>
            </w:r>
            <w:r w:rsidR="00663903">
              <w:rPr>
                <w:noProof/>
                <w:webHidden/>
              </w:rPr>
              <w:fldChar w:fldCharType="end"/>
            </w:r>
          </w:hyperlink>
        </w:p>
        <w:p w14:paraId="2C43BA81" w14:textId="067592CE" w:rsidR="00663903"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104666" w:history="1">
            <w:r w:rsidR="00663903" w:rsidRPr="004A49D1">
              <w:rPr>
                <w:rStyle w:val="Hyperlink"/>
                <w:rFonts w:eastAsia="Times New Roman"/>
                <w:noProof/>
                <w:lang w:eastAsia="en-US"/>
              </w:rPr>
              <w:t>4.3</w:t>
            </w:r>
            <w:r w:rsidR="00663903">
              <w:rPr>
                <w:rFonts w:asciiTheme="minorHAnsi" w:hAnsiTheme="minorHAnsi"/>
                <w:noProof/>
                <w:kern w:val="2"/>
                <w:lang w:eastAsia="en-GB"/>
                <w14:ligatures w14:val="standardContextual"/>
              </w:rPr>
              <w:tab/>
            </w:r>
            <w:r w:rsidR="00663903" w:rsidRPr="004A49D1">
              <w:rPr>
                <w:rStyle w:val="Hyperlink"/>
                <w:rFonts w:eastAsia="Times New Roman"/>
                <w:noProof/>
                <w:lang w:eastAsia="en-US"/>
              </w:rPr>
              <w:t>Future Work</w:t>
            </w:r>
            <w:r w:rsidR="00663903">
              <w:rPr>
                <w:noProof/>
                <w:webHidden/>
              </w:rPr>
              <w:tab/>
            </w:r>
            <w:r w:rsidR="00663903">
              <w:rPr>
                <w:noProof/>
                <w:webHidden/>
              </w:rPr>
              <w:fldChar w:fldCharType="begin"/>
            </w:r>
            <w:r w:rsidR="00663903">
              <w:rPr>
                <w:noProof/>
                <w:webHidden/>
              </w:rPr>
              <w:instrText xml:space="preserve"> PAGEREF _Toc153104666 \h </w:instrText>
            </w:r>
            <w:r w:rsidR="00663903">
              <w:rPr>
                <w:noProof/>
                <w:webHidden/>
              </w:rPr>
            </w:r>
            <w:r w:rsidR="00663903">
              <w:rPr>
                <w:noProof/>
                <w:webHidden/>
              </w:rPr>
              <w:fldChar w:fldCharType="separate"/>
            </w:r>
            <w:r w:rsidR="00663903">
              <w:rPr>
                <w:noProof/>
                <w:webHidden/>
              </w:rPr>
              <w:t>42</w:t>
            </w:r>
            <w:r w:rsidR="00663903">
              <w:rPr>
                <w:noProof/>
                <w:webHidden/>
              </w:rPr>
              <w:fldChar w:fldCharType="end"/>
            </w:r>
          </w:hyperlink>
        </w:p>
        <w:p w14:paraId="3D56A128" w14:textId="20EFAC9D" w:rsidR="00663903"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104667" w:history="1">
            <w:r w:rsidR="00663903" w:rsidRPr="004A49D1">
              <w:rPr>
                <w:rStyle w:val="Hyperlink"/>
                <w:noProof/>
              </w:rPr>
              <w:t>5</w:t>
            </w:r>
            <w:r w:rsidR="00663903">
              <w:rPr>
                <w:rFonts w:asciiTheme="minorHAnsi" w:hAnsiTheme="minorHAnsi"/>
                <w:noProof/>
                <w:kern w:val="2"/>
                <w:lang w:eastAsia="en-GB"/>
                <w14:ligatures w14:val="standardContextual"/>
              </w:rPr>
              <w:tab/>
            </w:r>
            <w:r w:rsidR="00663903" w:rsidRPr="004A49D1">
              <w:rPr>
                <w:rStyle w:val="Hyperlink"/>
                <w:noProof/>
              </w:rPr>
              <w:t>Bibliography</w:t>
            </w:r>
            <w:r w:rsidR="00663903">
              <w:rPr>
                <w:noProof/>
                <w:webHidden/>
              </w:rPr>
              <w:tab/>
            </w:r>
            <w:r w:rsidR="00663903">
              <w:rPr>
                <w:noProof/>
                <w:webHidden/>
              </w:rPr>
              <w:fldChar w:fldCharType="begin"/>
            </w:r>
            <w:r w:rsidR="00663903">
              <w:rPr>
                <w:noProof/>
                <w:webHidden/>
              </w:rPr>
              <w:instrText xml:space="preserve"> PAGEREF _Toc153104667 \h </w:instrText>
            </w:r>
            <w:r w:rsidR="00663903">
              <w:rPr>
                <w:noProof/>
                <w:webHidden/>
              </w:rPr>
            </w:r>
            <w:r w:rsidR="00663903">
              <w:rPr>
                <w:noProof/>
                <w:webHidden/>
              </w:rPr>
              <w:fldChar w:fldCharType="separate"/>
            </w:r>
            <w:r w:rsidR="00663903">
              <w:rPr>
                <w:noProof/>
                <w:webHidden/>
              </w:rPr>
              <w:t>43</w:t>
            </w:r>
            <w:r w:rsidR="00663903">
              <w:rPr>
                <w:noProof/>
                <w:webHidden/>
              </w:rPr>
              <w:fldChar w:fldCharType="end"/>
            </w:r>
          </w:hyperlink>
        </w:p>
        <w:p w14:paraId="3F716182" w14:textId="41C81C4D" w:rsidR="00663903" w:rsidRDefault="00000000">
          <w:pPr>
            <w:pStyle w:val="TOC1"/>
            <w:tabs>
              <w:tab w:val="right" w:leader="dot" w:pos="9350"/>
            </w:tabs>
            <w:rPr>
              <w:rFonts w:asciiTheme="minorHAnsi" w:hAnsiTheme="minorHAnsi"/>
              <w:noProof/>
              <w:kern w:val="2"/>
              <w:lang w:eastAsia="en-GB"/>
              <w14:ligatures w14:val="standardContextual"/>
            </w:rPr>
          </w:pPr>
          <w:hyperlink w:anchor="_Toc153104668" w:history="1">
            <w:r w:rsidR="00663903" w:rsidRPr="004A49D1">
              <w:rPr>
                <w:rStyle w:val="Hyperlink"/>
                <w:noProof/>
              </w:rPr>
              <w:t>Appendices</w:t>
            </w:r>
            <w:r w:rsidR="00663903">
              <w:rPr>
                <w:noProof/>
                <w:webHidden/>
              </w:rPr>
              <w:tab/>
            </w:r>
            <w:r w:rsidR="00663903">
              <w:rPr>
                <w:noProof/>
                <w:webHidden/>
              </w:rPr>
              <w:fldChar w:fldCharType="begin"/>
            </w:r>
            <w:r w:rsidR="00663903">
              <w:rPr>
                <w:noProof/>
                <w:webHidden/>
              </w:rPr>
              <w:instrText xml:space="preserve"> PAGEREF _Toc153104668 \h </w:instrText>
            </w:r>
            <w:r w:rsidR="00663903">
              <w:rPr>
                <w:noProof/>
                <w:webHidden/>
              </w:rPr>
            </w:r>
            <w:r w:rsidR="00663903">
              <w:rPr>
                <w:noProof/>
                <w:webHidden/>
              </w:rPr>
              <w:fldChar w:fldCharType="separate"/>
            </w:r>
            <w:r w:rsidR="00663903">
              <w:rPr>
                <w:noProof/>
                <w:webHidden/>
              </w:rPr>
              <w:t>45</w:t>
            </w:r>
            <w:r w:rsidR="00663903">
              <w:rPr>
                <w:noProof/>
                <w:webHidden/>
              </w:rPr>
              <w:fldChar w:fldCharType="end"/>
            </w:r>
          </w:hyperlink>
        </w:p>
        <w:p w14:paraId="7BB69A3B" w14:textId="66327DD8"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69" w:history="1">
            <w:r w:rsidR="00663903" w:rsidRPr="004A49D1">
              <w:rPr>
                <w:rStyle w:val="Hyperlink"/>
                <w:noProof/>
                <w:lang w:eastAsia="en-US"/>
              </w:rPr>
              <w:t>Appendix A1 – Table of Abnormal Response Codes</w:t>
            </w:r>
            <w:r w:rsidR="00663903">
              <w:rPr>
                <w:noProof/>
                <w:webHidden/>
              </w:rPr>
              <w:tab/>
            </w:r>
            <w:r w:rsidR="00663903">
              <w:rPr>
                <w:noProof/>
                <w:webHidden/>
              </w:rPr>
              <w:fldChar w:fldCharType="begin"/>
            </w:r>
            <w:r w:rsidR="00663903">
              <w:rPr>
                <w:noProof/>
                <w:webHidden/>
              </w:rPr>
              <w:instrText xml:space="preserve"> PAGEREF _Toc153104669 \h </w:instrText>
            </w:r>
            <w:r w:rsidR="00663903">
              <w:rPr>
                <w:noProof/>
                <w:webHidden/>
              </w:rPr>
            </w:r>
            <w:r w:rsidR="00663903">
              <w:rPr>
                <w:noProof/>
                <w:webHidden/>
              </w:rPr>
              <w:fldChar w:fldCharType="separate"/>
            </w:r>
            <w:r w:rsidR="00663903">
              <w:rPr>
                <w:noProof/>
                <w:webHidden/>
              </w:rPr>
              <w:t>45</w:t>
            </w:r>
            <w:r w:rsidR="00663903">
              <w:rPr>
                <w:noProof/>
                <w:webHidden/>
              </w:rPr>
              <w:fldChar w:fldCharType="end"/>
            </w:r>
          </w:hyperlink>
        </w:p>
        <w:p w14:paraId="2747B9C1" w14:textId="13A3BB28"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0" w:history="1">
            <w:r w:rsidR="00663903" w:rsidRPr="004A49D1">
              <w:rPr>
                <w:rStyle w:val="Hyperlink"/>
                <w:rFonts w:eastAsia="Courier New"/>
                <w:noProof/>
              </w:rPr>
              <w:t>Appendix A2 – Table of Variable Fields</w:t>
            </w:r>
            <w:r w:rsidR="00663903">
              <w:rPr>
                <w:noProof/>
                <w:webHidden/>
              </w:rPr>
              <w:tab/>
            </w:r>
            <w:r w:rsidR="00663903">
              <w:rPr>
                <w:noProof/>
                <w:webHidden/>
              </w:rPr>
              <w:fldChar w:fldCharType="begin"/>
            </w:r>
            <w:r w:rsidR="00663903">
              <w:rPr>
                <w:noProof/>
                <w:webHidden/>
              </w:rPr>
              <w:instrText xml:space="preserve"> PAGEREF _Toc153104670 \h </w:instrText>
            </w:r>
            <w:r w:rsidR="00663903">
              <w:rPr>
                <w:noProof/>
                <w:webHidden/>
              </w:rPr>
            </w:r>
            <w:r w:rsidR="00663903">
              <w:rPr>
                <w:noProof/>
                <w:webHidden/>
              </w:rPr>
              <w:fldChar w:fldCharType="separate"/>
            </w:r>
            <w:r w:rsidR="00663903">
              <w:rPr>
                <w:noProof/>
                <w:webHidden/>
              </w:rPr>
              <w:t>45</w:t>
            </w:r>
            <w:r w:rsidR="00663903">
              <w:rPr>
                <w:noProof/>
                <w:webHidden/>
              </w:rPr>
              <w:fldChar w:fldCharType="end"/>
            </w:r>
          </w:hyperlink>
        </w:p>
        <w:p w14:paraId="05ADDF62" w14:textId="2F843993"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1" w:history="1">
            <w:r w:rsidR="00663903" w:rsidRPr="004A49D1">
              <w:rPr>
                <w:rStyle w:val="Hyperlink"/>
                <w:noProof/>
                <w:lang w:eastAsia="en-US"/>
              </w:rPr>
              <w:t xml:space="preserve">Appendix B – </w:t>
            </w:r>
            <w:r w:rsidR="00663903" w:rsidRPr="004A49D1">
              <w:rPr>
                <w:rStyle w:val="Hyperlink"/>
                <w:noProof/>
              </w:rPr>
              <w:t>OWASP ZAP REPORT</w:t>
            </w:r>
            <w:r w:rsidR="00663903">
              <w:rPr>
                <w:noProof/>
                <w:webHidden/>
              </w:rPr>
              <w:tab/>
            </w:r>
            <w:r w:rsidR="00663903">
              <w:rPr>
                <w:noProof/>
                <w:webHidden/>
              </w:rPr>
              <w:fldChar w:fldCharType="begin"/>
            </w:r>
            <w:r w:rsidR="00663903">
              <w:rPr>
                <w:noProof/>
                <w:webHidden/>
              </w:rPr>
              <w:instrText xml:space="preserve"> PAGEREF _Toc153104671 \h </w:instrText>
            </w:r>
            <w:r w:rsidR="00663903">
              <w:rPr>
                <w:noProof/>
                <w:webHidden/>
              </w:rPr>
            </w:r>
            <w:r w:rsidR="00663903">
              <w:rPr>
                <w:noProof/>
                <w:webHidden/>
              </w:rPr>
              <w:fldChar w:fldCharType="separate"/>
            </w:r>
            <w:r w:rsidR="00663903">
              <w:rPr>
                <w:noProof/>
                <w:webHidden/>
              </w:rPr>
              <w:t>46</w:t>
            </w:r>
            <w:r w:rsidR="00663903">
              <w:rPr>
                <w:noProof/>
                <w:webHidden/>
              </w:rPr>
              <w:fldChar w:fldCharType="end"/>
            </w:r>
          </w:hyperlink>
        </w:p>
        <w:p w14:paraId="7A5F63E7" w14:textId="1E704D32"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2" w:history="1">
            <w:r w:rsidR="00663903" w:rsidRPr="004A49D1">
              <w:rPr>
                <w:rStyle w:val="Hyperlink"/>
                <w:noProof/>
              </w:rPr>
              <w:t>Appendix C – Gobuster Output</w:t>
            </w:r>
            <w:r w:rsidR="00663903">
              <w:rPr>
                <w:noProof/>
                <w:webHidden/>
              </w:rPr>
              <w:tab/>
            </w:r>
            <w:r w:rsidR="00663903">
              <w:rPr>
                <w:noProof/>
                <w:webHidden/>
              </w:rPr>
              <w:fldChar w:fldCharType="begin"/>
            </w:r>
            <w:r w:rsidR="00663903">
              <w:rPr>
                <w:noProof/>
                <w:webHidden/>
              </w:rPr>
              <w:instrText xml:space="preserve"> PAGEREF _Toc153104672 \h </w:instrText>
            </w:r>
            <w:r w:rsidR="00663903">
              <w:rPr>
                <w:noProof/>
                <w:webHidden/>
              </w:rPr>
            </w:r>
            <w:r w:rsidR="00663903">
              <w:rPr>
                <w:noProof/>
                <w:webHidden/>
              </w:rPr>
              <w:fldChar w:fldCharType="separate"/>
            </w:r>
            <w:r w:rsidR="00663903">
              <w:rPr>
                <w:noProof/>
                <w:webHidden/>
              </w:rPr>
              <w:t>56</w:t>
            </w:r>
            <w:r w:rsidR="00663903">
              <w:rPr>
                <w:noProof/>
                <w:webHidden/>
              </w:rPr>
              <w:fldChar w:fldCharType="end"/>
            </w:r>
          </w:hyperlink>
        </w:p>
        <w:p w14:paraId="388882B0" w14:textId="5017A854"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3" w:history="1">
            <w:r w:rsidR="00663903" w:rsidRPr="004A49D1">
              <w:rPr>
                <w:rStyle w:val="Hyperlink"/>
                <w:noProof/>
              </w:rPr>
              <w:t>Appendix D – Nikto Output</w:t>
            </w:r>
            <w:r w:rsidR="00663903">
              <w:rPr>
                <w:noProof/>
                <w:webHidden/>
              </w:rPr>
              <w:tab/>
            </w:r>
            <w:r w:rsidR="00663903">
              <w:rPr>
                <w:noProof/>
                <w:webHidden/>
              </w:rPr>
              <w:fldChar w:fldCharType="begin"/>
            </w:r>
            <w:r w:rsidR="00663903">
              <w:rPr>
                <w:noProof/>
                <w:webHidden/>
              </w:rPr>
              <w:instrText xml:space="preserve"> PAGEREF _Toc153104673 \h </w:instrText>
            </w:r>
            <w:r w:rsidR="00663903">
              <w:rPr>
                <w:noProof/>
                <w:webHidden/>
              </w:rPr>
            </w:r>
            <w:r w:rsidR="00663903">
              <w:rPr>
                <w:noProof/>
                <w:webHidden/>
              </w:rPr>
              <w:fldChar w:fldCharType="separate"/>
            </w:r>
            <w:r w:rsidR="00663903">
              <w:rPr>
                <w:noProof/>
                <w:webHidden/>
              </w:rPr>
              <w:t>59</w:t>
            </w:r>
            <w:r w:rsidR="00663903">
              <w:rPr>
                <w:noProof/>
                <w:webHidden/>
              </w:rPr>
              <w:fldChar w:fldCharType="end"/>
            </w:r>
          </w:hyperlink>
        </w:p>
        <w:p w14:paraId="680A77D2" w14:textId="69A9BDA3"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4" w:history="1">
            <w:r w:rsidR="00663903" w:rsidRPr="004A49D1">
              <w:rPr>
                <w:rStyle w:val="Hyperlink"/>
                <w:noProof/>
              </w:rPr>
              <w:t>Appendix E-1 – CSS Directory Contents</w:t>
            </w:r>
            <w:r w:rsidR="00663903">
              <w:rPr>
                <w:noProof/>
                <w:webHidden/>
              </w:rPr>
              <w:tab/>
            </w:r>
            <w:r w:rsidR="00663903">
              <w:rPr>
                <w:noProof/>
                <w:webHidden/>
              </w:rPr>
              <w:fldChar w:fldCharType="begin"/>
            </w:r>
            <w:r w:rsidR="00663903">
              <w:rPr>
                <w:noProof/>
                <w:webHidden/>
              </w:rPr>
              <w:instrText xml:space="preserve"> PAGEREF _Toc153104674 \h </w:instrText>
            </w:r>
            <w:r w:rsidR="00663903">
              <w:rPr>
                <w:noProof/>
                <w:webHidden/>
              </w:rPr>
            </w:r>
            <w:r w:rsidR="00663903">
              <w:rPr>
                <w:noProof/>
                <w:webHidden/>
              </w:rPr>
              <w:fldChar w:fldCharType="separate"/>
            </w:r>
            <w:r w:rsidR="00663903">
              <w:rPr>
                <w:noProof/>
                <w:webHidden/>
              </w:rPr>
              <w:t>60</w:t>
            </w:r>
            <w:r w:rsidR="00663903">
              <w:rPr>
                <w:noProof/>
                <w:webHidden/>
              </w:rPr>
              <w:fldChar w:fldCharType="end"/>
            </w:r>
          </w:hyperlink>
        </w:p>
        <w:p w14:paraId="74A3A3FA" w14:textId="11213648"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5" w:history="1">
            <w:r w:rsidR="00663903" w:rsidRPr="004A49D1">
              <w:rPr>
                <w:rStyle w:val="Hyperlink"/>
                <w:noProof/>
              </w:rPr>
              <w:t>Appendix E-2 – Includes Directory Contents</w:t>
            </w:r>
            <w:r w:rsidR="00663903">
              <w:rPr>
                <w:noProof/>
                <w:webHidden/>
              </w:rPr>
              <w:tab/>
            </w:r>
            <w:r w:rsidR="00663903">
              <w:rPr>
                <w:noProof/>
                <w:webHidden/>
              </w:rPr>
              <w:fldChar w:fldCharType="begin"/>
            </w:r>
            <w:r w:rsidR="00663903">
              <w:rPr>
                <w:noProof/>
                <w:webHidden/>
              </w:rPr>
              <w:instrText xml:space="preserve"> PAGEREF _Toc153104675 \h </w:instrText>
            </w:r>
            <w:r w:rsidR="00663903">
              <w:rPr>
                <w:noProof/>
                <w:webHidden/>
              </w:rPr>
            </w:r>
            <w:r w:rsidR="00663903">
              <w:rPr>
                <w:noProof/>
                <w:webHidden/>
              </w:rPr>
              <w:fldChar w:fldCharType="separate"/>
            </w:r>
            <w:r w:rsidR="00663903">
              <w:rPr>
                <w:noProof/>
                <w:webHidden/>
              </w:rPr>
              <w:t>61</w:t>
            </w:r>
            <w:r w:rsidR="00663903">
              <w:rPr>
                <w:noProof/>
                <w:webHidden/>
              </w:rPr>
              <w:fldChar w:fldCharType="end"/>
            </w:r>
          </w:hyperlink>
        </w:p>
        <w:p w14:paraId="44D6B537" w14:textId="1F0C2E0D"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6" w:history="1">
            <w:r w:rsidR="00663903" w:rsidRPr="004A49D1">
              <w:rPr>
                <w:rStyle w:val="Hyperlink"/>
                <w:noProof/>
              </w:rPr>
              <w:t>Appendix E-3 – CGI-BIN Contents</w:t>
            </w:r>
            <w:r w:rsidR="00663903">
              <w:rPr>
                <w:noProof/>
                <w:webHidden/>
              </w:rPr>
              <w:tab/>
            </w:r>
            <w:r w:rsidR="00663903">
              <w:rPr>
                <w:noProof/>
                <w:webHidden/>
              </w:rPr>
              <w:fldChar w:fldCharType="begin"/>
            </w:r>
            <w:r w:rsidR="00663903">
              <w:rPr>
                <w:noProof/>
                <w:webHidden/>
              </w:rPr>
              <w:instrText xml:space="preserve"> PAGEREF _Toc153104676 \h </w:instrText>
            </w:r>
            <w:r w:rsidR="00663903">
              <w:rPr>
                <w:noProof/>
                <w:webHidden/>
              </w:rPr>
            </w:r>
            <w:r w:rsidR="00663903">
              <w:rPr>
                <w:noProof/>
                <w:webHidden/>
              </w:rPr>
              <w:fldChar w:fldCharType="separate"/>
            </w:r>
            <w:r w:rsidR="00663903">
              <w:rPr>
                <w:noProof/>
                <w:webHidden/>
              </w:rPr>
              <w:t>62</w:t>
            </w:r>
            <w:r w:rsidR="00663903">
              <w:rPr>
                <w:noProof/>
                <w:webHidden/>
              </w:rPr>
              <w:fldChar w:fldCharType="end"/>
            </w:r>
          </w:hyperlink>
        </w:p>
        <w:p w14:paraId="7BF2E182" w14:textId="2FDEB3CD"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7" w:history="1">
            <w:r w:rsidR="00663903" w:rsidRPr="004A49D1">
              <w:rPr>
                <w:rStyle w:val="Hyperlink"/>
                <w:noProof/>
              </w:rPr>
              <w:t>Appendix E-4 – Icons Directory Content</w:t>
            </w:r>
            <w:r w:rsidR="00663903">
              <w:rPr>
                <w:noProof/>
                <w:webHidden/>
              </w:rPr>
              <w:tab/>
            </w:r>
            <w:r w:rsidR="00663903">
              <w:rPr>
                <w:noProof/>
                <w:webHidden/>
              </w:rPr>
              <w:fldChar w:fldCharType="begin"/>
            </w:r>
            <w:r w:rsidR="00663903">
              <w:rPr>
                <w:noProof/>
                <w:webHidden/>
              </w:rPr>
              <w:instrText xml:space="preserve"> PAGEREF _Toc153104677 \h </w:instrText>
            </w:r>
            <w:r w:rsidR="00663903">
              <w:rPr>
                <w:noProof/>
                <w:webHidden/>
              </w:rPr>
            </w:r>
            <w:r w:rsidR="00663903">
              <w:rPr>
                <w:noProof/>
                <w:webHidden/>
              </w:rPr>
              <w:fldChar w:fldCharType="separate"/>
            </w:r>
            <w:r w:rsidR="00663903">
              <w:rPr>
                <w:noProof/>
                <w:webHidden/>
              </w:rPr>
              <w:t>63</w:t>
            </w:r>
            <w:r w:rsidR="00663903">
              <w:rPr>
                <w:noProof/>
                <w:webHidden/>
              </w:rPr>
              <w:fldChar w:fldCharType="end"/>
            </w:r>
          </w:hyperlink>
        </w:p>
        <w:p w14:paraId="2FC232F6" w14:textId="72B3DB00" w:rsidR="00663903" w:rsidRDefault="00000000">
          <w:pPr>
            <w:pStyle w:val="TOC2"/>
            <w:tabs>
              <w:tab w:val="right" w:leader="dot" w:pos="9350"/>
            </w:tabs>
            <w:rPr>
              <w:rFonts w:asciiTheme="minorHAnsi" w:hAnsiTheme="minorHAnsi"/>
              <w:noProof/>
              <w:kern w:val="2"/>
              <w:lang w:eastAsia="en-GB"/>
              <w14:ligatures w14:val="standardContextual"/>
            </w:rPr>
          </w:pPr>
          <w:hyperlink w:anchor="_Toc153104678" w:history="1">
            <w:r w:rsidR="00663903" w:rsidRPr="004A49D1">
              <w:rPr>
                <w:rStyle w:val="Hyperlink"/>
                <w:noProof/>
              </w:rPr>
              <w:t>Appendix E-5 Image Directory Content</w:t>
            </w:r>
            <w:r w:rsidR="00663903">
              <w:rPr>
                <w:noProof/>
                <w:webHidden/>
              </w:rPr>
              <w:tab/>
            </w:r>
            <w:r w:rsidR="00663903">
              <w:rPr>
                <w:noProof/>
                <w:webHidden/>
              </w:rPr>
              <w:fldChar w:fldCharType="begin"/>
            </w:r>
            <w:r w:rsidR="00663903">
              <w:rPr>
                <w:noProof/>
                <w:webHidden/>
              </w:rPr>
              <w:instrText xml:space="preserve"> PAGEREF _Toc153104678 \h </w:instrText>
            </w:r>
            <w:r w:rsidR="00663903">
              <w:rPr>
                <w:noProof/>
                <w:webHidden/>
              </w:rPr>
            </w:r>
            <w:r w:rsidR="00663903">
              <w:rPr>
                <w:noProof/>
                <w:webHidden/>
              </w:rPr>
              <w:fldChar w:fldCharType="separate"/>
            </w:r>
            <w:r w:rsidR="00663903">
              <w:rPr>
                <w:noProof/>
                <w:webHidden/>
              </w:rPr>
              <w:t>64</w:t>
            </w:r>
            <w:r w:rsidR="00663903">
              <w:rPr>
                <w:noProof/>
                <w:webHidden/>
              </w:rPr>
              <w:fldChar w:fldCharType="end"/>
            </w:r>
          </w:hyperlink>
        </w:p>
        <w:p w14:paraId="779B4F27" w14:textId="4829CF39" w:rsidR="001905B9" w:rsidRPr="008D7D6B" w:rsidRDefault="00404615" w:rsidP="008605B2">
          <w:pPr>
            <w:ind w:right="4"/>
            <w:rPr>
              <w:b/>
              <w:bCs/>
            </w:rPr>
          </w:pPr>
          <w:r w:rsidRPr="008D7D6B">
            <w:rPr>
              <w:b/>
              <w:bCs/>
            </w:rPr>
            <w:fldChar w:fldCharType="end"/>
          </w:r>
        </w:p>
      </w:sdtContent>
    </w:sdt>
    <w:p w14:paraId="1C387AD0" w14:textId="77777777" w:rsidR="00A60D20" w:rsidRPr="008D7D6B" w:rsidRDefault="00A60D20" w:rsidP="008605B2">
      <w:pPr>
        <w:ind w:right="4"/>
        <w:rPr>
          <w:b/>
          <w:bCs/>
        </w:rPr>
      </w:pPr>
      <w:r w:rsidRPr="008D7D6B">
        <w:rPr>
          <w:b/>
          <w:bCs/>
        </w:rPr>
        <w:br w:type="page"/>
      </w:r>
    </w:p>
    <w:p w14:paraId="4AD37833" w14:textId="77777777" w:rsidR="00C5090A" w:rsidRPr="008D7D6B" w:rsidRDefault="00C5090A" w:rsidP="008605B2">
      <w:pPr>
        <w:ind w:right="4"/>
        <w:rPr>
          <w:b/>
          <w:bCs/>
        </w:rPr>
        <w:sectPr w:rsidR="00C5090A" w:rsidRPr="008D7D6B" w:rsidSect="00F049DE">
          <w:footerReference w:type="first" r:id="rId10"/>
          <w:type w:val="continuous"/>
          <w:pgSz w:w="12240" w:h="15840"/>
          <w:pgMar w:top="1440" w:right="1440" w:bottom="1440" w:left="1440" w:header="720" w:footer="720" w:gutter="0"/>
          <w:pgNumType w:start="0"/>
          <w:cols w:space="720"/>
          <w:docGrid w:linePitch="299"/>
        </w:sectPr>
      </w:pPr>
    </w:p>
    <w:p w14:paraId="2DB72581" w14:textId="77777777" w:rsidR="001905B9" w:rsidRPr="008D7D6B" w:rsidRDefault="00341658" w:rsidP="008605B2">
      <w:pPr>
        <w:pStyle w:val="Heading1"/>
        <w:ind w:right="4"/>
      </w:pPr>
      <w:bookmarkStart w:id="1" w:name="_Toc153104600"/>
      <w:r w:rsidRPr="008D7D6B">
        <w:lastRenderedPageBreak/>
        <w:t>Introduction</w:t>
      </w:r>
      <w:bookmarkEnd w:id="1"/>
    </w:p>
    <w:p w14:paraId="4F6C811B" w14:textId="69181073" w:rsidR="007F1639" w:rsidRPr="008D7D6B" w:rsidRDefault="00341658" w:rsidP="00127D13">
      <w:pPr>
        <w:pStyle w:val="Heading2"/>
        <w:ind w:right="4"/>
      </w:pPr>
      <w:bookmarkStart w:id="2" w:name="_Toc153104601"/>
      <w:r w:rsidRPr="008D7D6B">
        <w:t>Background</w:t>
      </w:r>
      <w:bookmarkEnd w:id="2"/>
    </w:p>
    <w:p w14:paraId="28E8E9A7" w14:textId="33804D1E" w:rsidR="007F1639" w:rsidRPr="008D7D6B" w:rsidRDefault="00E50678" w:rsidP="008A037A">
      <w:pPr>
        <w:spacing w:after="236"/>
        <w:ind w:right="4"/>
      </w:pPr>
      <w:r w:rsidRPr="008D7D6B">
        <w:t xml:space="preserve">In modern society, having an online presence is a requirement for </w:t>
      </w:r>
      <w:r w:rsidR="002B2F72" w:rsidRPr="008D7D6B">
        <w:t>businesses to survive.</w:t>
      </w:r>
      <w:r w:rsidR="00302411" w:rsidRPr="008D7D6B">
        <w:t xml:space="preserve"> In the month of August 2023, it is estimated that </w:t>
      </w:r>
      <w:r w:rsidR="00CE7924" w:rsidRPr="008D7D6B">
        <w:t>24.9% of total retail sales, were made online</w:t>
      </w:r>
      <w:sdt>
        <w:sdtPr>
          <w:id w:val="-555943304"/>
          <w:citation/>
        </w:sdtPr>
        <w:sdtContent>
          <w:r w:rsidR="00CE7924" w:rsidRPr="008D7D6B">
            <w:fldChar w:fldCharType="begin"/>
          </w:r>
          <w:r w:rsidR="00CE7924" w:rsidRPr="008D7D6B">
            <w:instrText xml:space="preserve"> CITATION Rhy23 \l 2057 </w:instrText>
          </w:r>
          <w:r w:rsidR="00CE7924" w:rsidRPr="008D7D6B">
            <w:fldChar w:fldCharType="separate"/>
          </w:r>
          <w:r w:rsidR="00663903">
            <w:rPr>
              <w:noProof/>
            </w:rPr>
            <w:t xml:space="preserve"> </w:t>
          </w:r>
          <w:r w:rsidR="00663903" w:rsidRPr="00663903">
            <w:rPr>
              <w:noProof/>
            </w:rPr>
            <w:t>(Lewis, 2023)</w:t>
          </w:r>
          <w:r w:rsidR="00CE7924" w:rsidRPr="008D7D6B">
            <w:fldChar w:fldCharType="end"/>
          </w:r>
        </w:sdtContent>
      </w:sdt>
      <w:r w:rsidR="00CE7924" w:rsidRPr="008D7D6B">
        <w:t xml:space="preserve">. </w:t>
      </w:r>
      <w:r w:rsidR="00F0769D" w:rsidRPr="008D7D6B">
        <w:t xml:space="preserve">Although this </w:t>
      </w:r>
      <w:r w:rsidR="008A3107" w:rsidRPr="008D7D6B">
        <w:t xml:space="preserve">percentage has </w:t>
      </w:r>
      <w:r w:rsidR="00F0769D" w:rsidRPr="008D7D6B">
        <w:t xml:space="preserve">slowly been </w:t>
      </w:r>
      <w:r w:rsidR="008A3107" w:rsidRPr="008D7D6B">
        <w:t xml:space="preserve">decreasing </w:t>
      </w:r>
      <w:r w:rsidR="00F0769D" w:rsidRPr="008D7D6B">
        <w:t xml:space="preserve">as the world has been </w:t>
      </w:r>
      <w:r w:rsidR="008A3107" w:rsidRPr="008D7D6B">
        <w:t xml:space="preserve">recovering from the COVID-19 pandemic, </w:t>
      </w:r>
      <w:r w:rsidR="008E1C2F" w:rsidRPr="008D7D6B">
        <w:t xml:space="preserve">the need to maintain </w:t>
      </w:r>
      <w:r w:rsidR="000F4301" w:rsidRPr="008D7D6B">
        <w:t xml:space="preserve">good </w:t>
      </w:r>
      <w:r w:rsidR="008E1C2F" w:rsidRPr="008D7D6B">
        <w:t xml:space="preserve">security of a </w:t>
      </w:r>
      <w:r w:rsidR="009022B4" w:rsidRPr="008D7D6B">
        <w:t>business’s</w:t>
      </w:r>
      <w:r w:rsidR="008E1C2F" w:rsidRPr="008D7D6B">
        <w:t xml:space="preserve"> infrastructure, particularly their website </w:t>
      </w:r>
      <w:r w:rsidR="00DF55CF" w:rsidRPr="008D7D6B">
        <w:t xml:space="preserve">security </w:t>
      </w:r>
      <w:r w:rsidR="000F4301" w:rsidRPr="008D7D6B">
        <w:t>has not decreased</w:t>
      </w:r>
      <w:r w:rsidR="00D749F1" w:rsidRPr="008D7D6B">
        <w:t xml:space="preserve">. </w:t>
      </w:r>
      <w:r w:rsidR="0069139A" w:rsidRPr="008D7D6B">
        <w:t xml:space="preserve">A report from 2020 surveyed 2,152 </w:t>
      </w:r>
      <w:r w:rsidR="00802920" w:rsidRPr="008D7D6B">
        <w:t xml:space="preserve">IT security personnel, </w:t>
      </w:r>
      <w:r w:rsidR="00E65B38" w:rsidRPr="008D7D6B">
        <w:t xml:space="preserve">60% of these personnel reported that they had been victim </w:t>
      </w:r>
      <w:r w:rsidR="00C40818" w:rsidRPr="008D7D6B">
        <w:t xml:space="preserve">to a </w:t>
      </w:r>
      <w:r w:rsidR="009022B4" w:rsidRPr="008D7D6B">
        <w:t>cybercrime</w:t>
      </w:r>
      <w:r w:rsidR="00C40818" w:rsidRPr="008D7D6B">
        <w:t xml:space="preserve"> in the past 12 months, and 36% of those attacks were web-based attacks.</w:t>
      </w:r>
      <w:r w:rsidR="002752CA" w:rsidRPr="008D7D6B">
        <w:t xml:space="preserve"> </w:t>
      </w:r>
      <w:sdt>
        <w:sdtPr>
          <w:id w:val="1009414119"/>
          <w:citation/>
        </w:sdtPr>
        <w:sdtContent>
          <w:r w:rsidR="002752CA" w:rsidRPr="008D7D6B">
            <w:fldChar w:fldCharType="begin"/>
          </w:r>
          <w:r w:rsidR="002752CA" w:rsidRPr="008D7D6B">
            <w:instrText xml:space="preserve"> CITATION Kee20 \l 2057 </w:instrText>
          </w:r>
          <w:r w:rsidR="002752CA" w:rsidRPr="008D7D6B">
            <w:fldChar w:fldCharType="separate"/>
          </w:r>
          <w:r w:rsidR="00663903" w:rsidRPr="00663903">
            <w:rPr>
              <w:noProof/>
            </w:rPr>
            <w:t>(Keeper Security Inc, 2020)</w:t>
          </w:r>
          <w:r w:rsidR="002752CA" w:rsidRPr="008D7D6B">
            <w:fldChar w:fldCharType="end"/>
          </w:r>
        </w:sdtContent>
      </w:sdt>
      <w:r w:rsidR="00B82111" w:rsidRPr="008D7D6B">
        <w:t>.</w:t>
      </w:r>
      <w:r w:rsidR="009B1CF5" w:rsidRPr="008D7D6B">
        <w:t xml:space="preserve"> Web application security testing</w:t>
      </w:r>
      <w:r w:rsidR="00B67D57" w:rsidRPr="008D7D6B">
        <w:t xml:space="preserve"> is becoming more important and vital to protect not only business data and intellectual property, but also consumer data</w:t>
      </w:r>
      <w:r w:rsidR="008B4618" w:rsidRPr="008D7D6B">
        <w:t>.</w:t>
      </w:r>
    </w:p>
    <w:p w14:paraId="54216F6F" w14:textId="77777777" w:rsidR="00027029" w:rsidRPr="008D7D6B" w:rsidRDefault="00027029" w:rsidP="008A037A">
      <w:pPr>
        <w:spacing w:after="236"/>
        <w:ind w:right="4"/>
      </w:pPr>
    </w:p>
    <w:p w14:paraId="629DF8DA" w14:textId="54124122" w:rsidR="00027029" w:rsidRPr="008D7D6B" w:rsidRDefault="00027029" w:rsidP="008A037A">
      <w:pPr>
        <w:spacing w:after="236"/>
        <w:ind w:right="4"/>
      </w:pPr>
      <w:r w:rsidRPr="008D7D6B">
        <w:t xml:space="preserve">Businesses that are not prepared </w:t>
      </w:r>
      <w:r w:rsidR="00B733FB" w:rsidRPr="008D7D6B">
        <w:t xml:space="preserve">for the growing eventuality that they will be hit by some kind of cyber-attack, will often find themselves </w:t>
      </w:r>
      <w:r w:rsidR="009B7BDB" w:rsidRPr="008D7D6B">
        <w:t>being forced to pay hundreds of thousands of pounds</w:t>
      </w:r>
      <w:r w:rsidR="0085336B" w:rsidRPr="008D7D6B">
        <w:t xml:space="preserve">, large damage to the company reputation </w:t>
      </w:r>
      <w:r w:rsidR="000B39CB" w:rsidRPr="008D7D6B">
        <w:t>and a drop in share price.</w:t>
      </w:r>
      <w:r w:rsidR="00BC2101" w:rsidRPr="008D7D6B">
        <w:t xml:space="preserve"> Furthermore, depending on the type of attack, an </w:t>
      </w:r>
      <w:r w:rsidR="003675E9" w:rsidRPr="008D7D6B">
        <w:t xml:space="preserve">impact </w:t>
      </w:r>
      <w:r w:rsidR="00BC2101" w:rsidRPr="008D7D6B">
        <w:t xml:space="preserve">on </w:t>
      </w:r>
      <w:r w:rsidR="002D0C83" w:rsidRPr="008D7D6B">
        <w:t xml:space="preserve">productivity </w:t>
      </w:r>
      <w:r w:rsidR="003675E9" w:rsidRPr="008D7D6B">
        <w:t xml:space="preserve">further hindering profits and production. </w:t>
      </w:r>
      <w:r w:rsidR="003D3DA8" w:rsidRPr="008D7D6B">
        <w:t xml:space="preserve">Although the statistics do not </w:t>
      </w:r>
      <w:r w:rsidR="002005A9" w:rsidRPr="008D7D6B">
        <w:t>lie,</w:t>
      </w:r>
      <w:r w:rsidR="003D3DA8" w:rsidRPr="008D7D6B">
        <w:t xml:space="preserve"> and it is becoming more likely that businesses </w:t>
      </w:r>
      <w:r w:rsidR="00C739CA" w:rsidRPr="008D7D6B">
        <w:t xml:space="preserve">are </w:t>
      </w:r>
      <w:r w:rsidR="00F26D30" w:rsidRPr="008D7D6B">
        <w:t xml:space="preserve">ever-more likely to be hit by cyber-attacks, preparation is all that can be expected of them. </w:t>
      </w:r>
    </w:p>
    <w:p w14:paraId="00292DB5" w14:textId="77777777" w:rsidR="006B2A4A" w:rsidRPr="008D7D6B" w:rsidRDefault="006B2A4A" w:rsidP="008A037A">
      <w:pPr>
        <w:spacing w:after="236"/>
        <w:ind w:right="4"/>
      </w:pPr>
    </w:p>
    <w:p w14:paraId="7D389069" w14:textId="4C95622D" w:rsidR="006B2A4A" w:rsidRPr="008D7D6B" w:rsidRDefault="006B2A4A" w:rsidP="008A037A">
      <w:pPr>
        <w:spacing w:after="236"/>
        <w:ind w:right="4"/>
      </w:pPr>
      <w:r w:rsidRPr="008D7D6B">
        <w:t xml:space="preserve">Rick Astley, owner of Astley Jewellers, has contacted </w:t>
      </w:r>
      <w:r w:rsidR="001B5F44">
        <w:t xml:space="preserve">an independent penetration tester and requested that they perform a penetration test on his website and display their findings in a report. </w:t>
      </w:r>
      <w:r w:rsidR="00197120">
        <w:t xml:space="preserve">The tester </w:t>
      </w:r>
      <w:r w:rsidR="0045554D">
        <w:t xml:space="preserve">had </w:t>
      </w:r>
      <w:r w:rsidR="003B10A7">
        <w:t>an instance of the website and a set of credentials so that the tester could test every aspect of the website without</w:t>
      </w:r>
      <w:r w:rsidR="00E467DA">
        <w:t xml:space="preserve"> affecting real-time services.</w:t>
      </w:r>
      <w:r w:rsidR="0045554D">
        <w:t xml:space="preserve"> </w:t>
      </w:r>
    </w:p>
    <w:p w14:paraId="5A535C2B" w14:textId="297A1EDE" w:rsidR="004D7B3D" w:rsidRPr="008D7D6B" w:rsidRDefault="004D7B3D" w:rsidP="008605B2">
      <w:pPr>
        <w:pStyle w:val="Heading2"/>
        <w:ind w:right="4"/>
      </w:pPr>
      <w:bookmarkStart w:id="3" w:name="_Toc153104602"/>
      <w:r w:rsidRPr="008D7D6B">
        <w:t>Aim</w:t>
      </w:r>
      <w:r w:rsidR="00522856" w:rsidRPr="008D7D6B">
        <w:t>s</w:t>
      </w:r>
      <w:bookmarkEnd w:id="3"/>
    </w:p>
    <w:p w14:paraId="215FDEEB" w14:textId="77777777" w:rsidR="008D75BE" w:rsidRDefault="008D75BE" w:rsidP="008D75BE">
      <w:r>
        <w:t>The tester aims to determine any vulnerabilities within the web application and produce them in a report that is to be given to the client. Throughout the test, the tester will aim to put themselves in the position of a malicious actor as to best simulate what would happen in a real attack, meaning that they will attempt to escalate their privileges on the web application and the machine hosting the website, deface the website and steal as much information as possible.</w:t>
      </w:r>
    </w:p>
    <w:p w14:paraId="75F7A706" w14:textId="77777777" w:rsidR="008D75BE" w:rsidRDefault="008D75BE" w:rsidP="008D75BE"/>
    <w:p w14:paraId="38CF8039" w14:textId="77777777" w:rsidR="008D75BE" w:rsidRPr="008D7D6B" w:rsidRDefault="008D75BE" w:rsidP="008D75BE">
      <w:r>
        <w:t xml:space="preserve">To achieve their aims, as listed above, the tester intended to make use of an industry standard methodology, OWASP Web Application Security Testing and therefore make use of a large variety of tools in an attempt to meet their goals. Further information regarding the methodology selected by the </w:t>
      </w:r>
      <w:r>
        <w:lastRenderedPageBreak/>
        <w:t>penetration tester can be located in the Procedure sections. The tester decided to use this methodology due to the breadth of vulnerabilities that it covers and therefore allowing for as many opportunities to uncover weaknesses within the web application to be revealed and thus countermeasures that can be implemented to help improve the overall security of the web application.</w:t>
      </w:r>
    </w:p>
    <w:p w14:paraId="1078B53C" w14:textId="7EC8B96F" w:rsidR="009C1A03" w:rsidRPr="008D7D6B" w:rsidRDefault="009C1A03">
      <w:r w:rsidRPr="008D7D6B">
        <w:br w:type="page"/>
      </w:r>
    </w:p>
    <w:p w14:paraId="3BE7D659" w14:textId="77777777" w:rsidR="009525A9" w:rsidRPr="008D7D6B" w:rsidRDefault="009525A9" w:rsidP="008605B2">
      <w:pPr>
        <w:pStyle w:val="Heading1"/>
        <w:ind w:right="4"/>
      </w:pPr>
      <w:bookmarkStart w:id="4" w:name="_Toc153104603"/>
      <w:r w:rsidRPr="008D7D6B">
        <w:lastRenderedPageBreak/>
        <w:t>Procedure</w:t>
      </w:r>
      <w:r w:rsidR="008B7EEA" w:rsidRPr="008D7D6B">
        <w:t xml:space="preserve"> and Results</w:t>
      </w:r>
      <w:bookmarkEnd w:id="4"/>
    </w:p>
    <w:p w14:paraId="4816D8BE" w14:textId="77777777" w:rsidR="009525A9" w:rsidRPr="008D7D6B" w:rsidRDefault="009525A9" w:rsidP="008605B2">
      <w:pPr>
        <w:pStyle w:val="Heading2"/>
        <w:ind w:right="4"/>
      </w:pPr>
      <w:bookmarkStart w:id="5" w:name="_Toc153104604"/>
      <w:r w:rsidRPr="008D7D6B">
        <w:t>Overview of Procedure</w:t>
      </w:r>
      <w:bookmarkEnd w:id="5"/>
    </w:p>
    <w:p w14:paraId="2670D3E4" w14:textId="45E67225" w:rsidR="009D2F1E" w:rsidRDefault="005C4B5C" w:rsidP="005B0E0A">
      <w:pPr>
        <w:spacing w:line="320" w:lineRule="atLeast"/>
        <w:ind w:right="4"/>
        <w:jc w:val="both"/>
      </w:pPr>
      <w:r>
        <w:t>As previously mentioned, the tester has decided to make use of the OWASP Web Application Security Testing methodology</w:t>
      </w:r>
      <w:sdt>
        <w:sdtPr>
          <w:id w:val="585198204"/>
          <w:citation/>
        </w:sdtPr>
        <w:sdtContent>
          <w:r w:rsidR="001440EE">
            <w:fldChar w:fldCharType="begin"/>
          </w:r>
          <w:r w:rsidR="001440EE">
            <w:instrText xml:space="preserve"> CITATION OWA23 \l 2057 </w:instrText>
          </w:r>
          <w:r w:rsidR="001440EE">
            <w:fldChar w:fldCharType="separate"/>
          </w:r>
          <w:r w:rsidR="00663903">
            <w:rPr>
              <w:noProof/>
            </w:rPr>
            <w:t xml:space="preserve"> </w:t>
          </w:r>
          <w:r w:rsidR="00663903" w:rsidRPr="00663903">
            <w:rPr>
              <w:noProof/>
            </w:rPr>
            <w:t>(OWASP, 2023)</w:t>
          </w:r>
          <w:r w:rsidR="001440EE">
            <w:fldChar w:fldCharType="end"/>
          </w:r>
        </w:sdtContent>
      </w:sdt>
      <w:r w:rsidR="003B7BC7">
        <w:t xml:space="preserve">. The tester chose </w:t>
      </w:r>
      <w:r w:rsidR="00F42D92">
        <w:t xml:space="preserve">this methodology as it </w:t>
      </w:r>
      <w:r w:rsidR="00214AC3">
        <w:t xml:space="preserve">is maintained by a reliable company and contains a wide variety of </w:t>
      </w:r>
      <w:r w:rsidR="00922286">
        <w:t xml:space="preserve">tests, </w:t>
      </w:r>
      <w:r w:rsidR="0060016F">
        <w:t>therefore allowing for the tester to produce an in-depth report</w:t>
      </w:r>
      <w:r w:rsidR="001B6940">
        <w:t xml:space="preserve"> whilst maintaining a </w:t>
      </w:r>
      <w:r w:rsidR="004E7491">
        <w:t>logical thought process.</w:t>
      </w:r>
    </w:p>
    <w:p w14:paraId="26F99585" w14:textId="77777777" w:rsidR="004E7491" w:rsidRDefault="004E7491" w:rsidP="005B0E0A">
      <w:pPr>
        <w:spacing w:line="320" w:lineRule="atLeast"/>
        <w:ind w:right="4"/>
        <w:jc w:val="both"/>
      </w:pPr>
    </w:p>
    <w:p w14:paraId="570DA9F8" w14:textId="05783266" w:rsidR="004E7491" w:rsidRDefault="00422803" w:rsidP="005B0E0A">
      <w:pPr>
        <w:spacing w:line="320" w:lineRule="atLeast"/>
        <w:ind w:right="4"/>
        <w:jc w:val="both"/>
      </w:pPr>
      <w:r>
        <w:t xml:space="preserve">This methodology </w:t>
      </w:r>
      <w:r w:rsidR="001440EE">
        <w:t>consists</w:t>
      </w:r>
      <w:r>
        <w:t xml:space="preserve"> of 12 steps, which are:</w:t>
      </w:r>
    </w:p>
    <w:p w14:paraId="3D9A6144" w14:textId="12884E68" w:rsidR="00422803" w:rsidRDefault="00422803" w:rsidP="00422803">
      <w:pPr>
        <w:pStyle w:val="ListParagraph"/>
        <w:numPr>
          <w:ilvl w:val="0"/>
          <w:numId w:val="39"/>
        </w:numPr>
        <w:spacing w:line="320" w:lineRule="atLeast"/>
        <w:ind w:right="4"/>
        <w:jc w:val="both"/>
      </w:pPr>
      <w:r>
        <w:t>Information Gathering</w:t>
      </w:r>
    </w:p>
    <w:p w14:paraId="0AF9142F" w14:textId="74C787D2" w:rsidR="00422803" w:rsidRDefault="00422803" w:rsidP="00422803">
      <w:pPr>
        <w:pStyle w:val="ListParagraph"/>
        <w:numPr>
          <w:ilvl w:val="0"/>
          <w:numId w:val="39"/>
        </w:numPr>
        <w:spacing w:line="320" w:lineRule="atLeast"/>
        <w:ind w:right="4"/>
        <w:jc w:val="both"/>
      </w:pPr>
      <w:r>
        <w:t>Configuration and Deployment Management Testing</w:t>
      </w:r>
    </w:p>
    <w:p w14:paraId="4C852948" w14:textId="457E9E9C" w:rsidR="00422803" w:rsidRDefault="00E174B2" w:rsidP="00422803">
      <w:pPr>
        <w:pStyle w:val="ListParagraph"/>
        <w:numPr>
          <w:ilvl w:val="0"/>
          <w:numId w:val="39"/>
        </w:numPr>
        <w:spacing w:line="320" w:lineRule="atLeast"/>
        <w:ind w:right="4"/>
        <w:jc w:val="both"/>
      </w:pPr>
      <w:r>
        <w:t>Identity Management Testing</w:t>
      </w:r>
    </w:p>
    <w:p w14:paraId="430FC91E" w14:textId="1C675DD7" w:rsidR="00E174B2" w:rsidRDefault="00E174B2" w:rsidP="00422803">
      <w:pPr>
        <w:pStyle w:val="ListParagraph"/>
        <w:numPr>
          <w:ilvl w:val="0"/>
          <w:numId w:val="39"/>
        </w:numPr>
        <w:spacing w:line="320" w:lineRule="atLeast"/>
        <w:ind w:right="4"/>
        <w:jc w:val="both"/>
      </w:pPr>
      <w:r>
        <w:t>Authentication Testing</w:t>
      </w:r>
    </w:p>
    <w:p w14:paraId="24ABEF5D" w14:textId="5B99E61B" w:rsidR="00E174B2" w:rsidRDefault="00E174B2" w:rsidP="00422803">
      <w:pPr>
        <w:pStyle w:val="ListParagraph"/>
        <w:numPr>
          <w:ilvl w:val="0"/>
          <w:numId w:val="39"/>
        </w:numPr>
        <w:spacing w:line="320" w:lineRule="atLeast"/>
        <w:ind w:right="4"/>
        <w:jc w:val="both"/>
      </w:pPr>
      <w:r>
        <w:t>Authorisation Testing</w:t>
      </w:r>
    </w:p>
    <w:p w14:paraId="19E436B5" w14:textId="2E7DCAF9" w:rsidR="00E174B2" w:rsidRDefault="00E174B2" w:rsidP="00422803">
      <w:pPr>
        <w:pStyle w:val="ListParagraph"/>
        <w:numPr>
          <w:ilvl w:val="0"/>
          <w:numId w:val="39"/>
        </w:numPr>
        <w:spacing w:line="320" w:lineRule="atLeast"/>
        <w:ind w:right="4"/>
        <w:jc w:val="both"/>
      </w:pPr>
      <w:r>
        <w:t>Session Management Testing</w:t>
      </w:r>
    </w:p>
    <w:p w14:paraId="0011D836" w14:textId="247FE0B0" w:rsidR="00E174B2" w:rsidRDefault="00E174B2" w:rsidP="00422803">
      <w:pPr>
        <w:pStyle w:val="ListParagraph"/>
        <w:numPr>
          <w:ilvl w:val="0"/>
          <w:numId w:val="39"/>
        </w:numPr>
        <w:spacing w:line="320" w:lineRule="atLeast"/>
        <w:ind w:right="4"/>
        <w:jc w:val="both"/>
      </w:pPr>
      <w:r>
        <w:t>Input Validation Testing</w:t>
      </w:r>
    </w:p>
    <w:p w14:paraId="7A51285A" w14:textId="0E0CF6F8" w:rsidR="00E174B2" w:rsidRDefault="00E174B2" w:rsidP="00422803">
      <w:pPr>
        <w:pStyle w:val="ListParagraph"/>
        <w:numPr>
          <w:ilvl w:val="0"/>
          <w:numId w:val="39"/>
        </w:numPr>
        <w:spacing w:line="320" w:lineRule="atLeast"/>
        <w:ind w:right="4"/>
        <w:jc w:val="both"/>
      </w:pPr>
      <w:r>
        <w:t>Testing for Error Handling</w:t>
      </w:r>
    </w:p>
    <w:p w14:paraId="0552334E" w14:textId="45F77C6F" w:rsidR="00E174B2" w:rsidRDefault="00E174B2" w:rsidP="00422803">
      <w:pPr>
        <w:pStyle w:val="ListParagraph"/>
        <w:numPr>
          <w:ilvl w:val="0"/>
          <w:numId w:val="39"/>
        </w:numPr>
        <w:spacing w:line="320" w:lineRule="atLeast"/>
        <w:ind w:right="4"/>
        <w:jc w:val="both"/>
      </w:pPr>
      <w:r>
        <w:t xml:space="preserve">Testing for Weak Cryptography </w:t>
      </w:r>
    </w:p>
    <w:p w14:paraId="7F04E550" w14:textId="71E4374B" w:rsidR="00E174B2" w:rsidRDefault="00E174B2" w:rsidP="00422803">
      <w:pPr>
        <w:pStyle w:val="ListParagraph"/>
        <w:numPr>
          <w:ilvl w:val="0"/>
          <w:numId w:val="39"/>
        </w:numPr>
        <w:spacing w:line="320" w:lineRule="atLeast"/>
        <w:ind w:right="4"/>
        <w:jc w:val="both"/>
      </w:pPr>
      <w:r>
        <w:t>Business Logic Testing</w:t>
      </w:r>
    </w:p>
    <w:p w14:paraId="7B7CDFB3" w14:textId="10E396B6" w:rsidR="00E174B2" w:rsidRDefault="00E174B2" w:rsidP="00422803">
      <w:pPr>
        <w:pStyle w:val="ListParagraph"/>
        <w:numPr>
          <w:ilvl w:val="0"/>
          <w:numId w:val="39"/>
        </w:numPr>
        <w:spacing w:line="320" w:lineRule="atLeast"/>
        <w:ind w:right="4"/>
        <w:jc w:val="both"/>
      </w:pPr>
      <w:r>
        <w:t>Client-side Testing</w:t>
      </w:r>
    </w:p>
    <w:p w14:paraId="1ADFAA74" w14:textId="03ABC81B" w:rsidR="00E174B2" w:rsidRDefault="00E174B2" w:rsidP="00422803">
      <w:pPr>
        <w:pStyle w:val="ListParagraph"/>
        <w:numPr>
          <w:ilvl w:val="0"/>
          <w:numId w:val="39"/>
        </w:numPr>
        <w:spacing w:line="320" w:lineRule="atLeast"/>
        <w:ind w:right="4"/>
        <w:jc w:val="both"/>
      </w:pPr>
      <w:r>
        <w:t>API Testing</w:t>
      </w:r>
    </w:p>
    <w:p w14:paraId="6EF0CD29" w14:textId="77777777" w:rsidR="000D3A13" w:rsidRDefault="000D3A13" w:rsidP="000D3A13">
      <w:pPr>
        <w:spacing w:line="320" w:lineRule="atLeast"/>
        <w:ind w:right="4"/>
        <w:jc w:val="both"/>
      </w:pPr>
    </w:p>
    <w:p w14:paraId="50B38ACB" w14:textId="45ED2339" w:rsidR="009D2F1E" w:rsidRDefault="00460ECF" w:rsidP="008D42B8">
      <w:pPr>
        <w:spacing w:line="320" w:lineRule="atLeast"/>
        <w:ind w:right="4"/>
        <w:jc w:val="both"/>
      </w:pPr>
      <w:r>
        <w:t>Throughout this penetration test, the tester made use of tools that are recommended in the methodology they are following</w:t>
      </w:r>
      <w:r w:rsidR="00F11288">
        <w:t xml:space="preserve">, as well as some tools that are not mentioned in the methodology. They used Kali Linux as </w:t>
      </w:r>
      <w:r w:rsidR="008B1BC1">
        <w:t>their</w:t>
      </w:r>
      <w:r w:rsidR="00F11288">
        <w:t xml:space="preserve"> Operating System, which was installed on a virtual machine </w:t>
      </w:r>
      <w:r w:rsidR="008B1BC1">
        <w:t>with all of the tools that come installed with a default installation of the operating system</w:t>
      </w:r>
      <w:r w:rsidR="004306D9">
        <w:t>, and installed some tools not included in a base install such as OWASP Zap and Mantra.</w:t>
      </w:r>
      <w:r w:rsidR="008B1BC1">
        <w:t xml:space="preserve"> </w:t>
      </w:r>
    </w:p>
    <w:p w14:paraId="38B17BFF" w14:textId="77777777" w:rsidR="00493174" w:rsidRPr="008D7D6B" w:rsidRDefault="00493174" w:rsidP="008D42B8">
      <w:pPr>
        <w:spacing w:line="320" w:lineRule="atLeast"/>
        <w:ind w:right="4"/>
        <w:jc w:val="both"/>
      </w:pPr>
    </w:p>
    <w:p w14:paraId="12A56AF9" w14:textId="0F5DDE56" w:rsidR="004D7B3D" w:rsidRPr="008D7D6B" w:rsidRDefault="00493174" w:rsidP="005B0E0A">
      <w:pPr>
        <w:pStyle w:val="Heading2"/>
        <w:ind w:right="4"/>
        <w:jc w:val="both"/>
      </w:pPr>
      <w:bookmarkStart w:id="6" w:name="_Toc153104605"/>
      <w:r>
        <w:t>Information Gathering</w:t>
      </w:r>
      <w:bookmarkEnd w:id="6"/>
    </w:p>
    <w:p w14:paraId="3334F6AE" w14:textId="258D7AC8" w:rsidR="00F15C6D" w:rsidRDefault="0054216E" w:rsidP="00F80826">
      <w:pPr>
        <w:pStyle w:val="Heading3"/>
      </w:pPr>
      <w:bookmarkStart w:id="7" w:name="_Toc153104606"/>
      <w:r>
        <w:t>Fingerprint Web Server</w:t>
      </w:r>
      <w:bookmarkEnd w:id="7"/>
    </w:p>
    <w:p w14:paraId="49ECCEB7" w14:textId="35C76C08" w:rsidR="0054216E" w:rsidRDefault="0054216E" w:rsidP="0054216E">
      <w:r>
        <w:t xml:space="preserve">Fingerprinting a web server is the process of identifying the various services and service versions that are running on a server. </w:t>
      </w:r>
      <w:r w:rsidR="004D2CE8">
        <w:t xml:space="preserve">This can include banner grabbing and other methods which attempt to leak </w:t>
      </w:r>
      <w:r w:rsidR="006168CC">
        <w:t>basic service information regarding the web server.</w:t>
      </w:r>
    </w:p>
    <w:p w14:paraId="0929527A" w14:textId="77777777" w:rsidR="00DA3FE0" w:rsidRDefault="00DA3FE0" w:rsidP="0054216E"/>
    <w:p w14:paraId="6F061C26" w14:textId="50F1C285" w:rsidR="00DA3FE0" w:rsidRDefault="00DA3FE0" w:rsidP="0054216E">
      <w:r>
        <w:t xml:space="preserve">The tester </w:t>
      </w:r>
      <w:r w:rsidR="00D03907">
        <w:t xml:space="preserve">ran the “nmap” command which is a tool commonly used to assist with </w:t>
      </w:r>
      <w:r w:rsidR="001440EE">
        <w:t xml:space="preserve">network mapping and gaining a basic understanding of a </w:t>
      </w:r>
      <w:r w:rsidR="00D34572">
        <w:t>server’s</w:t>
      </w:r>
      <w:r w:rsidR="001440EE">
        <w:t xml:space="preserve"> configuration</w:t>
      </w:r>
      <w:sdt>
        <w:sdtPr>
          <w:id w:val="2120179220"/>
          <w:citation/>
        </w:sdtPr>
        <w:sdtContent>
          <w:r w:rsidR="00D34572">
            <w:fldChar w:fldCharType="begin"/>
          </w:r>
          <w:r w:rsidR="00D34572">
            <w:instrText xml:space="preserve"> CITATION Kal23 \l 2057 </w:instrText>
          </w:r>
          <w:r w:rsidR="00D34572">
            <w:fldChar w:fldCharType="separate"/>
          </w:r>
          <w:r w:rsidR="00663903">
            <w:rPr>
              <w:noProof/>
            </w:rPr>
            <w:t xml:space="preserve"> </w:t>
          </w:r>
          <w:r w:rsidR="00663903" w:rsidRPr="00663903">
            <w:rPr>
              <w:noProof/>
            </w:rPr>
            <w:t>(Kali Linux, 2023)</w:t>
          </w:r>
          <w:r w:rsidR="00D34572">
            <w:fldChar w:fldCharType="end"/>
          </w:r>
        </w:sdtContent>
      </w:sdt>
      <w:r w:rsidR="001440EE">
        <w:t>.</w:t>
      </w:r>
      <w:r w:rsidR="009671E4">
        <w:t xml:space="preserve"> The tester ran </w:t>
      </w:r>
      <w:r w:rsidR="001A448B">
        <w:t xml:space="preserve">this command with the flags, “-sCV” </w:t>
      </w:r>
      <w:r w:rsidR="00475718">
        <w:t xml:space="preserve">which is a combination of the “-sC” and “-sV” flags. “-sV” for version detection and “-sC” for </w:t>
      </w:r>
      <w:r w:rsidR="003A5712">
        <w:t xml:space="preserve">default scripts. The tester also included the “-oN” flag as to save the output of the command to a file </w:t>
      </w:r>
      <w:r w:rsidR="00732D92">
        <w:t>for future use.</w:t>
      </w:r>
    </w:p>
    <w:p w14:paraId="6E1B910D" w14:textId="77777777" w:rsidR="004F3E7B" w:rsidRDefault="004F3E7B" w:rsidP="004F3E7B">
      <w:pPr>
        <w:keepNext/>
      </w:pPr>
      <w:r>
        <w:rPr>
          <w:noProof/>
        </w:rPr>
        <w:drawing>
          <wp:inline distT="0" distB="0" distL="0" distR="0" wp14:anchorId="2D7432F4" wp14:editId="28C42521">
            <wp:extent cx="5934075" cy="2505075"/>
            <wp:effectExtent l="0" t="0" r="9525" b="9525"/>
            <wp:docPr id="21226943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14:paraId="504F3324" w14:textId="548B5F72" w:rsidR="00732D92" w:rsidRDefault="004F3E7B" w:rsidP="004F3E7B">
      <w:pPr>
        <w:pStyle w:val="Caption"/>
      </w:pPr>
      <w:r>
        <w:t xml:space="preserve">Figure </w:t>
      </w:r>
      <w:r>
        <w:fldChar w:fldCharType="begin"/>
      </w:r>
      <w:r>
        <w:instrText xml:space="preserve"> SEQ Figure \* ARABIC </w:instrText>
      </w:r>
      <w:r>
        <w:fldChar w:fldCharType="separate"/>
      </w:r>
      <w:r w:rsidR="001909EF">
        <w:rPr>
          <w:noProof/>
        </w:rPr>
        <w:t>1</w:t>
      </w:r>
      <w:r>
        <w:fldChar w:fldCharType="end"/>
      </w:r>
      <w:r>
        <w:t xml:space="preserve"> - Nmap Command and Output</w:t>
      </w:r>
    </w:p>
    <w:p w14:paraId="744050D9" w14:textId="77777777" w:rsidR="004F3E7B" w:rsidRDefault="004F3E7B" w:rsidP="004F3E7B"/>
    <w:p w14:paraId="2B82E76F" w14:textId="52C8174E" w:rsidR="004F3E7B" w:rsidRDefault="004F3E7B" w:rsidP="004F3E7B">
      <w:r>
        <w:t xml:space="preserve">From the testers scan, we can see that there are three services </w:t>
      </w:r>
      <w:r w:rsidR="00B22AC7">
        <w:t>running on the server.</w:t>
      </w:r>
    </w:p>
    <w:p w14:paraId="38F1C485" w14:textId="6544FBD9" w:rsidR="00732D92" w:rsidRDefault="00B22AC7" w:rsidP="00732D92">
      <w:pPr>
        <w:pStyle w:val="ListParagraph"/>
        <w:numPr>
          <w:ilvl w:val="0"/>
          <w:numId w:val="40"/>
        </w:numPr>
      </w:pPr>
      <w:r>
        <w:t xml:space="preserve">Port 21 - ProFTPD 1.3.4.a </w:t>
      </w:r>
    </w:p>
    <w:p w14:paraId="3D121332" w14:textId="5EA56378" w:rsidR="0018230D" w:rsidRDefault="00CE0441" w:rsidP="00732D92">
      <w:pPr>
        <w:pStyle w:val="ListParagraph"/>
        <w:numPr>
          <w:ilvl w:val="0"/>
          <w:numId w:val="40"/>
        </w:numPr>
      </w:pPr>
      <w:r>
        <w:t>Port 80 – Apache httpd 2.4.3, running PHP at version 5.4.7</w:t>
      </w:r>
    </w:p>
    <w:p w14:paraId="46EA14A7" w14:textId="662857BB" w:rsidR="003F4202" w:rsidRDefault="003F4202" w:rsidP="003F4202">
      <w:pPr>
        <w:pStyle w:val="ListParagraph"/>
        <w:numPr>
          <w:ilvl w:val="1"/>
          <w:numId w:val="40"/>
        </w:numPr>
      </w:pPr>
      <w:r>
        <w:t>We can see there is one entry to a robots.txt file – “/company_accounts”</w:t>
      </w:r>
    </w:p>
    <w:p w14:paraId="4DA4042F" w14:textId="4482EAA8" w:rsidR="003F4202" w:rsidRDefault="00A23085" w:rsidP="00DE7BB9">
      <w:pPr>
        <w:pStyle w:val="ListParagraph"/>
        <w:numPr>
          <w:ilvl w:val="0"/>
          <w:numId w:val="40"/>
        </w:numPr>
      </w:pPr>
      <w:r>
        <w:t xml:space="preserve">Port 3306 </w:t>
      </w:r>
      <w:r w:rsidR="00DE7BB9">
        <w:t>–</w:t>
      </w:r>
      <w:r>
        <w:t xml:space="preserve"> </w:t>
      </w:r>
      <w:r w:rsidR="00A319B2">
        <w:t>M</w:t>
      </w:r>
      <w:r>
        <w:t>ySQL</w:t>
      </w:r>
      <w:r w:rsidR="00DE7BB9">
        <w:t>, unknown version</w:t>
      </w:r>
    </w:p>
    <w:p w14:paraId="557EC958" w14:textId="7113DF11" w:rsidR="003F4202" w:rsidRDefault="00C2742F" w:rsidP="003F4202">
      <w:r>
        <w:t>From this information the tester is able to focus further exploitation on these services in later stages of the methodology</w:t>
      </w:r>
      <w:r w:rsidR="00A319B2">
        <w:t xml:space="preserve">. The tester has noticed a possible attack vector could be to trigger SQL Injection through the webserver, to gain access to the MySQL server </w:t>
      </w:r>
      <w:r w:rsidR="0004538A">
        <w:t xml:space="preserve">and potentially uncover account credentials. The version information for the FTP and HTTP services also </w:t>
      </w:r>
      <w:r w:rsidR="0032263B">
        <w:t>allows</w:t>
      </w:r>
      <w:r w:rsidR="0004538A">
        <w:t xml:space="preserve"> the tester to look for version specific vulnerabilities </w:t>
      </w:r>
      <w:r w:rsidR="00D15DCD">
        <w:t>that may grant them elevated access.</w:t>
      </w:r>
    </w:p>
    <w:p w14:paraId="65DF76F7" w14:textId="77777777" w:rsidR="00A353D8" w:rsidRDefault="00A353D8" w:rsidP="003F4202"/>
    <w:p w14:paraId="63F2FDF5" w14:textId="6A74415E" w:rsidR="00A353D8" w:rsidRDefault="00A353D8" w:rsidP="00A353D8">
      <w:pPr>
        <w:pStyle w:val="Heading3"/>
      </w:pPr>
      <w:bookmarkStart w:id="8" w:name="_Toc153104607"/>
      <w:r>
        <w:t>Review Webserver Metafiles for Information Leakage</w:t>
      </w:r>
      <w:bookmarkEnd w:id="8"/>
    </w:p>
    <w:p w14:paraId="0D2B3147" w14:textId="641E1B2D" w:rsidR="00D317FF" w:rsidRDefault="000102D3" w:rsidP="00D317FF">
      <w:r>
        <w:t xml:space="preserve">Metafiles on a web server can be identified as anything </w:t>
      </w:r>
      <w:r w:rsidR="007111A2">
        <w:t>that is hidden or contained in obfuscated paths or files that allow for a tester to map out or and gain a better understanding of the web server</w:t>
      </w:r>
      <w:sdt>
        <w:sdtPr>
          <w:id w:val="1521739188"/>
          <w:citation/>
        </w:sdtPr>
        <w:sdtContent>
          <w:r w:rsidR="005F761F">
            <w:fldChar w:fldCharType="begin"/>
          </w:r>
          <w:r w:rsidR="005F761F">
            <w:instrText xml:space="preserve"> CITATION OWA231 \l 2057 </w:instrText>
          </w:r>
          <w:r w:rsidR="005F761F">
            <w:fldChar w:fldCharType="separate"/>
          </w:r>
          <w:r w:rsidR="00663903">
            <w:rPr>
              <w:noProof/>
            </w:rPr>
            <w:t xml:space="preserve"> </w:t>
          </w:r>
          <w:r w:rsidR="00663903" w:rsidRPr="00663903">
            <w:rPr>
              <w:noProof/>
            </w:rPr>
            <w:t>(OWASP, 2023)</w:t>
          </w:r>
          <w:r w:rsidR="005F761F">
            <w:fldChar w:fldCharType="end"/>
          </w:r>
        </w:sdtContent>
      </w:sdt>
      <w:r w:rsidR="00A06D9E">
        <w:t xml:space="preserve"> </w:t>
      </w:r>
      <w:r w:rsidR="007111A2">
        <w:t xml:space="preserve">From the testers nmap scan they realised that on port 80 (HTTP) there was </w:t>
      </w:r>
      <w:r w:rsidR="005F761F">
        <w:t xml:space="preserve">a “robots.txt” file. </w:t>
      </w:r>
      <w:r w:rsidR="0032263B">
        <w:t>This file</w:t>
      </w:r>
      <w:r w:rsidR="0081275D">
        <w:t xml:space="preserve"> on a webserver is responsible for supplying crawlers and spiders with the relevant information </w:t>
      </w:r>
      <w:r w:rsidR="0081275D">
        <w:lastRenderedPageBreak/>
        <w:t>including which user-agents are allowed to spider the network, and any files or folders that are to be ignored when spidering the web server.</w:t>
      </w:r>
    </w:p>
    <w:p w14:paraId="08D581AE" w14:textId="77777777" w:rsidR="00495836" w:rsidRDefault="00495836" w:rsidP="00495836">
      <w:pPr>
        <w:keepNext/>
      </w:pPr>
      <w:r>
        <w:rPr>
          <w:noProof/>
        </w:rPr>
        <w:drawing>
          <wp:inline distT="0" distB="0" distL="0" distR="0" wp14:anchorId="7F084431" wp14:editId="6BC9C6AE">
            <wp:extent cx="3838575" cy="1314450"/>
            <wp:effectExtent l="0" t="0" r="9525" b="0"/>
            <wp:docPr id="146278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8575" cy="1314450"/>
                    </a:xfrm>
                    <a:prstGeom prst="rect">
                      <a:avLst/>
                    </a:prstGeom>
                    <a:noFill/>
                    <a:ln>
                      <a:noFill/>
                    </a:ln>
                  </pic:spPr>
                </pic:pic>
              </a:graphicData>
            </a:graphic>
          </wp:inline>
        </w:drawing>
      </w:r>
    </w:p>
    <w:p w14:paraId="1D0EE4EA" w14:textId="32091862" w:rsidR="009137F2" w:rsidRDefault="00495836" w:rsidP="00495836">
      <w:pPr>
        <w:pStyle w:val="Caption"/>
      </w:pPr>
      <w:r>
        <w:t xml:space="preserve">Figure </w:t>
      </w:r>
      <w:r>
        <w:fldChar w:fldCharType="begin"/>
      </w:r>
      <w:r>
        <w:instrText xml:space="preserve"> SEQ Figure \* ARABIC </w:instrText>
      </w:r>
      <w:r>
        <w:fldChar w:fldCharType="separate"/>
      </w:r>
      <w:r w:rsidR="001909EF">
        <w:rPr>
          <w:noProof/>
        </w:rPr>
        <w:t>2</w:t>
      </w:r>
      <w:r>
        <w:fldChar w:fldCharType="end"/>
      </w:r>
      <w:r>
        <w:t xml:space="preserve"> - Robots.txt file</w:t>
      </w:r>
    </w:p>
    <w:p w14:paraId="51E813EF" w14:textId="77777777" w:rsidR="00495836" w:rsidRDefault="00495836" w:rsidP="00495836"/>
    <w:p w14:paraId="5EDB2EE0" w14:textId="065BA16C" w:rsidR="00680A45" w:rsidRDefault="00495836" w:rsidP="00495836">
      <w:r>
        <w:t xml:space="preserve">We can see that the contents of the “robots.txt” file does not block any spiders from </w:t>
      </w:r>
      <w:r w:rsidR="00774719">
        <w:t>spidering the webserver, although they are not allowed to spider to “/company-accounts”. The tester then began to explore to this directory and was greeted with a txt file, and a zipped folder. The txt file</w:t>
      </w:r>
      <w:r w:rsidR="007442D2">
        <w:t xml:space="preserve"> revealed nothing of importance although after download the zipped folder to the testers machine and unzipping it</w:t>
      </w:r>
      <w:r w:rsidR="00680A45">
        <w:t xml:space="preserve">, the tester uncovered multiple files regarding clients, sales and employees. Something that he would look into </w:t>
      </w:r>
      <w:r w:rsidR="00A20364">
        <w:t>later in the test.</w:t>
      </w:r>
    </w:p>
    <w:p w14:paraId="7885A420" w14:textId="77777777" w:rsidR="00E708AB" w:rsidRDefault="00E708AB" w:rsidP="00E708AB">
      <w:pPr>
        <w:keepNext/>
      </w:pPr>
      <w:r>
        <w:rPr>
          <w:noProof/>
        </w:rPr>
        <w:drawing>
          <wp:inline distT="0" distB="0" distL="0" distR="0" wp14:anchorId="04AB3240" wp14:editId="6A101D64">
            <wp:extent cx="5934075" cy="419100"/>
            <wp:effectExtent l="0" t="0" r="9525" b="0"/>
            <wp:docPr id="1008631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419100"/>
                    </a:xfrm>
                    <a:prstGeom prst="rect">
                      <a:avLst/>
                    </a:prstGeom>
                    <a:noFill/>
                    <a:ln>
                      <a:noFill/>
                    </a:ln>
                  </pic:spPr>
                </pic:pic>
              </a:graphicData>
            </a:graphic>
          </wp:inline>
        </w:drawing>
      </w:r>
    </w:p>
    <w:p w14:paraId="1D75B48B" w14:textId="438070CC" w:rsidR="002A022F" w:rsidRPr="002A022F" w:rsidRDefault="00E708AB" w:rsidP="002A022F">
      <w:pPr>
        <w:pStyle w:val="Caption"/>
      </w:pPr>
      <w:r>
        <w:t xml:space="preserve">Figure </w:t>
      </w:r>
      <w:r>
        <w:fldChar w:fldCharType="begin"/>
      </w:r>
      <w:r>
        <w:instrText xml:space="preserve"> SEQ Figure \* ARABIC </w:instrText>
      </w:r>
      <w:r>
        <w:fldChar w:fldCharType="separate"/>
      </w:r>
      <w:r w:rsidR="001909EF">
        <w:rPr>
          <w:noProof/>
        </w:rPr>
        <w:t>3</w:t>
      </w:r>
      <w:r>
        <w:fldChar w:fldCharType="end"/>
      </w:r>
      <w:r>
        <w:t xml:space="preserve"> - Contents on finances.zip</w:t>
      </w:r>
    </w:p>
    <w:p w14:paraId="1FF6DC3F" w14:textId="1DE99093" w:rsidR="00AE0B7B" w:rsidRDefault="00F241A5" w:rsidP="00F241A5">
      <w:pPr>
        <w:pStyle w:val="Heading3"/>
      </w:pPr>
      <w:bookmarkStart w:id="9" w:name="_Toc153104608"/>
      <w:r>
        <w:t xml:space="preserve">Enumerate Applications on </w:t>
      </w:r>
      <w:r w:rsidR="002D750B">
        <w:t>Webserver</w:t>
      </w:r>
      <w:bookmarkEnd w:id="9"/>
    </w:p>
    <w:p w14:paraId="7CA28F52" w14:textId="77777777" w:rsidR="002A022F" w:rsidRDefault="00E05DF7" w:rsidP="002A022F">
      <w:pPr>
        <w:keepNext/>
      </w:pPr>
      <w:r>
        <w:t xml:space="preserve">This stage is similar to section fingerprinting the webserver </w:t>
      </w:r>
      <w:r w:rsidR="006A5C7A">
        <w:t xml:space="preserve">as the tester is running another command to assess whether </w:t>
      </w:r>
      <w:r w:rsidR="003D6D20">
        <w:t xml:space="preserve">there are any services running on abnormal ports that would not have been detected by the original command used in an earlier section. The tester ran the nmap command </w:t>
      </w:r>
      <w:r w:rsidR="00832E97">
        <w:t>again, this time with the flags “-Pn” to skip host discovery</w:t>
      </w:r>
      <w:r w:rsidR="00C8758A">
        <w:t xml:space="preserve">, “-sT” to specify the scan technique, “-sV” </w:t>
      </w:r>
      <w:r w:rsidR="00BB29A1">
        <w:t>for version detection and “-p0-65535” to specify a port region to search through. The command and its output can be seen in</w:t>
      </w:r>
      <w:r w:rsidR="002A022F">
        <w:t xml:space="preserve"> </w:t>
      </w:r>
      <w:r w:rsidR="00BB29A1">
        <w:t>Figure 4</w:t>
      </w:r>
      <w:r w:rsidR="002A022F">
        <w:t xml:space="preserve"> below</w:t>
      </w:r>
      <w:r w:rsidR="00BB29A1">
        <w:t>.</w:t>
      </w:r>
      <w:r w:rsidR="006A5C7A">
        <w:t xml:space="preserve"> </w:t>
      </w:r>
      <w:r w:rsidR="002A022F">
        <w:rPr>
          <w:noProof/>
        </w:rPr>
        <w:drawing>
          <wp:inline distT="0" distB="0" distL="0" distR="0" wp14:anchorId="47123824" wp14:editId="4F58D4D3">
            <wp:extent cx="5943600" cy="1943100"/>
            <wp:effectExtent l="0" t="0" r="0" b="0"/>
            <wp:docPr id="357815420"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15420" name="Picture 3" descr="A computer screen with whit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71291F94" w14:textId="5ABADDBE" w:rsidR="002D750B" w:rsidRDefault="002A022F" w:rsidP="002A022F">
      <w:pPr>
        <w:pStyle w:val="Caption"/>
      </w:pPr>
      <w:r>
        <w:t xml:space="preserve">Figure </w:t>
      </w:r>
      <w:r>
        <w:fldChar w:fldCharType="begin"/>
      </w:r>
      <w:r>
        <w:instrText xml:space="preserve"> SEQ Figure \* ARABIC </w:instrText>
      </w:r>
      <w:r>
        <w:fldChar w:fldCharType="separate"/>
      </w:r>
      <w:r w:rsidR="001909EF">
        <w:rPr>
          <w:noProof/>
        </w:rPr>
        <w:t>4</w:t>
      </w:r>
      <w:r>
        <w:fldChar w:fldCharType="end"/>
      </w:r>
      <w:r>
        <w:t xml:space="preserve"> - Further enumeration of the web server</w:t>
      </w:r>
    </w:p>
    <w:p w14:paraId="3781E555" w14:textId="77777777" w:rsidR="00E76078" w:rsidRDefault="00E76078" w:rsidP="00E76078"/>
    <w:p w14:paraId="12E8B07F" w14:textId="30B26E3D" w:rsidR="00E76078" w:rsidRDefault="00C65971" w:rsidP="00E76078">
      <w:r>
        <w:t xml:space="preserve">The tester did not notice any important changes between both nmap scans and therefore felt </w:t>
      </w:r>
      <w:r w:rsidR="00507A03">
        <w:t xml:space="preserve">confident </w:t>
      </w:r>
      <w:r>
        <w:t xml:space="preserve">focusing all future </w:t>
      </w:r>
      <w:r w:rsidR="00507A03">
        <w:t>steps of the methodology on these services as there does not appear to be any other services running that are connected to the host.</w:t>
      </w:r>
    </w:p>
    <w:p w14:paraId="13D5BA0F" w14:textId="77777777" w:rsidR="00845F7A" w:rsidRDefault="00845F7A" w:rsidP="00E76078"/>
    <w:p w14:paraId="4EC75A70" w14:textId="4DF4B036" w:rsidR="00845F7A" w:rsidRDefault="00291A26" w:rsidP="00291A26">
      <w:pPr>
        <w:pStyle w:val="Heading3"/>
      </w:pPr>
      <w:bookmarkStart w:id="10" w:name="_Toc153104609"/>
      <w:r>
        <w:t>Review Webpage Content for Information Leakage</w:t>
      </w:r>
      <w:bookmarkEnd w:id="10"/>
    </w:p>
    <w:p w14:paraId="6C5AEB48" w14:textId="77777777" w:rsidR="00AD1CED" w:rsidRDefault="00B35D5B" w:rsidP="0001778C">
      <w:r>
        <w:t xml:space="preserve">This part of the methodology requires the tester to look through the code </w:t>
      </w:r>
      <w:r w:rsidR="00D81EDA">
        <w:t xml:space="preserve">to the webpage to look for comments, metadata and other useful information that may provide further detail and therefore, provide a deeper understanding of the </w:t>
      </w:r>
      <w:r w:rsidR="006618BC">
        <w:t xml:space="preserve">webpage and look for any debug files, that may show issues with the code. </w:t>
      </w:r>
    </w:p>
    <w:p w14:paraId="029100B1" w14:textId="77777777" w:rsidR="00AD1CED" w:rsidRDefault="00AD1CED" w:rsidP="0001778C"/>
    <w:p w14:paraId="0558ED53" w14:textId="77777777" w:rsidR="0006164D" w:rsidRDefault="00AD1CED" w:rsidP="0006164D">
      <w:pPr>
        <w:keepNext/>
      </w:pPr>
      <w:r>
        <w:rPr>
          <w:noProof/>
        </w:rPr>
        <w:drawing>
          <wp:inline distT="0" distB="0" distL="0" distR="0" wp14:anchorId="2A7BE853" wp14:editId="524D533D">
            <wp:extent cx="2990850" cy="1257300"/>
            <wp:effectExtent l="0" t="0" r="0" b="0"/>
            <wp:docPr id="816144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90850" cy="1257300"/>
                    </a:xfrm>
                    <a:prstGeom prst="rect">
                      <a:avLst/>
                    </a:prstGeom>
                    <a:noFill/>
                    <a:ln>
                      <a:noFill/>
                    </a:ln>
                  </pic:spPr>
                </pic:pic>
              </a:graphicData>
            </a:graphic>
          </wp:inline>
        </w:drawing>
      </w:r>
    </w:p>
    <w:p w14:paraId="3F953536" w14:textId="72EF6AE1" w:rsidR="0006164D" w:rsidRDefault="0006164D" w:rsidP="0006164D">
      <w:pPr>
        <w:pStyle w:val="Caption"/>
      </w:pPr>
      <w:r>
        <w:t xml:space="preserve">Figure </w:t>
      </w:r>
      <w:r>
        <w:fldChar w:fldCharType="begin"/>
      </w:r>
      <w:r>
        <w:instrText xml:space="preserve"> SEQ Figure \* ARABIC </w:instrText>
      </w:r>
      <w:r>
        <w:fldChar w:fldCharType="separate"/>
      </w:r>
      <w:r w:rsidR="001909EF">
        <w:rPr>
          <w:noProof/>
        </w:rPr>
        <w:t>5</w:t>
      </w:r>
      <w:r>
        <w:fldChar w:fldCharType="end"/>
      </w:r>
      <w:r>
        <w:t xml:space="preserve"> - Code dynamically displayed on the webpage</w:t>
      </w:r>
    </w:p>
    <w:p w14:paraId="5E0CA36E" w14:textId="475E3D0D" w:rsidR="0001778C" w:rsidRDefault="00D81EDA" w:rsidP="0001778C">
      <w:r>
        <w:t xml:space="preserve"> </w:t>
      </w:r>
    </w:p>
    <w:p w14:paraId="3DB9D956" w14:textId="4F949961" w:rsidR="004516E6" w:rsidRDefault="00964BB8" w:rsidP="0001778C">
      <w:r>
        <w:br/>
        <w:t xml:space="preserve">After looking through the source code of the website, the tester identified that </w:t>
      </w:r>
      <w:r w:rsidR="007944D4">
        <w:t xml:space="preserve">a “user id” and “code” was displayed at the top of any page on the website, every time it was reloaded, although it is out of the </w:t>
      </w:r>
      <w:r w:rsidR="00842A40">
        <w:t>HTML flags</w:t>
      </w:r>
      <w:r w:rsidR="00FC2B12">
        <w:t xml:space="preserve"> which implies that it may be dynamically generated, and therefore may be exploitable, although the tester decided to look further into this later in the penetration test.</w:t>
      </w:r>
    </w:p>
    <w:p w14:paraId="61F177FC" w14:textId="77777777" w:rsidR="00AA4BB1" w:rsidRDefault="00AA4BB1" w:rsidP="0001778C"/>
    <w:p w14:paraId="0854487B" w14:textId="77777777" w:rsidR="00A33232" w:rsidRDefault="00AA4BB1" w:rsidP="00A33232">
      <w:pPr>
        <w:keepNext/>
      </w:pPr>
      <w:r>
        <w:t xml:space="preserve">The tester had also noticed from </w:t>
      </w:r>
      <w:r w:rsidR="00E258FA">
        <w:t xml:space="preserve">their Gobuster scans a PHP file called “hidden.php”, it was </w:t>
      </w:r>
      <w:r w:rsidR="00831410">
        <w:t xml:space="preserve">incredibly small in size and upon visiting it, the tester was greeted with a blank page. Although, after using the developer tools on their </w:t>
      </w:r>
      <w:r w:rsidR="00DD69FE">
        <w:t xml:space="preserve">browser, they looked at the source code for the page and saw a HTML comment that contained a door entry number. The tester made use of this code as it could come in useful later in the penetration test, or could be useful if the tester were to conduct a physical penetration test against the business at a later date. </w:t>
      </w:r>
      <w:r w:rsidR="00A33232">
        <w:rPr>
          <w:noProof/>
        </w:rPr>
        <w:drawing>
          <wp:inline distT="0" distB="0" distL="0" distR="0" wp14:anchorId="0092FFE0" wp14:editId="2D8AD31A">
            <wp:extent cx="5934710" cy="586740"/>
            <wp:effectExtent l="0" t="0" r="8890" b="3810"/>
            <wp:docPr id="12233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586740"/>
                    </a:xfrm>
                    <a:prstGeom prst="rect">
                      <a:avLst/>
                    </a:prstGeom>
                    <a:noFill/>
                    <a:ln>
                      <a:noFill/>
                    </a:ln>
                  </pic:spPr>
                </pic:pic>
              </a:graphicData>
            </a:graphic>
          </wp:inline>
        </w:drawing>
      </w:r>
    </w:p>
    <w:p w14:paraId="5A8FBD5F" w14:textId="608CD7ED" w:rsidR="00FC2B12" w:rsidRDefault="00A33232" w:rsidP="00A33232">
      <w:pPr>
        <w:pStyle w:val="Caption"/>
      </w:pPr>
      <w:r>
        <w:t xml:space="preserve">Figure </w:t>
      </w:r>
      <w:r>
        <w:fldChar w:fldCharType="begin"/>
      </w:r>
      <w:r>
        <w:instrText xml:space="preserve"> SEQ Figure \* ARABIC </w:instrText>
      </w:r>
      <w:r>
        <w:fldChar w:fldCharType="separate"/>
      </w:r>
      <w:r w:rsidR="001909EF">
        <w:rPr>
          <w:noProof/>
        </w:rPr>
        <w:t>6</w:t>
      </w:r>
      <w:r>
        <w:fldChar w:fldCharType="end"/>
      </w:r>
      <w:r>
        <w:t xml:space="preserve"> - Comment on hidden.php containing a door code</w:t>
      </w:r>
    </w:p>
    <w:p w14:paraId="02D8617A" w14:textId="77777777" w:rsidR="009C5A50" w:rsidRDefault="009C5A50" w:rsidP="0001778C"/>
    <w:p w14:paraId="356033F4" w14:textId="6A42999E" w:rsidR="00FC2B12" w:rsidRDefault="009C5A50" w:rsidP="00FC2B12">
      <w:pPr>
        <w:pStyle w:val="Heading3"/>
      </w:pPr>
      <w:bookmarkStart w:id="11" w:name="_Toc153104610"/>
      <w:r>
        <w:lastRenderedPageBreak/>
        <w:t>Identify Application Entry Points</w:t>
      </w:r>
      <w:bookmarkEnd w:id="11"/>
    </w:p>
    <w:p w14:paraId="40FAF6BA" w14:textId="2D06C604" w:rsidR="0035361A" w:rsidRDefault="00E1795A" w:rsidP="009C5A50">
      <w:r>
        <w:t xml:space="preserve">Through this part of the methodology the tester wanted to identify areas where there were </w:t>
      </w:r>
      <w:r w:rsidR="00502AC0">
        <w:t xml:space="preserve">irregular status codes such as </w:t>
      </w:r>
      <w:r w:rsidR="00F6030D">
        <w:t xml:space="preserve">3XX or 403 status codes, as they would imply that there is </w:t>
      </w:r>
      <w:r w:rsidR="00D377B6">
        <w:t xml:space="preserve">either some kind of redirect or forbidden access, and </w:t>
      </w:r>
      <w:r w:rsidR="003A7FB6">
        <w:t>therefore something for the tester to investigate further</w:t>
      </w:r>
      <w:r w:rsidR="007128F9">
        <w:t>. Identifying entry points can also include login pages, or places that will take data from a user, as there is the possibility for them to be used maliciously.</w:t>
      </w:r>
      <w:r w:rsidR="00DB4BA5">
        <w:t xml:space="preserve"> To search for entry points, the tester manually searched through the website and made note </w:t>
      </w:r>
      <w:r w:rsidR="00327328">
        <w:t xml:space="preserve">of any </w:t>
      </w:r>
      <w:r w:rsidR="0035361A">
        <w:t>paths on the web server that returned a status code besides 200 or 404. A table containing the testers results can be found in Appendix A</w:t>
      </w:r>
      <w:r w:rsidR="00F012C6">
        <w:t>1 and A2</w:t>
      </w:r>
      <w:r w:rsidR="0035361A">
        <w:t>.</w:t>
      </w:r>
    </w:p>
    <w:p w14:paraId="7DCF427D" w14:textId="578C42AF" w:rsidR="00F012C6" w:rsidRDefault="00F012C6" w:rsidP="009C5A50"/>
    <w:p w14:paraId="04DB904E" w14:textId="6B272925" w:rsidR="0082299F" w:rsidRPr="009C5A50" w:rsidRDefault="002E73BB" w:rsidP="009C5A50">
      <w:r>
        <w:t xml:space="preserve">Looking at Appendix A1, the tester uncovered multiple directories </w:t>
      </w:r>
      <w:r w:rsidR="00590D3D">
        <w:t xml:space="preserve">that responded with “301” status codes which indicates that they redirect. </w:t>
      </w:r>
      <w:r w:rsidR="00290FE1">
        <w:t>When the tester looked for “/cgi-bin/”,</w:t>
      </w:r>
      <w:r w:rsidR="00590D3D">
        <w:t xml:space="preserve"> </w:t>
      </w:r>
      <w:r w:rsidR="00290FE1">
        <w:t xml:space="preserve">it </w:t>
      </w:r>
      <w:r w:rsidR="00590D3D">
        <w:t xml:space="preserve">returned a “403” status code which implied that it existed, although </w:t>
      </w:r>
      <w:r w:rsidR="00456BE0">
        <w:t xml:space="preserve">they did not have any access to the folder. Finally, the tested uncovered that “/phpMyAdmin” responded with a “401” code, which is a code that indicates </w:t>
      </w:r>
      <w:r w:rsidR="0082299F">
        <w:t xml:space="preserve">the user lacks valid authentication, upon trying to load the page they were asked to input a set of credentials. Furthermore, </w:t>
      </w:r>
      <w:r w:rsidR="00AF38D5">
        <w:t xml:space="preserve">looking through the data in Appendix A2, the data uncovered multiple entry points that could be vulnerable to SQLI or XSS attacks, and made note of them for further investigation later </w:t>
      </w:r>
      <w:r w:rsidR="00357906">
        <w:t xml:space="preserve">in the methodology. </w:t>
      </w:r>
    </w:p>
    <w:p w14:paraId="5AA329C3" w14:textId="77777777" w:rsidR="004516E6" w:rsidRDefault="004516E6" w:rsidP="0001778C"/>
    <w:p w14:paraId="7D86159A" w14:textId="6B967E99" w:rsidR="0065280F" w:rsidRDefault="00972335" w:rsidP="00EB4ED6">
      <w:pPr>
        <w:pStyle w:val="Heading3"/>
      </w:pPr>
      <w:bookmarkStart w:id="12" w:name="_Toc153104611"/>
      <w:r>
        <w:t>Map Execution Paths Through Application</w:t>
      </w:r>
      <w:bookmarkEnd w:id="12"/>
    </w:p>
    <w:p w14:paraId="13C3ABF3" w14:textId="77777777" w:rsidR="0006164D" w:rsidRDefault="00A56FBA" w:rsidP="0006164D">
      <w:pPr>
        <w:keepNext/>
      </w:pPr>
      <w:r>
        <w:t xml:space="preserve">This part of the </w:t>
      </w:r>
      <w:r w:rsidR="007D7A2D">
        <w:t>tester’s</w:t>
      </w:r>
      <w:r w:rsidR="00EB6414">
        <w:t xml:space="preserve"> chosen methodology is crucial as it provides a full understanding of the layout of the web server. This was done using a tool recommended by the company whose methodology the tester was using (OWASP ZAP). This tool allowed the user to find a list of every URL associated with </w:t>
      </w:r>
      <w:r w:rsidR="00844FAC">
        <w:t xml:space="preserve">the domain in question (192.168.1.10) through the use of the “spider” tool. </w:t>
      </w:r>
      <w:r w:rsidR="004D6E28">
        <w:t>The spider tool found 473 URLs connected to the domain and generated a full report, including a list of vulnerabilities, which can be found in Appendix B.</w:t>
      </w:r>
      <w:r w:rsidR="006024E4">
        <w:rPr>
          <w:noProof/>
        </w:rPr>
        <w:drawing>
          <wp:inline distT="0" distB="0" distL="0" distR="0" wp14:anchorId="6608B9EB" wp14:editId="05C3C6D4">
            <wp:extent cx="5943600" cy="2333625"/>
            <wp:effectExtent l="0" t="0" r="0" b="9525"/>
            <wp:docPr id="13958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p>
    <w:p w14:paraId="6307F297" w14:textId="24E79E0F" w:rsidR="00972335" w:rsidRDefault="0006164D" w:rsidP="0006164D">
      <w:pPr>
        <w:pStyle w:val="Caption"/>
      </w:pPr>
      <w:r>
        <w:t xml:space="preserve">Figure </w:t>
      </w:r>
      <w:r>
        <w:fldChar w:fldCharType="begin"/>
      </w:r>
      <w:r>
        <w:instrText xml:space="preserve"> SEQ Figure \* ARABIC </w:instrText>
      </w:r>
      <w:r>
        <w:fldChar w:fldCharType="separate"/>
      </w:r>
      <w:r w:rsidR="001909EF">
        <w:rPr>
          <w:noProof/>
        </w:rPr>
        <w:t>7</w:t>
      </w:r>
      <w:r>
        <w:fldChar w:fldCharType="end"/>
      </w:r>
      <w:r>
        <w:t xml:space="preserve"> - OWASP ZAP Spider Tool</w:t>
      </w:r>
    </w:p>
    <w:p w14:paraId="13E81073" w14:textId="77777777" w:rsidR="00844FAC" w:rsidRDefault="00844FAC" w:rsidP="00972335"/>
    <w:p w14:paraId="510FC793" w14:textId="0B03DD19" w:rsidR="00A816AA" w:rsidRPr="00B965B0" w:rsidRDefault="007D7A2D" w:rsidP="00A816AA">
      <w:r>
        <w:lastRenderedPageBreak/>
        <w:t>To support the use of the tool recommended through the OWASP Methodology, the tester also conducted a separate test, searching for directories and specific file types on the web server through the use of a directory bruteforce tool, known as Gobuster.</w:t>
      </w:r>
      <w:r w:rsidR="00087A65">
        <w:t xml:space="preserve"> Gobuster is a tool used to brute-force URIs including directories, files and DNS subdomains</w:t>
      </w:r>
      <w:sdt>
        <w:sdtPr>
          <w:id w:val="648875202"/>
          <w:citation/>
        </w:sdtPr>
        <w:sdtContent>
          <w:r w:rsidR="00087A65">
            <w:fldChar w:fldCharType="begin"/>
          </w:r>
          <w:r w:rsidR="00087A65">
            <w:instrText xml:space="preserve"> CITATION Kal231 \l 2057 </w:instrText>
          </w:r>
          <w:r w:rsidR="00087A65">
            <w:fldChar w:fldCharType="separate"/>
          </w:r>
          <w:r w:rsidR="00663903">
            <w:rPr>
              <w:noProof/>
            </w:rPr>
            <w:t xml:space="preserve"> </w:t>
          </w:r>
          <w:r w:rsidR="00663903" w:rsidRPr="00663903">
            <w:rPr>
              <w:noProof/>
            </w:rPr>
            <w:t>(Kali Linux, 2023)</w:t>
          </w:r>
          <w:r w:rsidR="00087A65">
            <w:fldChar w:fldCharType="end"/>
          </w:r>
        </w:sdtContent>
      </w:sdt>
      <w:r w:rsidR="00DB22FF">
        <w:t xml:space="preserve">. </w:t>
      </w:r>
      <w:r w:rsidR="00482D96">
        <w:t>The</w:t>
      </w:r>
      <w:r w:rsidR="00B965B0">
        <w:t xml:space="preserve"> command that the tester ran can be seen in</w:t>
      </w:r>
      <w:r w:rsidR="00013F47">
        <w:t xml:space="preserve"> </w:t>
      </w:r>
      <w:r w:rsidR="00013F47">
        <w:fldChar w:fldCharType="begin"/>
      </w:r>
      <w:r w:rsidR="00013F47">
        <w:instrText xml:space="preserve"> REF _Ref150071714 \h </w:instrText>
      </w:r>
      <w:r w:rsidR="00013F47">
        <w:fldChar w:fldCharType="separate"/>
      </w:r>
      <w:r w:rsidR="00013F47">
        <w:t xml:space="preserve">Figure </w:t>
      </w:r>
      <w:r w:rsidR="00013F47">
        <w:rPr>
          <w:noProof/>
        </w:rPr>
        <w:t>8</w:t>
      </w:r>
      <w:r w:rsidR="00013F47">
        <w:fldChar w:fldCharType="end"/>
      </w:r>
      <w:r w:rsidR="00B965B0">
        <w:t xml:space="preserve">. </w:t>
      </w:r>
      <w:r w:rsidR="00A816AA">
        <w:t>The “-u” flag is used to specify the URL, “-w” for the wordlist to be used and “-x” for specific extensions to also search for, as well as directories. T</w:t>
      </w:r>
      <w:r w:rsidR="00050F93">
        <w:t>he output from this command can be seen in Appendix C.</w:t>
      </w:r>
    </w:p>
    <w:p w14:paraId="04AF1EC1" w14:textId="65684125" w:rsidR="00B965B0" w:rsidRDefault="00B965B0" w:rsidP="00B965B0">
      <w:pPr>
        <w:keepNext/>
      </w:pPr>
      <w:r>
        <w:rPr>
          <w:noProof/>
        </w:rPr>
        <w:drawing>
          <wp:inline distT="0" distB="0" distL="0" distR="0" wp14:anchorId="54EDC1CE" wp14:editId="0F46806E">
            <wp:extent cx="5915025" cy="285750"/>
            <wp:effectExtent l="0" t="0" r="9525" b="0"/>
            <wp:docPr id="4983375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5025" cy="285750"/>
                    </a:xfrm>
                    <a:prstGeom prst="rect">
                      <a:avLst/>
                    </a:prstGeom>
                    <a:noFill/>
                    <a:ln>
                      <a:noFill/>
                    </a:ln>
                  </pic:spPr>
                </pic:pic>
              </a:graphicData>
            </a:graphic>
          </wp:inline>
        </w:drawing>
      </w:r>
    </w:p>
    <w:p w14:paraId="4A60FEB3" w14:textId="72964E92" w:rsidR="00844FAC" w:rsidRDefault="00B965B0" w:rsidP="00B965B0">
      <w:pPr>
        <w:pStyle w:val="Caption"/>
      </w:pPr>
      <w:bookmarkStart w:id="13" w:name="_Ref150071714"/>
      <w:r>
        <w:t xml:space="preserve">Figure </w:t>
      </w:r>
      <w:r>
        <w:fldChar w:fldCharType="begin"/>
      </w:r>
      <w:r>
        <w:instrText xml:space="preserve"> SEQ Figure \* ARABIC </w:instrText>
      </w:r>
      <w:r>
        <w:fldChar w:fldCharType="separate"/>
      </w:r>
      <w:r w:rsidR="001909EF">
        <w:rPr>
          <w:noProof/>
        </w:rPr>
        <w:t>8</w:t>
      </w:r>
      <w:r>
        <w:fldChar w:fldCharType="end"/>
      </w:r>
      <w:bookmarkEnd w:id="13"/>
      <w:r>
        <w:t xml:space="preserve"> - Gobuster command</w:t>
      </w:r>
    </w:p>
    <w:p w14:paraId="40BABF64" w14:textId="77777777" w:rsidR="00B965B0" w:rsidRDefault="00B965B0" w:rsidP="00B965B0"/>
    <w:p w14:paraId="19C31498" w14:textId="308B23DC" w:rsidR="00AC2C78" w:rsidRDefault="009C5061" w:rsidP="009C5061">
      <w:pPr>
        <w:pStyle w:val="Heading3"/>
      </w:pPr>
      <w:bookmarkStart w:id="14" w:name="_Toc153104612"/>
      <w:r>
        <w:t>Fingerprint Web Application Framework</w:t>
      </w:r>
      <w:bookmarkEnd w:id="14"/>
    </w:p>
    <w:p w14:paraId="1D120021" w14:textId="1466C608" w:rsidR="004F2BD7" w:rsidRDefault="00AD6C06" w:rsidP="004F2BD7">
      <w:r>
        <w:t xml:space="preserve">Fingerprinting the target is an imperative part of a penetration test as it is crucial for gaining a basic understanding of the software that is operating on the target, and therefore being able to target future attacks rather than continuing to attack in the dark. Although having previously identified </w:t>
      </w:r>
      <w:r w:rsidR="000C0100">
        <w:t>versions of the software running on the server, the tester wanted to confirm this by running additional tests</w:t>
      </w:r>
      <w:r w:rsidR="004B3A36">
        <w:t xml:space="preserve">. Through the use of the “curl” command, the tester is able to search for specific HTTP headers </w:t>
      </w:r>
      <w:r w:rsidR="00BB3F45">
        <w:t>that may leak service information.</w:t>
      </w:r>
      <w:r w:rsidR="00DF4795">
        <w:t xml:space="preserve"> The tester used the “-v” flag</w:t>
      </w:r>
      <w:r w:rsidR="000940FD">
        <w:t>, also known as verbose, to display the HTTP headers</w:t>
      </w:r>
      <w:sdt>
        <w:sdtPr>
          <w:id w:val="376597738"/>
          <w:citation/>
        </w:sdtPr>
        <w:sdtContent>
          <w:r w:rsidR="00E03BEC">
            <w:fldChar w:fldCharType="begin"/>
          </w:r>
          <w:r w:rsidR="00E03BEC">
            <w:instrText xml:space="preserve"> CITATION Kal232 \l 2057 </w:instrText>
          </w:r>
          <w:r w:rsidR="00E03BEC">
            <w:fldChar w:fldCharType="separate"/>
          </w:r>
          <w:r w:rsidR="00663903">
            <w:rPr>
              <w:noProof/>
            </w:rPr>
            <w:t xml:space="preserve"> </w:t>
          </w:r>
          <w:r w:rsidR="00663903" w:rsidRPr="00663903">
            <w:rPr>
              <w:noProof/>
            </w:rPr>
            <w:t>(Kali Linux, 2023)</w:t>
          </w:r>
          <w:r w:rsidR="00E03BEC">
            <w:fldChar w:fldCharType="end"/>
          </w:r>
        </w:sdtContent>
      </w:sdt>
      <w:r w:rsidR="000940FD">
        <w:t>. The tester</w:t>
      </w:r>
      <w:r w:rsidR="00081618">
        <w:t>’</w:t>
      </w:r>
      <w:r w:rsidR="000940FD">
        <w:t xml:space="preserve">s command and output can be seen in </w:t>
      </w:r>
      <w:r w:rsidR="00013F47">
        <w:fldChar w:fldCharType="begin"/>
      </w:r>
      <w:r w:rsidR="00013F47">
        <w:instrText xml:space="preserve"> REF _Ref150071727 \h </w:instrText>
      </w:r>
      <w:r w:rsidR="00013F47">
        <w:fldChar w:fldCharType="separate"/>
      </w:r>
      <w:r w:rsidR="00013F47">
        <w:t xml:space="preserve">Figure </w:t>
      </w:r>
      <w:r w:rsidR="00013F47">
        <w:rPr>
          <w:noProof/>
        </w:rPr>
        <w:t>9</w:t>
      </w:r>
      <w:r w:rsidR="00013F47">
        <w:fldChar w:fldCharType="end"/>
      </w:r>
      <w:r w:rsidR="000940FD">
        <w:t>.</w:t>
      </w:r>
    </w:p>
    <w:p w14:paraId="1D780559" w14:textId="77777777" w:rsidR="00332C4E" w:rsidRDefault="00332C4E" w:rsidP="00332C4E">
      <w:pPr>
        <w:keepNext/>
      </w:pPr>
      <w:r>
        <w:rPr>
          <w:noProof/>
        </w:rPr>
        <w:drawing>
          <wp:inline distT="0" distB="0" distL="0" distR="0" wp14:anchorId="28D09FE1" wp14:editId="37AB03F1">
            <wp:extent cx="5934075" cy="2952750"/>
            <wp:effectExtent l="0" t="0" r="9525" b="0"/>
            <wp:docPr id="9447938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7FC6E486" w14:textId="6EE912FD" w:rsidR="00332C4E" w:rsidRDefault="00332C4E" w:rsidP="00332C4E">
      <w:pPr>
        <w:pStyle w:val="Caption"/>
      </w:pPr>
      <w:bookmarkStart w:id="15" w:name="_Ref150071727"/>
      <w:r>
        <w:t xml:space="preserve">Figure </w:t>
      </w:r>
      <w:r>
        <w:fldChar w:fldCharType="begin"/>
      </w:r>
      <w:r>
        <w:instrText xml:space="preserve"> SEQ Figure \* ARABIC </w:instrText>
      </w:r>
      <w:r>
        <w:fldChar w:fldCharType="separate"/>
      </w:r>
      <w:r w:rsidR="001909EF">
        <w:rPr>
          <w:noProof/>
        </w:rPr>
        <w:t>9</w:t>
      </w:r>
      <w:r>
        <w:fldChar w:fldCharType="end"/>
      </w:r>
      <w:bookmarkEnd w:id="15"/>
      <w:r>
        <w:t xml:space="preserve"> - Curl command &amp; output</w:t>
      </w:r>
    </w:p>
    <w:p w14:paraId="549A7584" w14:textId="77777777" w:rsidR="00332C4E" w:rsidRDefault="00332C4E" w:rsidP="00332C4E"/>
    <w:p w14:paraId="07C1C0EE" w14:textId="5DB7FB8F" w:rsidR="006F5AC2" w:rsidRDefault="00332C4E" w:rsidP="006F5AC2">
      <w:pPr>
        <w:keepNext/>
      </w:pPr>
      <w:r>
        <w:t>The tester noticed the presence of a weird header when analysing the response, in the form of the “X-Powered-By” header, which contained a value which appropriately identified the PHP version being ran on the server</w:t>
      </w:r>
      <w:r w:rsidR="00E03BEC">
        <w:t xml:space="preserve">. The tester also ran a Nikto </w:t>
      </w:r>
      <w:r w:rsidR="00B34087">
        <w:t xml:space="preserve">which made them aware of multiple HTTP headers that were </w:t>
      </w:r>
      <w:r w:rsidR="00B34087">
        <w:lastRenderedPageBreak/>
        <w:t xml:space="preserve">not included, leaving the website vulnerable to other types of attack. </w:t>
      </w:r>
      <w:r w:rsidR="00523190">
        <w:t xml:space="preserve">The relevant output from the </w:t>
      </w:r>
      <w:r w:rsidR="0032263B">
        <w:t>Nikto</w:t>
      </w:r>
      <w:r w:rsidR="00523190">
        <w:t xml:space="preserve"> scan can be found in </w:t>
      </w:r>
      <w:r w:rsidR="00013F47">
        <w:fldChar w:fldCharType="begin"/>
      </w:r>
      <w:r w:rsidR="00013F47">
        <w:instrText xml:space="preserve"> REF _Ref150071743 \h </w:instrText>
      </w:r>
      <w:r w:rsidR="00013F47">
        <w:fldChar w:fldCharType="separate"/>
      </w:r>
      <w:r w:rsidR="00013F47">
        <w:t xml:space="preserve">Figure </w:t>
      </w:r>
      <w:r w:rsidR="00013F47">
        <w:rPr>
          <w:noProof/>
        </w:rPr>
        <w:t>10</w:t>
      </w:r>
      <w:r w:rsidR="00013F47">
        <w:fldChar w:fldCharType="end"/>
      </w:r>
      <w:r w:rsidR="00523190">
        <w:t>, whilst the full scan can be found in Appendix D.</w:t>
      </w:r>
      <w:r w:rsidR="006F5AC2">
        <w:rPr>
          <w:noProof/>
        </w:rPr>
        <w:drawing>
          <wp:inline distT="0" distB="0" distL="0" distR="0" wp14:anchorId="261812D0" wp14:editId="5AAA4AB1">
            <wp:extent cx="6781821" cy="457200"/>
            <wp:effectExtent l="0" t="0" r="0" b="0"/>
            <wp:docPr id="18357740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18027" cy="473124"/>
                    </a:xfrm>
                    <a:prstGeom prst="rect">
                      <a:avLst/>
                    </a:prstGeom>
                    <a:noFill/>
                    <a:ln>
                      <a:noFill/>
                    </a:ln>
                  </pic:spPr>
                </pic:pic>
              </a:graphicData>
            </a:graphic>
          </wp:inline>
        </w:drawing>
      </w:r>
    </w:p>
    <w:p w14:paraId="0E75D8B7" w14:textId="08E1D022" w:rsidR="00332C4E" w:rsidRDefault="006F5AC2" w:rsidP="006F5AC2">
      <w:pPr>
        <w:pStyle w:val="Caption"/>
      </w:pPr>
      <w:bookmarkStart w:id="16" w:name="_Ref150071743"/>
      <w:r>
        <w:t xml:space="preserve">Figure </w:t>
      </w:r>
      <w:r>
        <w:fldChar w:fldCharType="begin"/>
      </w:r>
      <w:r>
        <w:instrText xml:space="preserve"> SEQ Figure \* ARABIC </w:instrText>
      </w:r>
      <w:r>
        <w:fldChar w:fldCharType="separate"/>
      </w:r>
      <w:r w:rsidR="001909EF">
        <w:rPr>
          <w:noProof/>
        </w:rPr>
        <w:t>10</w:t>
      </w:r>
      <w:r>
        <w:fldChar w:fldCharType="end"/>
      </w:r>
      <w:bookmarkEnd w:id="16"/>
      <w:r>
        <w:t xml:space="preserve"> - Nikto Header Suggestions</w:t>
      </w:r>
    </w:p>
    <w:p w14:paraId="7BC01D02" w14:textId="77777777" w:rsidR="00D50C37" w:rsidRDefault="00D50C37" w:rsidP="00D50C37"/>
    <w:p w14:paraId="2115F1E2" w14:textId="2F179FE1" w:rsidR="008F7C0D" w:rsidRDefault="008F7C0D" w:rsidP="00D50C37">
      <w:r>
        <w:t xml:space="preserve">As seen in the Figure above, the Nikto scan also recognised that there </w:t>
      </w:r>
      <w:r w:rsidR="006C1D7A">
        <w:t xml:space="preserve">was no XSS, or anti-clickjacking headers </w:t>
      </w:r>
      <w:r w:rsidR="00D2631F">
        <w:t>as well as</w:t>
      </w:r>
      <w:r w:rsidR="006C1D7A">
        <w:t xml:space="preserve"> </w:t>
      </w:r>
      <w:r w:rsidR="00D2631F">
        <w:t xml:space="preserve">no “X-Content-Type-Options” header, therefore allowing for the content to be rendered </w:t>
      </w:r>
      <w:r w:rsidR="00BE291B">
        <w:t>differently to the expected type.</w:t>
      </w:r>
    </w:p>
    <w:p w14:paraId="08C3D1B3" w14:textId="109B0351" w:rsidR="00D50C37" w:rsidRDefault="007370A4" w:rsidP="000B29D4">
      <w:pPr>
        <w:pStyle w:val="Heading2"/>
      </w:pPr>
      <w:bookmarkStart w:id="17" w:name="_Toc153104613"/>
      <w:r>
        <w:t>Configuration and Deployment Management Testing</w:t>
      </w:r>
      <w:bookmarkEnd w:id="17"/>
    </w:p>
    <w:p w14:paraId="4D76960E" w14:textId="424BAD18" w:rsidR="000B29D4" w:rsidRDefault="000C5C70" w:rsidP="000E7701">
      <w:pPr>
        <w:pStyle w:val="Heading3"/>
      </w:pPr>
      <w:bookmarkStart w:id="18" w:name="_Toc153104614"/>
      <w:r>
        <w:t xml:space="preserve">Test </w:t>
      </w:r>
      <w:r w:rsidR="00DC6047">
        <w:t>Application Platform Configuration</w:t>
      </w:r>
      <w:bookmarkEnd w:id="18"/>
    </w:p>
    <w:p w14:paraId="7B834956" w14:textId="77777777" w:rsidR="004B28CD" w:rsidRDefault="00205407" w:rsidP="006016C0">
      <w:r>
        <w:t>T</w:t>
      </w:r>
      <w:r w:rsidR="003B09CE">
        <w:t xml:space="preserve">esting an application’s platform configuration primarily consists of three sections; testing for default/known files, debugging files/extensions used in development </w:t>
      </w:r>
      <w:r w:rsidR="00E22898">
        <w:t>and any logging systems in the application.</w:t>
      </w:r>
      <w:r w:rsidR="00690FC6">
        <w:t xml:space="preserve"> </w:t>
      </w:r>
      <w:r w:rsidR="00510372">
        <w:t xml:space="preserve">The tester made use of “Nikto” which was mentioned in 2.2.7 and the output available in Appendix D </w:t>
      </w:r>
      <w:r w:rsidR="004B28CD">
        <w:t>and OWASP ZAP which was also mentioned in 2.2.6.</w:t>
      </w:r>
    </w:p>
    <w:p w14:paraId="282DFACD" w14:textId="77777777" w:rsidR="004B28CD" w:rsidRDefault="004B28CD" w:rsidP="006016C0"/>
    <w:p w14:paraId="2C57B384" w14:textId="77777777" w:rsidR="00D44155" w:rsidRDefault="004B28CD" w:rsidP="00D44155">
      <w:pPr>
        <w:keepNext/>
      </w:pPr>
      <w:r>
        <w:t xml:space="preserve">Nikto was used to search the target for vulnerabilities </w:t>
      </w:r>
      <w:r w:rsidR="00406FA1">
        <w:t>and get the status on whether default/known files were present on the target.</w:t>
      </w:r>
      <w:r w:rsidR="003B09CE">
        <w:t xml:space="preserve"> </w:t>
      </w:r>
      <w:r w:rsidR="00D44155">
        <w:rPr>
          <w:noProof/>
        </w:rPr>
        <w:drawing>
          <wp:inline distT="0" distB="0" distL="0" distR="0" wp14:anchorId="5590F2A0" wp14:editId="7C444EAF">
            <wp:extent cx="5924550" cy="209550"/>
            <wp:effectExtent l="0" t="0" r="0" b="0"/>
            <wp:docPr id="195917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209550"/>
                    </a:xfrm>
                    <a:prstGeom prst="rect">
                      <a:avLst/>
                    </a:prstGeom>
                    <a:noFill/>
                    <a:ln>
                      <a:noFill/>
                    </a:ln>
                  </pic:spPr>
                </pic:pic>
              </a:graphicData>
            </a:graphic>
          </wp:inline>
        </w:drawing>
      </w:r>
    </w:p>
    <w:p w14:paraId="361C8E72" w14:textId="01A391C5" w:rsidR="006016C0" w:rsidRPr="006016C0" w:rsidRDefault="00D44155" w:rsidP="00D44155">
      <w:pPr>
        <w:pStyle w:val="Caption"/>
      </w:pPr>
      <w:r>
        <w:t xml:space="preserve">Figure </w:t>
      </w:r>
      <w:r>
        <w:fldChar w:fldCharType="begin"/>
      </w:r>
      <w:r>
        <w:instrText xml:space="preserve"> SEQ Figure \* ARABIC </w:instrText>
      </w:r>
      <w:r>
        <w:fldChar w:fldCharType="separate"/>
      </w:r>
      <w:r w:rsidR="001909EF">
        <w:rPr>
          <w:noProof/>
        </w:rPr>
        <w:t>11</w:t>
      </w:r>
      <w:r>
        <w:fldChar w:fldCharType="end"/>
      </w:r>
      <w:r>
        <w:t xml:space="preserve"> - Nikto Output #1</w:t>
      </w:r>
    </w:p>
    <w:p w14:paraId="5AC5A103" w14:textId="77777777" w:rsidR="00143073" w:rsidRDefault="00143073" w:rsidP="00143073">
      <w:pPr>
        <w:keepNext/>
      </w:pPr>
      <w:r>
        <w:rPr>
          <w:noProof/>
        </w:rPr>
        <w:drawing>
          <wp:inline distT="0" distB="0" distL="0" distR="0" wp14:anchorId="5266A974" wp14:editId="030F47DB">
            <wp:extent cx="5934075" cy="647700"/>
            <wp:effectExtent l="0" t="0" r="9525" b="0"/>
            <wp:docPr id="10201202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14:paraId="1E3593A6" w14:textId="397CFF0B" w:rsidR="000C5C70" w:rsidRDefault="00143073" w:rsidP="00143073">
      <w:pPr>
        <w:pStyle w:val="Caption"/>
      </w:pPr>
      <w:bookmarkStart w:id="19" w:name="_Ref150071774"/>
      <w:r>
        <w:t xml:space="preserve">Figure </w:t>
      </w:r>
      <w:r>
        <w:fldChar w:fldCharType="begin"/>
      </w:r>
      <w:r>
        <w:instrText xml:space="preserve"> SEQ Figure \* ARABIC </w:instrText>
      </w:r>
      <w:r>
        <w:fldChar w:fldCharType="separate"/>
      </w:r>
      <w:r w:rsidR="001909EF">
        <w:rPr>
          <w:noProof/>
        </w:rPr>
        <w:t>12</w:t>
      </w:r>
      <w:r>
        <w:fldChar w:fldCharType="end"/>
      </w:r>
      <w:bookmarkEnd w:id="19"/>
      <w:r>
        <w:t xml:space="preserve"> - Nikto Output #2</w:t>
      </w:r>
    </w:p>
    <w:p w14:paraId="38F7F2D5" w14:textId="06A71844" w:rsidR="00D44155" w:rsidRDefault="00D44155" w:rsidP="000C5C70">
      <w:r>
        <w:t xml:space="preserve">The tester highlighted </w:t>
      </w:r>
      <w:r w:rsidR="007E6C4D">
        <w:t xml:space="preserve">two sections of the Nikto scan with the first being </w:t>
      </w:r>
      <w:r>
        <w:t>that Nikto had identified a vulnerability with the web server that allowed for attackers to bruteforce file names</w:t>
      </w:r>
      <w:r w:rsidR="00143073">
        <w:t>. The second section that the tester highlighted was the default/known files that Nikto identified</w:t>
      </w:r>
      <w:r w:rsidR="00763BBE">
        <w:t>. Following the output of this command, the tester visited each of the directories identified from the Nikto scan and was able to view the directories and their content.</w:t>
      </w:r>
      <w:r w:rsidR="003D45AA">
        <w:t xml:space="preserve"> The contents of the directories in </w:t>
      </w:r>
      <w:r w:rsidR="00B83157">
        <w:fldChar w:fldCharType="begin"/>
      </w:r>
      <w:r w:rsidR="00B83157">
        <w:instrText xml:space="preserve"> REF _Ref150071774 \h </w:instrText>
      </w:r>
      <w:r w:rsidR="00B83157">
        <w:fldChar w:fldCharType="separate"/>
      </w:r>
      <w:r w:rsidR="00B83157">
        <w:t xml:space="preserve">Figure </w:t>
      </w:r>
      <w:r w:rsidR="00B83157">
        <w:rPr>
          <w:noProof/>
        </w:rPr>
        <w:t>12</w:t>
      </w:r>
      <w:r w:rsidR="00B83157">
        <w:fldChar w:fldCharType="end"/>
      </w:r>
      <w:r w:rsidR="00B83157">
        <w:t xml:space="preserve"> </w:t>
      </w:r>
      <w:r w:rsidR="003D45AA">
        <w:t>can be found in Appendix E1-5</w:t>
      </w:r>
      <w:r w:rsidR="003015F4">
        <w:t>.</w:t>
      </w:r>
    </w:p>
    <w:p w14:paraId="4ED1413B" w14:textId="77777777" w:rsidR="003015F4" w:rsidRDefault="003015F4" w:rsidP="000C5C70"/>
    <w:p w14:paraId="1873C852" w14:textId="77777777" w:rsidR="00E474EA" w:rsidRDefault="003015F4" w:rsidP="00E474EA">
      <w:pPr>
        <w:keepNext/>
      </w:pPr>
      <w:r>
        <w:t xml:space="preserve">The tester then moved onto the OWASP ZAP scan, which as previously mentioned generated a report which highlighted multiple vulnerabilities to them. </w:t>
      </w:r>
      <w:r w:rsidR="0094152F">
        <w:t xml:space="preserve">The tester noticed </w:t>
      </w:r>
      <w:r w:rsidR="002E6914">
        <w:t xml:space="preserve">they had received 19 alerts from the ZAP scan and although most of them matched up with the report generated by the tool, made note </w:t>
      </w:r>
      <w:r w:rsidR="002E6914">
        <w:lastRenderedPageBreak/>
        <w:t xml:space="preserve">of the alerts </w:t>
      </w:r>
      <w:r w:rsidR="00916A12">
        <w:t>for future testing.</w:t>
      </w:r>
      <w:r w:rsidR="00E474EA" w:rsidRPr="00E474EA">
        <w:rPr>
          <w:noProof/>
        </w:rPr>
        <w:t xml:space="preserve"> </w:t>
      </w:r>
      <w:r w:rsidR="00E474EA">
        <w:rPr>
          <w:noProof/>
        </w:rPr>
        <w:drawing>
          <wp:inline distT="0" distB="0" distL="0" distR="0" wp14:anchorId="252C0C38" wp14:editId="0A2F00BD">
            <wp:extent cx="5943600" cy="2843530"/>
            <wp:effectExtent l="0" t="0" r="0" b="0"/>
            <wp:docPr id="118373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32388" name="Picture 1" descr="A screenshot of a computer&#10;&#10;Description automatically generated"/>
                    <pic:cNvPicPr/>
                  </pic:nvPicPr>
                  <pic:blipFill>
                    <a:blip r:embed="rId23"/>
                    <a:stretch>
                      <a:fillRect/>
                    </a:stretch>
                  </pic:blipFill>
                  <pic:spPr>
                    <a:xfrm>
                      <a:off x="0" y="0"/>
                      <a:ext cx="5943600" cy="2843530"/>
                    </a:xfrm>
                    <a:prstGeom prst="rect">
                      <a:avLst/>
                    </a:prstGeom>
                  </pic:spPr>
                </pic:pic>
              </a:graphicData>
            </a:graphic>
          </wp:inline>
        </w:drawing>
      </w:r>
    </w:p>
    <w:p w14:paraId="251F3E61" w14:textId="5016CBFE" w:rsidR="003015F4" w:rsidRDefault="00E474EA" w:rsidP="00E474EA">
      <w:pPr>
        <w:pStyle w:val="Caption"/>
      </w:pPr>
      <w:r>
        <w:t xml:space="preserve">Figure </w:t>
      </w:r>
      <w:r>
        <w:fldChar w:fldCharType="begin"/>
      </w:r>
      <w:r>
        <w:instrText xml:space="preserve"> SEQ Figure \* ARABIC </w:instrText>
      </w:r>
      <w:r>
        <w:fldChar w:fldCharType="separate"/>
      </w:r>
      <w:r w:rsidR="001909EF">
        <w:rPr>
          <w:noProof/>
        </w:rPr>
        <w:t>13</w:t>
      </w:r>
      <w:r>
        <w:fldChar w:fldCharType="end"/>
      </w:r>
      <w:r>
        <w:t xml:space="preserve"> - OWASP ZAP Alerts</w:t>
      </w:r>
      <w:r w:rsidR="00205379">
        <w:t xml:space="preserve"> related to 192.168.1.10</w:t>
      </w:r>
    </w:p>
    <w:p w14:paraId="1EB3E249" w14:textId="77777777" w:rsidR="008D005A" w:rsidRDefault="008D005A" w:rsidP="008D005A"/>
    <w:p w14:paraId="73CDB7E4" w14:textId="6BA03382" w:rsidR="00AB116C" w:rsidRDefault="00C52C79" w:rsidP="00C52C79">
      <w:pPr>
        <w:pStyle w:val="Heading3"/>
      </w:pPr>
      <w:bookmarkStart w:id="20" w:name="_Toc153104615"/>
      <w:r>
        <w:t>Enumerate Infrastructure and Application Admin Interfaces</w:t>
      </w:r>
      <w:bookmarkEnd w:id="20"/>
    </w:p>
    <w:p w14:paraId="17178849" w14:textId="29A32C68" w:rsidR="000B7E47" w:rsidRDefault="00495E45" w:rsidP="000B7E47">
      <w:pPr>
        <w:keepNext/>
      </w:pPr>
      <w:r>
        <w:t>Th</w:t>
      </w:r>
      <w:r w:rsidR="005E4AFC">
        <w:t xml:space="preserve">is section of the methodology is focused on </w:t>
      </w:r>
      <w:r w:rsidR="00A90035">
        <w:t xml:space="preserve">uncovering further information </w:t>
      </w:r>
      <w:r w:rsidR="009701F4">
        <w:t xml:space="preserve">regarding any applications that are </w:t>
      </w:r>
      <w:r w:rsidR="000F01AF">
        <w:t xml:space="preserve">internet facing and </w:t>
      </w:r>
      <w:r w:rsidR="0033378D">
        <w:t>discovering whether there is any unauthorised functionality that can be accessed by the tester. The tester noticed that from their Gobuster scans</w:t>
      </w:r>
      <w:r w:rsidR="00256971">
        <w:t xml:space="preserve"> in Appendix C that there was a directory on the webserver called “</w:t>
      </w:r>
      <w:r w:rsidR="00C82972">
        <w:t>/</w:t>
      </w:r>
      <w:r w:rsidR="00256971">
        <w:t>adminarea</w:t>
      </w:r>
      <w:r w:rsidR="00C82972">
        <w:t>/</w:t>
      </w:r>
      <w:r w:rsidR="00256971">
        <w:t>”</w:t>
      </w:r>
      <w:r w:rsidR="00C82972">
        <w:t xml:space="preserve"> as well as “/phpMyAdmin/”. The tester </w:t>
      </w:r>
      <w:r w:rsidR="00DC1F58">
        <w:t xml:space="preserve">loaded the website with the /adminarea/ directory and </w:t>
      </w:r>
      <w:r w:rsidR="002829D3">
        <w:t xml:space="preserve">found multiple </w:t>
      </w:r>
      <w:r w:rsidR="000466D1">
        <w:t>PHP</w:t>
      </w:r>
      <w:r w:rsidR="002829D3">
        <w:t xml:space="preserve"> files that seemed to make up </w:t>
      </w:r>
      <w:r w:rsidR="000466D1">
        <w:t xml:space="preserve">an admin panel, unfortunately when the tester tried to load one of the files, they were greeted with a JavaScript </w:t>
      </w:r>
      <w:r w:rsidR="000466D1">
        <w:lastRenderedPageBreak/>
        <w:t xml:space="preserve">alert </w:t>
      </w:r>
      <w:r w:rsidR="00660179">
        <w:t xml:space="preserve">that asked them to log in. A screenshot showing the testers findings can be found in </w:t>
      </w:r>
      <w:r w:rsidR="00B83157">
        <w:fldChar w:fldCharType="begin"/>
      </w:r>
      <w:r w:rsidR="00B83157">
        <w:instrText xml:space="preserve"> REF _Ref150071797 \h </w:instrText>
      </w:r>
      <w:r w:rsidR="00B83157">
        <w:fldChar w:fldCharType="separate"/>
      </w:r>
      <w:r w:rsidR="00B83157">
        <w:t xml:space="preserve">Figure </w:t>
      </w:r>
      <w:r w:rsidR="00B83157">
        <w:rPr>
          <w:noProof/>
        </w:rPr>
        <w:t>14</w:t>
      </w:r>
      <w:r w:rsidR="00B83157">
        <w:fldChar w:fldCharType="end"/>
      </w:r>
      <w:r w:rsidR="00E04541">
        <w:rPr>
          <w:noProof/>
        </w:rPr>
        <w:drawing>
          <wp:inline distT="0" distB="0" distL="0" distR="0" wp14:anchorId="2E87DF9F" wp14:editId="2BF451D0">
            <wp:extent cx="3625771" cy="5661660"/>
            <wp:effectExtent l="0" t="0" r="0" b="0"/>
            <wp:docPr id="156588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5133" cy="5676279"/>
                    </a:xfrm>
                    <a:prstGeom prst="rect">
                      <a:avLst/>
                    </a:prstGeom>
                    <a:noFill/>
                    <a:ln>
                      <a:noFill/>
                    </a:ln>
                  </pic:spPr>
                </pic:pic>
              </a:graphicData>
            </a:graphic>
          </wp:inline>
        </w:drawing>
      </w:r>
    </w:p>
    <w:p w14:paraId="1BAF26E1" w14:textId="46FD8F32" w:rsidR="00C52C79" w:rsidRDefault="000B7E47" w:rsidP="000B7E47">
      <w:pPr>
        <w:pStyle w:val="Caption"/>
      </w:pPr>
      <w:bookmarkStart w:id="21" w:name="_Ref150071797"/>
      <w:r>
        <w:t xml:space="preserve">Figure </w:t>
      </w:r>
      <w:r>
        <w:fldChar w:fldCharType="begin"/>
      </w:r>
      <w:r>
        <w:instrText xml:space="preserve"> SEQ Figure \* ARABIC </w:instrText>
      </w:r>
      <w:r>
        <w:fldChar w:fldCharType="separate"/>
      </w:r>
      <w:r w:rsidR="001909EF">
        <w:rPr>
          <w:noProof/>
        </w:rPr>
        <w:t>14</w:t>
      </w:r>
      <w:r>
        <w:fldChar w:fldCharType="end"/>
      </w:r>
      <w:bookmarkEnd w:id="21"/>
      <w:r>
        <w:t xml:space="preserve"> - Contents of /adminarea/</w:t>
      </w:r>
    </w:p>
    <w:p w14:paraId="75F8E51E" w14:textId="77777777" w:rsidR="000B7E47" w:rsidRDefault="000B7E47" w:rsidP="000B7E47"/>
    <w:p w14:paraId="43922056" w14:textId="1BF9F45A" w:rsidR="000B7E47" w:rsidRDefault="000B7E47" w:rsidP="000B7E47">
      <w:r>
        <w:t>The tester then attempted to explore the /phpMyAdmin/ directory although was unable to access it due to it requiring login credentials that the tester did not have.</w:t>
      </w:r>
    </w:p>
    <w:p w14:paraId="28B642D9" w14:textId="77777777" w:rsidR="001E1190" w:rsidRDefault="001E1190" w:rsidP="000B7E47"/>
    <w:p w14:paraId="756D4993" w14:textId="478F2567" w:rsidR="001E1190" w:rsidRDefault="001E1190" w:rsidP="001E1190">
      <w:pPr>
        <w:pStyle w:val="Heading3"/>
      </w:pPr>
      <w:bookmarkStart w:id="22" w:name="_Toc153104616"/>
      <w:r>
        <w:t>Test HTTP Strict Transport Security</w:t>
      </w:r>
      <w:bookmarkEnd w:id="22"/>
    </w:p>
    <w:p w14:paraId="7E888729" w14:textId="1D88F4BA" w:rsidR="00F93A17" w:rsidRDefault="00F93A17" w:rsidP="00AC6F08">
      <w:r>
        <w:t>HTTP Strict Transport Security (HSTS)</w:t>
      </w:r>
      <w:r w:rsidR="002D0EEC">
        <w:t xml:space="preserve"> is a feature that enables a web server </w:t>
      </w:r>
      <w:r w:rsidR="0097134E">
        <w:t xml:space="preserve">to inform the clients webserver that it should not establish an unencrypted connection with the domain that it is attempting </w:t>
      </w:r>
      <w:r w:rsidR="0032263B">
        <w:t>to,</w:t>
      </w:r>
      <w:r w:rsidR="007D4053">
        <w:t xml:space="preserve"> and it should only use HTTPS. </w:t>
      </w:r>
      <w:r w:rsidR="00F44907">
        <w:t xml:space="preserve">Without this header it is possible for someone to conduct a Man in The Middle (MITM) attack and steal user credentials or potentially payment information. </w:t>
      </w:r>
      <w:r w:rsidR="007D4053">
        <w:t xml:space="preserve">This can also be a </w:t>
      </w:r>
      <w:r w:rsidR="007D4053">
        <w:lastRenderedPageBreak/>
        <w:t xml:space="preserve">useful </w:t>
      </w:r>
      <w:r w:rsidR="00F44907">
        <w:t>feature for preventing users from overriding certificate errors which could allow them to bypass security features and gain unauthorised access.</w:t>
      </w:r>
      <w:r w:rsidR="0038347B">
        <w:t xml:space="preserve"> The tester </w:t>
      </w:r>
      <w:r w:rsidR="00AB269C">
        <w:t xml:space="preserve">issued a command that sent a request to the webserver, and would output if the HSTS header was found. As can be seen in </w:t>
      </w:r>
      <w:r w:rsidR="00B83157">
        <w:fldChar w:fldCharType="begin"/>
      </w:r>
      <w:r w:rsidR="00B83157">
        <w:instrText xml:space="preserve"> REF _Ref150071804 \h </w:instrText>
      </w:r>
      <w:r w:rsidR="00B83157">
        <w:fldChar w:fldCharType="separate"/>
      </w:r>
      <w:r w:rsidR="00B83157">
        <w:t xml:space="preserve">Figure </w:t>
      </w:r>
      <w:r w:rsidR="00B83157">
        <w:rPr>
          <w:noProof/>
        </w:rPr>
        <w:t>15</w:t>
      </w:r>
      <w:r w:rsidR="00B83157">
        <w:fldChar w:fldCharType="end"/>
      </w:r>
      <w:r w:rsidR="00AB269C">
        <w:t xml:space="preserve">, the header was not found and therefore showed that the </w:t>
      </w:r>
      <w:r w:rsidR="001D3EFC">
        <w:t>website is insecure.</w:t>
      </w:r>
    </w:p>
    <w:p w14:paraId="5C9ADF32" w14:textId="77777777" w:rsidR="001D3EFC" w:rsidRDefault="001D3EFC" w:rsidP="001D3EFC">
      <w:pPr>
        <w:keepNext/>
      </w:pPr>
      <w:r>
        <w:rPr>
          <w:noProof/>
        </w:rPr>
        <w:drawing>
          <wp:inline distT="0" distB="0" distL="0" distR="0" wp14:anchorId="4D23C702" wp14:editId="1C06B580">
            <wp:extent cx="5440680" cy="1013460"/>
            <wp:effectExtent l="0" t="0" r="7620" b="0"/>
            <wp:docPr id="20126033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0680" cy="1013460"/>
                    </a:xfrm>
                    <a:prstGeom prst="rect">
                      <a:avLst/>
                    </a:prstGeom>
                    <a:noFill/>
                    <a:ln>
                      <a:noFill/>
                    </a:ln>
                  </pic:spPr>
                </pic:pic>
              </a:graphicData>
            </a:graphic>
          </wp:inline>
        </w:drawing>
      </w:r>
    </w:p>
    <w:p w14:paraId="22828734" w14:textId="371EE25D" w:rsidR="001D3EFC" w:rsidRDefault="001D3EFC" w:rsidP="001D3EFC">
      <w:pPr>
        <w:pStyle w:val="Caption"/>
      </w:pPr>
      <w:bookmarkStart w:id="23" w:name="_Ref150071804"/>
      <w:r>
        <w:t xml:space="preserve">Figure </w:t>
      </w:r>
      <w:r>
        <w:fldChar w:fldCharType="begin"/>
      </w:r>
      <w:r>
        <w:instrText xml:space="preserve"> SEQ Figure \* ARABIC </w:instrText>
      </w:r>
      <w:r>
        <w:fldChar w:fldCharType="separate"/>
      </w:r>
      <w:r w:rsidR="001909EF">
        <w:rPr>
          <w:noProof/>
        </w:rPr>
        <w:t>15</w:t>
      </w:r>
      <w:r>
        <w:fldChar w:fldCharType="end"/>
      </w:r>
      <w:bookmarkEnd w:id="23"/>
      <w:r>
        <w:t xml:space="preserve"> - Testing for HSTS Header</w:t>
      </w:r>
    </w:p>
    <w:p w14:paraId="03ABBB0F" w14:textId="77777777" w:rsidR="000A4D00" w:rsidRDefault="000A4D00" w:rsidP="000A4D00"/>
    <w:p w14:paraId="5843C933" w14:textId="29D3F020" w:rsidR="000A4D00" w:rsidRDefault="005C546E" w:rsidP="005C546E">
      <w:pPr>
        <w:pStyle w:val="Heading2"/>
      </w:pPr>
      <w:bookmarkStart w:id="24" w:name="_Toc153104617"/>
      <w:r>
        <w:t>Identity Management Testing</w:t>
      </w:r>
      <w:bookmarkEnd w:id="24"/>
    </w:p>
    <w:p w14:paraId="6EDF24ED" w14:textId="62CB774E" w:rsidR="005C546E" w:rsidRDefault="00F14405" w:rsidP="00F14405">
      <w:pPr>
        <w:pStyle w:val="Heading3"/>
      </w:pPr>
      <w:bookmarkStart w:id="25" w:name="_Toc153104618"/>
      <w:r>
        <w:t>Test Role Definitions</w:t>
      </w:r>
      <w:bookmarkEnd w:id="25"/>
    </w:p>
    <w:p w14:paraId="2C95F8AC" w14:textId="67A1DB08" w:rsidR="00F14405" w:rsidRDefault="00D2214B" w:rsidP="00F14405">
      <w:r>
        <w:t xml:space="preserve">This section of the methodology assigns 4 </w:t>
      </w:r>
      <w:r w:rsidR="00DE74A7">
        <w:t xml:space="preserve">groups </w:t>
      </w:r>
      <w:r w:rsidR="00FC46FD">
        <w:t>that require different levels of permission to a server. These groups are</w:t>
      </w:r>
      <w:r w:rsidR="00424D3A">
        <w:t>:</w:t>
      </w:r>
    </w:p>
    <w:p w14:paraId="4A143A6D" w14:textId="164EDD1E" w:rsidR="00424D3A" w:rsidRDefault="00424D3A" w:rsidP="00424D3A">
      <w:pPr>
        <w:pStyle w:val="ListParagraph"/>
        <w:numPr>
          <w:ilvl w:val="0"/>
          <w:numId w:val="42"/>
        </w:numPr>
      </w:pPr>
      <w:r>
        <w:t>Administrator</w:t>
      </w:r>
    </w:p>
    <w:p w14:paraId="1E989B04" w14:textId="67691EE6" w:rsidR="00424D3A" w:rsidRDefault="00424D3A" w:rsidP="00424D3A">
      <w:pPr>
        <w:pStyle w:val="ListParagraph"/>
        <w:numPr>
          <w:ilvl w:val="1"/>
          <w:numId w:val="42"/>
        </w:numPr>
      </w:pPr>
      <w:r>
        <w:t>Responsible for managing the application functionalities</w:t>
      </w:r>
      <w:r w:rsidR="000D6CA3">
        <w:t>.</w:t>
      </w:r>
    </w:p>
    <w:p w14:paraId="1DA566C1" w14:textId="67E30A66" w:rsidR="00424D3A" w:rsidRDefault="00424D3A" w:rsidP="00424D3A">
      <w:pPr>
        <w:pStyle w:val="ListParagraph"/>
        <w:numPr>
          <w:ilvl w:val="0"/>
          <w:numId w:val="42"/>
        </w:numPr>
      </w:pPr>
      <w:r>
        <w:t>Auditor</w:t>
      </w:r>
    </w:p>
    <w:p w14:paraId="4912401A" w14:textId="46D34016" w:rsidR="00424D3A" w:rsidRDefault="00424D3A" w:rsidP="00424D3A">
      <w:pPr>
        <w:pStyle w:val="ListParagraph"/>
        <w:numPr>
          <w:ilvl w:val="1"/>
          <w:numId w:val="42"/>
        </w:numPr>
      </w:pPr>
      <w:r>
        <w:t>Responsible for reviewing the application transactions and providing a detailed report</w:t>
      </w:r>
      <w:r w:rsidR="000D6CA3">
        <w:t>.</w:t>
      </w:r>
    </w:p>
    <w:p w14:paraId="2C4518B1" w14:textId="628A95EA" w:rsidR="00424D3A" w:rsidRDefault="00424D3A" w:rsidP="00424D3A">
      <w:pPr>
        <w:pStyle w:val="ListParagraph"/>
        <w:numPr>
          <w:ilvl w:val="0"/>
          <w:numId w:val="42"/>
        </w:numPr>
      </w:pPr>
      <w:r>
        <w:t>Support Engineer</w:t>
      </w:r>
    </w:p>
    <w:p w14:paraId="72C24E42" w14:textId="314E605D" w:rsidR="00424D3A" w:rsidRDefault="00081773" w:rsidP="00424D3A">
      <w:pPr>
        <w:pStyle w:val="ListParagraph"/>
        <w:numPr>
          <w:ilvl w:val="1"/>
          <w:numId w:val="42"/>
        </w:numPr>
      </w:pPr>
      <w:r>
        <w:t>Responsible for helping the customers debug and fix issues on their accounts</w:t>
      </w:r>
      <w:r w:rsidR="000D6CA3">
        <w:t>.</w:t>
      </w:r>
    </w:p>
    <w:p w14:paraId="3D1E8A6B" w14:textId="3FDA26A5" w:rsidR="00081773" w:rsidRDefault="00081773" w:rsidP="00081773">
      <w:pPr>
        <w:pStyle w:val="ListParagraph"/>
        <w:numPr>
          <w:ilvl w:val="0"/>
          <w:numId w:val="42"/>
        </w:numPr>
      </w:pPr>
      <w:r>
        <w:t>Customer</w:t>
      </w:r>
    </w:p>
    <w:p w14:paraId="15E2085E" w14:textId="26D3977E" w:rsidR="00081773" w:rsidRDefault="00081773" w:rsidP="00081773">
      <w:pPr>
        <w:pStyle w:val="ListParagraph"/>
        <w:numPr>
          <w:ilvl w:val="1"/>
          <w:numId w:val="42"/>
        </w:numPr>
      </w:pPr>
      <w:r>
        <w:t>Responsible for interacting</w:t>
      </w:r>
      <w:r w:rsidR="00FE3498">
        <w:t xml:space="preserve"> with the application and benefiting from its services</w:t>
      </w:r>
      <w:r w:rsidR="000D6CA3">
        <w:t>.</w:t>
      </w:r>
    </w:p>
    <w:p w14:paraId="36D2F37E" w14:textId="77777777" w:rsidR="00903C55" w:rsidRDefault="00903C55" w:rsidP="00903C55"/>
    <w:p w14:paraId="38EBAADB" w14:textId="58DBC8D5" w:rsidR="0035261D" w:rsidRDefault="00FA5CAC" w:rsidP="00903C55">
      <w:r>
        <w:t xml:space="preserve">Using </w:t>
      </w:r>
      <w:r w:rsidR="004074D6">
        <w:t>the tool, sqlmap, the tester attempted to enumerate the database and dump any user credentials although was unsuccessful in uncovering any useful data</w:t>
      </w:r>
      <w:r w:rsidR="00DB57F1">
        <w:t xml:space="preserve"> although the tester was successful with conducting a brute force attack against the login page for the webserver. </w:t>
      </w:r>
      <w:r w:rsidR="00500079">
        <w:t xml:space="preserve">After conducting the brute force attack and gaining access to the administrative account, the tester identified an “administrator” role and a “user” role. </w:t>
      </w:r>
      <w:r w:rsidR="007F49CF">
        <w:t>By gaining access to this administrative account, something which would be covered in a later section, the tester had persistence</w:t>
      </w:r>
      <w:r w:rsidR="004074D6">
        <w:t xml:space="preserve"> </w:t>
      </w:r>
      <w:r w:rsidR="007F49CF">
        <w:t xml:space="preserve">over the web server and </w:t>
      </w:r>
      <w:r w:rsidR="00CA0029">
        <w:t xml:space="preserve">noted that the passwords for every account were stored in plaintext and viewable through the admin control panel. </w:t>
      </w:r>
      <w:r w:rsidR="0035261D">
        <w:t xml:space="preserve">This is a security risk as if anyone were </w:t>
      </w:r>
      <w:r w:rsidR="004B56BF">
        <w:t xml:space="preserve">to compromise an account with administrative access, then they would have the ability to see any </w:t>
      </w:r>
      <w:r w:rsidR="0032263B">
        <w:t>users’</w:t>
      </w:r>
      <w:r w:rsidR="004B56BF">
        <w:t xml:space="preserve"> credentials and therefore takeover their account</w:t>
      </w:r>
      <w:r w:rsidR="0055147B">
        <w:t xml:space="preserve"> or escalate/remove other accounts permissions, allowing for other users to be given administrative access, or block other administrators from stopping an attacker</w:t>
      </w:r>
      <w:r w:rsidR="004B56BF">
        <w:t xml:space="preserve">. </w:t>
      </w:r>
    </w:p>
    <w:p w14:paraId="21EA4DB1" w14:textId="77777777" w:rsidR="00BD6482" w:rsidRDefault="00BD6482" w:rsidP="00903C55"/>
    <w:p w14:paraId="0AC60685" w14:textId="77777777" w:rsidR="00C72644" w:rsidRDefault="00CB4074" w:rsidP="00C72644">
      <w:pPr>
        <w:keepNext/>
      </w:pPr>
      <w:r>
        <w:rPr>
          <w:noProof/>
        </w:rPr>
        <w:lastRenderedPageBreak/>
        <w:drawing>
          <wp:inline distT="0" distB="0" distL="0" distR="0" wp14:anchorId="46B80A1F" wp14:editId="4CD784D2">
            <wp:extent cx="5939790" cy="1045845"/>
            <wp:effectExtent l="0" t="0" r="3810" b="1905"/>
            <wp:docPr id="20400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9790" cy="1045845"/>
                    </a:xfrm>
                    <a:prstGeom prst="rect">
                      <a:avLst/>
                    </a:prstGeom>
                    <a:noFill/>
                    <a:ln>
                      <a:noFill/>
                    </a:ln>
                  </pic:spPr>
                </pic:pic>
              </a:graphicData>
            </a:graphic>
          </wp:inline>
        </w:drawing>
      </w:r>
    </w:p>
    <w:p w14:paraId="5A118991" w14:textId="4863086A" w:rsidR="00BD6482" w:rsidRDefault="00C72644" w:rsidP="00C72644">
      <w:pPr>
        <w:pStyle w:val="Caption"/>
      </w:pPr>
      <w:r>
        <w:t xml:space="preserve">Figure </w:t>
      </w:r>
      <w:r>
        <w:fldChar w:fldCharType="begin"/>
      </w:r>
      <w:r>
        <w:instrText xml:space="preserve"> SEQ Figure \* ARABIC </w:instrText>
      </w:r>
      <w:r>
        <w:fldChar w:fldCharType="separate"/>
      </w:r>
      <w:r w:rsidR="001909EF">
        <w:rPr>
          <w:noProof/>
        </w:rPr>
        <w:t>16</w:t>
      </w:r>
      <w:r>
        <w:fldChar w:fldCharType="end"/>
      </w:r>
      <w:r>
        <w:t xml:space="preserve"> - Database containing all users on the webserver</w:t>
      </w:r>
    </w:p>
    <w:p w14:paraId="7B805861" w14:textId="2E57E340" w:rsidR="00BD6482" w:rsidRDefault="00BD6482" w:rsidP="00903C55">
      <w:r>
        <w:t xml:space="preserve">Furthermore, the tester was also able to alter and delete all content on the web server without any further checks to ensure they were not acting maliciously, such as </w:t>
      </w:r>
      <w:r w:rsidR="0079089B">
        <w:t>2 Factor Authentication.</w:t>
      </w:r>
      <w:r w:rsidR="00314149">
        <w:t xml:space="preserve"> This included the prices and views for </w:t>
      </w:r>
      <w:r w:rsidR="0055147B">
        <w:t>certain products, which could allow for an attacker to sell expensive products significantly under the amount that they should be priced.</w:t>
      </w:r>
    </w:p>
    <w:p w14:paraId="5FEF4980" w14:textId="77777777" w:rsidR="0055147B" w:rsidRDefault="0055147B" w:rsidP="0055147B">
      <w:pPr>
        <w:keepNext/>
      </w:pPr>
      <w:r>
        <w:rPr>
          <w:noProof/>
        </w:rPr>
        <w:drawing>
          <wp:inline distT="0" distB="0" distL="0" distR="0" wp14:anchorId="0C822EF9" wp14:editId="2B696BB9">
            <wp:extent cx="4279265" cy="2465070"/>
            <wp:effectExtent l="0" t="0" r="6985" b="0"/>
            <wp:docPr id="895869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79265" cy="2465070"/>
                    </a:xfrm>
                    <a:prstGeom prst="rect">
                      <a:avLst/>
                    </a:prstGeom>
                    <a:noFill/>
                    <a:ln>
                      <a:noFill/>
                    </a:ln>
                  </pic:spPr>
                </pic:pic>
              </a:graphicData>
            </a:graphic>
          </wp:inline>
        </w:drawing>
      </w:r>
    </w:p>
    <w:p w14:paraId="79E3A34A" w14:textId="1F32EFAF" w:rsidR="0055147B" w:rsidRDefault="0055147B" w:rsidP="0055147B">
      <w:pPr>
        <w:pStyle w:val="Caption"/>
      </w:pPr>
      <w:r>
        <w:t xml:space="preserve">Figure </w:t>
      </w:r>
      <w:r>
        <w:fldChar w:fldCharType="begin"/>
      </w:r>
      <w:r>
        <w:instrText xml:space="preserve"> SEQ Figure \* ARABIC </w:instrText>
      </w:r>
      <w:r>
        <w:fldChar w:fldCharType="separate"/>
      </w:r>
      <w:r w:rsidR="001909EF">
        <w:rPr>
          <w:noProof/>
        </w:rPr>
        <w:t>17</w:t>
      </w:r>
      <w:r>
        <w:fldChar w:fldCharType="end"/>
      </w:r>
      <w:r>
        <w:t xml:space="preserve"> - Editing the price of the product</w:t>
      </w:r>
    </w:p>
    <w:p w14:paraId="4BD4445F" w14:textId="77777777" w:rsidR="0055147B" w:rsidRDefault="0055147B" w:rsidP="0055147B">
      <w:pPr>
        <w:keepNext/>
      </w:pPr>
      <w:r>
        <w:rPr>
          <w:noProof/>
        </w:rPr>
        <w:drawing>
          <wp:inline distT="0" distB="0" distL="0" distR="0" wp14:anchorId="3C598B73" wp14:editId="65CB8C70">
            <wp:extent cx="5939790" cy="629285"/>
            <wp:effectExtent l="0" t="0" r="3810" b="0"/>
            <wp:docPr id="1786583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629285"/>
                    </a:xfrm>
                    <a:prstGeom prst="rect">
                      <a:avLst/>
                    </a:prstGeom>
                    <a:noFill/>
                    <a:ln>
                      <a:noFill/>
                    </a:ln>
                  </pic:spPr>
                </pic:pic>
              </a:graphicData>
            </a:graphic>
          </wp:inline>
        </w:drawing>
      </w:r>
    </w:p>
    <w:p w14:paraId="4BB18184" w14:textId="505C357C" w:rsidR="0055147B" w:rsidRPr="0055147B" w:rsidRDefault="0055147B" w:rsidP="0055147B">
      <w:pPr>
        <w:pStyle w:val="Caption"/>
      </w:pPr>
      <w:r>
        <w:t xml:space="preserve">Figure </w:t>
      </w:r>
      <w:r>
        <w:fldChar w:fldCharType="begin"/>
      </w:r>
      <w:r>
        <w:instrText xml:space="preserve"> SEQ Figure \* ARABIC </w:instrText>
      </w:r>
      <w:r>
        <w:fldChar w:fldCharType="separate"/>
      </w:r>
      <w:r w:rsidR="001909EF">
        <w:rPr>
          <w:noProof/>
        </w:rPr>
        <w:t>18</w:t>
      </w:r>
      <w:r>
        <w:fldChar w:fldCharType="end"/>
      </w:r>
      <w:r>
        <w:t xml:space="preserve"> - Confirmation that the price of the product had changed</w:t>
      </w:r>
    </w:p>
    <w:p w14:paraId="104DC267" w14:textId="77777777" w:rsidR="00A00076" w:rsidRDefault="00A00076" w:rsidP="00903C55"/>
    <w:p w14:paraId="3AE6D138" w14:textId="028C0A10" w:rsidR="00CB160F" w:rsidRDefault="00CB160F" w:rsidP="00CB160F">
      <w:pPr>
        <w:pStyle w:val="Heading3"/>
      </w:pPr>
      <w:bookmarkStart w:id="26" w:name="_Toc153104619"/>
      <w:r>
        <w:t>Test User Registration Process</w:t>
      </w:r>
      <w:bookmarkEnd w:id="26"/>
    </w:p>
    <w:p w14:paraId="0724119D" w14:textId="346AAEFD" w:rsidR="00CB160F" w:rsidRDefault="007A18F7" w:rsidP="00CB160F">
      <w:r>
        <w:t xml:space="preserve">This section of the methodology is crucial for user safety, due to the fact that if there is issues with </w:t>
      </w:r>
      <w:r w:rsidR="00C124E4">
        <w:t>the process of registering new users, then existing customers may be at risk of losing their accounts</w:t>
      </w:r>
      <w:r w:rsidR="00B22051">
        <w:t xml:space="preserve">. After reviewing the source code for the target, the </w:t>
      </w:r>
      <w:r w:rsidR="00282F05">
        <w:t xml:space="preserve">tester was able to deduct that the process of user registration is completely automated, and therefore </w:t>
      </w:r>
      <w:r w:rsidR="008E534B">
        <w:t xml:space="preserve">may have possible misconfigurations such as poor blacklists or lack of string sanitisation. </w:t>
      </w:r>
      <w:r w:rsidR="00CE238B">
        <w:t>The tester decided to check for XSS and SQLi in this section, as they believed they were attack vectors that would have the highest likelihood of being present.</w:t>
      </w:r>
    </w:p>
    <w:p w14:paraId="405ADCB8" w14:textId="77777777" w:rsidR="003D7740" w:rsidRDefault="003D7740" w:rsidP="00CB160F"/>
    <w:p w14:paraId="35E3A2CD" w14:textId="65B8AE58" w:rsidR="003D7740" w:rsidRDefault="003D7740" w:rsidP="00CB160F">
      <w:r>
        <w:lastRenderedPageBreak/>
        <w:t xml:space="preserve">Before conducting their tests for SQLi and XSS, the tester wanted to check the automation process for a lack of string sanitisation and the ability to perform an account takeover. </w:t>
      </w:r>
      <w:r w:rsidR="0044752D">
        <w:t xml:space="preserve">The account created by the tester can be found in </w:t>
      </w:r>
      <w:r w:rsidR="00B83157">
        <w:fldChar w:fldCharType="begin"/>
      </w:r>
      <w:r w:rsidR="00B83157">
        <w:instrText xml:space="preserve"> REF _Ref150071823 \h </w:instrText>
      </w:r>
      <w:r w:rsidR="00B83157">
        <w:fldChar w:fldCharType="separate"/>
      </w:r>
      <w:r w:rsidR="00B83157">
        <w:t xml:space="preserve">Figure </w:t>
      </w:r>
      <w:r w:rsidR="00B83157">
        <w:rPr>
          <w:noProof/>
        </w:rPr>
        <w:t>19</w:t>
      </w:r>
      <w:r w:rsidR="00B83157">
        <w:fldChar w:fldCharType="end"/>
      </w:r>
      <w:r w:rsidR="00B83157">
        <w:t xml:space="preserve">A </w:t>
      </w:r>
      <w:r w:rsidR="0044752D">
        <w:t xml:space="preserve">&amp; </w:t>
      </w:r>
      <w:r w:rsidR="00B83157">
        <w:t>19B</w:t>
      </w:r>
      <w:r w:rsidR="0044752D">
        <w:t>.</w:t>
      </w:r>
    </w:p>
    <w:p w14:paraId="34386BB6" w14:textId="77777777" w:rsidR="004C5E13" w:rsidRDefault="004C5E13" w:rsidP="004C5E13">
      <w:pPr>
        <w:keepNext/>
      </w:pPr>
      <w:r>
        <w:rPr>
          <w:noProof/>
        </w:rPr>
        <w:drawing>
          <wp:inline distT="0" distB="0" distL="0" distR="0" wp14:anchorId="197CCDD4" wp14:editId="5E63A988">
            <wp:extent cx="4067175" cy="2186940"/>
            <wp:effectExtent l="0" t="0" r="9525" b="3810"/>
            <wp:docPr id="168469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67175" cy="2186940"/>
                    </a:xfrm>
                    <a:prstGeom prst="rect">
                      <a:avLst/>
                    </a:prstGeom>
                    <a:noFill/>
                    <a:ln>
                      <a:noFill/>
                    </a:ln>
                  </pic:spPr>
                </pic:pic>
              </a:graphicData>
            </a:graphic>
          </wp:inline>
        </w:drawing>
      </w:r>
    </w:p>
    <w:p w14:paraId="7388EC99" w14:textId="0C1B06D5" w:rsidR="004C5E13" w:rsidRDefault="004C5E13" w:rsidP="004C5E13">
      <w:pPr>
        <w:pStyle w:val="Caption"/>
      </w:pPr>
      <w:bookmarkStart w:id="27" w:name="_Ref150071823"/>
      <w:r>
        <w:t xml:space="preserve">Figure </w:t>
      </w:r>
      <w:r>
        <w:fldChar w:fldCharType="begin"/>
      </w:r>
      <w:r>
        <w:instrText xml:space="preserve"> SEQ Figure \* ARABIC </w:instrText>
      </w:r>
      <w:r>
        <w:fldChar w:fldCharType="separate"/>
      </w:r>
      <w:r w:rsidR="001909EF">
        <w:rPr>
          <w:noProof/>
        </w:rPr>
        <w:t>19</w:t>
      </w:r>
      <w:r>
        <w:fldChar w:fldCharType="end"/>
      </w:r>
      <w:bookmarkEnd w:id="27"/>
      <w:r>
        <w:t>A - Credentials on the registration portal</w:t>
      </w:r>
    </w:p>
    <w:p w14:paraId="77D7F2B7" w14:textId="77777777" w:rsidR="004C5E13" w:rsidRDefault="004C5E13" w:rsidP="004C5E13">
      <w:pPr>
        <w:keepNext/>
      </w:pPr>
      <w:r>
        <w:rPr>
          <w:noProof/>
        </w:rPr>
        <w:drawing>
          <wp:inline distT="0" distB="0" distL="0" distR="0" wp14:anchorId="5214C43E" wp14:editId="7872C3B9">
            <wp:extent cx="5939790" cy="175260"/>
            <wp:effectExtent l="0" t="0" r="3810" b="0"/>
            <wp:docPr id="16251765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175260"/>
                    </a:xfrm>
                    <a:prstGeom prst="rect">
                      <a:avLst/>
                    </a:prstGeom>
                    <a:noFill/>
                    <a:ln>
                      <a:noFill/>
                    </a:ln>
                  </pic:spPr>
                </pic:pic>
              </a:graphicData>
            </a:graphic>
          </wp:inline>
        </w:drawing>
      </w:r>
    </w:p>
    <w:p w14:paraId="0D5880FB" w14:textId="225BAE79" w:rsidR="00CF3F09" w:rsidRDefault="004C5E13" w:rsidP="004C5E13">
      <w:pPr>
        <w:pStyle w:val="Caption"/>
      </w:pPr>
      <w:r>
        <w:t>Figure 18B - Confirmation that the account was created</w:t>
      </w:r>
    </w:p>
    <w:p w14:paraId="1C9837FB" w14:textId="77777777" w:rsidR="004965A1" w:rsidRDefault="004965A1" w:rsidP="004965A1"/>
    <w:p w14:paraId="1EB0EA06" w14:textId="32077309" w:rsidR="0097701C" w:rsidRDefault="001A20FC" w:rsidP="004965A1">
      <w:r>
        <w:t>The tester was able to register their account</w:t>
      </w:r>
      <w:r w:rsidR="00BA278C">
        <w:t xml:space="preserve">, although </w:t>
      </w:r>
      <w:r w:rsidR="008F7AB6">
        <w:t>noticed that the website does not check the validity of the email address submitted, and therefore there is no need for users to use real email addresses</w:t>
      </w:r>
      <w:r w:rsidR="00183D05">
        <w:t xml:space="preserve"> and the lack of password policy. The password policy for the website lackluster and simply required the user to input a string with more </w:t>
      </w:r>
      <w:r w:rsidR="0032263B">
        <w:t>than</w:t>
      </w:r>
      <w:r w:rsidR="00183D05">
        <w:t xml:space="preserve"> 5 characters, no requirements for uppercase, special or numerical characters.</w:t>
      </w:r>
      <w:r w:rsidR="00E818AC">
        <w:t xml:space="preserve"> The tester noted these things down as they were areas to be mentioned later in the report when suggesting ways of mitigating against further attacks.</w:t>
      </w:r>
      <w:r w:rsidR="00072E0B">
        <w:t xml:space="preserve"> The tester then attempted to register using the same email but was unable to, due to adequate checks </w:t>
      </w:r>
      <w:r w:rsidR="00604D6E">
        <w:t>that would prevent the tester from performing an account takeover through this method</w:t>
      </w:r>
      <w:r w:rsidR="00A251D7">
        <w:t xml:space="preserve"> although when provided with a different email address but the same username, the tester was able to successfully take over the </w:t>
      </w:r>
      <w:r w:rsidR="0097701C">
        <w:t>account they had previously created, showing that although there is some countermeasures in place, that they are neither enough nor coded to an adequate standard.</w:t>
      </w:r>
      <w:r w:rsidR="00A14719">
        <w:t xml:space="preserve"> This can be shown in </w:t>
      </w:r>
      <w:r w:rsidR="00994DD2">
        <w:fldChar w:fldCharType="begin"/>
      </w:r>
      <w:r w:rsidR="00994DD2">
        <w:instrText xml:space="preserve"> REF _Ref150071837 \h </w:instrText>
      </w:r>
      <w:r w:rsidR="00994DD2">
        <w:fldChar w:fldCharType="separate"/>
      </w:r>
      <w:r w:rsidR="00994DD2">
        <w:t xml:space="preserve">Figure </w:t>
      </w:r>
      <w:r w:rsidR="00994DD2">
        <w:rPr>
          <w:noProof/>
        </w:rPr>
        <w:t>20</w:t>
      </w:r>
      <w:r w:rsidR="00994DD2">
        <w:fldChar w:fldCharType="end"/>
      </w:r>
      <w:r w:rsidR="00900C7D">
        <w:t>.</w:t>
      </w:r>
    </w:p>
    <w:p w14:paraId="6EC93F20" w14:textId="77777777" w:rsidR="00D562D4" w:rsidRDefault="00A14719" w:rsidP="00D562D4">
      <w:pPr>
        <w:keepNext/>
      </w:pPr>
      <w:r>
        <w:rPr>
          <w:noProof/>
        </w:rPr>
        <w:drawing>
          <wp:inline distT="0" distB="0" distL="0" distR="0" wp14:anchorId="36A09670" wp14:editId="38218186">
            <wp:extent cx="5932805" cy="387985"/>
            <wp:effectExtent l="0" t="0" r="0" b="0"/>
            <wp:docPr id="9010077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387985"/>
                    </a:xfrm>
                    <a:prstGeom prst="rect">
                      <a:avLst/>
                    </a:prstGeom>
                    <a:noFill/>
                    <a:ln>
                      <a:noFill/>
                    </a:ln>
                  </pic:spPr>
                </pic:pic>
              </a:graphicData>
            </a:graphic>
          </wp:inline>
        </w:drawing>
      </w:r>
    </w:p>
    <w:p w14:paraId="3987A324" w14:textId="44F7B04D" w:rsidR="00D562D4" w:rsidRDefault="00D562D4" w:rsidP="00D562D4">
      <w:pPr>
        <w:pStyle w:val="Caption"/>
      </w:pPr>
      <w:bookmarkStart w:id="28" w:name="_Ref150071837"/>
      <w:r>
        <w:t xml:space="preserve">Figure </w:t>
      </w:r>
      <w:r>
        <w:fldChar w:fldCharType="begin"/>
      </w:r>
      <w:r>
        <w:instrText xml:space="preserve"> SEQ Figure \* ARABIC </w:instrText>
      </w:r>
      <w:r>
        <w:fldChar w:fldCharType="separate"/>
      </w:r>
      <w:r w:rsidR="001909EF">
        <w:rPr>
          <w:noProof/>
        </w:rPr>
        <w:t>20</w:t>
      </w:r>
      <w:r>
        <w:fldChar w:fldCharType="end"/>
      </w:r>
      <w:bookmarkEnd w:id="28"/>
      <w:r>
        <w:t xml:space="preserve"> - Two accounts with the same username but different passwords</w:t>
      </w:r>
    </w:p>
    <w:p w14:paraId="50EA09E3" w14:textId="561495F2" w:rsidR="004965A1" w:rsidRDefault="00A251D7" w:rsidP="004965A1">
      <w:r>
        <w:t xml:space="preserve"> </w:t>
      </w:r>
    </w:p>
    <w:p w14:paraId="4045B05D" w14:textId="2054076C" w:rsidR="00604D6E" w:rsidRDefault="000E28A6" w:rsidP="000E28A6">
      <w:pPr>
        <w:pStyle w:val="Heading3"/>
      </w:pPr>
      <w:bookmarkStart w:id="29" w:name="_Toc153104620"/>
      <w:r>
        <w:t>Test Account Provisioning Process</w:t>
      </w:r>
      <w:bookmarkEnd w:id="29"/>
    </w:p>
    <w:p w14:paraId="29820819" w14:textId="239797A5" w:rsidR="00604D6E" w:rsidRDefault="00920DFE" w:rsidP="004965A1">
      <w:r>
        <w:t xml:space="preserve">This section of the methodology covers </w:t>
      </w:r>
      <w:r w:rsidR="00D9153F">
        <w:t xml:space="preserve">whether an attacker has the capabilities to create and modify the account permissions </w:t>
      </w:r>
      <w:r w:rsidR="00765A51">
        <w:t xml:space="preserve">for other user and administrator accounts. Since the tester had access to </w:t>
      </w:r>
      <w:r w:rsidR="00C36075">
        <w:t xml:space="preserve">the administrative panel, they decided to test </w:t>
      </w:r>
      <w:r w:rsidR="001B2EC9">
        <w:t>whether they could set other users to administrator and then, log into that other account and remove the administrator permissions from the original admin account.</w:t>
      </w:r>
    </w:p>
    <w:p w14:paraId="0C07DB2D" w14:textId="77777777" w:rsidR="001B2EC9" w:rsidRDefault="001B2EC9" w:rsidP="004965A1"/>
    <w:p w14:paraId="7099B025" w14:textId="77777777" w:rsidR="00EF2609" w:rsidRDefault="00EF2609" w:rsidP="00EF2609">
      <w:pPr>
        <w:keepNext/>
      </w:pPr>
      <w:r>
        <w:rPr>
          <w:noProof/>
        </w:rPr>
        <w:drawing>
          <wp:inline distT="0" distB="0" distL="0" distR="0" wp14:anchorId="0E4A8986" wp14:editId="4535DF72">
            <wp:extent cx="4162425" cy="3343910"/>
            <wp:effectExtent l="0" t="0" r="9525" b="8890"/>
            <wp:docPr id="208150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2425" cy="3343910"/>
                    </a:xfrm>
                    <a:prstGeom prst="rect">
                      <a:avLst/>
                    </a:prstGeom>
                    <a:noFill/>
                    <a:ln>
                      <a:noFill/>
                    </a:ln>
                  </pic:spPr>
                </pic:pic>
              </a:graphicData>
            </a:graphic>
          </wp:inline>
        </w:drawing>
      </w:r>
    </w:p>
    <w:p w14:paraId="53075E92" w14:textId="3A6CDB75" w:rsidR="00EF2609" w:rsidRDefault="00EF2609" w:rsidP="00EF2609">
      <w:pPr>
        <w:pStyle w:val="Caption"/>
      </w:pPr>
      <w:r>
        <w:t xml:space="preserve">Figure </w:t>
      </w:r>
      <w:r>
        <w:fldChar w:fldCharType="begin"/>
      </w:r>
      <w:r>
        <w:instrText xml:space="preserve"> SEQ Figure \* ARABIC </w:instrText>
      </w:r>
      <w:r>
        <w:fldChar w:fldCharType="separate"/>
      </w:r>
      <w:r w:rsidR="001909EF">
        <w:rPr>
          <w:noProof/>
        </w:rPr>
        <w:t>21</w:t>
      </w:r>
      <w:r>
        <w:fldChar w:fldCharType="end"/>
      </w:r>
      <w:r>
        <w:t xml:space="preserve"> - Changing the user status &amp; account type</w:t>
      </w:r>
    </w:p>
    <w:p w14:paraId="56D9C6CE" w14:textId="77777777" w:rsidR="00EF2609" w:rsidRDefault="00EF2609" w:rsidP="00EF2609"/>
    <w:p w14:paraId="32FAA22C" w14:textId="1BC30435" w:rsidR="00F85ED9" w:rsidRDefault="00F85ED9" w:rsidP="00EF2609">
      <w:r>
        <w:t>The tester found that they were able to change another account with the “user” status to “Administrator”, change the account password and user status without any kind of authentication or issues.</w:t>
      </w:r>
    </w:p>
    <w:p w14:paraId="166BCBFD" w14:textId="77777777" w:rsidR="00212556" w:rsidRDefault="00212556" w:rsidP="00EF2609"/>
    <w:p w14:paraId="7F6698CD" w14:textId="77777777" w:rsidR="008F04C6" w:rsidRDefault="00212556" w:rsidP="008F04C6">
      <w:pPr>
        <w:keepNext/>
      </w:pPr>
      <w:r>
        <w:t xml:space="preserve">The tester </w:t>
      </w:r>
      <w:r w:rsidR="007A1E73">
        <w:t xml:space="preserve">then logged into the “tsmith” account and was greeted with the admin panel. The tester then changed the account status of the </w:t>
      </w:r>
      <w:r w:rsidR="00CA4AE3">
        <w:t>“admin” account that they had compromised</w:t>
      </w:r>
      <w:r w:rsidR="00861A0C">
        <w:t xml:space="preserve"> and was able to do so without an</w:t>
      </w:r>
      <w:r w:rsidR="006C3799">
        <w:t xml:space="preserve">y </w:t>
      </w:r>
      <w:r w:rsidR="008F04C6">
        <w:t>e</w:t>
      </w:r>
      <w:r w:rsidR="006C3799">
        <w:t>rrors</w:t>
      </w:r>
      <w:r w:rsidR="008F04C6">
        <w:t>.</w:t>
      </w:r>
      <w:r w:rsidR="006C3799">
        <w:t xml:space="preserve">   </w:t>
      </w:r>
      <w:r w:rsidR="005761F3">
        <w:rPr>
          <w:noProof/>
        </w:rPr>
        <w:drawing>
          <wp:inline distT="0" distB="0" distL="0" distR="0" wp14:anchorId="729289F6" wp14:editId="77274225">
            <wp:extent cx="5930265" cy="949325"/>
            <wp:effectExtent l="0" t="0" r="0" b="3175"/>
            <wp:docPr id="18156349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0265" cy="949325"/>
                    </a:xfrm>
                    <a:prstGeom prst="rect">
                      <a:avLst/>
                    </a:prstGeom>
                    <a:noFill/>
                    <a:ln>
                      <a:noFill/>
                    </a:ln>
                  </pic:spPr>
                </pic:pic>
              </a:graphicData>
            </a:graphic>
          </wp:inline>
        </w:drawing>
      </w:r>
    </w:p>
    <w:p w14:paraId="2692B984" w14:textId="00B5288E" w:rsidR="00212556" w:rsidRPr="00EF2609" w:rsidRDefault="008F04C6" w:rsidP="008F04C6">
      <w:pPr>
        <w:pStyle w:val="Caption"/>
      </w:pPr>
      <w:r>
        <w:t xml:space="preserve">Figure </w:t>
      </w:r>
      <w:r>
        <w:fldChar w:fldCharType="begin"/>
      </w:r>
      <w:r>
        <w:instrText xml:space="preserve"> SEQ Figure \* ARABIC </w:instrText>
      </w:r>
      <w:r>
        <w:fldChar w:fldCharType="separate"/>
      </w:r>
      <w:r w:rsidR="001909EF">
        <w:rPr>
          <w:noProof/>
        </w:rPr>
        <w:t>22</w:t>
      </w:r>
      <w:r>
        <w:fldChar w:fldCharType="end"/>
      </w:r>
      <w:r>
        <w:t xml:space="preserve"> - Showing that the tester had successfully removed the admin accounts </w:t>
      </w:r>
      <w:r w:rsidR="00BD1FAA">
        <w:t>privileges.</w:t>
      </w:r>
    </w:p>
    <w:p w14:paraId="347A82F3" w14:textId="0EACF2C2" w:rsidR="006765FF" w:rsidRDefault="00417A5D" w:rsidP="004965A1">
      <w:r>
        <w:t xml:space="preserve">The tester made the note of </w:t>
      </w:r>
      <w:r w:rsidR="007464A5">
        <w:t xml:space="preserve">these </w:t>
      </w:r>
      <w:r w:rsidR="00953EF4">
        <w:t>capabilities as something to expand on when suggesting ways that the site owner could improve their security.</w:t>
      </w:r>
    </w:p>
    <w:p w14:paraId="7248F031" w14:textId="15D8C7DD" w:rsidR="00953EF4" w:rsidRDefault="006965A8" w:rsidP="006965A8">
      <w:pPr>
        <w:pStyle w:val="Heading3"/>
      </w:pPr>
      <w:bookmarkStart w:id="30" w:name="_Toc153104621"/>
      <w:r>
        <w:t>T</w:t>
      </w:r>
      <w:r w:rsidR="00631047">
        <w:t>esting for Account Enumeration and Guessable User Account</w:t>
      </w:r>
      <w:bookmarkEnd w:id="30"/>
    </w:p>
    <w:p w14:paraId="5891C706" w14:textId="77777777" w:rsidR="004A2FE8" w:rsidRDefault="00E87F3E" w:rsidP="004A2FE8">
      <w:pPr>
        <w:keepNext/>
      </w:pPr>
      <w:r>
        <w:t>The tester had noticed that whilst checking for account credentials that they were able to identify valid usernames</w:t>
      </w:r>
      <w:r w:rsidR="00442E7C">
        <w:t xml:space="preserve"> as, if they had input a valid username but the wrong password they would be told that the </w:t>
      </w:r>
      <w:r w:rsidR="00442E7C">
        <w:lastRenderedPageBreak/>
        <w:t xml:space="preserve">password was invalid, although an incorrect username would show “username was invalid”. </w:t>
      </w:r>
      <w:r w:rsidR="004A2FE8">
        <w:rPr>
          <w:noProof/>
        </w:rPr>
        <w:drawing>
          <wp:inline distT="0" distB="0" distL="0" distR="0" wp14:anchorId="43D967FC" wp14:editId="54E36FF8">
            <wp:extent cx="5939155" cy="2229485"/>
            <wp:effectExtent l="0" t="0" r="4445" b="0"/>
            <wp:docPr id="1167705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9155" cy="2229485"/>
                    </a:xfrm>
                    <a:prstGeom prst="rect">
                      <a:avLst/>
                    </a:prstGeom>
                    <a:noFill/>
                    <a:ln>
                      <a:noFill/>
                    </a:ln>
                  </pic:spPr>
                </pic:pic>
              </a:graphicData>
            </a:graphic>
          </wp:inline>
        </w:drawing>
      </w:r>
    </w:p>
    <w:p w14:paraId="75303CC6" w14:textId="0D1FC7AF" w:rsidR="00631047" w:rsidRDefault="004A2FE8" w:rsidP="004A2FE8">
      <w:pPr>
        <w:pStyle w:val="Caption"/>
      </w:pPr>
      <w:r>
        <w:t xml:space="preserve">Figure </w:t>
      </w:r>
      <w:r>
        <w:fldChar w:fldCharType="begin"/>
      </w:r>
      <w:r>
        <w:instrText xml:space="preserve"> SEQ Figure \* ARABIC </w:instrText>
      </w:r>
      <w:r>
        <w:fldChar w:fldCharType="separate"/>
      </w:r>
      <w:r w:rsidR="001909EF">
        <w:rPr>
          <w:noProof/>
        </w:rPr>
        <w:t>23</w:t>
      </w:r>
      <w:r>
        <w:fldChar w:fldCharType="end"/>
      </w:r>
      <w:r>
        <w:t xml:space="preserve"> - Showing the response for an invalid username</w:t>
      </w:r>
    </w:p>
    <w:p w14:paraId="4E6EF6A3" w14:textId="77777777" w:rsidR="00063DAA" w:rsidRDefault="00063DAA" w:rsidP="00063DAA">
      <w:pPr>
        <w:keepNext/>
      </w:pPr>
      <w:r>
        <w:rPr>
          <w:noProof/>
        </w:rPr>
        <w:drawing>
          <wp:inline distT="0" distB="0" distL="0" distR="0" wp14:anchorId="21DC3356" wp14:editId="5268C13F">
            <wp:extent cx="5930265" cy="2368550"/>
            <wp:effectExtent l="0" t="0" r="0" b="0"/>
            <wp:docPr id="17603850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0265" cy="2368550"/>
                    </a:xfrm>
                    <a:prstGeom prst="rect">
                      <a:avLst/>
                    </a:prstGeom>
                    <a:noFill/>
                    <a:ln>
                      <a:noFill/>
                    </a:ln>
                  </pic:spPr>
                </pic:pic>
              </a:graphicData>
            </a:graphic>
          </wp:inline>
        </w:drawing>
      </w:r>
    </w:p>
    <w:p w14:paraId="199F50A2" w14:textId="04ABCA67" w:rsidR="004A2FE8" w:rsidRDefault="00063DAA" w:rsidP="00063DAA">
      <w:pPr>
        <w:pStyle w:val="Caption"/>
      </w:pPr>
      <w:r>
        <w:t xml:space="preserve">Figure </w:t>
      </w:r>
      <w:r>
        <w:fldChar w:fldCharType="begin"/>
      </w:r>
      <w:r>
        <w:instrText xml:space="preserve"> SEQ Figure \* ARABIC </w:instrText>
      </w:r>
      <w:r>
        <w:fldChar w:fldCharType="separate"/>
      </w:r>
      <w:r w:rsidR="001909EF">
        <w:rPr>
          <w:noProof/>
        </w:rPr>
        <w:t>24</w:t>
      </w:r>
      <w:r>
        <w:fldChar w:fldCharType="end"/>
      </w:r>
      <w:r>
        <w:t xml:space="preserve"> - Showing the response for a valid username</w:t>
      </w:r>
    </w:p>
    <w:p w14:paraId="2597E311" w14:textId="77777777" w:rsidR="00063DAA" w:rsidRDefault="00063DAA" w:rsidP="00063DAA"/>
    <w:p w14:paraId="386604E2" w14:textId="7CBDB7C2" w:rsidR="00063DAA" w:rsidRDefault="00063DAA" w:rsidP="00063DAA">
      <w:r>
        <w:t xml:space="preserve">Using this </w:t>
      </w:r>
      <w:r w:rsidR="0032263B">
        <w:t>technique,</w:t>
      </w:r>
      <w:r>
        <w:t xml:space="preserve"> the </w:t>
      </w:r>
      <w:r w:rsidR="00D24E89">
        <w:t xml:space="preserve">tester was able to enumerate the presence of multiple accounts </w:t>
      </w:r>
      <w:r w:rsidR="00852DFA">
        <w:t>which allowed them to target specific accounts for further attacks including bruteforce password-cracking and account takeover attacks.</w:t>
      </w:r>
    </w:p>
    <w:p w14:paraId="73064378" w14:textId="77777777" w:rsidR="00852DFA" w:rsidRDefault="00852DFA" w:rsidP="00063DAA"/>
    <w:p w14:paraId="48C1D1FC" w14:textId="57EF97DC" w:rsidR="009D7F5E" w:rsidRDefault="009D7F5E" w:rsidP="009D7F5E">
      <w:pPr>
        <w:pStyle w:val="Heading3"/>
      </w:pPr>
      <w:bookmarkStart w:id="31" w:name="_Toc153104622"/>
      <w:r>
        <w:t>Testing for Weak or Unenforced Username Policy</w:t>
      </w:r>
      <w:bookmarkEnd w:id="31"/>
    </w:p>
    <w:p w14:paraId="5F679B42" w14:textId="32CA4BE7" w:rsidR="009D7F5E" w:rsidRDefault="00B2549D" w:rsidP="009D7F5E">
      <w:pPr>
        <w:rPr>
          <w:noProof/>
        </w:rPr>
      </w:pPr>
      <w:r>
        <w:t xml:space="preserve">To test for weak username policies the tester attempted to create account names with exceptionally long and short lengths, with one character and 32 characters </w:t>
      </w:r>
      <w:r w:rsidR="003B5915">
        <w:t xml:space="preserve">to see whether there </w:t>
      </w:r>
      <w:r w:rsidR="0032263B">
        <w:t>were</w:t>
      </w:r>
      <w:r w:rsidR="001F505D">
        <w:t xml:space="preserve"> any limits as to what the username policy for this website was.</w:t>
      </w:r>
    </w:p>
    <w:p w14:paraId="616E3D05" w14:textId="77777777" w:rsidR="00811959" w:rsidRDefault="00811959" w:rsidP="009D7F5E">
      <w:pPr>
        <w:rPr>
          <w:noProof/>
        </w:rPr>
      </w:pPr>
    </w:p>
    <w:p w14:paraId="57480DE0" w14:textId="053E2F69" w:rsidR="00940BF1" w:rsidRDefault="00811959" w:rsidP="00010911">
      <w:pPr>
        <w:keepNext/>
        <w:rPr>
          <w:noProof/>
        </w:rPr>
      </w:pPr>
      <w:r>
        <w:rPr>
          <w:noProof/>
        </w:rPr>
        <w:lastRenderedPageBreak/>
        <w:t>Th</w:t>
      </w:r>
      <w:r w:rsidR="00940BF1">
        <w:rPr>
          <w:noProof/>
        </w:rPr>
        <w:t xml:space="preserve">rough the screenshots in </w:t>
      </w:r>
      <w:r w:rsidR="00994DD2">
        <w:rPr>
          <w:noProof/>
        </w:rPr>
        <w:fldChar w:fldCharType="begin"/>
      </w:r>
      <w:r w:rsidR="00994DD2">
        <w:rPr>
          <w:noProof/>
        </w:rPr>
        <w:instrText xml:space="preserve"> REF _Ref150071860 \h </w:instrText>
      </w:r>
      <w:r w:rsidR="00994DD2">
        <w:rPr>
          <w:noProof/>
        </w:rPr>
      </w:r>
      <w:r w:rsidR="00994DD2">
        <w:rPr>
          <w:noProof/>
        </w:rPr>
        <w:fldChar w:fldCharType="separate"/>
      </w:r>
      <w:r w:rsidR="00994DD2">
        <w:t xml:space="preserve">Figure </w:t>
      </w:r>
      <w:r w:rsidR="00994DD2">
        <w:rPr>
          <w:noProof/>
        </w:rPr>
        <w:t>25</w:t>
      </w:r>
      <w:r w:rsidR="00994DD2">
        <w:rPr>
          <w:noProof/>
        </w:rPr>
        <w:fldChar w:fldCharType="end"/>
      </w:r>
      <w:r w:rsidR="00994DD2">
        <w:rPr>
          <w:noProof/>
        </w:rPr>
        <w:t xml:space="preserve"> </w:t>
      </w:r>
      <w:r w:rsidR="00940BF1">
        <w:rPr>
          <w:noProof/>
        </w:rPr>
        <w:t>&amp; 2</w:t>
      </w:r>
      <w:r w:rsidR="00994DD2">
        <w:rPr>
          <w:noProof/>
        </w:rPr>
        <w:t>6</w:t>
      </w:r>
      <w:r w:rsidR="00940BF1">
        <w:rPr>
          <w:noProof/>
        </w:rPr>
        <w:t xml:space="preserve"> the tester proved that they were able to create and log into accounts with account names ranging from one character to 32, proving that there did not appear to be any kind of username policy.</w:t>
      </w:r>
    </w:p>
    <w:p w14:paraId="2B121842" w14:textId="1719C5AD" w:rsidR="00010911" w:rsidRDefault="00010911" w:rsidP="006043F3">
      <w:pPr>
        <w:keepNext/>
      </w:pPr>
      <w:r>
        <w:rPr>
          <w:noProof/>
        </w:rPr>
        <w:drawing>
          <wp:inline distT="0" distB="0" distL="0" distR="0" wp14:anchorId="4088ED67" wp14:editId="406A8578">
            <wp:extent cx="4058285" cy="2656205"/>
            <wp:effectExtent l="0" t="0" r="0" b="0"/>
            <wp:docPr id="18789919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8285" cy="2656205"/>
                    </a:xfrm>
                    <a:prstGeom prst="rect">
                      <a:avLst/>
                    </a:prstGeom>
                    <a:noFill/>
                    <a:ln>
                      <a:noFill/>
                    </a:ln>
                  </pic:spPr>
                </pic:pic>
              </a:graphicData>
            </a:graphic>
          </wp:inline>
        </w:drawing>
      </w:r>
    </w:p>
    <w:p w14:paraId="3C68897E" w14:textId="77777777" w:rsidR="006043F3" w:rsidRDefault="00010911" w:rsidP="006043F3">
      <w:pPr>
        <w:pStyle w:val="Caption"/>
        <w:keepNext/>
      </w:pPr>
      <w:r>
        <w:rPr>
          <w:noProof/>
        </w:rPr>
        <w:drawing>
          <wp:inline distT="0" distB="0" distL="0" distR="0" wp14:anchorId="4346A556" wp14:editId="0841B7C0">
            <wp:extent cx="2342515" cy="1175385"/>
            <wp:effectExtent l="0" t="0" r="635" b="5715"/>
            <wp:docPr id="13991980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98018" name="Picture 8"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42515" cy="1175385"/>
                    </a:xfrm>
                    <a:prstGeom prst="rect">
                      <a:avLst/>
                    </a:prstGeom>
                    <a:noFill/>
                    <a:ln>
                      <a:noFill/>
                    </a:ln>
                  </pic:spPr>
                </pic:pic>
              </a:graphicData>
            </a:graphic>
          </wp:inline>
        </w:drawing>
      </w:r>
    </w:p>
    <w:p w14:paraId="0CB59794" w14:textId="1192552A" w:rsidR="00811959" w:rsidRDefault="006043F3" w:rsidP="006043F3">
      <w:pPr>
        <w:pStyle w:val="Caption"/>
      </w:pPr>
      <w:bookmarkStart w:id="32" w:name="_Ref150071860"/>
      <w:r>
        <w:t xml:space="preserve">Figure </w:t>
      </w:r>
      <w:r>
        <w:fldChar w:fldCharType="begin"/>
      </w:r>
      <w:r>
        <w:instrText xml:space="preserve"> SEQ Figure \* ARABIC </w:instrText>
      </w:r>
      <w:r>
        <w:fldChar w:fldCharType="separate"/>
      </w:r>
      <w:r w:rsidR="001909EF">
        <w:rPr>
          <w:noProof/>
        </w:rPr>
        <w:t>25</w:t>
      </w:r>
      <w:r>
        <w:fldChar w:fldCharType="end"/>
      </w:r>
      <w:bookmarkEnd w:id="32"/>
      <w:r>
        <w:t xml:space="preserve"> - Proof of creation and login for an account with a 1 character username</w:t>
      </w:r>
    </w:p>
    <w:p w14:paraId="0FC625CB" w14:textId="77777777" w:rsidR="006043F3" w:rsidRDefault="006043F3" w:rsidP="006043F3">
      <w:pPr>
        <w:keepNext/>
      </w:pPr>
      <w:r>
        <w:rPr>
          <w:noProof/>
        </w:rPr>
        <w:lastRenderedPageBreak/>
        <w:drawing>
          <wp:inline distT="0" distB="0" distL="0" distR="0" wp14:anchorId="7CEE85AF" wp14:editId="40809F8B">
            <wp:extent cx="3997325" cy="2264410"/>
            <wp:effectExtent l="0" t="0" r="3175" b="2540"/>
            <wp:docPr id="1050650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7325" cy="2264410"/>
                    </a:xfrm>
                    <a:prstGeom prst="rect">
                      <a:avLst/>
                    </a:prstGeom>
                    <a:noFill/>
                    <a:ln>
                      <a:noFill/>
                    </a:ln>
                  </pic:spPr>
                </pic:pic>
              </a:graphicData>
            </a:graphic>
          </wp:inline>
        </w:drawing>
      </w:r>
      <w:r>
        <w:rPr>
          <w:noProof/>
        </w:rPr>
        <w:drawing>
          <wp:inline distT="0" distB="0" distL="0" distR="0" wp14:anchorId="74C4454E" wp14:editId="28A3A9B6">
            <wp:extent cx="3221990" cy="1245235"/>
            <wp:effectExtent l="0" t="0" r="0" b="0"/>
            <wp:docPr id="8512573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5733" name="Picture 1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1990" cy="1245235"/>
                    </a:xfrm>
                    <a:prstGeom prst="rect">
                      <a:avLst/>
                    </a:prstGeom>
                    <a:noFill/>
                    <a:ln>
                      <a:noFill/>
                    </a:ln>
                  </pic:spPr>
                </pic:pic>
              </a:graphicData>
            </a:graphic>
          </wp:inline>
        </w:drawing>
      </w:r>
    </w:p>
    <w:p w14:paraId="576BBBE3" w14:textId="5C126AE2" w:rsidR="006043F3" w:rsidRDefault="006043F3" w:rsidP="006043F3">
      <w:pPr>
        <w:pStyle w:val="Caption"/>
      </w:pPr>
      <w:r>
        <w:t xml:space="preserve">Figure </w:t>
      </w:r>
      <w:r>
        <w:fldChar w:fldCharType="begin"/>
      </w:r>
      <w:r>
        <w:instrText xml:space="preserve"> SEQ Figure \* ARABIC </w:instrText>
      </w:r>
      <w:r>
        <w:fldChar w:fldCharType="separate"/>
      </w:r>
      <w:r w:rsidR="001909EF">
        <w:rPr>
          <w:noProof/>
        </w:rPr>
        <w:t>26</w:t>
      </w:r>
      <w:r>
        <w:fldChar w:fldCharType="end"/>
      </w:r>
      <w:r>
        <w:t xml:space="preserve"> - </w:t>
      </w:r>
      <w:r w:rsidR="0057013F">
        <w:t>Proof of creation and login for an account with a 32 character username</w:t>
      </w:r>
    </w:p>
    <w:p w14:paraId="5FC4F2C8" w14:textId="1991A00E" w:rsidR="0057013F" w:rsidRDefault="00D113B9" w:rsidP="00D113B9">
      <w:pPr>
        <w:pStyle w:val="Heading2"/>
      </w:pPr>
      <w:bookmarkStart w:id="33" w:name="_Toc153104623"/>
      <w:r>
        <w:t>Authentication Testing</w:t>
      </w:r>
      <w:bookmarkEnd w:id="33"/>
    </w:p>
    <w:p w14:paraId="196374ED" w14:textId="2E37BCCF" w:rsidR="00D113B9" w:rsidRDefault="00CE3232" w:rsidP="00CE3232">
      <w:pPr>
        <w:pStyle w:val="Heading3"/>
      </w:pPr>
      <w:bookmarkStart w:id="34" w:name="_Toc153104624"/>
      <w:r>
        <w:t>Testing Credentials Transported Over an Encrypted Channel</w:t>
      </w:r>
      <w:bookmarkEnd w:id="34"/>
    </w:p>
    <w:p w14:paraId="01D02337" w14:textId="77777777" w:rsidR="007920E7" w:rsidRDefault="00FD4F0C" w:rsidP="00CE3232">
      <w:r>
        <w:t xml:space="preserve">For sensitive information such as credentials or banking information it is essential that </w:t>
      </w:r>
      <w:r w:rsidR="00BA32A8">
        <w:t>this information is encrypted as to protect the customer from the possibility of individuals sniffing packets and getting acc</w:t>
      </w:r>
      <w:r w:rsidR="00A37140">
        <w:t>ess to this sensitive information.</w:t>
      </w:r>
      <w:r w:rsidR="00BD148B">
        <w:t xml:space="preserve"> The common method for implementing this is through the “HTTPS” protocol, which ensures that all data transferred is encrypted as opposed to the predecessor “HTTP”. </w:t>
      </w:r>
    </w:p>
    <w:p w14:paraId="3FC56D8F" w14:textId="77777777" w:rsidR="007920E7" w:rsidRDefault="007920E7" w:rsidP="00CE3232"/>
    <w:p w14:paraId="1B333E3A" w14:textId="77777777" w:rsidR="00475637" w:rsidRDefault="007920E7" w:rsidP="00196EFF">
      <w:pPr>
        <w:keepNext/>
      </w:pPr>
      <w:r>
        <w:t>The tester decided at this point to test</w:t>
      </w:r>
      <w:r w:rsidR="00D22123">
        <w:t xml:space="preserve"> what headers were transported between the client and server when a user would request a sensitive part of the website, such as the login page. </w:t>
      </w:r>
      <w:r w:rsidR="008D28AA">
        <w:t xml:space="preserve">The tester utilised the </w:t>
      </w:r>
      <w:r w:rsidR="00BB0005">
        <w:t>Curl library on their Kali Linux virtual machine</w:t>
      </w:r>
      <w:r w:rsidR="00C93305">
        <w:t xml:space="preserve"> to see what information was leaked when trying to load the </w:t>
      </w:r>
      <w:r w:rsidR="00D63EAC">
        <w:t xml:space="preserve">login page for Astley Jewellers. </w:t>
      </w:r>
      <w:r w:rsidR="00BD46C1">
        <w:t xml:space="preserve">The tester used the flag “-kis” which specifies an insecure connection </w:t>
      </w:r>
      <w:r w:rsidR="00BD46C1">
        <w:lastRenderedPageBreak/>
        <w:t>which means that it would use the HTTP protocol instead of attempting to use the HTTPS protocol</w:t>
      </w:r>
      <w:r w:rsidR="00196EFF">
        <w:t xml:space="preserve"> and ensures that the output will include the headers.</w:t>
      </w:r>
    </w:p>
    <w:p w14:paraId="69347386" w14:textId="1D993FDA" w:rsidR="00196EFF" w:rsidRDefault="00BD46C1" w:rsidP="00196EFF">
      <w:pPr>
        <w:keepNext/>
      </w:pPr>
      <w:r>
        <w:rPr>
          <w:noProof/>
        </w:rPr>
        <w:drawing>
          <wp:inline distT="0" distB="0" distL="0" distR="0" wp14:anchorId="15EB9EA2" wp14:editId="1A6A1065">
            <wp:extent cx="5939155" cy="1828800"/>
            <wp:effectExtent l="0" t="0" r="4445" b="0"/>
            <wp:docPr id="20226676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1828800"/>
                    </a:xfrm>
                    <a:prstGeom prst="rect">
                      <a:avLst/>
                    </a:prstGeom>
                    <a:noFill/>
                    <a:ln>
                      <a:noFill/>
                    </a:ln>
                  </pic:spPr>
                </pic:pic>
              </a:graphicData>
            </a:graphic>
          </wp:inline>
        </w:drawing>
      </w:r>
    </w:p>
    <w:p w14:paraId="1C40D73D" w14:textId="508DC0D8" w:rsidR="00196EFF" w:rsidRDefault="00196EFF" w:rsidP="00196EFF">
      <w:pPr>
        <w:pStyle w:val="Caption"/>
      </w:pPr>
      <w:bookmarkStart w:id="35" w:name="_Ref150071877"/>
      <w:bookmarkStart w:id="36" w:name="_Ref149926046"/>
      <w:r>
        <w:t xml:space="preserve">Figure </w:t>
      </w:r>
      <w:r>
        <w:fldChar w:fldCharType="begin"/>
      </w:r>
      <w:r>
        <w:instrText xml:space="preserve"> SEQ Figure \* ARABIC </w:instrText>
      </w:r>
      <w:r>
        <w:fldChar w:fldCharType="separate"/>
      </w:r>
      <w:r w:rsidR="001909EF">
        <w:rPr>
          <w:noProof/>
        </w:rPr>
        <w:t>27</w:t>
      </w:r>
      <w:r>
        <w:fldChar w:fldCharType="end"/>
      </w:r>
      <w:bookmarkEnd w:id="35"/>
      <w:r>
        <w:t xml:space="preserve"> - Curl command output</w:t>
      </w:r>
      <w:bookmarkEnd w:id="36"/>
    </w:p>
    <w:p w14:paraId="4AD77B5E" w14:textId="40C5E88C" w:rsidR="006A5AE2" w:rsidRDefault="00475637" w:rsidP="00CE3232">
      <w:r>
        <w:t xml:space="preserve">The tester noticed from the output found in </w:t>
      </w:r>
      <w:r w:rsidR="0060300D">
        <w:fldChar w:fldCharType="begin"/>
      </w:r>
      <w:r w:rsidR="0060300D">
        <w:instrText xml:space="preserve"> REF _Ref150071877 \h </w:instrText>
      </w:r>
      <w:r w:rsidR="0060300D">
        <w:fldChar w:fldCharType="separate"/>
      </w:r>
      <w:r w:rsidR="0060300D">
        <w:t xml:space="preserve">Figure </w:t>
      </w:r>
      <w:r w:rsidR="0060300D">
        <w:rPr>
          <w:noProof/>
        </w:rPr>
        <w:t>27</w:t>
      </w:r>
      <w:r w:rsidR="0060300D">
        <w:fldChar w:fldCharType="end"/>
      </w:r>
      <w:r w:rsidR="0060300D">
        <w:t xml:space="preserve"> </w:t>
      </w:r>
      <w:r>
        <w:t xml:space="preserve">that </w:t>
      </w:r>
      <w:r w:rsidR="009A2481">
        <w:t xml:space="preserve">a “PHPSESSID” cookie is set and there was no sign of a cookie that prevented the request from being sent over HTTP, both of these things pointed towards </w:t>
      </w:r>
      <w:r w:rsidR="00D67827">
        <w:t xml:space="preserve">an attacker from having the capabilities to hijack </w:t>
      </w:r>
      <w:r w:rsidR="00AA6DF2">
        <w:t xml:space="preserve">other </w:t>
      </w:r>
      <w:r w:rsidR="0032263B">
        <w:t>user’s</w:t>
      </w:r>
      <w:r w:rsidR="00AA6DF2">
        <w:t xml:space="preserve"> cookies.</w:t>
      </w:r>
      <w:r w:rsidR="00A818D4">
        <w:t xml:space="preserve"> </w:t>
      </w:r>
      <w:r w:rsidR="006A5AE2">
        <w:t xml:space="preserve">The tester then </w:t>
      </w:r>
      <w:r w:rsidR="002A6C20">
        <w:t>used the developer tools on the Firefox browser and noticed an additional “SecretCookie” which is something the tester would investigate further in a later section.</w:t>
      </w:r>
    </w:p>
    <w:p w14:paraId="30EBF6AE" w14:textId="77777777" w:rsidR="004F7764" w:rsidRDefault="009C71DF" w:rsidP="004F7764">
      <w:pPr>
        <w:keepNext/>
      </w:pPr>
      <w:r>
        <w:rPr>
          <w:noProof/>
        </w:rPr>
        <w:drawing>
          <wp:inline distT="0" distB="0" distL="0" distR="0" wp14:anchorId="6A77308F" wp14:editId="0BBB1A85">
            <wp:extent cx="5939155" cy="557530"/>
            <wp:effectExtent l="0" t="0" r="4445" b="0"/>
            <wp:docPr id="3845820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557530"/>
                    </a:xfrm>
                    <a:prstGeom prst="rect">
                      <a:avLst/>
                    </a:prstGeom>
                    <a:noFill/>
                    <a:ln>
                      <a:noFill/>
                    </a:ln>
                  </pic:spPr>
                </pic:pic>
              </a:graphicData>
            </a:graphic>
          </wp:inline>
        </w:drawing>
      </w:r>
    </w:p>
    <w:p w14:paraId="4937BE21" w14:textId="68B470DD" w:rsidR="00AB69B3" w:rsidRDefault="004F7764" w:rsidP="004F7764">
      <w:pPr>
        <w:pStyle w:val="Caption"/>
      </w:pPr>
      <w:r>
        <w:t xml:space="preserve">Figure </w:t>
      </w:r>
      <w:r>
        <w:fldChar w:fldCharType="begin"/>
      </w:r>
      <w:r>
        <w:instrText xml:space="preserve"> SEQ Figure \* ARABIC </w:instrText>
      </w:r>
      <w:r>
        <w:fldChar w:fldCharType="separate"/>
      </w:r>
      <w:r w:rsidR="001909EF">
        <w:rPr>
          <w:noProof/>
        </w:rPr>
        <w:t>28</w:t>
      </w:r>
      <w:r>
        <w:fldChar w:fldCharType="end"/>
      </w:r>
      <w:r>
        <w:t xml:space="preserve"> - Developer Tools showing the presence of a SecretCookie</w:t>
      </w:r>
    </w:p>
    <w:p w14:paraId="447E5402" w14:textId="77777777" w:rsidR="0066077E" w:rsidRDefault="0066077E" w:rsidP="0066077E"/>
    <w:p w14:paraId="44715466" w14:textId="312742E3" w:rsidR="008316E8" w:rsidRDefault="008316E8" w:rsidP="008316E8">
      <w:pPr>
        <w:pStyle w:val="Heading3"/>
      </w:pPr>
      <w:bookmarkStart w:id="37" w:name="_Toc153104625"/>
      <w:r>
        <w:t>Testing for Default Credentials</w:t>
      </w:r>
      <w:bookmarkEnd w:id="37"/>
    </w:p>
    <w:p w14:paraId="1895ED18" w14:textId="50A7EFD1" w:rsidR="005E0D9F" w:rsidRDefault="0074547C" w:rsidP="005E0D9F">
      <w:r>
        <w:t xml:space="preserve">The tester decided that it was worth testing the application to see whether there were default credentials present, either through third party services that were running on the website or if the website owner had left </w:t>
      </w:r>
      <w:r w:rsidR="00347F89">
        <w:t xml:space="preserve">developer or administrator credentials </w:t>
      </w:r>
      <w:r w:rsidR="005C6868">
        <w:t>using common combinations. The tester tried multiple combinations including:</w:t>
      </w:r>
    </w:p>
    <w:p w14:paraId="27E5A263" w14:textId="3AF9BDC4" w:rsidR="005C6868" w:rsidRDefault="005C6868" w:rsidP="005C6868">
      <w:pPr>
        <w:pStyle w:val="ListParagraph"/>
        <w:numPr>
          <w:ilvl w:val="0"/>
          <w:numId w:val="43"/>
        </w:numPr>
      </w:pPr>
      <w:r>
        <w:t>Rick/admin</w:t>
      </w:r>
    </w:p>
    <w:p w14:paraId="70346942" w14:textId="2964F0A6" w:rsidR="005C6868" w:rsidRDefault="005C6868" w:rsidP="005C6868">
      <w:pPr>
        <w:pStyle w:val="ListParagraph"/>
        <w:numPr>
          <w:ilvl w:val="0"/>
          <w:numId w:val="43"/>
        </w:numPr>
      </w:pPr>
      <w:r>
        <w:t>Admin/admin</w:t>
      </w:r>
    </w:p>
    <w:p w14:paraId="270CDC87" w14:textId="0633B240" w:rsidR="005C6868" w:rsidRDefault="005C6868" w:rsidP="005C6868">
      <w:pPr>
        <w:pStyle w:val="ListParagraph"/>
        <w:numPr>
          <w:ilvl w:val="0"/>
          <w:numId w:val="43"/>
        </w:numPr>
      </w:pPr>
      <w:r>
        <w:t>Admin/rick</w:t>
      </w:r>
    </w:p>
    <w:p w14:paraId="1735E125" w14:textId="20DEAA46" w:rsidR="005C6868" w:rsidRDefault="005C6868" w:rsidP="005C6868">
      <w:pPr>
        <w:pStyle w:val="ListParagraph"/>
        <w:numPr>
          <w:ilvl w:val="0"/>
          <w:numId w:val="43"/>
        </w:numPr>
      </w:pPr>
      <w:r>
        <w:t>Rick/password</w:t>
      </w:r>
    </w:p>
    <w:p w14:paraId="6D6D504D" w14:textId="0F4A3BFF" w:rsidR="005C6868" w:rsidRDefault="005C6868" w:rsidP="005C6868">
      <w:pPr>
        <w:pStyle w:val="ListParagraph"/>
        <w:numPr>
          <w:ilvl w:val="0"/>
          <w:numId w:val="43"/>
        </w:numPr>
      </w:pPr>
      <w:r>
        <w:t>Admin/password</w:t>
      </w:r>
    </w:p>
    <w:p w14:paraId="6106697B" w14:textId="77777777" w:rsidR="00E406B6" w:rsidRDefault="00E406B6" w:rsidP="00E406B6"/>
    <w:p w14:paraId="2F73CB4E" w14:textId="47A8AB56" w:rsidR="006A26D3" w:rsidRDefault="006A26D3" w:rsidP="00E406B6">
      <w:r>
        <w:t xml:space="preserve">The tester did not gain access to any account with any of the combinations listed above </w:t>
      </w:r>
      <w:r w:rsidR="005342E9">
        <w:t>although as mentioned in Section 2.4.4 the tester was able to identify the existence of an account with the username “admin” although no indication of an account called “rick”</w:t>
      </w:r>
      <w:r w:rsidR="006F02C8">
        <w:t>.</w:t>
      </w:r>
      <w:r w:rsidR="0000713A">
        <w:t xml:space="preserve"> </w:t>
      </w:r>
    </w:p>
    <w:p w14:paraId="015F3641" w14:textId="77777777" w:rsidR="00662F7C" w:rsidRDefault="00662F7C" w:rsidP="00E406B6"/>
    <w:p w14:paraId="6CD3D719" w14:textId="1493859C" w:rsidR="00662F7C" w:rsidRDefault="00025DC8" w:rsidP="00662F7C">
      <w:pPr>
        <w:pStyle w:val="Heading3"/>
      </w:pPr>
      <w:bookmarkStart w:id="38" w:name="_Toc153104626"/>
      <w:r>
        <w:lastRenderedPageBreak/>
        <w:t>Testing for Weak Lock Out Mechanism</w:t>
      </w:r>
      <w:bookmarkEnd w:id="38"/>
    </w:p>
    <w:p w14:paraId="2A42C113" w14:textId="6FCD0BB6" w:rsidR="00EC1254" w:rsidRDefault="003C377A" w:rsidP="00EC1254">
      <w:r>
        <w:t xml:space="preserve">Lock out mechanisms are often used by developers to prevent attackers from being able to use bruteforce attacks against their services. These mechanisms often monitor a users attempts at logging into their account to see how many times they have tried to do so over a short span of time, and if they have tried it too many times and failed over a short period of time then they may be locked out from trying again for a certain period of time, as to </w:t>
      </w:r>
      <w:r w:rsidR="00FD49AE">
        <w:t xml:space="preserve">significantly slow down and eliminate brute force attacks. </w:t>
      </w:r>
    </w:p>
    <w:p w14:paraId="4FE23C0E" w14:textId="77777777" w:rsidR="00FD49AE" w:rsidRDefault="00FD49AE" w:rsidP="00EC1254"/>
    <w:p w14:paraId="5EC3C29A" w14:textId="77777777" w:rsidR="007F0A88" w:rsidRDefault="00FD49AE" w:rsidP="00EC1254">
      <w:r>
        <w:t xml:space="preserve">The tester showed this through their method of gaining the password for the “admin” account. </w:t>
      </w:r>
      <w:r w:rsidR="0045646D">
        <w:t xml:space="preserve">They started by capturing a request of them attempting to log into the admin account and loading it up in OWASP ZAP and then passing it to the “Fuzz” tool which would allow them to bruteforce the password. </w:t>
      </w:r>
      <w:r w:rsidR="006A514A">
        <w:t xml:space="preserve">The tester then edited the request and set up </w:t>
      </w:r>
      <w:r w:rsidR="0082771A">
        <w:t xml:space="preserve">the request to use the “RockYou” wordlist in the correct place. </w:t>
      </w:r>
    </w:p>
    <w:p w14:paraId="7C63ECDF" w14:textId="77777777" w:rsidR="007F0A88" w:rsidRDefault="007F0A88" w:rsidP="00EC1254"/>
    <w:p w14:paraId="40DE3432" w14:textId="77777777" w:rsidR="00C35B9C" w:rsidRDefault="00C35B9C" w:rsidP="00C35B9C">
      <w:pPr>
        <w:keepNext/>
      </w:pPr>
      <w:r>
        <w:rPr>
          <w:noProof/>
        </w:rPr>
        <w:drawing>
          <wp:inline distT="0" distB="0" distL="0" distR="0" wp14:anchorId="34A41D37" wp14:editId="00B8383B">
            <wp:extent cx="5934075" cy="3905250"/>
            <wp:effectExtent l="0" t="0" r="9525" b="0"/>
            <wp:docPr id="84475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14:paraId="27852D9E" w14:textId="491F8934" w:rsidR="00C35B9C" w:rsidRDefault="00C35B9C" w:rsidP="00C35B9C">
      <w:pPr>
        <w:pStyle w:val="Caption"/>
      </w:pPr>
      <w:r>
        <w:t xml:space="preserve">Figure </w:t>
      </w:r>
      <w:r>
        <w:fldChar w:fldCharType="begin"/>
      </w:r>
      <w:r>
        <w:instrText xml:space="preserve"> SEQ Figure \* ARABIC </w:instrText>
      </w:r>
      <w:r>
        <w:fldChar w:fldCharType="separate"/>
      </w:r>
      <w:r w:rsidR="001909EF">
        <w:rPr>
          <w:noProof/>
        </w:rPr>
        <w:t>29</w:t>
      </w:r>
      <w:r>
        <w:fldChar w:fldCharType="end"/>
      </w:r>
      <w:r>
        <w:t xml:space="preserve"> - Fuzz tool for bruteforcing "admin"</w:t>
      </w:r>
    </w:p>
    <w:p w14:paraId="2AD077C3" w14:textId="09967A1D" w:rsidR="00FD49AE" w:rsidRDefault="0082771A" w:rsidP="00EC1254">
      <w:r>
        <w:t>Once the tester had crafted their request, they began to bruteforce the admin password, looking for a difference in response length.</w:t>
      </w:r>
      <w:r w:rsidR="00C35B9C">
        <w:t xml:space="preserve"> </w:t>
      </w:r>
      <w:r w:rsidR="005C7D25">
        <w:t xml:space="preserve">Eventually, the tester noticed that they had received a response with a different </w:t>
      </w:r>
      <w:r w:rsidR="00560D8D">
        <w:t xml:space="preserve">body length and paused the scan, and examined the request when they noticed that they had found the password for the admin account. They tester also noticed that they had sent over 40,000 requests to the web server over the course of a few minutes and therefore, were able to determine that there was no </w:t>
      </w:r>
      <w:r w:rsidR="000D404E">
        <w:t>lock out mechanism present.</w:t>
      </w:r>
    </w:p>
    <w:p w14:paraId="0A13078F" w14:textId="77777777" w:rsidR="003465C2" w:rsidRDefault="003465C2" w:rsidP="003465C2">
      <w:pPr>
        <w:keepNext/>
      </w:pPr>
      <w:r>
        <w:rPr>
          <w:noProof/>
        </w:rPr>
        <w:lastRenderedPageBreak/>
        <w:drawing>
          <wp:inline distT="0" distB="0" distL="0" distR="0" wp14:anchorId="226E11C7" wp14:editId="6682E524">
            <wp:extent cx="5943600" cy="781050"/>
            <wp:effectExtent l="0" t="0" r="0" b="0"/>
            <wp:docPr id="1885757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81050"/>
                    </a:xfrm>
                    <a:prstGeom prst="rect">
                      <a:avLst/>
                    </a:prstGeom>
                    <a:noFill/>
                    <a:ln>
                      <a:noFill/>
                    </a:ln>
                  </pic:spPr>
                </pic:pic>
              </a:graphicData>
            </a:graphic>
          </wp:inline>
        </w:drawing>
      </w:r>
    </w:p>
    <w:p w14:paraId="6A7D4E7A" w14:textId="00C03BBE" w:rsidR="003465C2" w:rsidRDefault="003465C2" w:rsidP="003465C2">
      <w:pPr>
        <w:pStyle w:val="Caption"/>
      </w:pPr>
      <w:r>
        <w:t xml:space="preserve">Figure </w:t>
      </w:r>
      <w:r>
        <w:fldChar w:fldCharType="begin"/>
      </w:r>
      <w:r>
        <w:instrText xml:space="preserve"> SEQ Figure \* ARABIC </w:instrText>
      </w:r>
      <w:r>
        <w:fldChar w:fldCharType="separate"/>
      </w:r>
      <w:r w:rsidR="001909EF">
        <w:rPr>
          <w:noProof/>
        </w:rPr>
        <w:t>30</w:t>
      </w:r>
      <w:r>
        <w:fldChar w:fldCharType="end"/>
      </w:r>
      <w:r>
        <w:t xml:space="preserve"> - ZAP showing a different response in bytes</w:t>
      </w:r>
    </w:p>
    <w:p w14:paraId="6433CBD7" w14:textId="77777777" w:rsidR="003465C2" w:rsidRDefault="003465C2" w:rsidP="003465C2">
      <w:pPr>
        <w:keepNext/>
      </w:pPr>
      <w:r>
        <w:rPr>
          <w:noProof/>
        </w:rPr>
        <w:drawing>
          <wp:inline distT="0" distB="0" distL="0" distR="0" wp14:anchorId="0A4DEC0C" wp14:editId="34D55F03">
            <wp:extent cx="5934075" cy="4429125"/>
            <wp:effectExtent l="0" t="0" r="9525" b="9525"/>
            <wp:docPr id="1554522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429125"/>
                    </a:xfrm>
                    <a:prstGeom prst="rect">
                      <a:avLst/>
                    </a:prstGeom>
                    <a:noFill/>
                    <a:ln>
                      <a:noFill/>
                    </a:ln>
                  </pic:spPr>
                </pic:pic>
              </a:graphicData>
            </a:graphic>
          </wp:inline>
        </w:drawing>
      </w:r>
    </w:p>
    <w:p w14:paraId="490CFEEA" w14:textId="2C89FC31" w:rsidR="003465C2" w:rsidRDefault="003465C2" w:rsidP="003465C2">
      <w:pPr>
        <w:pStyle w:val="Caption"/>
      </w:pPr>
      <w:r>
        <w:t xml:space="preserve">Figure </w:t>
      </w:r>
      <w:r>
        <w:fldChar w:fldCharType="begin"/>
      </w:r>
      <w:r>
        <w:instrText xml:space="preserve"> SEQ Figure \* ARABIC </w:instrText>
      </w:r>
      <w:r>
        <w:fldChar w:fldCharType="separate"/>
      </w:r>
      <w:r w:rsidR="001909EF">
        <w:rPr>
          <w:noProof/>
        </w:rPr>
        <w:t>31</w:t>
      </w:r>
      <w:r>
        <w:fldChar w:fldCharType="end"/>
      </w:r>
      <w:r>
        <w:t xml:space="preserve"> - The response noted in Figure 29</w:t>
      </w:r>
    </w:p>
    <w:p w14:paraId="682235CB" w14:textId="77777777" w:rsidR="00367EBA" w:rsidRDefault="00367EBA" w:rsidP="00367EBA"/>
    <w:p w14:paraId="78C1EFDF" w14:textId="20E9B873" w:rsidR="00367EBA" w:rsidRDefault="00367EBA" w:rsidP="00367EBA">
      <w:pPr>
        <w:pStyle w:val="Heading3"/>
      </w:pPr>
      <w:bookmarkStart w:id="39" w:name="_Toc153104627"/>
      <w:r>
        <w:t>Testing for Weak Password Policy</w:t>
      </w:r>
      <w:bookmarkEnd w:id="39"/>
    </w:p>
    <w:p w14:paraId="6FB727C3" w14:textId="77777777" w:rsidR="0016764E" w:rsidRDefault="00956A11" w:rsidP="0016764E">
      <w:pPr>
        <w:keepNext/>
      </w:pPr>
      <w:r>
        <w:t xml:space="preserve">Whilst performing other tests </w:t>
      </w:r>
      <w:r w:rsidR="00A456E6">
        <w:t xml:space="preserve">the tester had made note of the password policy for the website, noting that there </w:t>
      </w:r>
      <w:r w:rsidR="0016764E">
        <w:t>were</w:t>
      </w:r>
      <w:r w:rsidR="00A456E6">
        <w:t xml:space="preserve"> no requirements besides there needing to be a minimum of 5 characters</w:t>
      </w:r>
      <w:r w:rsidR="00CC3D03">
        <w:t xml:space="preserve"> and a maximum of 10 characters</w:t>
      </w:r>
      <w:r w:rsidR="00A456E6">
        <w:t>.</w:t>
      </w:r>
      <w:r w:rsidR="00CC3D03">
        <w:t xml:space="preserve"> The limit of 10 characters was enforced due to the password form not allowing the user to input anything over </w:t>
      </w:r>
      <w:r w:rsidR="00F668A3">
        <w:t xml:space="preserve">10 characters, with the minimum of 5 being established by a pop-up that generated if the user tried to enter in another field whilst the password or confirm </w:t>
      </w:r>
      <w:r w:rsidR="00F668A3">
        <w:lastRenderedPageBreak/>
        <w:t xml:space="preserve">password fields were less </w:t>
      </w:r>
      <w:r w:rsidR="0016764E">
        <w:t>than</w:t>
      </w:r>
      <w:r w:rsidR="00F668A3">
        <w:t xml:space="preserve"> 5 characters long.</w:t>
      </w:r>
      <w:r w:rsidR="0016764E">
        <w:rPr>
          <w:noProof/>
        </w:rPr>
        <w:drawing>
          <wp:inline distT="0" distB="0" distL="0" distR="0" wp14:anchorId="42F09721" wp14:editId="25FB278D">
            <wp:extent cx="3867150" cy="1266825"/>
            <wp:effectExtent l="0" t="0" r="0" b="9525"/>
            <wp:docPr id="16674606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67150" cy="1266825"/>
                    </a:xfrm>
                    <a:prstGeom prst="rect">
                      <a:avLst/>
                    </a:prstGeom>
                    <a:noFill/>
                    <a:ln>
                      <a:noFill/>
                    </a:ln>
                  </pic:spPr>
                </pic:pic>
              </a:graphicData>
            </a:graphic>
          </wp:inline>
        </w:drawing>
      </w:r>
    </w:p>
    <w:p w14:paraId="14060C10" w14:textId="29CC71BD" w:rsidR="00367EBA" w:rsidRDefault="0016764E" w:rsidP="0016764E">
      <w:pPr>
        <w:pStyle w:val="Caption"/>
      </w:pPr>
      <w:r>
        <w:t xml:space="preserve">Figure </w:t>
      </w:r>
      <w:r>
        <w:fldChar w:fldCharType="begin"/>
      </w:r>
      <w:r>
        <w:instrText xml:space="preserve"> SEQ Figure \* ARABIC </w:instrText>
      </w:r>
      <w:r>
        <w:fldChar w:fldCharType="separate"/>
      </w:r>
      <w:r w:rsidR="001909EF">
        <w:rPr>
          <w:noProof/>
        </w:rPr>
        <w:t>32</w:t>
      </w:r>
      <w:r>
        <w:fldChar w:fldCharType="end"/>
      </w:r>
      <w:r>
        <w:t xml:space="preserve"> - Minimum password length popup</w:t>
      </w:r>
    </w:p>
    <w:p w14:paraId="6F724013" w14:textId="77777777" w:rsidR="009C054C" w:rsidRDefault="009C054C" w:rsidP="009C054C"/>
    <w:p w14:paraId="64982B92" w14:textId="18FAB8BA" w:rsidR="009C054C" w:rsidRDefault="009C054C" w:rsidP="009C054C">
      <w:pPr>
        <w:pStyle w:val="Heading2"/>
      </w:pPr>
      <w:bookmarkStart w:id="40" w:name="_Toc153104628"/>
      <w:r>
        <w:t>Authorisation Testing</w:t>
      </w:r>
      <w:bookmarkEnd w:id="40"/>
    </w:p>
    <w:p w14:paraId="77A1995E" w14:textId="22102B8E" w:rsidR="00C74EB8" w:rsidRDefault="00C74EB8" w:rsidP="00C74EB8">
      <w:pPr>
        <w:pStyle w:val="Heading3"/>
      </w:pPr>
      <w:bookmarkStart w:id="41" w:name="_Toc153104629"/>
      <w:r>
        <w:t>Testing Directory Traversal File Include</w:t>
      </w:r>
      <w:bookmarkEnd w:id="41"/>
    </w:p>
    <w:p w14:paraId="49CEC509" w14:textId="573C25C0" w:rsidR="00A47EC6" w:rsidRDefault="0025190E" w:rsidP="00A47EC6">
      <w:pPr>
        <w:keepNext/>
      </w:pPr>
      <w:r>
        <w:t xml:space="preserve">Due to the way that web applications operate they are often calling data from other parts of the website, and such, depending on how this is done may be </w:t>
      </w:r>
      <w:r w:rsidR="00882D4D">
        <w:t>allow it</w:t>
      </w:r>
      <w:r>
        <w:t xml:space="preserve"> to be manipulated.</w:t>
      </w:r>
      <w:r w:rsidR="00882D4D">
        <w:t xml:space="preserve"> </w:t>
      </w:r>
      <w:r w:rsidR="003B59E3">
        <w:t xml:space="preserve">The tester had noticed that one page in particular loaded other files through a query in the URL bar, this was the “Delivery Information” tab presented at the bottom of the website. </w:t>
      </w:r>
      <w:r w:rsidR="000E4795">
        <w:t xml:space="preserve">Once the tester loaded the </w:t>
      </w:r>
      <w:r w:rsidR="0032263B">
        <w:t>page,</w:t>
      </w:r>
      <w:r w:rsidR="000E4795">
        <w:t xml:space="preserve"> they noticed that the PHP file on that page took one field “type” followed by a file.</w:t>
      </w:r>
      <w:r w:rsidR="00A47EC6">
        <w:rPr>
          <w:noProof/>
        </w:rPr>
        <w:drawing>
          <wp:inline distT="0" distB="0" distL="0" distR="0" wp14:anchorId="5C5EFEF7" wp14:editId="221A9B85">
            <wp:extent cx="3810000" cy="400050"/>
            <wp:effectExtent l="0" t="0" r="0" b="0"/>
            <wp:docPr id="640531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400050"/>
                    </a:xfrm>
                    <a:prstGeom prst="rect">
                      <a:avLst/>
                    </a:prstGeom>
                    <a:noFill/>
                    <a:ln>
                      <a:noFill/>
                    </a:ln>
                  </pic:spPr>
                </pic:pic>
              </a:graphicData>
            </a:graphic>
          </wp:inline>
        </w:drawing>
      </w:r>
    </w:p>
    <w:p w14:paraId="49F3F19E" w14:textId="0CBE4878" w:rsidR="00C74EB8" w:rsidRDefault="00A47EC6" w:rsidP="00A47EC6">
      <w:pPr>
        <w:pStyle w:val="Caption"/>
      </w:pPr>
      <w:r>
        <w:t xml:space="preserve">Figure </w:t>
      </w:r>
      <w:r>
        <w:fldChar w:fldCharType="begin"/>
      </w:r>
      <w:r>
        <w:instrText xml:space="preserve"> SEQ Figure \* ARABIC </w:instrText>
      </w:r>
      <w:r>
        <w:fldChar w:fldCharType="separate"/>
      </w:r>
      <w:r w:rsidR="001909EF">
        <w:rPr>
          <w:noProof/>
        </w:rPr>
        <w:t>33</w:t>
      </w:r>
      <w:r>
        <w:fldChar w:fldCharType="end"/>
      </w:r>
      <w:r>
        <w:t xml:space="preserve"> - Affix.php query</w:t>
      </w:r>
    </w:p>
    <w:p w14:paraId="06BE68CE" w14:textId="77777777" w:rsidR="00A47EC6" w:rsidRDefault="00A47EC6" w:rsidP="00A47EC6"/>
    <w:p w14:paraId="7FCBF791" w14:textId="6D68C06C" w:rsidR="0096086E" w:rsidRDefault="004D2713" w:rsidP="0096086E">
      <w:pPr>
        <w:keepNext/>
      </w:pPr>
      <w:r>
        <w:t xml:space="preserve">The tester knew that the server was hosted in a Linux machine and therefore wanted to </w:t>
      </w:r>
      <w:r w:rsidR="0032263B">
        <w:t>try</w:t>
      </w:r>
      <w:r>
        <w:t xml:space="preserve"> and load the file “/etc/passwd” which contains information regarding the accounts on the Linux machine and may include password hashes, depending on the set up of the server. To complete this the tester replaced “delivery.php” with “../../../../../../etc/passwd”. The reason that the tester included multiple </w:t>
      </w:r>
      <w:r w:rsidR="00936012">
        <w:t xml:space="preserve">“../” before inputting the file they wanted was to navigate through the filesystem, as web servers are often hosted in the directory </w:t>
      </w:r>
      <w:r w:rsidR="008A5AB3">
        <w:t>“/var/www/html” they would need to move back through the directory before being able to go up through the tree</w:t>
      </w:r>
      <w:r w:rsidR="006B6923">
        <w:t xml:space="preserve">. The tester then pressed enter and the contents of the “/etc/passwd” file </w:t>
      </w:r>
      <w:r w:rsidR="006B6923">
        <w:lastRenderedPageBreak/>
        <w:t xml:space="preserve">was loaded, proving that there </w:t>
      </w:r>
      <w:r w:rsidR="0032263B">
        <w:t>were</w:t>
      </w:r>
      <w:r w:rsidR="006B6923">
        <w:t xml:space="preserve"> capabilities to read any </w:t>
      </w:r>
      <w:r w:rsidR="0096086E">
        <w:t>file on the system.</w:t>
      </w:r>
      <w:r w:rsidR="0096086E">
        <w:rPr>
          <w:noProof/>
        </w:rPr>
        <w:drawing>
          <wp:inline distT="0" distB="0" distL="0" distR="0" wp14:anchorId="5CF9EF1E" wp14:editId="05021173">
            <wp:extent cx="5934075" cy="3409950"/>
            <wp:effectExtent l="0" t="0" r="9525" b="0"/>
            <wp:docPr id="215681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409950"/>
                    </a:xfrm>
                    <a:prstGeom prst="rect">
                      <a:avLst/>
                    </a:prstGeom>
                    <a:noFill/>
                    <a:ln>
                      <a:noFill/>
                    </a:ln>
                  </pic:spPr>
                </pic:pic>
              </a:graphicData>
            </a:graphic>
          </wp:inline>
        </w:drawing>
      </w:r>
    </w:p>
    <w:p w14:paraId="6A41E551" w14:textId="4B2E7CC7" w:rsidR="00A47EC6" w:rsidRDefault="0096086E" w:rsidP="0096086E">
      <w:pPr>
        <w:pStyle w:val="Caption"/>
      </w:pPr>
      <w:bookmarkStart w:id="42" w:name="_Ref149926445"/>
      <w:r>
        <w:t xml:space="preserve">Figure </w:t>
      </w:r>
      <w:r>
        <w:fldChar w:fldCharType="begin"/>
      </w:r>
      <w:r>
        <w:instrText xml:space="preserve"> SEQ Figure \* ARABIC </w:instrText>
      </w:r>
      <w:r>
        <w:fldChar w:fldCharType="separate"/>
      </w:r>
      <w:r w:rsidR="001909EF">
        <w:rPr>
          <w:noProof/>
        </w:rPr>
        <w:t>34</w:t>
      </w:r>
      <w:r>
        <w:fldChar w:fldCharType="end"/>
      </w:r>
      <w:bookmarkEnd w:id="42"/>
      <w:r>
        <w:t xml:space="preserve"> - Proof of Directory Traversal with /etc/passwd</w:t>
      </w:r>
    </w:p>
    <w:p w14:paraId="0BBA16B6" w14:textId="77777777" w:rsidR="00126A76" w:rsidRDefault="00126A76" w:rsidP="00126A76"/>
    <w:p w14:paraId="678E242F" w14:textId="240B544F" w:rsidR="00126A76" w:rsidRDefault="00E23061" w:rsidP="00E23061">
      <w:pPr>
        <w:pStyle w:val="Heading2"/>
      </w:pPr>
      <w:bookmarkStart w:id="43" w:name="_Toc153104630"/>
      <w:r>
        <w:t>Session Management Testing</w:t>
      </w:r>
      <w:bookmarkEnd w:id="43"/>
    </w:p>
    <w:p w14:paraId="7150B8C1" w14:textId="1DCC11E0" w:rsidR="00E23061" w:rsidRDefault="004228D1" w:rsidP="004228D1">
      <w:pPr>
        <w:pStyle w:val="Heading3"/>
      </w:pPr>
      <w:bookmarkStart w:id="44" w:name="_Toc153104631"/>
      <w:r>
        <w:t>Testing for Session Management Schema</w:t>
      </w:r>
      <w:bookmarkEnd w:id="44"/>
    </w:p>
    <w:p w14:paraId="377E9E69" w14:textId="52E16C84" w:rsidR="004228D1" w:rsidRDefault="00786BC7" w:rsidP="004228D1">
      <w:r>
        <w:t>As the tester mentioned in Section 2.5.1</w:t>
      </w:r>
      <w:r w:rsidR="005A70C4">
        <w:t>, the tester had noticed the creation of a cookie called “SecretCookie”</w:t>
      </w:r>
      <w:r w:rsidR="00D25212">
        <w:t xml:space="preserve">, and due to the HTTP protocol being used on this website, this cookie was available for the tester to grab and attempt to reverse engineer. The tester noticed that this cookie appeared to be encoded in Base64 and used the online tool created by GCHQ, CyberChef, to decrypt the </w:t>
      </w:r>
      <w:r w:rsidR="00CD0BA2">
        <w:t xml:space="preserve">cookie and the output can be seen in </w:t>
      </w:r>
      <w:r w:rsidR="00FE267E">
        <w:fldChar w:fldCharType="begin"/>
      </w:r>
      <w:r w:rsidR="00FE267E">
        <w:instrText xml:space="preserve"> REF _Ref150071902 \h </w:instrText>
      </w:r>
      <w:r w:rsidR="00FE267E">
        <w:fldChar w:fldCharType="separate"/>
      </w:r>
      <w:r w:rsidR="00FE267E">
        <w:t xml:space="preserve">Figure </w:t>
      </w:r>
      <w:r w:rsidR="00FE267E">
        <w:rPr>
          <w:noProof/>
        </w:rPr>
        <w:t>35</w:t>
      </w:r>
      <w:r w:rsidR="00FE267E">
        <w:fldChar w:fldCharType="end"/>
      </w:r>
      <w:r w:rsidR="00CD0BA2">
        <w:t>.</w:t>
      </w:r>
    </w:p>
    <w:p w14:paraId="05387BF5" w14:textId="77777777" w:rsidR="0022715D" w:rsidRDefault="0022715D" w:rsidP="0022715D">
      <w:pPr>
        <w:keepNext/>
      </w:pPr>
      <w:r>
        <w:rPr>
          <w:noProof/>
        </w:rPr>
        <w:lastRenderedPageBreak/>
        <w:drawing>
          <wp:inline distT="0" distB="0" distL="0" distR="0" wp14:anchorId="3A777712" wp14:editId="73488569">
            <wp:extent cx="5934075" cy="3105150"/>
            <wp:effectExtent l="0" t="0" r="9525" b="0"/>
            <wp:docPr id="1012194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14:paraId="589DC208" w14:textId="3ED984A2" w:rsidR="003A5A1B" w:rsidRDefault="0022715D" w:rsidP="0022715D">
      <w:pPr>
        <w:pStyle w:val="Caption"/>
      </w:pPr>
      <w:bookmarkStart w:id="45" w:name="_Ref150071902"/>
      <w:r>
        <w:t xml:space="preserve">Figure </w:t>
      </w:r>
      <w:r>
        <w:fldChar w:fldCharType="begin"/>
      </w:r>
      <w:r>
        <w:instrText xml:space="preserve"> SEQ Figure \* ARABIC </w:instrText>
      </w:r>
      <w:r>
        <w:fldChar w:fldCharType="separate"/>
      </w:r>
      <w:r w:rsidR="001909EF">
        <w:rPr>
          <w:noProof/>
        </w:rPr>
        <w:t>35</w:t>
      </w:r>
      <w:r>
        <w:fldChar w:fldCharType="end"/>
      </w:r>
      <w:bookmarkEnd w:id="45"/>
      <w:r>
        <w:t xml:space="preserve"> - CyberChef showing the decryption of the SecretCookie</w:t>
      </w:r>
    </w:p>
    <w:p w14:paraId="4AC7CE3A" w14:textId="77777777" w:rsidR="0022715D" w:rsidRDefault="0022715D" w:rsidP="0022715D"/>
    <w:p w14:paraId="4E19689C" w14:textId="77777777" w:rsidR="009B3E54" w:rsidRDefault="0022715D" w:rsidP="009B3E54">
      <w:pPr>
        <w:keepNext/>
      </w:pPr>
      <w:r>
        <w:t xml:space="preserve">The tester noticed that the contents of the first two sections of the cookie were the correct length in characters for the admin credentials, although were not the admin credentials, and was unsure on the </w:t>
      </w:r>
      <w:r w:rsidR="00CD2B24">
        <w:t>third portion of the cookie although after some testing noticed that the first two sections were encoded in “</w:t>
      </w:r>
      <w:r w:rsidR="00D9664F">
        <w:t>ROT-13</w:t>
      </w:r>
      <w:r w:rsidR="00CD2B24">
        <w:t xml:space="preserve">” which is a common cipher </w:t>
      </w:r>
      <w:r w:rsidR="00F7387E">
        <w:t xml:space="preserve">which rotates the characters a certain amount of letters further in the alphabet then their current position. For example, using </w:t>
      </w:r>
      <w:r w:rsidR="00D9664F">
        <w:t>ROT-13</w:t>
      </w:r>
      <w:r w:rsidR="00F7387E">
        <w:t xml:space="preserve"> the character “A” would become “</w:t>
      </w:r>
      <w:r w:rsidR="00722894">
        <w:t>N</w:t>
      </w:r>
      <w:r w:rsidR="00F7387E">
        <w:t>” because</w:t>
      </w:r>
      <w:r w:rsidR="00722894">
        <w:t xml:space="preserve"> “A” is the first character in the alphabet and “N” is the 14th character. </w:t>
      </w:r>
      <w:r w:rsidR="00D9664F">
        <w:t xml:space="preserve">After decoding the ROT-13 encoded </w:t>
      </w:r>
      <w:r w:rsidR="002C524E">
        <w:t>sections, the tester was greeted with the admin credentials.</w:t>
      </w:r>
      <w:r w:rsidR="009B3E54">
        <w:rPr>
          <w:noProof/>
        </w:rPr>
        <w:drawing>
          <wp:inline distT="0" distB="0" distL="0" distR="0" wp14:anchorId="75153E2F" wp14:editId="2F7DF08F">
            <wp:extent cx="4762500" cy="1704975"/>
            <wp:effectExtent l="0" t="0" r="0" b="9525"/>
            <wp:docPr id="6134850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1704975"/>
                    </a:xfrm>
                    <a:prstGeom prst="rect">
                      <a:avLst/>
                    </a:prstGeom>
                    <a:noFill/>
                    <a:ln>
                      <a:noFill/>
                    </a:ln>
                  </pic:spPr>
                </pic:pic>
              </a:graphicData>
            </a:graphic>
          </wp:inline>
        </w:drawing>
      </w:r>
    </w:p>
    <w:p w14:paraId="7A58D8D1" w14:textId="21DD6631" w:rsidR="009B3E54" w:rsidRDefault="009B3E54" w:rsidP="009C58D6">
      <w:pPr>
        <w:pStyle w:val="Caption"/>
      </w:pPr>
      <w:r>
        <w:t xml:space="preserve">Figure </w:t>
      </w:r>
      <w:r>
        <w:fldChar w:fldCharType="begin"/>
      </w:r>
      <w:r>
        <w:instrText xml:space="preserve"> SEQ Figure \* ARABIC </w:instrText>
      </w:r>
      <w:r>
        <w:fldChar w:fldCharType="separate"/>
      </w:r>
      <w:r w:rsidR="001909EF">
        <w:rPr>
          <w:noProof/>
        </w:rPr>
        <w:t>36</w:t>
      </w:r>
      <w:r>
        <w:fldChar w:fldCharType="end"/>
      </w:r>
      <w:r>
        <w:t xml:space="preserve"> - Showing the admin credentials were encoded in ROT-13</w:t>
      </w:r>
    </w:p>
    <w:p w14:paraId="62119477" w14:textId="5A492464" w:rsidR="00B6033B" w:rsidRDefault="00B6033B" w:rsidP="009B3E54">
      <w:r>
        <w:t>The tester decided to look more into the final section of the cookie in the following section.</w:t>
      </w:r>
    </w:p>
    <w:p w14:paraId="58C97931" w14:textId="77777777" w:rsidR="00B6033B" w:rsidRDefault="00B6033B" w:rsidP="009B3E54"/>
    <w:p w14:paraId="2E543B96" w14:textId="77777777" w:rsidR="00B6033B" w:rsidRDefault="00B6033B" w:rsidP="009B3E54"/>
    <w:p w14:paraId="7BE58DEF" w14:textId="2FB6B508" w:rsidR="0013124E" w:rsidRDefault="00452487" w:rsidP="00452487">
      <w:pPr>
        <w:pStyle w:val="Heading3"/>
      </w:pPr>
      <w:bookmarkStart w:id="46" w:name="_Toc153104632"/>
      <w:r>
        <w:lastRenderedPageBreak/>
        <w:t>Testing for Cookie Attributes</w:t>
      </w:r>
      <w:bookmarkEnd w:id="46"/>
    </w:p>
    <w:p w14:paraId="519224C6" w14:textId="65B8E505" w:rsidR="00626654" w:rsidRDefault="00CE0228" w:rsidP="00626654">
      <w:pPr>
        <w:keepNext/>
      </w:pPr>
      <w:r>
        <w:t xml:space="preserve">The tester was unsure on what the number at the end of the cookie meant but wondered whether it could be related to the time that they had created the cookie, and whether this was a UNIX </w:t>
      </w:r>
      <w:r w:rsidR="009C58D6">
        <w:t>timestamp. A</w:t>
      </w:r>
      <w:r w:rsidR="00B259C1">
        <w:t xml:space="preserve">fter using an online converter, </w:t>
      </w:r>
      <w:r w:rsidR="009C58D6">
        <w:t xml:space="preserve">the tester </w:t>
      </w:r>
      <w:r w:rsidR="00B259C1">
        <w:t>was shown that it was, indicating the time that the cookie was set</w:t>
      </w:r>
      <w:r w:rsidR="009C58D6">
        <w:t xml:space="preserve"> was the contents of the final section of the cookie</w:t>
      </w:r>
      <w:r w:rsidR="00B259C1">
        <w:t>.</w:t>
      </w:r>
      <w:r w:rsidR="00626654">
        <w:rPr>
          <w:noProof/>
        </w:rPr>
        <w:drawing>
          <wp:inline distT="0" distB="0" distL="0" distR="0" wp14:anchorId="3EA29A0D" wp14:editId="0239C5AF">
            <wp:extent cx="5943600" cy="3638550"/>
            <wp:effectExtent l="0" t="0" r="0" b="0"/>
            <wp:docPr id="11054150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5E549CF0" w14:textId="234648C6" w:rsidR="009B3E54" w:rsidRDefault="00626654" w:rsidP="00626654">
      <w:pPr>
        <w:pStyle w:val="Caption"/>
      </w:pPr>
      <w:r>
        <w:t xml:space="preserve">Figure </w:t>
      </w:r>
      <w:r>
        <w:fldChar w:fldCharType="begin"/>
      </w:r>
      <w:r>
        <w:instrText xml:space="preserve"> SEQ Figure \* ARABIC </w:instrText>
      </w:r>
      <w:r>
        <w:fldChar w:fldCharType="separate"/>
      </w:r>
      <w:r w:rsidR="001909EF">
        <w:rPr>
          <w:noProof/>
        </w:rPr>
        <w:t>37</w:t>
      </w:r>
      <w:r>
        <w:fldChar w:fldCharType="end"/>
      </w:r>
      <w:r>
        <w:t xml:space="preserve"> - Unix Timestamp showing the time that the login happened</w:t>
      </w:r>
    </w:p>
    <w:p w14:paraId="3A6B187D" w14:textId="77777777" w:rsidR="00BC125D" w:rsidRDefault="00BC125D" w:rsidP="00BC125D"/>
    <w:p w14:paraId="79FA5EC2" w14:textId="4F7AB503" w:rsidR="00BC125D" w:rsidRDefault="00BC125D" w:rsidP="00BC125D">
      <w:pPr>
        <w:pStyle w:val="Heading3"/>
      </w:pPr>
      <w:bookmarkStart w:id="47" w:name="_Toc153104633"/>
      <w:r>
        <w:t>Testing for Session Fixation</w:t>
      </w:r>
      <w:bookmarkEnd w:id="47"/>
    </w:p>
    <w:p w14:paraId="72EA0DC2" w14:textId="32D966D5" w:rsidR="00BC125D" w:rsidRDefault="00BC125D" w:rsidP="00BC125D">
      <w:r>
        <w:t xml:space="preserve">Session fixation is a synonym for </w:t>
      </w:r>
      <w:r w:rsidR="002C09F2">
        <w:t>cookie hijacking</w:t>
      </w:r>
      <w:r w:rsidR="006B4471">
        <w:t xml:space="preserve">, which is the process of taking over another account without going through the correct authentication processes which, in this case, would be through the login page. The tester tested whether they were able to bypass the intended login </w:t>
      </w:r>
      <w:r w:rsidR="00176A5A">
        <w:t>processes by first, logging into the account credentials they had been provided and storing the “SecretCookie” that would be created</w:t>
      </w:r>
      <w:r w:rsidR="00E54277">
        <w:t>, followed by logging out of their account and manually adding the cookie to their browser, to see whether they would then be logged back in as the “Hacklab” user.</w:t>
      </w:r>
    </w:p>
    <w:p w14:paraId="08D6C261" w14:textId="77777777" w:rsidR="003E35DD" w:rsidRDefault="00A85F62" w:rsidP="003E35DD">
      <w:pPr>
        <w:keepNext/>
      </w:pPr>
      <w:r>
        <w:rPr>
          <w:noProof/>
        </w:rPr>
        <w:drawing>
          <wp:inline distT="0" distB="0" distL="0" distR="0" wp14:anchorId="522F3058" wp14:editId="2699D904">
            <wp:extent cx="5943600" cy="1295400"/>
            <wp:effectExtent l="0" t="0" r="0" b="0"/>
            <wp:docPr id="1705973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295400"/>
                    </a:xfrm>
                    <a:prstGeom prst="rect">
                      <a:avLst/>
                    </a:prstGeom>
                    <a:noFill/>
                    <a:ln>
                      <a:noFill/>
                    </a:ln>
                  </pic:spPr>
                </pic:pic>
              </a:graphicData>
            </a:graphic>
          </wp:inline>
        </w:drawing>
      </w:r>
    </w:p>
    <w:p w14:paraId="31EBAF13" w14:textId="53124451" w:rsidR="003E35DD" w:rsidRDefault="003E35DD" w:rsidP="003E35DD">
      <w:pPr>
        <w:pStyle w:val="Caption"/>
      </w:pPr>
      <w:r>
        <w:t xml:space="preserve">Figure </w:t>
      </w:r>
      <w:r>
        <w:fldChar w:fldCharType="begin"/>
      </w:r>
      <w:r>
        <w:instrText xml:space="preserve"> SEQ Figure \* ARABIC </w:instrText>
      </w:r>
      <w:r>
        <w:fldChar w:fldCharType="separate"/>
      </w:r>
      <w:r w:rsidR="001909EF">
        <w:rPr>
          <w:noProof/>
        </w:rPr>
        <w:t>38</w:t>
      </w:r>
      <w:r>
        <w:fldChar w:fldCharType="end"/>
      </w:r>
      <w:r>
        <w:t xml:space="preserve"> - Part 1, copying the cookie for the "Hacklab" user</w:t>
      </w:r>
    </w:p>
    <w:p w14:paraId="460454A3" w14:textId="77777777" w:rsidR="003E35DD" w:rsidRDefault="003E35DD" w:rsidP="003E35DD">
      <w:pPr>
        <w:keepNext/>
      </w:pPr>
      <w:r>
        <w:rPr>
          <w:noProof/>
        </w:rPr>
        <w:lastRenderedPageBreak/>
        <w:drawing>
          <wp:inline distT="0" distB="0" distL="0" distR="0" wp14:anchorId="363CAC2F" wp14:editId="0ECE0E79">
            <wp:extent cx="5934075" cy="3267075"/>
            <wp:effectExtent l="0" t="0" r="9525" b="9525"/>
            <wp:docPr id="10157997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267075"/>
                    </a:xfrm>
                    <a:prstGeom prst="rect">
                      <a:avLst/>
                    </a:prstGeom>
                    <a:noFill/>
                    <a:ln>
                      <a:noFill/>
                    </a:ln>
                  </pic:spPr>
                </pic:pic>
              </a:graphicData>
            </a:graphic>
          </wp:inline>
        </w:drawing>
      </w:r>
    </w:p>
    <w:p w14:paraId="4842F069" w14:textId="229B0326" w:rsidR="00E54277" w:rsidRDefault="003E35DD" w:rsidP="003E35DD">
      <w:pPr>
        <w:pStyle w:val="Caption"/>
      </w:pPr>
      <w:r>
        <w:t xml:space="preserve">Figure </w:t>
      </w:r>
      <w:r>
        <w:fldChar w:fldCharType="begin"/>
      </w:r>
      <w:r>
        <w:instrText xml:space="preserve"> SEQ Figure \* ARABIC </w:instrText>
      </w:r>
      <w:r>
        <w:fldChar w:fldCharType="separate"/>
      </w:r>
      <w:r w:rsidR="001909EF">
        <w:rPr>
          <w:noProof/>
        </w:rPr>
        <w:t>39</w:t>
      </w:r>
      <w:r>
        <w:fldChar w:fldCharType="end"/>
      </w:r>
      <w:r>
        <w:t xml:space="preserve"> - Part 2, creating the "SecretCookie” with the value copied from Part 1</w:t>
      </w:r>
    </w:p>
    <w:p w14:paraId="45500223" w14:textId="77777777" w:rsidR="000A03B2" w:rsidRDefault="000A03B2" w:rsidP="000A03B2">
      <w:pPr>
        <w:keepNext/>
      </w:pPr>
      <w:r>
        <w:rPr>
          <w:noProof/>
        </w:rPr>
        <w:drawing>
          <wp:inline distT="0" distB="0" distL="0" distR="0" wp14:anchorId="5D246263" wp14:editId="1AB1B2AA">
            <wp:extent cx="5943600" cy="2514600"/>
            <wp:effectExtent l="0" t="0" r="0" b="0"/>
            <wp:docPr id="20286155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14:paraId="7A0FB1D0" w14:textId="36BF0B09" w:rsidR="003E35DD" w:rsidRDefault="000A03B2" w:rsidP="000A03B2">
      <w:pPr>
        <w:pStyle w:val="Caption"/>
      </w:pPr>
      <w:r>
        <w:t xml:space="preserve">Figure </w:t>
      </w:r>
      <w:r>
        <w:fldChar w:fldCharType="begin"/>
      </w:r>
      <w:r>
        <w:instrText xml:space="preserve"> SEQ Figure \* ARABIC </w:instrText>
      </w:r>
      <w:r>
        <w:fldChar w:fldCharType="separate"/>
      </w:r>
      <w:r w:rsidR="001909EF">
        <w:rPr>
          <w:noProof/>
        </w:rPr>
        <w:t>40</w:t>
      </w:r>
      <w:r>
        <w:fldChar w:fldCharType="end"/>
      </w:r>
      <w:r>
        <w:t xml:space="preserve"> - Part 3, the exploit was unsuccessful</w:t>
      </w:r>
    </w:p>
    <w:p w14:paraId="03BA8BEE" w14:textId="77777777" w:rsidR="000A03B2" w:rsidRDefault="000A03B2" w:rsidP="000A03B2"/>
    <w:p w14:paraId="02FA6822" w14:textId="3EE2B1D7" w:rsidR="000A03B2" w:rsidRDefault="000A03B2" w:rsidP="000A03B2">
      <w:r>
        <w:t xml:space="preserve">The tester had shown that they were not able to perform a session hijack by </w:t>
      </w:r>
      <w:r w:rsidR="00F27083">
        <w:t>copying the contents of the cookie and creating a variable.</w:t>
      </w:r>
    </w:p>
    <w:p w14:paraId="77001411" w14:textId="77777777" w:rsidR="00BD4E8F" w:rsidRDefault="00BD4E8F" w:rsidP="000A03B2"/>
    <w:p w14:paraId="2623C498" w14:textId="7B5A0065" w:rsidR="00BD4E8F" w:rsidRDefault="007643AF" w:rsidP="00BD4E8F">
      <w:pPr>
        <w:pStyle w:val="Heading3"/>
      </w:pPr>
      <w:bookmarkStart w:id="48" w:name="_Toc153104634"/>
      <w:r>
        <w:t>Testing for Logout Functionality</w:t>
      </w:r>
      <w:bookmarkEnd w:id="48"/>
    </w:p>
    <w:p w14:paraId="6EE68873" w14:textId="57012255" w:rsidR="007643AF" w:rsidRDefault="000F73FE" w:rsidP="007643AF">
      <w:r>
        <w:t xml:space="preserve">To test the logout functionality of the website, the tester needed to access a page that both required authentication and had the capability to log them out, to which they chose the </w:t>
      </w:r>
      <w:r w:rsidR="00770796">
        <w:t xml:space="preserve">“Add to cart” page for an </w:t>
      </w:r>
      <w:r w:rsidR="00770796">
        <w:lastRenderedPageBreak/>
        <w:t xml:space="preserve">item. The tester then planned to log out of their account and see whether they could still access this page, as it would indicate whether the logout function had worked appropriately or not. What this test aimed to show was whether, if </w:t>
      </w:r>
      <w:r w:rsidR="002935A7">
        <w:t>a user was to change their password due to a malicious actor having access to their account, whether they would be logged out of the account or not.</w:t>
      </w:r>
    </w:p>
    <w:p w14:paraId="78B582F9" w14:textId="77777777" w:rsidR="00167C74" w:rsidRDefault="00167C74" w:rsidP="007643AF"/>
    <w:p w14:paraId="433A2AF9" w14:textId="77777777" w:rsidR="00167C74" w:rsidRDefault="00167C74" w:rsidP="00167C74">
      <w:pPr>
        <w:keepNext/>
      </w:pPr>
      <w:r>
        <w:rPr>
          <w:noProof/>
        </w:rPr>
        <w:drawing>
          <wp:inline distT="0" distB="0" distL="0" distR="0" wp14:anchorId="2161B796" wp14:editId="623F6844">
            <wp:extent cx="5934075" cy="6486525"/>
            <wp:effectExtent l="0" t="0" r="9525" b="9525"/>
            <wp:docPr id="9870114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6486525"/>
                    </a:xfrm>
                    <a:prstGeom prst="rect">
                      <a:avLst/>
                    </a:prstGeom>
                    <a:noFill/>
                    <a:ln>
                      <a:noFill/>
                    </a:ln>
                  </pic:spPr>
                </pic:pic>
              </a:graphicData>
            </a:graphic>
          </wp:inline>
        </w:drawing>
      </w:r>
    </w:p>
    <w:p w14:paraId="377741D6" w14:textId="7355588A" w:rsidR="00167C74" w:rsidRDefault="00167C74" w:rsidP="00167C74">
      <w:pPr>
        <w:pStyle w:val="Caption"/>
      </w:pPr>
      <w:r>
        <w:t xml:space="preserve">Figure </w:t>
      </w:r>
      <w:r>
        <w:fldChar w:fldCharType="begin"/>
      </w:r>
      <w:r>
        <w:instrText xml:space="preserve"> SEQ Figure \* ARABIC </w:instrText>
      </w:r>
      <w:r>
        <w:fldChar w:fldCharType="separate"/>
      </w:r>
      <w:r w:rsidR="001909EF">
        <w:rPr>
          <w:noProof/>
        </w:rPr>
        <w:t>41</w:t>
      </w:r>
      <w:r>
        <w:fldChar w:fldCharType="end"/>
      </w:r>
      <w:r>
        <w:t xml:space="preserve"> - Accessing a page that should require authentication whilst not being logged in</w:t>
      </w:r>
    </w:p>
    <w:p w14:paraId="2AB56B1C" w14:textId="77777777" w:rsidR="00AB573F" w:rsidRDefault="00AB573F" w:rsidP="00AB573F"/>
    <w:p w14:paraId="4282A5C6" w14:textId="09946A1D" w:rsidR="00AB573F" w:rsidRDefault="002028BE" w:rsidP="002028BE">
      <w:pPr>
        <w:pStyle w:val="Heading2"/>
      </w:pPr>
      <w:bookmarkStart w:id="49" w:name="_Toc153104635"/>
      <w:r>
        <w:lastRenderedPageBreak/>
        <w:t>Input Validation Testing</w:t>
      </w:r>
      <w:bookmarkEnd w:id="49"/>
    </w:p>
    <w:p w14:paraId="237435EC" w14:textId="496AA970" w:rsidR="002028BE" w:rsidRDefault="00EC6DB1" w:rsidP="00480B4E">
      <w:pPr>
        <w:pStyle w:val="Heading3"/>
      </w:pPr>
      <w:bookmarkStart w:id="50" w:name="_Toc153104636"/>
      <w:r>
        <w:t>Testing for Reflected Cross Site Scripting</w:t>
      </w:r>
      <w:bookmarkEnd w:id="50"/>
    </w:p>
    <w:p w14:paraId="564C2E04" w14:textId="2DE47138" w:rsidR="00EC6DB1" w:rsidRDefault="00EC6DB1" w:rsidP="00EC6DB1">
      <w:r>
        <w:t>From the testers OWASP ZAP scan, that can be found in Appendix B,</w:t>
      </w:r>
      <w:r w:rsidR="00B76F98">
        <w:t xml:space="preserve"> the tester was able to identify that the website was vulnerable to cross site scripting (XSS). XSS is a form of attack where code is injected into the browser through </w:t>
      </w:r>
      <w:r w:rsidR="00B53F22">
        <w:t xml:space="preserve">a user input field. Reflected XSS focuses on “non-persistent” XSS, which means that it is delivered and executed in the same request, whereas </w:t>
      </w:r>
      <w:r w:rsidR="00B004D7">
        <w:t>stored XSS is delivered and executed in separate requests.</w:t>
      </w:r>
    </w:p>
    <w:p w14:paraId="5EA0B4B1" w14:textId="77777777" w:rsidR="00E62632" w:rsidRDefault="00E62632" w:rsidP="00EC6DB1"/>
    <w:p w14:paraId="1E7D63A0" w14:textId="575AEB17" w:rsidR="00DA4051" w:rsidRDefault="00E62632" w:rsidP="00DA4051">
      <w:pPr>
        <w:keepNext/>
      </w:pPr>
      <w:r>
        <w:t xml:space="preserve">As shown in </w:t>
      </w:r>
      <w:r w:rsidR="00FE267E">
        <w:fldChar w:fldCharType="begin"/>
      </w:r>
      <w:r w:rsidR="00FE267E">
        <w:instrText xml:space="preserve"> REF _Ref150071918 \h </w:instrText>
      </w:r>
      <w:r w:rsidR="00FE267E">
        <w:fldChar w:fldCharType="separate"/>
      </w:r>
      <w:r w:rsidR="00FE267E">
        <w:t xml:space="preserve">Figure </w:t>
      </w:r>
      <w:r w:rsidR="00FE267E">
        <w:rPr>
          <w:noProof/>
        </w:rPr>
        <w:t>42</w:t>
      </w:r>
      <w:r w:rsidR="00FE267E">
        <w:fldChar w:fldCharType="end"/>
      </w:r>
      <w:r>
        <w:t xml:space="preserve">, the tester input a basic reflected XSS payload into the search input field </w:t>
      </w:r>
      <w:r w:rsidR="00432D40">
        <w:t>and when the tester clicked, “search” their payload was successfully executed and generated an alert from the webpage, with the contents “1”.</w:t>
      </w:r>
      <w:r w:rsidR="00DA4051">
        <w:rPr>
          <w:noProof/>
        </w:rPr>
        <w:drawing>
          <wp:inline distT="0" distB="0" distL="0" distR="0" wp14:anchorId="453496B3" wp14:editId="4305373E">
            <wp:extent cx="5934075" cy="3295650"/>
            <wp:effectExtent l="0" t="0" r="9525" b="0"/>
            <wp:docPr id="19293558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14:paraId="113AE204" w14:textId="0FA3B8D3" w:rsidR="00E62632" w:rsidRDefault="00DA4051" w:rsidP="00DA4051">
      <w:pPr>
        <w:pStyle w:val="Caption"/>
      </w:pPr>
      <w:bookmarkStart w:id="51" w:name="_Ref150071918"/>
      <w:r>
        <w:t xml:space="preserve">Figure </w:t>
      </w:r>
      <w:r>
        <w:fldChar w:fldCharType="begin"/>
      </w:r>
      <w:r>
        <w:instrText xml:space="preserve"> SEQ Figure \* ARABIC </w:instrText>
      </w:r>
      <w:r>
        <w:fldChar w:fldCharType="separate"/>
      </w:r>
      <w:r w:rsidR="001909EF">
        <w:rPr>
          <w:noProof/>
        </w:rPr>
        <w:t>42</w:t>
      </w:r>
      <w:r>
        <w:fldChar w:fldCharType="end"/>
      </w:r>
      <w:bookmarkEnd w:id="51"/>
      <w:r>
        <w:t xml:space="preserve"> - PoC for Reflected XSS</w:t>
      </w:r>
    </w:p>
    <w:p w14:paraId="2E75F8A5" w14:textId="77777777" w:rsidR="00DA4051" w:rsidRDefault="00DA4051" w:rsidP="00DA4051"/>
    <w:p w14:paraId="25B710B4" w14:textId="07508D0B" w:rsidR="00DA4051" w:rsidRDefault="00DA4051" w:rsidP="00DA4051">
      <w:pPr>
        <w:pStyle w:val="Heading3"/>
      </w:pPr>
      <w:bookmarkStart w:id="52" w:name="_Toc153104637"/>
      <w:r>
        <w:t>Testing for Stored Cross Site Scripting</w:t>
      </w:r>
      <w:bookmarkEnd w:id="52"/>
    </w:p>
    <w:p w14:paraId="3D7CB2AB" w14:textId="77777777" w:rsidR="00E32D0B" w:rsidRDefault="00DA4051" w:rsidP="00E32D0B">
      <w:pPr>
        <w:keepNext/>
      </w:pPr>
      <w:r>
        <w:t xml:space="preserve">As mentioned in the above section, the </w:t>
      </w:r>
      <w:r w:rsidR="00C3094C">
        <w:t xml:space="preserve">tester was going to test for somewhere on the site where they could upload a piece of malicious code that, when loaded, would trigger an XSS payload. For this tester, the tester intended to </w:t>
      </w:r>
      <w:r w:rsidR="00F45C8E">
        <w:t xml:space="preserve">create a new account and set the “name” field to their XSS payload, and then log </w:t>
      </w:r>
      <w:r w:rsidR="00F45C8E">
        <w:lastRenderedPageBreak/>
        <w:t xml:space="preserve">into the admin account, and load the database, to see whether this would execute their payload. </w:t>
      </w:r>
      <w:r w:rsidR="00E32D0B">
        <w:rPr>
          <w:noProof/>
        </w:rPr>
        <w:drawing>
          <wp:inline distT="0" distB="0" distL="0" distR="0" wp14:anchorId="4BC7E9B9" wp14:editId="715EF661">
            <wp:extent cx="4476750" cy="2314575"/>
            <wp:effectExtent l="0" t="0" r="0" b="9525"/>
            <wp:docPr id="1627616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76750" cy="2314575"/>
                    </a:xfrm>
                    <a:prstGeom prst="rect">
                      <a:avLst/>
                    </a:prstGeom>
                    <a:noFill/>
                    <a:ln>
                      <a:noFill/>
                    </a:ln>
                  </pic:spPr>
                </pic:pic>
              </a:graphicData>
            </a:graphic>
          </wp:inline>
        </w:drawing>
      </w:r>
    </w:p>
    <w:p w14:paraId="73DF2216" w14:textId="51E79582" w:rsidR="00E32D0B" w:rsidRDefault="00E32D0B" w:rsidP="00E32D0B">
      <w:pPr>
        <w:pStyle w:val="Caption"/>
      </w:pPr>
      <w:r>
        <w:t xml:space="preserve">Figure </w:t>
      </w:r>
      <w:r>
        <w:fldChar w:fldCharType="begin"/>
      </w:r>
      <w:r>
        <w:instrText xml:space="preserve"> SEQ Figure \* ARABIC </w:instrText>
      </w:r>
      <w:r>
        <w:fldChar w:fldCharType="separate"/>
      </w:r>
      <w:r w:rsidR="001909EF">
        <w:rPr>
          <w:noProof/>
        </w:rPr>
        <w:t>43</w:t>
      </w:r>
      <w:r>
        <w:fldChar w:fldCharType="end"/>
      </w:r>
      <w:r>
        <w:t xml:space="preserve"> - Payload for Stored XSS</w:t>
      </w:r>
    </w:p>
    <w:p w14:paraId="090A933E" w14:textId="77777777" w:rsidR="00E32D0B" w:rsidRDefault="00E32D0B" w:rsidP="00E32D0B"/>
    <w:p w14:paraId="49EBCA2C" w14:textId="1F1FCBA1" w:rsidR="00E32D0B" w:rsidRPr="00E32D0B" w:rsidRDefault="00E32D0B" w:rsidP="00E32D0B">
      <w:r>
        <w:t xml:space="preserve">After submitting their account, there was no errors and their user was successfully created. The tester then logged into the admin account and attempted to load the “viewusers” page when they were greeted with an alert containing their payload, showing that they had </w:t>
      </w:r>
      <w:r w:rsidR="00A44E3B">
        <w:t>a proof of conce</w:t>
      </w:r>
      <w:r w:rsidR="006E3ADF">
        <w:t>pt for stored XSS.</w:t>
      </w:r>
    </w:p>
    <w:p w14:paraId="47EF43AF" w14:textId="77777777" w:rsidR="00E32D0B" w:rsidRDefault="00E32D0B" w:rsidP="00E32D0B"/>
    <w:p w14:paraId="512B815B" w14:textId="77777777" w:rsidR="00D641EC" w:rsidRDefault="00E32D0B" w:rsidP="00D641EC">
      <w:pPr>
        <w:keepNext/>
      </w:pPr>
      <w:r>
        <w:rPr>
          <w:noProof/>
        </w:rPr>
        <w:drawing>
          <wp:inline distT="0" distB="0" distL="0" distR="0" wp14:anchorId="2B468218" wp14:editId="59337845">
            <wp:extent cx="5934075" cy="2390775"/>
            <wp:effectExtent l="0" t="0" r="9525" b="9525"/>
            <wp:docPr id="7582894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2390775"/>
                    </a:xfrm>
                    <a:prstGeom prst="rect">
                      <a:avLst/>
                    </a:prstGeom>
                    <a:noFill/>
                    <a:ln>
                      <a:noFill/>
                    </a:ln>
                  </pic:spPr>
                </pic:pic>
              </a:graphicData>
            </a:graphic>
          </wp:inline>
        </w:drawing>
      </w:r>
    </w:p>
    <w:p w14:paraId="2E1DA1A6" w14:textId="6A5044FD" w:rsidR="00021865" w:rsidRDefault="00D641EC" w:rsidP="00021865">
      <w:pPr>
        <w:pStyle w:val="Caption"/>
      </w:pPr>
      <w:bookmarkStart w:id="53" w:name="_Ref150071930"/>
      <w:r>
        <w:t xml:space="preserve">Figure </w:t>
      </w:r>
      <w:r>
        <w:fldChar w:fldCharType="begin"/>
      </w:r>
      <w:r>
        <w:instrText xml:space="preserve"> SEQ Figure \* ARABIC </w:instrText>
      </w:r>
      <w:r>
        <w:fldChar w:fldCharType="separate"/>
      </w:r>
      <w:r w:rsidR="001909EF">
        <w:rPr>
          <w:noProof/>
        </w:rPr>
        <w:t>44</w:t>
      </w:r>
      <w:r>
        <w:fldChar w:fldCharType="end"/>
      </w:r>
      <w:bookmarkEnd w:id="53"/>
      <w:r>
        <w:t xml:space="preserve"> - PoC for Stored XSS</w:t>
      </w:r>
    </w:p>
    <w:p w14:paraId="2A6F6F7E" w14:textId="77777777" w:rsidR="00021865" w:rsidRPr="00021865" w:rsidRDefault="00021865" w:rsidP="00021865"/>
    <w:p w14:paraId="45E00670" w14:textId="5ABA09FA" w:rsidR="00021865" w:rsidRDefault="00C3094C" w:rsidP="00021865">
      <w:pPr>
        <w:pStyle w:val="Heading3"/>
      </w:pPr>
      <w:r>
        <w:t xml:space="preserve"> </w:t>
      </w:r>
      <w:bookmarkStart w:id="54" w:name="_Toc153104638"/>
      <w:r w:rsidR="00021865">
        <w:t>Testing for SQL Injection</w:t>
      </w:r>
      <w:bookmarkEnd w:id="54"/>
    </w:p>
    <w:p w14:paraId="66C23857" w14:textId="0AABD43B" w:rsidR="00021865" w:rsidRDefault="007507B1" w:rsidP="00021865">
      <w:r>
        <w:t xml:space="preserve">The tester had identified through looking for various kinds of blind SQL </w:t>
      </w:r>
      <w:r w:rsidR="0032263B">
        <w:t>injection (</w:t>
      </w:r>
      <w:r>
        <w:t xml:space="preserve">SQLi) that the website was vulnerable to “time based SQLi”. </w:t>
      </w:r>
      <w:r w:rsidR="00D30B5D">
        <w:t xml:space="preserve">Time based SQLi is a kind of SQLi that utilises the “sleep” function to show that the users query is interacting with the database. </w:t>
      </w:r>
    </w:p>
    <w:p w14:paraId="66739691" w14:textId="77777777" w:rsidR="002A32BD" w:rsidRDefault="002A32BD" w:rsidP="00021865"/>
    <w:p w14:paraId="64596046" w14:textId="6D07B682" w:rsidR="00156F1B" w:rsidRDefault="002A32BD" w:rsidP="00156F1B">
      <w:pPr>
        <w:keepNext/>
      </w:pPr>
      <w:r>
        <w:lastRenderedPageBreak/>
        <w:t xml:space="preserve">The tester used various syntax to create a query that would show a proof of concept </w:t>
      </w:r>
      <w:r w:rsidR="005B29BE">
        <w:t xml:space="preserve">regarding time based SQLi and eventually found that “ </w:t>
      </w:r>
      <w:r w:rsidR="005B29BE" w:rsidRPr="005B29BE">
        <w:t>' or sleep(5)#</w:t>
      </w:r>
      <w:r w:rsidR="005B29BE">
        <w:t xml:space="preserve"> “ was a </w:t>
      </w:r>
      <w:r w:rsidR="007334F9">
        <w:t xml:space="preserve">valid payload in the “username” field when attempting to log into a user account. By inputting a random username and then the query mentioned above, the webpage would hold for 5 seconds before eventually returning an alert box telling the user that </w:t>
      </w:r>
      <w:r w:rsidR="009E577B">
        <w:t xml:space="preserve">they had not inputted a valid password and therefore could not log in. A screenshot showing this can be found below in </w:t>
      </w:r>
      <w:r w:rsidR="00FE267E">
        <w:fldChar w:fldCharType="begin"/>
      </w:r>
      <w:r w:rsidR="00FE267E">
        <w:instrText xml:space="preserve"> REF _Ref149926453 \h </w:instrText>
      </w:r>
      <w:r w:rsidR="00FE267E">
        <w:fldChar w:fldCharType="separate"/>
      </w:r>
      <w:r w:rsidR="00FE267E">
        <w:t xml:space="preserve">Figure </w:t>
      </w:r>
      <w:r w:rsidR="00FE267E">
        <w:rPr>
          <w:noProof/>
        </w:rPr>
        <w:t>45</w:t>
      </w:r>
      <w:r w:rsidR="00FE267E">
        <w:fldChar w:fldCharType="end"/>
      </w:r>
      <w:r w:rsidR="009E577B">
        <w:t>.</w:t>
      </w:r>
      <w:r w:rsidR="00156F1B">
        <w:rPr>
          <w:noProof/>
        </w:rPr>
        <w:drawing>
          <wp:inline distT="0" distB="0" distL="0" distR="0" wp14:anchorId="1968E3E8" wp14:editId="3B7D83BB">
            <wp:extent cx="5943600" cy="1162050"/>
            <wp:effectExtent l="0" t="0" r="0" b="0"/>
            <wp:docPr id="1795729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162050"/>
                    </a:xfrm>
                    <a:prstGeom prst="rect">
                      <a:avLst/>
                    </a:prstGeom>
                    <a:noFill/>
                    <a:ln>
                      <a:noFill/>
                    </a:ln>
                  </pic:spPr>
                </pic:pic>
              </a:graphicData>
            </a:graphic>
          </wp:inline>
        </w:drawing>
      </w:r>
    </w:p>
    <w:p w14:paraId="4BCAA53C" w14:textId="14759A94" w:rsidR="002A32BD" w:rsidRDefault="00156F1B" w:rsidP="00156F1B">
      <w:pPr>
        <w:pStyle w:val="Caption"/>
      </w:pPr>
      <w:bookmarkStart w:id="55" w:name="_Ref149926453"/>
      <w:r>
        <w:t xml:space="preserve">Figure </w:t>
      </w:r>
      <w:r>
        <w:fldChar w:fldCharType="begin"/>
      </w:r>
      <w:r>
        <w:instrText xml:space="preserve"> SEQ Figure \* ARABIC </w:instrText>
      </w:r>
      <w:r>
        <w:fldChar w:fldCharType="separate"/>
      </w:r>
      <w:r w:rsidR="001909EF">
        <w:rPr>
          <w:noProof/>
        </w:rPr>
        <w:t>45</w:t>
      </w:r>
      <w:r>
        <w:fldChar w:fldCharType="end"/>
      </w:r>
      <w:bookmarkEnd w:id="55"/>
      <w:r>
        <w:t xml:space="preserve"> - PoC for Time Based SQLi</w:t>
      </w:r>
    </w:p>
    <w:p w14:paraId="78AD1E37" w14:textId="77777777" w:rsidR="00894F2C" w:rsidRDefault="00894F2C" w:rsidP="00894F2C"/>
    <w:p w14:paraId="0809A84F" w14:textId="6D681DE8" w:rsidR="00894F2C" w:rsidRDefault="00894F2C" w:rsidP="00894F2C">
      <w:pPr>
        <w:pStyle w:val="Heading3"/>
      </w:pPr>
      <w:bookmarkStart w:id="56" w:name="_Toc153104639"/>
      <w:r>
        <w:t>Testing for Incubated Vulnerability</w:t>
      </w:r>
      <w:bookmarkEnd w:id="56"/>
    </w:p>
    <w:p w14:paraId="7315844F" w14:textId="3474CFD7" w:rsidR="00EA7543" w:rsidRDefault="00196E79" w:rsidP="00EA7543">
      <w:pPr>
        <w:keepNext/>
      </w:pPr>
      <w:r>
        <w:t xml:space="preserve">Through the </w:t>
      </w:r>
      <w:r w:rsidR="00EB7B6E">
        <w:t>tester’s</w:t>
      </w:r>
      <w:r>
        <w:t xml:space="preserve"> exploration of the webpage, the tester had noticed that once logged into an account, they had the capabilities </w:t>
      </w:r>
      <w:r w:rsidR="00EB7B6E">
        <w:t xml:space="preserve">to upload a new profile picture for their account. </w:t>
      </w:r>
      <w:r w:rsidR="00504C79">
        <w:t>The tester wondered whether they could perform a Local File Inclusion (LFI) vulnerability and upload malicious code to the website, when chained with the directory traversal vulnerability they had found and documented in 2.6.1</w:t>
      </w:r>
      <w:r w:rsidR="0038074B">
        <w:t xml:space="preserve">. The tester created a small piece of HTML that would display a heading that </w:t>
      </w:r>
      <w:r w:rsidR="0032263B">
        <w:t>said,</w:t>
      </w:r>
      <w:r w:rsidR="0038074B">
        <w:t xml:space="preserve"> “This website is vulnerable to Local Fle Inclusion”. </w:t>
      </w:r>
      <w:r w:rsidR="00EA7543">
        <w:rPr>
          <w:noProof/>
        </w:rPr>
        <w:drawing>
          <wp:inline distT="0" distB="0" distL="0" distR="0" wp14:anchorId="6A305FAE" wp14:editId="41637EC8">
            <wp:extent cx="5943600" cy="1362075"/>
            <wp:effectExtent l="0" t="0" r="0" b="9525"/>
            <wp:docPr id="13347858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B81C74F" w14:textId="435D80D3" w:rsidR="00EA7543" w:rsidRDefault="00EA7543" w:rsidP="00EA7543">
      <w:pPr>
        <w:pStyle w:val="Caption"/>
      </w:pPr>
      <w:r>
        <w:t xml:space="preserve">Figure </w:t>
      </w:r>
      <w:r>
        <w:fldChar w:fldCharType="begin"/>
      </w:r>
      <w:r>
        <w:instrText xml:space="preserve"> SEQ Figure \* ARABIC </w:instrText>
      </w:r>
      <w:r>
        <w:fldChar w:fldCharType="separate"/>
      </w:r>
      <w:r w:rsidR="001909EF">
        <w:rPr>
          <w:noProof/>
        </w:rPr>
        <w:t>46</w:t>
      </w:r>
      <w:r>
        <w:fldChar w:fldCharType="end"/>
      </w:r>
      <w:r>
        <w:t xml:space="preserve"> - Contents of malicious HTML file</w:t>
      </w:r>
    </w:p>
    <w:p w14:paraId="6D1FBB5F" w14:textId="77777777" w:rsidR="00DD311D" w:rsidRDefault="00504C79" w:rsidP="00DD311D">
      <w:pPr>
        <w:keepNext/>
      </w:pPr>
      <w:r>
        <w:lastRenderedPageBreak/>
        <w:t xml:space="preserve"> </w:t>
      </w:r>
      <w:r w:rsidR="00DD311D">
        <w:rPr>
          <w:noProof/>
        </w:rPr>
        <w:drawing>
          <wp:inline distT="0" distB="0" distL="0" distR="0" wp14:anchorId="584E7EA9" wp14:editId="153ADDA7">
            <wp:extent cx="5962650" cy="3781425"/>
            <wp:effectExtent l="0" t="0" r="0" b="9525"/>
            <wp:docPr id="11869841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0" cy="3781425"/>
                    </a:xfrm>
                    <a:prstGeom prst="rect">
                      <a:avLst/>
                    </a:prstGeom>
                    <a:noFill/>
                    <a:ln>
                      <a:noFill/>
                    </a:ln>
                  </pic:spPr>
                </pic:pic>
              </a:graphicData>
            </a:graphic>
          </wp:inline>
        </w:drawing>
      </w:r>
    </w:p>
    <w:p w14:paraId="76D980E6" w14:textId="29C680B8" w:rsidR="00894F2C" w:rsidRDefault="00DD311D" w:rsidP="00DD311D">
      <w:pPr>
        <w:pStyle w:val="Caption"/>
      </w:pPr>
      <w:r>
        <w:t xml:space="preserve">Figure </w:t>
      </w:r>
      <w:r>
        <w:fldChar w:fldCharType="begin"/>
      </w:r>
      <w:r>
        <w:instrText xml:space="preserve"> SEQ Figure \* ARABIC </w:instrText>
      </w:r>
      <w:r>
        <w:fldChar w:fldCharType="separate"/>
      </w:r>
      <w:r w:rsidR="001909EF">
        <w:rPr>
          <w:noProof/>
        </w:rPr>
        <w:t>47</w:t>
      </w:r>
      <w:r>
        <w:fldChar w:fldCharType="end"/>
      </w:r>
      <w:r>
        <w:t xml:space="preserve"> - Attempting to upload payload.html</w:t>
      </w:r>
    </w:p>
    <w:p w14:paraId="02570DE6" w14:textId="77777777" w:rsidR="00C34661" w:rsidRDefault="00960800" w:rsidP="00C34661">
      <w:pPr>
        <w:keepNext/>
      </w:pPr>
      <w:r>
        <w:t xml:space="preserve">Although upon trying to upload the malicious HTML file, the tester was greeted with an alert which told the tester that they must upload a JPEG or PNG file. To test how </w:t>
      </w:r>
      <w:r w:rsidR="00DD311D">
        <w:t xml:space="preserve">thorough this protection system was, </w:t>
      </w:r>
      <w:r w:rsidR="00DD311D">
        <w:lastRenderedPageBreak/>
        <w:t>the tester changed the file path to .html.png and attempted to upload again.</w:t>
      </w:r>
      <w:r w:rsidR="00C34661">
        <w:rPr>
          <w:noProof/>
        </w:rPr>
        <w:drawing>
          <wp:inline distT="0" distB="0" distL="0" distR="0" wp14:anchorId="41744011" wp14:editId="124DFA30">
            <wp:extent cx="5934075" cy="3638550"/>
            <wp:effectExtent l="0" t="0" r="9525" b="0"/>
            <wp:docPr id="3180905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14:paraId="6918E732" w14:textId="176869AD" w:rsidR="00960800" w:rsidRDefault="00C34661" w:rsidP="00C34661">
      <w:pPr>
        <w:pStyle w:val="Caption"/>
      </w:pPr>
      <w:r>
        <w:t xml:space="preserve">Figure </w:t>
      </w:r>
      <w:r>
        <w:fldChar w:fldCharType="begin"/>
      </w:r>
      <w:r>
        <w:instrText xml:space="preserve"> SEQ Figure \* ARABIC </w:instrText>
      </w:r>
      <w:r>
        <w:fldChar w:fldCharType="separate"/>
      </w:r>
      <w:r w:rsidR="001909EF">
        <w:rPr>
          <w:noProof/>
        </w:rPr>
        <w:t>48</w:t>
      </w:r>
      <w:r>
        <w:fldChar w:fldCharType="end"/>
      </w:r>
      <w:r>
        <w:t xml:space="preserve"> - Attempting to upload payload.html.png</w:t>
      </w:r>
    </w:p>
    <w:p w14:paraId="571B8962" w14:textId="77777777" w:rsidR="007D6914" w:rsidRDefault="00C34661" w:rsidP="007D6914">
      <w:pPr>
        <w:keepNext/>
      </w:pPr>
      <w:r>
        <w:t>After successfully uploading their malicious code to the website, the tester needed to find where it was stored, which could be done through the developer tools of their web browser, to which they learnt their file was stored in the “pictures” folder. Knowing this information, they went to the delivery information section and attempted to upload their code.</w:t>
      </w:r>
      <w:r w:rsidR="007D6914">
        <w:rPr>
          <w:noProof/>
        </w:rPr>
        <w:drawing>
          <wp:inline distT="0" distB="0" distL="0" distR="0" wp14:anchorId="5D7EAB72" wp14:editId="070F68FF">
            <wp:extent cx="5943600" cy="2724150"/>
            <wp:effectExtent l="0" t="0" r="0" b="0"/>
            <wp:docPr id="14611358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24150"/>
                    </a:xfrm>
                    <a:prstGeom prst="rect">
                      <a:avLst/>
                    </a:prstGeom>
                    <a:noFill/>
                    <a:ln>
                      <a:noFill/>
                    </a:ln>
                  </pic:spPr>
                </pic:pic>
              </a:graphicData>
            </a:graphic>
          </wp:inline>
        </w:drawing>
      </w:r>
    </w:p>
    <w:p w14:paraId="71ECB2A0" w14:textId="077A2961" w:rsidR="00C34661" w:rsidRDefault="007D6914" w:rsidP="007D6914">
      <w:pPr>
        <w:pStyle w:val="Caption"/>
      </w:pPr>
      <w:r>
        <w:t xml:space="preserve">Figure </w:t>
      </w:r>
      <w:r>
        <w:fldChar w:fldCharType="begin"/>
      </w:r>
      <w:r>
        <w:instrText xml:space="preserve"> SEQ Figure \* ARABIC </w:instrText>
      </w:r>
      <w:r>
        <w:fldChar w:fldCharType="separate"/>
      </w:r>
      <w:r w:rsidR="001909EF">
        <w:rPr>
          <w:noProof/>
        </w:rPr>
        <w:t>49</w:t>
      </w:r>
      <w:r>
        <w:fldChar w:fldCharType="end"/>
      </w:r>
      <w:r>
        <w:t xml:space="preserve"> - Chaining LFI with Directory Traversal</w:t>
      </w:r>
    </w:p>
    <w:p w14:paraId="10921B31" w14:textId="77777777" w:rsidR="007D6914" w:rsidRDefault="007D6914" w:rsidP="007D6914"/>
    <w:p w14:paraId="72BB6F89" w14:textId="7E3E7750" w:rsidR="007D6914" w:rsidRDefault="007D6914" w:rsidP="007D6914">
      <w:r>
        <w:lastRenderedPageBreak/>
        <w:t xml:space="preserve">The tester had confirmed that they were able to maliciously upload and then execute their own code on the </w:t>
      </w:r>
      <w:r w:rsidR="00A17A1D">
        <w:t>server.</w:t>
      </w:r>
      <w:r w:rsidR="00A974F5">
        <w:t xml:space="preserve"> This section also covers 4.7.11</w:t>
      </w:r>
      <w:r w:rsidR="008B0FE3">
        <w:t xml:space="preserve"> &amp; 4.7.12 of the OWASP methodology</w:t>
      </w:r>
      <w:r w:rsidR="00D763B7">
        <w:t>.</w:t>
      </w:r>
    </w:p>
    <w:p w14:paraId="19593601" w14:textId="1B141D3A" w:rsidR="0071581D" w:rsidRDefault="0071581D" w:rsidP="0071581D">
      <w:pPr>
        <w:pStyle w:val="Heading2"/>
      </w:pPr>
      <w:bookmarkStart w:id="57" w:name="_Toc153104640"/>
      <w:r>
        <w:t>Error Handling</w:t>
      </w:r>
      <w:bookmarkEnd w:id="57"/>
    </w:p>
    <w:p w14:paraId="62905060" w14:textId="4C1DAA66" w:rsidR="0071581D" w:rsidRDefault="0071581D" w:rsidP="0071581D">
      <w:pPr>
        <w:pStyle w:val="Heading3"/>
      </w:pPr>
      <w:bookmarkStart w:id="58" w:name="_Toc153104641"/>
      <w:r>
        <w:t>Testing for Improper Error Handling</w:t>
      </w:r>
      <w:bookmarkEnd w:id="58"/>
    </w:p>
    <w:p w14:paraId="2048C1FD" w14:textId="6E77E7E4" w:rsidR="0071581D" w:rsidRDefault="004E2FF6" w:rsidP="0071581D">
      <w:r>
        <w:t xml:space="preserve">Improper Error Handling refers to leaking information which could provide someone malicious with further information about the structure of the services running on the server, although having been previously identified through nmap, the tester noticed that upon trying to load a resource that did not exist, they were </w:t>
      </w:r>
      <w:r w:rsidR="00AC5EE7">
        <w:t>presented the PHP and Apache version that was running, which further confirmed the information retrieved from nmap earlier in the test.</w:t>
      </w:r>
    </w:p>
    <w:p w14:paraId="728B88A0" w14:textId="77777777" w:rsidR="00E80792" w:rsidRDefault="00E80792" w:rsidP="00E80792">
      <w:pPr>
        <w:keepNext/>
      </w:pPr>
      <w:r>
        <w:rPr>
          <w:noProof/>
        </w:rPr>
        <w:drawing>
          <wp:inline distT="0" distB="0" distL="0" distR="0" wp14:anchorId="623A9307" wp14:editId="15525F69">
            <wp:extent cx="5934075" cy="1647825"/>
            <wp:effectExtent l="0" t="0" r="9525" b="9525"/>
            <wp:docPr id="13400743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647825"/>
                    </a:xfrm>
                    <a:prstGeom prst="rect">
                      <a:avLst/>
                    </a:prstGeom>
                    <a:noFill/>
                    <a:ln>
                      <a:noFill/>
                    </a:ln>
                  </pic:spPr>
                </pic:pic>
              </a:graphicData>
            </a:graphic>
          </wp:inline>
        </w:drawing>
      </w:r>
    </w:p>
    <w:p w14:paraId="148196D5" w14:textId="5B394F3C" w:rsidR="00AC5EE7" w:rsidRDefault="00E80792" w:rsidP="00E80792">
      <w:pPr>
        <w:pStyle w:val="Caption"/>
      </w:pPr>
      <w:r>
        <w:t xml:space="preserve">Figure </w:t>
      </w:r>
      <w:r>
        <w:fldChar w:fldCharType="begin"/>
      </w:r>
      <w:r>
        <w:instrText xml:space="preserve"> SEQ Figure \* ARABIC </w:instrText>
      </w:r>
      <w:r>
        <w:fldChar w:fldCharType="separate"/>
      </w:r>
      <w:r w:rsidR="001909EF">
        <w:rPr>
          <w:noProof/>
        </w:rPr>
        <w:t>50</w:t>
      </w:r>
      <w:r>
        <w:fldChar w:fldCharType="end"/>
      </w:r>
      <w:r>
        <w:t xml:space="preserve"> - Output when trying to load a resource that does not exist</w:t>
      </w:r>
    </w:p>
    <w:p w14:paraId="045DD1C2" w14:textId="77777777" w:rsidR="000A7F2B" w:rsidRDefault="000A7F2B" w:rsidP="000A7F2B"/>
    <w:p w14:paraId="4CC00A3E" w14:textId="4EED2990" w:rsidR="000A7F2B" w:rsidRDefault="000A7F2B" w:rsidP="000A7F2B">
      <w:pPr>
        <w:pStyle w:val="Heading2"/>
      </w:pPr>
      <w:bookmarkStart w:id="59" w:name="_Toc153104642"/>
      <w:r>
        <w:t>Testing for Weak Cryptography</w:t>
      </w:r>
      <w:bookmarkEnd w:id="59"/>
    </w:p>
    <w:p w14:paraId="3A9C22BE" w14:textId="33240E79" w:rsidR="000A7F2B" w:rsidRDefault="000D35D8" w:rsidP="000D35D8">
      <w:pPr>
        <w:pStyle w:val="Heading3"/>
      </w:pPr>
      <w:bookmarkStart w:id="60" w:name="_Toc153104643"/>
      <w:r>
        <w:t>Testing for Weak Transport Layer Security</w:t>
      </w:r>
      <w:bookmarkEnd w:id="60"/>
    </w:p>
    <w:p w14:paraId="46B82C41" w14:textId="33A9A6B7" w:rsidR="000D35D8" w:rsidRDefault="009F2B3C" w:rsidP="000D35D8">
      <w:r>
        <w:t>As previously identified in the penetration test, the website does not have a TLS or SSL certificate and therefore does not support encrypted traffic</w:t>
      </w:r>
      <w:r w:rsidR="00A2332B">
        <w:t>, which can be identified by the lack of padlock in the top left of the URL bar when loading any page on the website. The tester checked further for any presence of SSL or TLS through the use of the package “sslscan”</w:t>
      </w:r>
      <w:r w:rsidR="00C30887">
        <w:t>.</w:t>
      </w:r>
      <w:r w:rsidR="009776E3">
        <w:t xml:space="preserve"> The output of their command can be seen in Figure 50.</w:t>
      </w:r>
    </w:p>
    <w:p w14:paraId="4544561A" w14:textId="77777777" w:rsidR="001132C8" w:rsidRDefault="001132C8" w:rsidP="001132C8">
      <w:pPr>
        <w:keepNext/>
      </w:pPr>
      <w:r>
        <w:rPr>
          <w:noProof/>
        </w:rPr>
        <w:lastRenderedPageBreak/>
        <w:drawing>
          <wp:inline distT="0" distB="0" distL="0" distR="0" wp14:anchorId="6F451BF6" wp14:editId="47B07987">
            <wp:extent cx="5943600" cy="5505450"/>
            <wp:effectExtent l="0" t="0" r="0" b="0"/>
            <wp:docPr id="16015770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18C98E8A" w14:textId="432E8998" w:rsidR="009776E3" w:rsidRDefault="001132C8" w:rsidP="001132C8">
      <w:pPr>
        <w:pStyle w:val="Caption"/>
      </w:pPr>
      <w:r>
        <w:t xml:space="preserve">Figure </w:t>
      </w:r>
      <w:r>
        <w:fldChar w:fldCharType="begin"/>
      </w:r>
      <w:r>
        <w:instrText xml:space="preserve"> SEQ Figure \* ARABIC </w:instrText>
      </w:r>
      <w:r>
        <w:fldChar w:fldCharType="separate"/>
      </w:r>
      <w:r w:rsidR="001909EF">
        <w:rPr>
          <w:noProof/>
        </w:rPr>
        <w:t>51</w:t>
      </w:r>
      <w:r>
        <w:fldChar w:fldCharType="end"/>
      </w:r>
      <w:r>
        <w:t xml:space="preserve"> - Output of sslscan</w:t>
      </w:r>
    </w:p>
    <w:p w14:paraId="25B8367D" w14:textId="7FE49E99" w:rsidR="003D02B2" w:rsidRDefault="00AD0514" w:rsidP="00AD0514">
      <w:pPr>
        <w:pStyle w:val="Heading2"/>
      </w:pPr>
      <w:bookmarkStart w:id="61" w:name="_Toc153104644"/>
      <w:r>
        <w:t>Business Logic Testing</w:t>
      </w:r>
      <w:bookmarkEnd w:id="61"/>
    </w:p>
    <w:p w14:paraId="631BB419" w14:textId="3B48D1AF" w:rsidR="00AD0514" w:rsidRDefault="00AD0514" w:rsidP="00AD0514">
      <w:pPr>
        <w:pStyle w:val="Heading3"/>
      </w:pPr>
      <w:bookmarkStart w:id="62" w:name="_Toc153104645"/>
      <w:r>
        <w:t xml:space="preserve">Test </w:t>
      </w:r>
      <w:r w:rsidR="00BB25CA">
        <w:t>Business Logic Data Validation</w:t>
      </w:r>
      <w:bookmarkEnd w:id="62"/>
    </w:p>
    <w:p w14:paraId="4684AA9D" w14:textId="04CFFF8D" w:rsidR="00AC643C" w:rsidRDefault="00BB25CA" w:rsidP="00AC643C">
      <w:pPr>
        <w:keepNext/>
      </w:pPr>
      <w:r>
        <w:t>For this part of the methodology, the tester looks to test whether they can input pieces of data that do not belong in the form area they have been entered into</w:t>
      </w:r>
      <w:r w:rsidR="00DD3465">
        <w:t>. For example, text into a phone number field, or an address that is not in a valid format.</w:t>
      </w:r>
      <w:r w:rsidR="009A742D">
        <w:t xml:space="preserve"> As the tester had previously shown, they were able to use the address “aaa” which is not valid in any format, therefore showing that </w:t>
      </w:r>
      <w:r w:rsidR="00BB4FA7">
        <w:t xml:space="preserve">there is </w:t>
      </w:r>
      <w:r w:rsidR="001D74B3">
        <w:t>a lack of</w:t>
      </w:r>
      <w:r w:rsidR="00BB4FA7">
        <w:t xml:space="preserve"> </w:t>
      </w:r>
      <w:r w:rsidR="001D74B3">
        <w:t xml:space="preserve">logical </w:t>
      </w:r>
      <w:r w:rsidR="00BB4FA7">
        <w:t xml:space="preserve">data validation. An example of this can be found in </w:t>
      </w:r>
      <w:r w:rsidR="00FE267E">
        <w:fldChar w:fldCharType="begin"/>
      </w:r>
      <w:r w:rsidR="00FE267E">
        <w:instrText xml:space="preserve"> REF _Ref150071950 \h </w:instrText>
      </w:r>
      <w:r w:rsidR="00FE267E">
        <w:fldChar w:fldCharType="separate"/>
      </w:r>
      <w:r w:rsidR="00FE267E">
        <w:t xml:space="preserve">Figure </w:t>
      </w:r>
      <w:r w:rsidR="00FE267E">
        <w:rPr>
          <w:noProof/>
        </w:rPr>
        <w:t>52</w:t>
      </w:r>
      <w:r w:rsidR="00FE267E">
        <w:fldChar w:fldCharType="end"/>
      </w:r>
      <w:r w:rsidR="00BB4FA7">
        <w:t>.</w:t>
      </w:r>
      <w:r w:rsidR="00AC643C">
        <w:rPr>
          <w:noProof/>
        </w:rPr>
        <w:drawing>
          <wp:inline distT="0" distB="0" distL="0" distR="0" wp14:anchorId="512B4056" wp14:editId="75AB7E04">
            <wp:extent cx="5943600" cy="114300"/>
            <wp:effectExtent l="0" t="0" r="0" b="0"/>
            <wp:docPr id="3493612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114300"/>
                    </a:xfrm>
                    <a:prstGeom prst="rect">
                      <a:avLst/>
                    </a:prstGeom>
                    <a:noFill/>
                    <a:ln>
                      <a:noFill/>
                    </a:ln>
                  </pic:spPr>
                </pic:pic>
              </a:graphicData>
            </a:graphic>
          </wp:inline>
        </w:drawing>
      </w:r>
    </w:p>
    <w:p w14:paraId="7FC554C4" w14:textId="19BD4D37" w:rsidR="00BB25CA" w:rsidRDefault="00AC643C" w:rsidP="00AC643C">
      <w:pPr>
        <w:pStyle w:val="Caption"/>
      </w:pPr>
      <w:bookmarkStart w:id="63" w:name="_Ref150071950"/>
      <w:r>
        <w:t xml:space="preserve">Figure </w:t>
      </w:r>
      <w:r>
        <w:fldChar w:fldCharType="begin"/>
      </w:r>
      <w:r>
        <w:instrText xml:space="preserve"> SEQ Figure \* ARABIC </w:instrText>
      </w:r>
      <w:r>
        <w:fldChar w:fldCharType="separate"/>
      </w:r>
      <w:r w:rsidR="001909EF">
        <w:rPr>
          <w:noProof/>
        </w:rPr>
        <w:t>52</w:t>
      </w:r>
      <w:r>
        <w:fldChar w:fldCharType="end"/>
      </w:r>
      <w:bookmarkEnd w:id="63"/>
      <w:r>
        <w:t xml:space="preserve"> - Lack of logical data validation</w:t>
      </w:r>
    </w:p>
    <w:p w14:paraId="0A475EB7" w14:textId="603F7B72" w:rsidR="00AC643C" w:rsidRDefault="00AC643C" w:rsidP="00AC643C">
      <w:pPr>
        <w:pStyle w:val="Heading3"/>
      </w:pPr>
      <w:bookmarkStart w:id="64" w:name="_Toc153104646"/>
      <w:r>
        <w:lastRenderedPageBreak/>
        <w:t>Test Ability to Forge Requests</w:t>
      </w:r>
      <w:bookmarkEnd w:id="64"/>
    </w:p>
    <w:p w14:paraId="1F4A04EB" w14:textId="2EF096B8" w:rsidR="00AC643C" w:rsidRDefault="00F063F2" w:rsidP="00AC643C">
      <w:r>
        <w:t>The tester had shown throughout this report that they were able to submit requests to the webserver that contained malicious code through XSS, SQLi</w:t>
      </w:r>
      <w:r w:rsidR="00E32CFE">
        <w:t xml:space="preserve"> and LFI. Through these vulnerabilities the tester has proven that they were able to gain access to data that would otherwise require the user to be authorised with valid credentials, including admin functionality on the application.</w:t>
      </w:r>
      <w:r w:rsidR="0028407C">
        <w:t xml:space="preserve"> This can be found in </w:t>
      </w:r>
      <w:r w:rsidR="0028407C">
        <w:fldChar w:fldCharType="begin"/>
      </w:r>
      <w:r w:rsidR="0028407C">
        <w:instrText xml:space="preserve"> REF _Ref149926445 \h </w:instrText>
      </w:r>
      <w:r w:rsidR="0028407C">
        <w:fldChar w:fldCharType="separate"/>
      </w:r>
      <w:r w:rsidR="0028407C">
        <w:t xml:space="preserve">Figure </w:t>
      </w:r>
      <w:r w:rsidR="0028407C">
        <w:rPr>
          <w:noProof/>
        </w:rPr>
        <w:t>33</w:t>
      </w:r>
      <w:r w:rsidR="0028407C">
        <w:fldChar w:fldCharType="end"/>
      </w:r>
      <w:r w:rsidR="0028407C">
        <w:t xml:space="preserve"> and </w:t>
      </w:r>
      <w:r w:rsidR="0028407C">
        <w:fldChar w:fldCharType="begin"/>
      </w:r>
      <w:r w:rsidR="0028407C">
        <w:instrText xml:space="preserve"> REF _Ref149926453 \h </w:instrText>
      </w:r>
      <w:r w:rsidR="0028407C">
        <w:fldChar w:fldCharType="separate"/>
      </w:r>
      <w:r w:rsidR="0028407C">
        <w:t xml:space="preserve">Figure </w:t>
      </w:r>
      <w:r w:rsidR="0028407C">
        <w:rPr>
          <w:noProof/>
        </w:rPr>
        <w:t>44</w:t>
      </w:r>
      <w:r w:rsidR="0028407C">
        <w:fldChar w:fldCharType="end"/>
      </w:r>
      <w:r w:rsidR="0028407C">
        <w:t>.</w:t>
      </w:r>
    </w:p>
    <w:p w14:paraId="32C0F5E2" w14:textId="77777777" w:rsidR="00FD383F" w:rsidRDefault="00FD383F" w:rsidP="00AC643C"/>
    <w:p w14:paraId="6F30BC02" w14:textId="4AD331C5" w:rsidR="00FC7869" w:rsidRDefault="00FC7869" w:rsidP="00FC7869">
      <w:pPr>
        <w:pStyle w:val="Heading3"/>
      </w:pPr>
      <w:bookmarkStart w:id="65" w:name="_Toc153104647"/>
      <w:r>
        <w:t>Test Number of Times a Function Can Be Used Limits</w:t>
      </w:r>
      <w:bookmarkEnd w:id="65"/>
    </w:p>
    <w:p w14:paraId="7F319116" w14:textId="4CD43388" w:rsidR="00FC7869" w:rsidRDefault="00FC7869" w:rsidP="00FC7869">
      <w:r>
        <w:t xml:space="preserve">The tester has shown in section 2.5.3 that the application does not contain a </w:t>
      </w:r>
      <w:r w:rsidR="00237356">
        <w:t xml:space="preserve">lock-out mechanism and therefore there is no limit as to </w:t>
      </w:r>
      <w:r w:rsidR="0032263B">
        <w:t>a</w:t>
      </w:r>
      <w:r w:rsidR="00237356">
        <w:t xml:space="preserve"> number of times that a function can be used. This therefore means that these functionalities are vulnerable to brute force attacks as an attacker can make the same request an unlimited number of times and try different combinations until they stumble across a request that gives them access.</w:t>
      </w:r>
    </w:p>
    <w:p w14:paraId="6D0FC486" w14:textId="77777777" w:rsidR="00237356" w:rsidRDefault="00237356" w:rsidP="00FC7869"/>
    <w:p w14:paraId="5BF2E94E" w14:textId="2826DC45" w:rsidR="00237356" w:rsidRDefault="00237356" w:rsidP="00237356">
      <w:pPr>
        <w:pStyle w:val="Heading3"/>
      </w:pPr>
      <w:bookmarkStart w:id="66" w:name="_Toc153104648"/>
      <w:r>
        <w:t xml:space="preserve">Test </w:t>
      </w:r>
      <w:r w:rsidR="00060E4E">
        <w:t>Defences</w:t>
      </w:r>
      <w:r w:rsidR="00E45929">
        <w:t xml:space="preserve"> Against Application Misuse</w:t>
      </w:r>
      <w:bookmarkEnd w:id="66"/>
    </w:p>
    <w:p w14:paraId="2C3C7F08" w14:textId="77777777" w:rsidR="00796542" w:rsidRDefault="00060E4E" w:rsidP="00796542">
      <w:pPr>
        <w:keepNext/>
      </w:pPr>
      <w:r>
        <w:t xml:space="preserve">The application contains some defences against a user misusing the application, an example of this could be with logging into an account. If a user alters the request when submitting data from a “POST” request to a “GET” request, they are greeted with an alert that tells them to </w:t>
      </w:r>
      <w:r w:rsidR="00796542">
        <w:t>fill the fields, and is then returned to the base page for the website.</w:t>
      </w:r>
      <w:r w:rsidR="00796542">
        <w:rPr>
          <w:noProof/>
        </w:rPr>
        <w:drawing>
          <wp:inline distT="0" distB="0" distL="0" distR="0" wp14:anchorId="16B5C5B5" wp14:editId="3A457690">
            <wp:extent cx="5943600" cy="1752600"/>
            <wp:effectExtent l="0" t="0" r="0" b="0"/>
            <wp:docPr id="2267011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27E20DA8" w14:textId="170C9112" w:rsidR="00796542" w:rsidRDefault="00796542" w:rsidP="00796542">
      <w:pPr>
        <w:pStyle w:val="Caption"/>
      </w:pPr>
      <w:r>
        <w:t xml:space="preserve">Figure </w:t>
      </w:r>
      <w:r>
        <w:fldChar w:fldCharType="begin"/>
      </w:r>
      <w:r>
        <w:instrText xml:space="preserve"> SEQ Figure \* ARABIC </w:instrText>
      </w:r>
      <w:r>
        <w:fldChar w:fldCharType="separate"/>
      </w:r>
      <w:r w:rsidR="001909EF">
        <w:rPr>
          <w:noProof/>
        </w:rPr>
        <w:t>53</w:t>
      </w:r>
      <w:r>
        <w:fldChar w:fldCharType="end"/>
      </w:r>
      <w:r>
        <w:t xml:space="preserve"> - Testing processLogin for misuse</w:t>
      </w:r>
    </w:p>
    <w:p w14:paraId="0411E044" w14:textId="77777777" w:rsidR="00105D85" w:rsidRDefault="00105D85" w:rsidP="00105D85"/>
    <w:p w14:paraId="5B85F750" w14:textId="072763B1" w:rsidR="00105D85" w:rsidRDefault="00105D85" w:rsidP="00105D85">
      <w:pPr>
        <w:pStyle w:val="Heading3"/>
      </w:pPr>
      <w:bookmarkStart w:id="67" w:name="_Toc153104649"/>
      <w:r>
        <w:t>Test Upload of Unexpected File Types</w:t>
      </w:r>
      <w:bookmarkEnd w:id="67"/>
    </w:p>
    <w:p w14:paraId="59BEB5A5" w14:textId="02DE55FC" w:rsidR="00105D85" w:rsidRPr="00105D85" w:rsidRDefault="00105D85" w:rsidP="00105D85">
      <w:r>
        <w:t xml:space="preserve">As shown in section 2.8.4, the tester has proven that the security of the server to prevent users from uploading file types outside of what is expected is very lackluster and as such, allows a user to </w:t>
      </w:r>
      <w:r w:rsidR="00D04F24">
        <w:t xml:space="preserve">upload any code that they want to the server, </w:t>
      </w:r>
      <w:r w:rsidR="0032263B">
        <w:t>as long</w:t>
      </w:r>
      <w:r w:rsidR="00D04F24">
        <w:t xml:space="preserve"> as the suffix for their file is “.png” or “.jpeg”. This section </w:t>
      </w:r>
      <w:r w:rsidR="007F0A4C">
        <w:t xml:space="preserve">of the testers report also covers </w:t>
      </w:r>
      <w:r w:rsidR="00D04F24">
        <w:t>4.10.9 “Test Upload of Malicious Files”</w:t>
      </w:r>
      <w:r w:rsidR="007F0A4C">
        <w:t xml:space="preserve"> of the OWASP methodology as it shows a proof of concept for uploading malicious code</w:t>
      </w:r>
      <w:r w:rsidR="00D04F24">
        <w:t>.</w:t>
      </w:r>
    </w:p>
    <w:p w14:paraId="6EFD81DB" w14:textId="2095C1E7" w:rsidR="00E45929" w:rsidRPr="00E45929" w:rsidRDefault="00060E4E" w:rsidP="00E45929">
      <w:r>
        <w:t xml:space="preserve"> </w:t>
      </w:r>
    </w:p>
    <w:p w14:paraId="6DD80859" w14:textId="77777777" w:rsidR="00AD0514" w:rsidRPr="00AD0514" w:rsidRDefault="00AD0514" w:rsidP="00AD0514"/>
    <w:p w14:paraId="0D3B5003" w14:textId="77777777" w:rsidR="00D828F5" w:rsidRPr="008D7D6B" w:rsidRDefault="00341658" w:rsidP="000E049D">
      <w:pPr>
        <w:pStyle w:val="Heading1"/>
        <w:rPr>
          <w:lang w:eastAsia="en-US"/>
        </w:rPr>
      </w:pPr>
      <w:bookmarkStart w:id="68" w:name="_Toc153104650"/>
      <w:r w:rsidRPr="000E049D">
        <w:lastRenderedPageBreak/>
        <w:t>Discussion</w:t>
      </w:r>
      <w:bookmarkEnd w:id="68"/>
    </w:p>
    <w:p w14:paraId="377934FE" w14:textId="631B1B9B" w:rsidR="00493395" w:rsidRPr="008D7D6B" w:rsidRDefault="00A47122" w:rsidP="008605B2">
      <w:pPr>
        <w:pStyle w:val="Heading2"/>
        <w:ind w:right="4"/>
        <w:rPr>
          <w:rFonts w:eastAsia="Times New Roman"/>
          <w:lang w:eastAsia="en-US"/>
        </w:rPr>
      </w:pPr>
      <w:bookmarkStart w:id="69" w:name="_Toc153104651"/>
      <w:r w:rsidRPr="008D7D6B">
        <w:rPr>
          <w:rFonts w:eastAsia="Times New Roman"/>
          <w:lang w:eastAsia="en-US"/>
        </w:rPr>
        <w:t>Overall</w:t>
      </w:r>
      <w:r w:rsidR="00493395" w:rsidRPr="008D7D6B">
        <w:rPr>
          <w:rFonts w:eastAsia="Times New Roman"/>
          <w:lang w:eastAsia="en-US"/>
        </w:rPr>
        <w:t xml:space="preserve"> Discussion</w:t>
      </w:r>
      <w:bookmarkEnd w:id="69"/>
    </w:p>
    <w:p w14:paraId="56AC8754" w14:textId="5B353480" w:rsidR="009525A9" w:rsidRDefault="00F44DBD" w:rsidP="00FB7A74">
      <w:pPr>
        <w:spacing w:after="158"/>
        <w:ind w:right="4"/>
      </w:pPr>
      <w:r>
        <w:t>Throughout this</w:t>
      </w:r>
      <w:r w:rsidR="002361E3">
        <w:t xml:space="preserve"> test, the tester uncovered a number of vulnerabilities in the web application. The tester made use of the OWASP Web Application Testing Methodology to uncover these vulnerabilities and to test the website with a wide scope, attempting to cover as many possible vulnerabilities as possible by using a variety of methods and tools.</w:t>
      </w:r>
      <w:r w:rsidR="003709AC">
        <w:t xml:space="preserve"> It is worth noting that the tester identified a lot of the vulnerabilities in this web server to have been caused by service misconfiguration or</w:t>
      </w:r>
      <w:r w:rsidR="00FC0188">
        <w:t xml:space="preserve"> poor user input checks.</w:t>
      </w:r>
      <w:r w:rsidR="00E82206">
        <w:t xml:space="preserve"> </w:t>
      </w:r>
    </w:p>
    <w:p w14:paraId="68920634" w14:textId="77777777" w:rsidR="00006311" w:rsidRDefault="00006311" w:rsidP="00FB7A74">
      <w:pPr>
        <w:spacing w:after="158"/>
        <w:ind w:right="4"/>
      </w:pPr>
    </w:p>
    <w:p w14:paraId="69BB2C10" w14:textId="4927BA2D" w:rsidR="00006311" w:rsidRPr="008D7D6B" w:rsidRDefault="00A20092" w:rsidP="00FB7A74">
      <w:pPr>
        <w:spacing w:after="158"/>
        <w:ind w:right="4"/>
      </w:pPr>
      <w:r>
        <w:t xml:space="preserve">The tester </w:t>
      </w:r>
      <w:r w:rsidR="00ED21A3">
        <w:t>intended</w:t>
      </w:r>
      <w:r>
        <w:t xml:space="preserve"> </w:t>
      </w:r>
      <w:r w:rsidR="00ED21A3">
        <w:t xml:space="preserve">to go </w:t>
      </w:r>
      <w:r>
        <w:t>into great detail in the next section with covering each vulnerability and recommendations for the developer of the website as to how they can improve their website, and mitigate against the numerous vulnerabilities uncovered by the tester</w:t>
      </w:r>
      <w:r w:rsidR="009500FA">
        <w:t xml:space="preserve">. The tester has also made note of other security concerns that are not necessarily related to the code of the server, including leaving private information publicly available and therefore potentially allowing for </w:t>
      </w:r>
      <w:r w:rsidR="00734830">
        <w:t>not only the risk of a breach in their online security but also the physical security related to the website.</w:t>
      </w:r>
    </w:p>
    <w:p w14:paraId="5FA06929" w14:textId="77777777" w:rsidR="00AC0458" w:rsidRDefault="00AC0458" w:rsidP="00E374DC">
      <w:pPr>
        <w:ind w:right="4"/>
      </w:pPr>
    </w:p>
    <w:p w14:paraId="2974853C" w14:textId="70CE1ECF" w:rsidR="00D51006" w:rsidRDefault="00603489" w:rsidP="00D51006">
      <w:pPr>
        <w:pStyle w:val="Heading2"/>
      </w:pPr>
      <w:bookmarkStart w:id="70" w:name="_Toc153104652"/>
      <w:r>
        <w:t>Mitigations for Vulnerabilities Found</w:t>
      </w:r>
      <w:bookmarkEnd w:id="70"/>
    </w:p>
    <w:p w14:paraId="23469AFE" w14:textId="6B58EC4C" w:rsidR="00603489" w:rsidRDefault="00603489" w:rsidP="00603489">
      <w:pPr>
        <w:pStyle w:val="Heading3"/>
      </w:pPr>
      <w:bookmarkStart w:id="71" w:name="_Toc153104653"/>
      <w:r>
        <w:t>Robots.txt information leakage</w:t>
      </w:r>
      <w:bookmarkEnd w:id="71"/>
    </w:p>
    <w:p w14:paraId="14C18092" w14:textId="7DDD866C" w:rsidR="00603489" w:rsidRDefault="00111634" w:rsidP="00603489">
      <w:r>
        <w:t>The tester uncovered information leakage in the websites “robots.txt” file</w:t>
      </w:r>
      <w:r w:rsidR="00FA0ACA">
        <w:t xml:space="preserve"> </w:t>
      </w:r>
      <w:r w:rsidR="00257B42">
        <w:t>whereby</w:t>
      </w:r>
      <w:r w:rsidR="00FA0ACA">
        <w:t xml:space="preserve"> the server owner </w:t>
      </w:r>
      <w:r w:rsidR="00D849F7">
        <w:t xml:space="preserve">had attempted to stop web crawlers and spiders from being able to find the contents of the “/company-accounts/” folder, but in term had meant that </w:t>
      </w:r>
      <w:r w:rsidR="00640C2A">
        <w:t xml:space="preserve">the presence of this folder had been made available to anyone conducting manual research on the target. Any user with this information is then able to </w:t>
      </w:r>
      <w:r w:rsidR="00E0419E">
        <w:t>browse to this folder and see the contents as there is no</w:t>
      </w:r>
      <w:r w:rsidR="00F628B3">
        <w:t xml:space="preserve"> </w:t>
      </w:r>
      <w:r w:rsidR="00463676">
        <w:t>kind of password protection or authorisation checks.</w:t>
      </w:r>
    </w:p>
    <w:p w14:paraId="594B88D7" w14:textId="77777777" w:rsidR="007D7728" w:rsidRDefault="007D7728" w:rsidP="00603489"/>
    <w:p w14:paraId="742CE13F" w14:textId="77777777" w:rsidR="0007541C" w:rsidRDefault="007D7728" w:rsidP="00603489">
      <w:r>
        <w:t xml:space="preserve">The solution for this vulnerability is a mix of two solutions. The first solution is to remove any sensitive </w:t>
      </w:r>
      <w:r w:rsidR="003B17D7">
        <w:t>directories</w:t>
      </w:r>
      <w:r>
        <w:t xml:space="preserve"> from the robots.txt file </w:t>
      </w:r>
      <w:r w:rsidR="00AB49D1">
        <w:t>as it is always publicly available and therefore, to remove the “/company-accounts/” entry from the file and therefore users would be forced to stumble across the directory through</w:t>
      </w:r>
      <w:r w:rsidR="00CD4BF6">
        <w:t xml:space="preserve"> spidering. The second solution is to add protection for sensitive folders, such as password protection or a login page. Due to the nature of the folder, this information should not be publicly facing on the website and </w:t>
      </w:r>
      <w:r w:rsidR="004366E3">
        <w:t>adding some kind of password protection would prevent individuals who do not have the password from logging in and accessing sensitive information</w:t>
      </w:r>
    </w:p>
    <w:p w14:paraId="7F9BF6FF" w14:textId="77777777" w:rsidR="0007541C" w:rsidRDefault="0007541C" w:rsidP="00603489"/>
    <w:p w14:paraId="61C3813F" w14:textId="77777777" w:rsidR="002307DE" w:rsidRDefault="002307DE" w:rsidP="008A0F1C"/>
    <w:p w14:paraId="1A7C0AEA" w14:textId="7C27A6AC" w:rsidR="002307DE" w:rsidRDefault="00DB1B2A" w:rsidP="00DB1B2A">
      <w:pPr>
        <w:pStyle w:val="Heading3"/>
      </w:pPr>
      <w:bookmarkStart w:id="72" w:name="_Toc153104654"/>
      <w:r>
        <w:lastRenderedPageBreak/>
        <w:t>Source code information leakage</w:t>
      </w:r>
      <w:bookmarkEnd w:id="72"/>
    </w:p>
    <w:p w14:paraId="159FA67B" w14:textId="77777777" w:rsidR="005367FA" w:rsidRDefault="00757CBA" w:rsidP="005367FA">
      <w:r>
        <w:t xml:space="preserve">Throughout the application the developer has left numerous comments allowing for malicious actors to </w:t>
      </w:r>
      <w:r w:rsidR="0079228B">
        <w:t xml:space="preserve">gain further information about physical and virtual </w:t>
      </w:r>
      <w:r w:rsidR="00BB3F2C">
        <w:t xml:space="preserve">details about the layout of components owned by the developer. </w:t>
      </w:r>
      <w:r w:rsidR="00EA0AD7">
        <w:t>The tester made specific notice of a door code that was stored in a comment on a webpage.</w:t>
      </w:r>
    </w:p>
    <w:p w14:paraId="45D16C84" w14:textId="77777777" w:rsidR="005367FA" w:rsidRDefault="005367FA" w:rsidP="005367FA"/>
    <w:p w14:paraId="1280C6C7" w14:textId="28C26CB7" w:rsidR="005367FA" w:rsidRDefault="00EA0AD7" w:rsidP="005367FA">
      <w:r>
        <w:t xml:space="preserve">A simple way of mitigating this from being a problem is to </w:t>
      </w:r>
      <w:r w:rsidR="00407B33">
        <w:t xml:space="preserve">have others review your code before it is uploaded to the live server as to prevent a developer from </w:t>
      </w:r>
      <w:r w:rsidR="00A15820">
        <w:t>missing out on their own mistakes and allowing for multiple people to catch any errors</w:t>
      </w:r>
      <w:r w:rsidR="006545D0">
        <w:t xml:space="preserve"> that there may be.</w:t>
      </w:r>
    </w:p>
    <w:p w14:paraId="257E7935" w14:textId="77777777" w:rsidR="00883F5D" w:rsidRDefault="00883F5D" w:rsidP="005367FA"/>
    <w:p w14:paraId="2144FEF3" w14:textId="72858779" w:rsidR="00883F5D" w:rsidRDefault="00570D5A" w:rsidP="00883F5D">
      <w:pPr>
        <w:pStyle w:val="Heading3"/>
      </w:pPr>
      <w:bookmarkStart w:id="73" w:name="_Toc153104655"/>
      <w:r>
        <w:t>Installation files information leakage</w:t>
      </w:r>
      <w:bookmarkEnd w:id="73"/>
    </w:p>
    <w:p w14:paraId="4A19106F" w14:textId="6A216D08" w:rsidR="00570D5A" w:rsidRDefault="000501E3" w:rsidP="00570D5A">
      <w:r>
        <w:t xml:space="preserve">Phpinfo is a </w:t>
      </w:r>
      <w:r w:rsidR="00EB6872">
        <w:t xml:space="preserve">PHP </w:t>
      </w:r>
      <w:r>
        <w:t xml:space="preserve">function that </w:t>
      </w:r>
      <w:r w:rsidR="00EB6872">
        <w:t xml:space="preserve">displays information the sites configuration including; OS information of the host, </w:t>
      </w:r>
      <w:r w:rsidR="00F839DF">
        <w:t xml:space="preserve">server information and other important information </w:t>
      </w:r>
      <w:sdt>
        <w:sdtPr>
          <w:id w:val="620883961"/>
          <w:citation/>
        </w:sdtPr>
        <w:sdtContent>
          <w:r w:rsidR="00F839DF">
            <w:fldChar w:fldCharType="begin"/>
          </w:r>
          <w:r w:rsidR="00F839DF">
            <w:instrText xml:space="preserve"> CITATION Kin22 \l 2057 </w:instrText>
          </w:r>
          <w:r w:rsidR="00F839DF">
            <w:fldChar w:fldCharType="separate"/>
          </w:r>
          <w:r w:rsidR="00663903" w:rsidRPr="00663903">
            <w:rPr>
              <w:noProof/>
            </w:rPr>
            <w:t>(Kinsta, 2022)</w:t>
          </w:r>
          <w:r w:rsidR="00F839DF">
            <w:fldChar w:fldCharType="end"/>
          </w:r>
        </w:sdtContent>
      </w:sdt>
      <w:r w:rsidR="00FF2319">
        <w:t xml:space="preserve">. This function is often used for debugging websites as they are in development and is included in a default install of PHP although, when the development stage of a website is complete the file should be removed as it can grant an attacker crucial information about </w:t>
      </w:r>
      <w:r w:rsidR="00AF1005">
        <w:t>the layout and environment of a web server, allowing them to target future attacks having gained additional knowledge about the target.</w:t>
      </w:r>
    </w:p>
    <w:p w14:paraId="79B8A641" w14:textId="77777777" w:rsidR="00AF1005" w:rsidRDefault="00AF1005" w:rsidP="00570D5A"/>
    <w:p w14:paraId="0EE8BAFD" w14:textId="11A4F1CD" w:rsidR="00AF1005" w:rsidRPr="00570D5A" w:rsidRDefault="00AF1005" w:rsidP="00570D5A">
      <w:r>
        <w:t xml:space="preserve">The mitigation for this vulnerability is to remove the </w:t>
      </w:r>
      <w:r w:rsidR="004C60F0">
        <w:t>phpinfo.php file from the webserver when the development stage of a website is done, before it is uploaded to the live server.</w:t>
      </w:r>
    </w:p>
    <w:p w14:paraId="0DAB54DA" w14:textId="77777777" w:rsidR="00883F5D" w:rsidRPr="00883F5D" w:rsidRDefault="00883F5D" w:rsidP="00883F5D"/>
    <w:p w14:paraId="373F3312" w14:textId="397D2EFF" w:rsidR="005367FA" w:rsidRDefault="005367FA" w:rsidP="005367FA">
      <w:pPr>
        <w:pStyle w:val="Heading3"/>
      </w:pPr>
      <w:r w:rsidRPr="005367FA">
        <w:t xml:space="preserve"> </w:t>
      </w:r>
      <w:bookmarkStart w:id="74" w:name="_Toc153104656"/>
      <w:r>
        <w:t>No HTTPS</w:t>
      </w:r>
      <w:bookmarkEnd w:id="74"/>
    </w:p>
    <w:p w14:paraId="0E970CDD" w14:textId="77777777" w:rsidR="005367FA" w:rsidRDefault="005367FA" w:rsidP="005367FA">
      <w:r>
        <w:t>As mentioned throughout this report, HTTPS is a more secure protocol for websites as it encrypts data sent between a server and client, therefore preventing MITM attacks and allowing for attackers to steal sensitive user information such as passwords or banking details.</w:t>
      </w:r>
    </w:p>
    <w:p w14:paraId="53D52D29" w14:textId="77777777" w:rsidR="005367FA" w:rsidRDefault="005367FA" w:rsidP="005367FA"/>
    <w:p w14:paraId="3432648C" w14:textId="283EC748" w:rsidR="005367FA" w:rsidRDefault="005367FA" w:rsidP="005367FA">
      <w:r>
        <w:t xml:space="preserve">Assuming that the admin of the website already has </w:t>
      </w:r>
      <w:r w:rsidR="001D74B3">
        <w:t>an</w:t>
      </w:r>
      <w:r>
        <w:t xml:space="preserve"> SSL/TLS certificate, then they are able to go into the config for their back-end software, in this case, Apache and edit the configuration files to include the necessary settings to cause for all traffic to be routed through HTTPS. The developer can navigate to their virtual host configuration file which is often stored on a Linux machine at </w:t>
      </w:r>
      <w:r>
        <w:rPr>
          <w:i/>
          <w:iCs/>
        </w:rPr>
        <w:t>/etc/apache2/sites-available</w:t>
      </w:r>
      <w:r>
        <w:t xml:space="preserve"> and editing the config to look like the code block below:</w:t>
      </w:r>
    </w:p>
    <w:p w14:paraId="3F5A2D80" w14:textId="77777777" w:rsidR="001909EF" w:rsidRDefault="005367FA" w:rsidP="001909EF">
      <w:pPr>
        <w:keepNext/>
      </w:pPr>
      <w:r>
        <w:rPr>
          <w:noProof/>
        </w:rPr>
        <w:lastRenderedPageBreak/>
        <w:drawing>
          <wp:inline distT="0" distB="0" distL="0" distR="0" wp14:anchorId="478EB404" wp14:editId="70B060C4">
            <wp:extent cx="3667125" cy="1905000"/>
            <wp:effectExtent l="0" t="0" r="9525" b="0"/>
            <wp:docPr id="4755192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19239" name="Picture 1" descr="A screen 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67125" cy="1905000"/>
                    </a:xfrm>
                    <a:prstGeom prst="rect">
                      <a:avLst/>
                    </a:prstGeom>
                    <a:noFill/>
                    <a:ln>
                      <a:noFill/>
                    </a:ln>
                  </pic:spPr>
                </pic:pic>
              </a:graphicData>
            </a:graphic>
          </wp:inline>
        </w:drawing>
      </w:r>
    </w:p>
    <w:p w14:paraId="0C4822DC" w14:textId="3D3C63FD" w:rsidR="005367FA" w:rsidRDefault="001909EF" w:rsidP="001909EF">
      <w:pPr>
        <w:pStyle w:val="Caption"/>
      </w:pPr>
      <w:r>
        <w:t xml:space="preserve">Figure </w:t>
      </w:r>
      <w:r>
        <w:fldChar w:fldCharType="begin"/>
      </w:r>
      <w:r>
        <w:instrText xml:space="preserve"> SEQ Figure \* ARABIC </w:instrText>
      </w:r>
      <w:r>
        <w:fldChar w:fldCharType="separate"/>
      </w:r>
      <w:r>
        <w:rPr>
          <w:noProof/>
        </w:rPr>
        <w:t>54</w:t>
      </w:r>
      <w:r>
        <w:fldChar w:fldCharType="end"/>
      </w:r>
      <w:r>
        <w:t xml:space="preserve">- </w:t>
      </w:r>
      <w:r w:rsidRPr="00BE50A6">
        <w:t>Code to force HTTPS over HTTP</w:t>
      </w:r>
    </w:p>
    <w:p w14:paraId="03A164F3" w14:textId="77777777" w:rsidR="005367FA" w:rsidRDefault="005367FA" w:rsidP="005367FA"/>
    <w:p w14:paraId="61AA6F47" w14:textId="5348D731" w:rsidR="005367FA" w:rsidRDefault="005367FA" w:rsidP="005367FA">
      <w:r>
        <w:t xml:space="preserve">After saving these changes to the appropriate file, the developer would then need to restart their server with </w:t>
      </w:r>
      <w:r>
        <w:rPr>
          <w:i/>
          <w:iCs/>
        </w:rPr>
        <w:t>/etc/init.d/httpd restart</w:t>
      </w:r>
      <w:r>
        <w:t xml:space="preserve"> and then all traffic that attempted to use HTTP would be forced to use HTTPS. </w:t>
      </w:r>
      <w:sdt>
        <w:sdtPr>
          <w:id w:val="484211493"/>
          <w:citation/>
        </w:sdtPr>
        <w:sdtContent>
          <w:r>
            <w:fldChar w:fldCharType="begin"/>
          </w:r>
          <w:r>
            <w:instrText xml:space="preserve"> CITATION Min20 \l 2057 </w:instrText>
          </w:r>
          <w:r>
            <w:fldChar w:fldCharType="separate"/>
          </w:r>
          <w:r w:rsidR="00663903" w:rsidRPr="00663903">
            <w:rPr>
              <w:noProof/>
            </w:rPr>
            <w:t>(Ming, 2020)</w:t>
          </w:r>
          <w:r>
            <w:fldChar w:fldCharType="end"/>
          </w:r>
        </w:sdtContent>
      </w:sdt>
    </w:p>
    <w:p w14:paraId="123B99C4" w14:textId="627BEF0D" w:rsidR="00EA0AD7" w:rsidRDefault="00EA0AD7" w:rsidP="00DB1B2A"/>
    <w:p w14:paraId="5F0A004D" w14:textId="77777777" w:rsidR="006545D0" w:rsidRDefault="006545D0" w:rsidP="00DB1B2A"/>
    <w:p w14:paraId="67968186" w14:textId="77777777" w:rsidR="00883F5D" w:rsidRDefault="00883F5D" w:rsidP="00883F5D">
      <w:pPr>
        <w:pStyle w:val="Heading3"/>
      </w:pPr>
      <w:bookmarkStart w:id="75" w:name="_Toc153104657"/>
      <w:r>
        <w:t>User Enumeration</w:t>
      </w:r>
      <w:bookmarkEnd w:id="75"/>
    </w:p>
    <w:p w14:paraId="13F3D975" w14:textId="77777777" w:rsidR="00883F5D" w:rsidRDefault="00883F5D" w:rsidP="00883F5D">
      <w:r>
        <w:t>When attempting to log into the website, the tester noticed that depending on whether they had entered a valid username, they would be greeted with a different error message compared to if they had provided an invalid username. If they had provided an invalid username, then the tester would be given the error message “Username not found” whereas, if a valid username but an invalid password, the tester would be shown “Password not found”. This could allow for a malicious actor to enumerate usernames on the website and then target further password attacks on specific accounts.</w:t>
      </w:r>
    </w:p>
    <w:p w14:paraId="0CEA26F0" w14:textId="77777777" w:rsidR="00883F5D" w:rsidRDefault="00883F5D" w:rsidP="00883F5D"/>
    <w:p w14:paraId="0DE478F7" w14:textId="77777777" w:rsidR="00883F5D" w:rsidRDefault="00883F5D" w:rsidP="00883F5D">
      <w:r>
        <w:t>The solution for this vulnerability is to remove the separate error messages and instead create one error message that displays when either the wrong username or password is displayed. This would prevent malicious actors from gaining any information when trying to enumerate possible usernames as they would not be able to tell whether they had a valid username or not.</w:t>
      </w:r>
    </w:p>
    <w:p w14:paraId="110162EA" w14:textId="77777777" w:rsidR="00883F5D" w:rsidRDefault="00883F5D" w:rsidP="00883F5D"/>
    <w:p w14:paraId="7D3C73E9" w14:textId="77777777" w:rsidR="00883F5D" w:rsidRDefault="00883F5D" w:rsidP="00883F5D">
      <w:pPr>
        <w:pStyle w:val="Heading3"/>
      </w:pPr>
      <w:bookmarkStart w:id="76" w:name="_Toc153104658"/>
      <w:r>
        <w:t>Unlimited login attempts</w:t>
      </w:r>
      <w:bookmarkEnd w:id="76"/>
    </w:p>
    <w:p w14:paraId="1337A7BC" w14:textId="77777777" w:rsidR="00883F5D" w:rsidRDefault="00883F5D" w:rsidP="00883F5D">
      <w:r>
        <w:t>The tester uncovered that whilst searching for the password for the admin account that they were able to attempt to log an unlimited number of times without any kind of prevention therefore meaning the login page was vulnerable to brute force attacks.</w:t>
      </w:r>
    </w:p>
    <w:p w14:paraId="592A94F6" w14:textId="77777777" w:rsidR="00883F5D" w:rsidRDefault="00883F5D" w:rsidP="00883F5D"/>
    <w:p w14:paraId="51A18E03" w14:textId="6C99C13E" w:rsidR="00883F5D" w:rsidRDefault="00883F5D" w:rsidP="00883F5D">
      <w:r>
        <w:t xml:space="preserve">The tester recommends two main mitigations for this vulnerability. The first mitigation for this vulnerability is the introduction of rate limiting. Rate limiting is a method of controlling traffic flow to a </w:t>
      </w:r>
      <w:r>
        <w:lastRenderedPageBreak/>
        <w:t xml:space="preserve">service or server by restricting the number of requests that can be made within a certain timeframe </w:t>
      </w:r>
      <w:sdt>
        <w:sdtPr>
          <w:id w:val="593129797"/>
          <w:citation/>
        </w:sdtPr>
        <w:sdtContent>
          <w:r>
            <w:fldChar w:fldCharType="begin"/>
          </w:r>
          <w:r>
            <w:instrText xml:space="preserve"> CITATION Red21 \l 2057 </w:instrText>
          </w:r>
          <w:r>
            <w:fldChar w:fldCharType="separate"/>
          </w:r>
          <w:r w:rsidR="00663903" w:rsidRPr="00663903">
            <w:rPr>
              <w:noProof/>
            </w:rPr>
            <w:t>(Redis, 2021)</w:t>
          </w:r>
          <w:r>
            <w:fldChar w:fldCharType="end"/>
          </w:r>
        </w:sdtContent>
      </w:sdt>
      <w:r>
        <w:t xml:space="preserve">. For example, if a user had attempted to log into their account 3 times within quick succession and not successfully logged in, then the server may block their IP address from loading the login page for 5 minutes, and gradually increasing the time that the IP was blocked from the site if the IP came back and failed to log in successfully to their account after another set of incorrect login attempts. </w:t>
      </w:r>
    </w:p>
    <w:p w14:paraId="3DD1F177" w14:textId="77777777" w:rsidR="00883F5D" w:rsidRDefault="00883F5D" w:rsidP="00883F5D"/>
    <w:p w14:paraId="3A293D0B" w14:textId="77777777" w:rsidR="00883F5D" w:rsidRDefault="00883F5D" w:rsidP="00883F5D">
      <w:r>
        <w:t xml:space="preserve">The other mitigation that the tester would recommend for this vulnerability would an account lockout which is similar to rate limiting, but rather would prevent any logins to the given account until manually unlocked either by entering a one-time password (OTP) which could be sent to the email or phone number associated with the account, or by clicking an unlock link that could be sent to the user. The benefit to this mitigation over rate limiting is that an attacker would not be able to use a Virtual Private Network (VPN) to spoof their IP address, and therefore bypass the mitigation. It is worth noting that this mitigation would still allow the attacker to execute a Denial of Service attack, as the requests would still have the capabilities to potentially take down the website functionality. </w:t>
      </w:r>
    </w:p>
    <w:p w14:paraId="7472F28D" w14:textId="77777777" w:rsidR="00883F5D" w:rsidRDefault="00883F5D" w:rsidP="00883F5D">
      <w:pPr>
        <w:pStyle w:val="Heading3"/>
      </w:pPr>
      <w:bookmarkStart w:id="77" w:name="_Toc153104659"/>
      <w:r>
        <w:t>Local File Inclusion (LFI)</w:t>
      </w:r>
      <w:bookmarkEnd w:id="77"/>
    </w:p>
    <w:p w14:paraId="78D00C79" w14:textId="37296499" w:rsidR="00883F5D" w:rsidRDefault="00883F5D" w:rsidP="0032263B">
      <w:pPr>
        <w:rPr>
          <w:b/>
          <w:bCs/>
        </w:rPr>
      </w:pPr>
      <w:r w:rsidRPr="00141F46">
        <w:t xml:space="preserve">LFI is a kind of vulnerability where an attacker attempts to trick a web application into running files on the server </w:t>
      </w:r>
      <w:sdt>
        <w:sdtPr>
          <w:rPr>
            <w:b/>
            <w:bCs/>
          </w:rPr>
          <w:id w:val="-2003574902"/>
          <w:citation/>
        </w:sdtPr>
        <w:sdtContent>
          <w:r w:rsidRPr="00141F46">
            <w:rPr>
              <w:b/>
              <w:bCs/>
            </w:rPr>
            <w:fldChar w:fldCharType="begin"/>
          </w:r>
          <w:r w:rsidRPr="00141F46">
            <w:instrText xml:space="preserve"> CITATION Ian19 \l 2057 </w:instrText>
          </w:r>
          <w:r w:rsidRPr="00141F46">
            <w:rPr>
              <w:b/>
              <w:bCs/>
            </w:rPr>
            <w:fldChar w:fldCharType="separate"/>
          </w:r>
          <w:r w:rsidR="00663903" w:rsidRPr="00663903">
            <w:rPr>
              <w:noProof/>
            </w:rPr>
            <w:t>(Muscat, 2019)</w:t>
          </w:r>
          <w:r w:rsidRPr="00141F46">
            <w:rPr>
              <w:b/>
              <w:bCs/>
            </w:rPr>
            <w:fldChar w:fldCharType="end"/>
          </w:r>
        </w:sdtContent>
      </w:sdt>
      <w:r>
        <w:t xml:space="preserve">. In this website, there was a vulnerability in affix.php, which took an argument, “?type=file.php” where the tester was able to call any server that was present on the server and therefore allowed for them to call any other file on the server such as the /etc/passwd file. </w:t>
      </w:r>
    </w:p>
    <w:p w14:paraId="607B6488" w14:textId="77777777" w:rsidR="00883F5D" w:rsidRDefault="00883F5D" w:rsidP="00883F5D"/>
    <w:p w14:paraId="78CCA8DE" w14:textId="5870BD32" w:rsidR="00883F5D" w:rsidRDefault="00883F5D" w:rsidP="00883F5D">
      <w:r>
        <w:t xml:space="preserve">A solution for this vulnerability could be to implement a filter or whitelist. A whitelist would prevent all queries being sent unless they were one that was pre-defined, the disadvantage to this is that, as the site grew the whitelist would need to be altered and may become tedious depending on the amount of editing that is required. </w:t>
      </w:r>
      <w:sdt>
        <w:sdtPr>
          <w:id w:val="-1191987094"/>
          <w:citation/>
        </w:sdtPr>
        <w:sdtContent>
          <w:r>
            <w:fldChar w:fldCharType="begin"/>
          </w:r>
          <w:r>
            <w:instrText xml:space="preserve"> CITATION Dan21 \l 2057 </w:instrText>
          </w:r>
          <w:r>
            <w:fldChar w:fldCharType="separate"/>
          </w:r>
          <w:r w:rsidR="00663903" w:rsidRPr="00663903">
            <w:rPr>
              <w:noProof/>
            </w:rPr>
            <w:t>(Kovacic, 2021)</w:t>
          </w:r>
          <w:r>
            <w:fldChar w:fldCharType="end"/>
          </w:r>
        </w:sdtContent>
      </w:sdt>
    </w:p>
    <w:p w14:paraId="727BC7CE" w14:textId="77777777" w:rsidR="00883F5D" w:rsidRDefault="00883F5D" w:rsidP="00DB1B2A"/>
    <w:p w14:paraId="1254B715" w14:textId="53B97D6A" w:rsidR="006545D0" w:rsidRDefault="00E17024" w:rsidP="00E17024">
      <w:pPr>
        <w:pStyle w:val="Heading3"/>
      </w:pPr>
      <w:bookmarkStart w:id="78" w:name="_Toc153104660"/>
      <w:r>
        <w:t>Insecure cookie encryption</w:t>
      </w:r>
      <w:bookmarkEnd w:id="78"/>
    </w:p>
    <w:p w14:paraId="2C4CD740" w14:textId="389DB95A" w:rsidR="00E17024" w:rsidRDefault="004B58EF" w:rsidP="00E17024">
      <w:r>
        <w:t xml:space="preserve">As seen in section </w:t>
      </w:r>
      <w:r w:rsidR="00FE0069">
        <w:t>2.7.1, the server created a secret cookie that could be reverse engineered to show</w:t>
      </w:r>
      <w:r w:rsidR="00A30879">
        <w:t xml:space="preserve"> </w:t>
      </w:r>
      <w:r w:rsidR="00FE0069">
        <w:t>the current user</w:t>
      </w:r>
      <w:r w:rsidR="005271A6">
        <w:t>’</w:t>
      </w:r>
      <w:r w:rsidR="00FE0069">
        <w:t xml:space="preserve">s username, password and a UNIX timestamp indicating when the user had logged in. </w:t>
      </w:r>
      <w:r w:rsidR="005271A6">
        <w:t xml:space="preserve">This could allow for an attacker to hijack another </w:t>
      </w:r>
      <w:r w:rsidR="00130873">
        <w:t>user’s</w:t>
      </w:r>
      <w:r w:rsidR="005271A6">
        <w:t xml:space="preserve"> cookie and gain access to their account through cookie hijacking. </w:t>
      </w:r>
      <w:r w:rsidR="008D3D6A">
        <w:t xml:space="preserve">The cookie followed a format of </w:t>
      </w:r>
      <w:r w:rsidR="008D3D6A">
        <w:rPr>
          <w:i/>
          <w:iCs/>
        </w:rPr>
        <w:t>username:password:UNIX</w:t>
      </w:r>
      <w:r w:rsidR="008D3D6A">
        <w:t xml:space="preserve">, where </w:t>
      </w:r>
      <w:r w:rsidR="00F46F83">
        <w:t xml:space="preserve">the </w:t>
      </w:r>
      <w:r w:rsidR="008D3D6A">
        <w:t xml:space="preserve">entire cookie was encoded in base64 and the username &amp; password fields were also </w:t>
      </w:r>
      <w:r w:rsidR="005904B8">
        <w:t xml:space="preserve">put through a ROT-13 </w:t>
      </w:r>
      <w:r w:rsidR="001F0DD1">
        <w:t xml:space="preserve">cipher. The format of the cookie can be found in </w:t>
      </w:r>
      <w:r w:rsidR="006B0D3D">
        <w:fldChar w:fldCharType="begin"/>
      </w:r>
      <w:r w:rsidR="006B0D3D">
        <w:instrText xml:space="preserve"> REF _Ref150074963 \h </w:instrText>
      </w:r>
      <w:r w:rsidR="006B0D3D">
        <w:fldChar w:fldCharType="separate"/>
      </w:r>
      <w:r w:rsidR="006B0D3D">
        <w:t xml:space="preserve">Figure </w:t>
      </w:r>
      <w:r w:rsidR="006B0D3D">
        <w:rPr>
          <w:noProof/>
        </w:rPr>
        <w:t>54</w:t>
      </w:r>
      <w:r w:rsidR="006B0D3D">
        <w:fldChar w:fldCharType="end"/>
      </w:r>
      <w:r w:rsidR="001F0DD1">
        <w:t xml:space="preserve"> below.</w:t>
      </w:r>
    </w:p>
    <w:p w14:paraId="38597F32" w14:textId="77777777" w:rsidR="001909EF" w:rsidRDefault="006B0D3D" w:rsidP="001909EF">
      <w:pPr>
        <w:keepNext/>
      </w:pPr>
      <w:r>
        <w:rPr>
          <w:noProof/>
        </w:rPr>
        <w:drawing>
          <wp:inline distT="0" distB="0" distL="0" distR="0" wp14:anchorId="00064CFC" wp14:editId="62640D2C">
            <wp:extent cx="2726055" cy="336550"/>
            <wp:effectExtent l="0" t="0" r="0" b="6350"/>
            <wp:docPr id="7175426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26055" cy="336550"/>
                    </a:xfrm>
                    <a:prstGeom prst="rect">
                      <a:avLst/>
                    </a:prstGeom>
                    <a:noFill/>
                    <a:ln>
                      <a:noFill/>
                    </a:ln>
                  </pic:spPr>
                </pic:pic>
              </a:graphicData>
            </a:graphic>
          </wp:inline>
        </w:drawing>
      </w:r>
    </w:p>
    <w:p w14:paraId="3D52FF93" w14:textId="4DE8AE45" w:rsidR="006B0D3D" w:rsidRDefault="001909EF" w:rsidP="001909EF">
      <w:pPr>
        <w:pStyle w:val="Caption"/>
      </w:pPr>
      <w:r>
        <w:t xml:space="preserve">Figure </w:t>
      </w:r>
      <w:r>
        <w:fldChar w:fldCharType="begin"/>
      </w:r>
      <w:r>
        <w:instrText xml:space="preserve"> SEQ Figure \* ARABIC </w:instrText>
      </w:r>
      <w:r>
        <w:fldChar w:fldCharType="separate"/>
      </w:r>
      <w:r>
        <w:rPr>
          <w:noProof/>
        </w:rPr>
        <w:t>55</w:t>
      </w:r>
      <w:r>
        <w:fldChar w:fldCharType="end"/>
      </w:r>
      <w:r>
        <w:t xml:space="preserve"> - </w:t>
      </w:r>
      <w:r w:rsidRPr="00DF1F8A">
        <w:t>Showing the layout of the cookie, "SecretCookie"</w:t>
      </w:r>
    </w:p>
    <w:p w14:paraId="1E40BBCD" w14:textId="77777777" w:rsidR="006B0D3D" w:rsidRDefault="006B0D3D" w:rsidP="006B0D3D"/>
    <w:p w14:paraId="7E3ED0FA" w14:textId="06828306" w:rsidR="006B0D3D" w:rsidRDefault="00263DEE" w:rsidP="006B0D3D">
      <w:r>
        <w:t xml:space="preserve">This vulnerability can </w:t>
      </w:r>
      <w:r w:rsidR="00130873">
        <w:t>be mitigated</w:t>
      </w:r>
      <w:r>
        <w:t xml:space="preserve"> by </w:t>
      </w:r>
      <w:r w:rsidR="00D93664">
        <w:t xml:space="preserve">using HTTP response headers </w:t>
      </w:r>
      <w:r w:rsidR="00AC053B">
        <w:t xml:space="preserve">to prevent the browser </w:t>
      </w:r>
      <w:r w:rsidR="005766D5">
        <w:t>from caching the cookie and retrieving it from the server side</w:t>
      </w:r>
      <w:r w:rsidR="00323319">
        <w:t xml:space="preserve">. </w:t>
      </w:r>
      <w:r w:rsidR="00190E74">
        <w:t xml:space="preserve">The developer could include the “HttpOnly” tag when </w:t>
      </w:r>
      <w:r w:rsidR="00190E74">
        <w:lastRenderedPageBreak/>
        <w:t xml:space="preserve">creating the cookie, as this tag would </w:t>
      </w:r>
      <w:r w:rsidR="00161DED">
        <w:t xml:space="preserve">prevent the browser from being able to access the cookie through JavaScript or XSS, as it would need to be sent via the HTTP/HTTPS protocols. </w:t>
      </w:r>
      <w:sdt>
        <w:sdtPr>
          <w:id w:val="1738677128"/>
          <w:citation/>
        </w:sdtPr>
        <w:sdtContent>
          <w:r w:rsidR="00161DED">
            <w:fldChar w:fldCharType="begin"/>
          </w:r>
          <w:r w:rsidR="00161DED">
            <w:instrText xml:space="preserve"> CITATION Coo21 \l 2057 </w:instrText>
          </w:r>
          <w:r w:rsidR="00161DED">
            <w:fldChar w:fldCharType="separate"/>
          </w:r>
          <w:r w:rsidR="00663903" w:rsidRPr="00663903">
            <w:rPr>
              <w:noProof/>
            </w:rPr>
            <w:t>(CookiePro, 2021)</w:t>
          </w:r>
          <w:r w:rsidR="00161DED">
            <w:fldChar w:fldCharType="end"/>
          </w:r>
        </w:sdtContent>
      </w:sdt>
    </w:p>
    <w:p w14:paraId="3438BD08" w14:textId="77777777" w:rsidR="00161DED" w:rsidRDefault="00161DED" w:rsidP="006B0D3D"/>
    <w:p w14:paraId="6ADF408A" w14:textId="4E9F524C" w:rsidR="00161DED" w:rsidRDefault="00ED560F" w:rsidP="00ED560F">
      <w:pPr>
        <w:pStyle w:val="Heading3"/>
      </w:pPr>
      <w:bookmarkStart w:id="79" w:name="_Toc153104661"/>
      <w:r>
        <w:t>Directory Browsing</w:t>
      </w:r>
      <w:bookmarkEnd w:id="79"/>
    </w:p>
    <w:p w14:paraId="15EEC931" w14:textId="6661F24D" w:rsidR="00ED560F" w:rsidRDefault="00ED560F" w:rsidP="00ED560F">
      <w:r>
        <w:t xml:space="preserve">The tester made note through the penetration test of multiple directories throughout the webserver that, when loaded, instead of </w:t>
      </w:r>
      <w:r w:rsidR="0062722A">
        <w:t xml:space="preserve">displaying a blank webpage as no specific resource was loaded, would instead load a directory containing a tree of every file within the directory, allowing for the tester to </w:t>
      </w:r>
      <w:r w:rsidR="00F73503">
        <w:t xml:space="preserve">easily browse through the directory without having to search for any other files in the directory. </w:t>
      </w:r>
      <w:r w:rsidR="00F14BB0">
        <w:t xml:space="preserve">Attackers are able to use this to gain more information about the targets </w:t>
      </w:r>
      <w:r w:rsidR="00124003">
        <w:t>structure and subsequently better focus future attacks as they have a better understanding of the layout of the webserver.</w:t>
      </w:r>
    </w:p>
    <w:p w14:paraId="577DDA5B" w14:textId="77777777" w:rsidR="00B47190" w:rsidRDefault="00B47190" w:rsidP="00ED560F"/>
    <w:p w14:paraId="256B4E8C" w14:textId="12BE598C" w:rsidR="00B47190" w:rsidRDefault="00B47190" w:rsidP="00ED560F">
      <w:r>
        <w:t>To mitigate this vulnerability, the developer would need to approach it with a different process depending on what backend software they were using</w:t>
      </w:r>
      <w:r w:rsidR="004F160D">
        <w:t xml:space="preserve">. In this example, the developer is using Apache and therefore, they would </w:t>
      </w:r>
      <w:r w:rsidR="004F562F">
        <w:t xml:space="preserve">need to create a “.htaccess” file and then navigate to the “httpd.conf” file and replace the configuration lines regarding these directories with the </w:t>
      </w:r>
      <w:r w:rsidR="00885DA9">
        <w:t>code found in the figure below.</w:t>
      </w:r>
      <w:sdt>
        <w:sdtPr>
          <w:id w:val="96374495"/>
          <w:citation/>
        </w:sdtPr>
        <w:sdtContent>
          <w:r w:rsidR="002829FE">
            <w:fldChar w:fldCharType="begin"/>
          </w:r>
          <w:r w:rsidR="002829FE">
            <w:instrText xml:space="preserve"> CITATION Zbi19 \l 2057 </w:instrText>
          </w:r>
          <w:r w:rsidR="002829FE">
            <w:fldChar w:fldCharType="separate"/>
          </w:r>
          <w:r w:rsidR="00663903">
            <w:rPr>
              <w:noProof/>
            </w:rPr>
            <w:t xml:space="preserve"> </w:t>
          </w:r>
          <w:r w:rsidR="00663903" w:rsidRPr="00663903">
            <w:rPr>
              <w:noProof/>
            </w:rPr>
            <w:t>(Banach, 2019)</w:t>
          </w:r>
          <w:r w:rsidR="002829FE">
            <w:fldChar w:fldCharType="end"/>
          </w:r>
        </w:sdtContent>
      </w:sdt>
    </w:p>
    <w:p w14:paraId="750FF55A" w14:textId="77777777" w:rsidR="001909EF" w:rsidRDefault="00C7077C" w:rsidP="001909EF">
      <w:pPr>
        <w:keepNext/>
      </w:pPr>
      <w:r>
        <w:rPr>
          <w:noProof/>
        </w:rPr>
        <w:drawing>
          <wp:inline distT="0" distB="0" distL="0" distR="0" wp14:anchorId="25639886" wp14:editId="46EBF35D">
            <wp:extent cx="5934710" cy="707390"/>
            <wp:effectExtent l="0" t="0" r="8890" b="0"/>
            <wp:docPr id="498086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710" cy="707390"/>
                    </a:xfrm>
                    <a:prstGeom prst="rect">
                      <a:avLst/>
                    </a:prstGeom>
                    <a:noFill/>
                    <a:ln>
                      <a:noFill/>
                    </a:ln>
                  </pic:spPr>
                </pic:pic>
              </a:graphicData>
            </a:graphic>
          </wp:inline>
        </w:drawing>
      </w:r>
    </w:p>
    <w:p w14:paraId="7BFAF0F0" w14:textId="076FC355" w:rsidR="00C7077C" w:rsidRDefault="001909EF" w:rsidP="001909EF">
      <w:pPr>
        <w:pStyle w:val="Caption"/>
      </w:pPr>
      <w:r>
        <w:t xml:space="preserve">Figure </w:t>
      </w:r>
      <w:r>
        <w:fldChar w:fldCharType="begin"/>
      </w:r>
      <w:r>
        <w:instrText xml:space="preserve"> SEQ Figure \* ARABIC </w:instrText>
      </w:r>
      <w:r>
        <w:fldChar w:fldCharType="separate"/>
      </w:r>
      <w:r>
        <w:rPr>
          <w:noProof/>
        </w:rPr>
        <w:t>56</w:t>
      </w:r>
      <w:r>
        <w:fldChar w:fldCharType="end"/>
      </w:r>
      <w:r>
        <w:t xml:space="preserve"> - </w:t>
      </w:r>
      <w:r w:rsidRPr="00207999">
        <w:t>Replacement contents for httpd.conf to prevent Directory Browsing</w:t>
      </w:r>
    </w:p>
    <w:p w14:paraId="55A57ADB" w14:textId="4BF00689" w:rsidR="0038124C" w:rsidRDefault="00896EF7" w:rsidP="0038124C">
      <w:pPr>
        <w:pStyle w:val="Heading3"/>
      </w:pPr>
      <w:bookmarkStart w:id="80" w:name="_Toc153104662"/>
      <w:r>
        <w:t>File Filter Bypass</w:t>
      </w:r>
      <w:bookmarkEnd w:id="80"/>
    </w:p>
    <w:p w14:paraId="39537C6C" w14:textId="40BC41CD" w:rsidR="00896EF7" w:rsidRDefault="00896EF7" w:rsidP="00896EF7">
      <w:r>
        <w:t xml:space="preserve">The tester uncovered a vulnerability where they were able to upload their own code to the server by exploiting a vulnerability in the functionality that controlled </w:t>
      </w:r>
      <w:r w:rsidR="00130873">
        <w:t>a user’s</w:t>
      </w:r>
      <w:r w:rsidR="000C068D">
        <w:t xml:space="preserve"> ability to update their profile picture. The tester was able to bypass the filter checks by adding a fake extension to the end of their malicious code, therefore not forcing them to upload a specifically allowed file type. This, chained with another vulnerability allowed for the tester to gain </w:t>
      </w:r>
      <w:r w:rsidR="0066276C">
        <w:t>remote code execution on the server.</w:t>
      </w:r>
    </w:p>
    <w:p w14:paraId="5FFADDAC" w14:textId="77777777" w:rsidR="0066276C" w:rsidRDefault="0066276C" w:rsidP="00896EF7"/>
    <w:p w14:paraId="2BB95C05" w14:textId="3781F9F5" w:rsidR="0066276C" w:rsidRDefault="0030413E" w:rsidP="00896EF7">
      <w:r>
        <w:t xml:space="preserve">The tester recommends two methods for patching this vulnerability. The first of these mitigations being to check the </w:t>
      </w:r>
      <w:r w:rsidR="00A06A2E">
        <w:t xml:space="preserve">Multipurpose Internet Mail Extension (MIME) type of the file. The testers bypass worked because the file extension </w:t>
      </w:r>
      <w:r w:rsidR="00D01F49">
        <w:t xml:space="preserve">is not relevant for a piece of code to execute, but rather the MIME type of the file, as that is what will determine how the code is handled by programs. Along with the checks for a valid filetype, the tester recommends implementing the PHP function </w:t>
      </w:r>
      <w:r w:rsidR="00D01F49">
        <w:rPr>
          <w:i/>
          <w:iCs/>
        </w:rPr>
        <w:t>mime_content_type</w:t>
      </w:r>
      <w:r w:rsidR="00D01F49">
        <w:t xml:space="preserve"> which will fetch the MIME type of the </w:t>
      </w:r>
      <w:r w:rsidR="00BC649E">
        <w:t xml:space="preserve">file, and therefore check whether </w:t>
      </w:r>
      <w:r w:rsidR="00D7167E">
        <w:t xml:space="preserve">it is of a valid type. </w:t>
      </w:r>
      <w:r w:rsidR="00755747">
        <w:t xml:space="preserve">The developer could implement this solution by passing the file to the PHP function, having a whitelist of valid MIME types and then checking </w:t>
      </w:r>
      <w:r w:rsidR="00EF1122">
        <w:t xml:space="preserve">whether the MIME type was in the whitelist </w:t>
      </w:r>
      <w:sdt>
        <w:sdtPr>
          <w:id w:val="2068685372"/>
          <w:citation/>
        </w:sdtPr>
        <w:sdtContent>
          <w:r w:rsidR="00EF1122">
            <w:fldChar w:fldCharType="begin"/>
          </w:r>
          <w:r w:rsidR="00EF1122">
            <w:instrText xml:space="preserve"> CITATION R_R19 \l 2057 </w:instrText>
          </w:r>
          <w:r w:rsidR="00EF1122">
            <w:fldChar w:fldCharType="separate"/>
          </w:r>
          <w:r w:rsidR="00663903" w:rsidRPr="00663903">
            <w:rPr>
              <w:noProof/>
            </w:rPr>
            <w:t>(R_Raj, 2019)</w:t>
          </w:r>
          <w:r w:rsidR="00EF1122">
            <w:fldChar w:fldCharType="end"/>
          </w:r>
        </w:sdtContent>
      </w:sdt>
    </w:p>
    <w:p w14:paraId="37334752" w14:textId="77777777" w:rsidR="00623D56" w:rsidRDefault="00623D56" w:rsidP="00896EF7"/>
    <w:p w14:paraId="59828F88" w14:textId="446D9D5F" w:rsidR="00623D56" w:rsidRDefault="00623D56" w:rsidP="00896EF7">
      <w:r>
        <w:lastRenderedPageBreak/>
        <w:t>The other mitigation that the tester would recommend is setting up a separate server that stores the image files</w:t>
      </w:r>
      <w:r w:rsidR="00422D53">
        <w:t>, therefore preventing from any malicious code attached to any image files from being executed on the server where the code is stored. This would have prevented the testers bypass from working as instead of loading code onto the server directly</w:t>
      </w:r>
      <w:r w:rsidR="00924BDF">
        <w:t xml:space="preserve">, it would have been called upon and therefore not executed. </w:t>
      </w:r>
      <w:sdt>
        <w:sdtPr>
          <w:id w:val="1788387073"/>
          <w:citation/>
        </w:sdtPr>
        <w:sdtContent>
          <w:r w:rsidR="002E28F0">
            <w:fldChar w:fldCharType="begin"/>
          </w:r>
          <w:r w:rsidR="002E28F0">
            <w:instrText xml:space="preserve"> CITATION OWA232 \l 2057 </w:instrText>
          </w:r>
          <w:r w:rsidR="002E28F0">
            <w:fldChar w:fldCharType="separate"/>
          </w:r>
          <w:r w:rsidR="00663903" w:rsidRPr="00663903">
            <w:rPr>
              <w:noProof/>
            </w:rPr>
            <w:t>(OWASP, 2023)</w:t>
          </w:r>
          <w:r w:rsidR="002E28F0">
            <w:fldChar w:fldCharType="end"/>
          </w:r>
        </w:sdtContent>
      </w:sdt>
    </w:p>
    <w:p w14:paraId="5F0768C1" w14:textId="77777777" w:rsidR="004C60F0" w:rsidRDefault="004C60F0" w:rsidP="00896EF7"/>
    <w:p w14:paraId="59D59412" w14:textId="7EF5E094" w:rsidR="004C60F0" w:rsidRDefault="001364FD" w:rsidP="004C60F0">
      <w:pPr>
        <w:pStyle w:val="Heading3"/>
      </w:pPr>
      <w:bookmarkStart w:id="81" w:name="_Toc153104663"/>
      <w:r>
        <w:t>SQL Injection</w:t>
      </w:r>
      <w:bookmarkEnd w:id="81"/>
    </w:p>
    <w:p w14:paraId="40E8F069" w14:textId="5EBFB440" w:rsidR="004C60F0" w:rsidRDefault="00FA13E8" w:rsidP="004C60F0">
      <w:r>
        <w:t xml:space="preserve">SQLi </w:t>
      </w:r>
      <w:r w:rsidR="00210B47">
        <w:t>is a vulnerability where attackers form malicious SQL queries and attempt to enumerate a database containing sensitive information such as account passwords</w:t>
      </w:r>
      <w:r w:rsidR="00581D34">
        <w:t xml:space="preserve">. The tester was able to prove that the target was vulnerable to </w:t>
      </w:r>
      <w:r w:rsidR="00B4134D">
        <w:t xml:space="preserve">Time-based </w:t>
      </w:r>
      <w:r w:rsidR="00581D34">
        <w:t xml:space="preserve">SQLi </w:t>
      </w:r>
      <w:r w:rsidR="00636E27">
        <w:t xml:space="preserve">by which the tester used the payload </w:t>
      </w:r>
      <w:r w:rsidR="00636E27">
        <w:rPr>
          <w:i/>
          <w:iCs/>
        </w:rPr>
        <w:t>‘ or sleep(5)#’</w:t>
      </w:r>
      <w:r w:rsidR="00636E27">
        <w:t xml:space="preserve"> which caused the website to hold the request for 5 seconds before submitting it</w:t>
      </w:r>
      <w:r w:rsidR="001500A5">
        <w:t>.</w:t>
      </w:r>
    </w:p>
    <w:p w14:paraId="0308C1A9" w14:textId="77777777" w:rsidR="001500A5" w:rsidRDefault="001500A5" w:rsidP="004C60F0"/>
    <w:p w14:paraId="2A32E73F" w14:textId="7D1AAD30" w:rsidR="001500A5" w:rsidRDefault="001500A5" w:rsidP="004C60F0">
      <w:r>
        <w:t xml:space="preserve">The tester recommends blocking SQLi by using prepared statements. Prepared statements are used so that the </w:t>
      </w:r>
      <w:r w:rsidR="00A95799">
        <w:t>server already knows the request</w:t>
      </w:r>
      <w:r w:rsidR="00F60F32">
        <w:t xml:space="preserve"> as it has been prepared in advance so that all the </w:t>
      </w:r>
      <w:r w:rsidR="001D74B3">
        <w:t>user</w:t>
      </w:r>
      <w:r w:rsidR="00F60F32">
        <w:t xml:space="preserve"> had to do is fill in the fields provided</w:t>
      </w:r>
      <w:r w:rsidR="004E3D49">
        <w:t>. The tester created some</w:t>
      </w:r>
      <w:r w:rsidR="000B4A90">
        <w:t xml:space="preserve"> a mock statement that would prevent their attack from working, as can be found below. </w:t>
      </w:r>
      <w:r w:rsidR="00F60F32">
        <w:t xml:space="preserve"> </w:t>
      </w:r>
    </w:p>
    <w:p w14:paraId="02FA1A6C" w14:textId="77777777" w:rsidR="001909EF" w:rsidRDefault="00B91396" w:rsidP="001909EF">
      <w:pPr>
        <w:keepNext/>
      </w:pPr>
      <w:r>
        <w:rPr>
          <w:noProof/>
        </w:rPr>
        <w:drawing>
          <wp:inline distT="0" distB="0" distL="0" distR="0" wp14:anchorId="53517221" wp14:editId="274F5822">
            <wp:extent cx="5934075" cy="504825"/>
            <wp:effectExtent l="0" t="0" r="9525" b="9525"/>
            <wp:docPr id="1752931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14:paraId="2A4AF08C" w14:textId="0C952020" w:rsidR="00B91396" w:rsidRDefault="001909EF" w:rsidP="001909EF">
      <w:pPr>
        <w:pStyle w:val="Caption"/>
      </w:pPr>
      <w:r>
        <w:t xml:space="preserve">Figure </w:t>
      </w:r>
      <w:r>
        <w:fldChar w:fldCharType="begin"/>
      </w:r>
      <w:r>
        <w:instrText xml:space="preserve"> SEQ Figure \* ARABIC </w:instrText>
      </w:r>
      <w:r>
        <w:fldChar w:fldCharType="separate"/>
      </w:r>
      <w:r>
        <w:rPr>
          <w:noProof/>
        </w:rPr>
        <w:t>57</w:t>
      </w:r>
      <w:r>
        <w:fldChar w:fldCharType="end"/>
      </w:r>
      <w:r>
        <w:t xml:space="preserve"> - Replacement statements to protect against SQLi</w:t>
      </w:r>
    </w:p>
    <w:p w14:paraId="4CA84918" w14:textId="77777777" w:rsidR="00E04A9C" w:rsidRDefault="00E04A9C" w:rsidP="004C60F0"/>
    <w:p w14:paraId="25F3957A" w14:textId="2CAE0E13" w:rsidR="00E04A9C" w:rsidRDefault="002C2C3C" w:rsidP="004C60F0">
      <w:r>
        <w:t xml:space="preserve">By placing the “?” in the place of the </w:t>
      </w:r>
      <w:r w:rsidR="001D74B3">
        <w:t>user’s</w:t>
      </w:r>
      <w:r>
        <w:t xml:space="preserve"> input, this will take the users input and replace them with the positions provided by the developer. In the second line, the command takes three flags, with the first specifying what kind of input to take, in this case “ss” indicates</w:t>
      </w:r>
      <w:r w:rsidR="001909EF">
        <w:t xml:space="preserve"> </w:t>
      </w:r>
      <w:r w:rsidR="001909EF">
        <w:rPr>
          <w:i/>
          <w:iCs/>
        </w:rPr>
        <w:t>string,string</w:t>
      </w:r>
      <w:r w:rsidR="001909EF">
        <w:t xml:space="preserve"> meaning that both flags will be string and is then followed by the variables to pass into the statement, although if this were changed to “sb” it would mean </w:t>
      </w:r>
      <w:r w:rsidR="001909EF">
        <w:rPr>
          <w:i/>
          <w:iCs/>
        </w:rPr>
        <w:t>string,boolean</w:t>
      </w:r>
      <w:r w:rsidR="001909EF">
        <w:t xml:space="preserve">. </w:t>
      </w:r>
    </w:p>
    <w:p w14:paraId="3B12AD7E" w14:textId="77777777" w:rsidR="00130873" w:rsidRDefault="00130873" w:rsidP="004C60F0"/>
    <w:p w14:paraId="27BFA713" w14:textId="02336BE2" w:rsidR="00191611" w:rsidRDefault="00191611" w:rsidP="00191611">
      <w:pPr>
        <w:pStyle w:val="Heading3"/>
      </w:pPr>
      <w:bookmarkStart w:id="82" w:name="_Toc153104664"/>
      <w:r>
        <w:t>Weak Administrator Credentials</w:t>
      </w:r>
      <w:bookmarkEnd w:id="82"/>
    </w:p>
    <w:p w14:paraId="69BDF1C4" w14:textId="11E00ECE" w:rsidR="00191611" w:rsidRDefault="00191611" w:rsidP="00191611">
      <w:r>
        <w:t xml:space="preserve">The tester was able to use an open-source, well known wordlist to gain access to the </w:t>
      </w:r>
      <w:r w:rsidR="001D74B3">
        <w:t>admin</w:t>
      </w:r>
      <w:r>
        <w:t xml:space="preserve"> account for the </w:t>
      </w:r>
      <w:r w:rsidR="002645CD">
        <w:t xml:space="preserve">website. Given the functionality of the </w:t>
      </w:r>
      <w:r w:rsidR="001D74B3">
        <w:t>admin</w:t>
      </w:r>
      <w:r w:rsidR="002645CD">
        <w:t xml:space="preserve"> account and the fact that it has the ability to view all user data in plaintext and alter all parts of the website without any further checks, means that an account with so much power should have further restraints to pr</w:t>
      </w:r>
      <w:r w:rsidR="006E27CC">
        <w:t>otect the account further from the risk of being compromised.</w:t>
      </w:r>
    </w:p>
    <w:p w14:paraId="4E82EED8" w14:textId="77777777" w:rsidR="006E27CC" w:rsidRDefault="006E27CC" w:rsidP="00191611"/>
    <w:p w14:paraId="1501F437" w14:textId="16E16AB5" w:rsidR="006E27CC" w:rsidRDefault="006E27CC" w:rsidP="00191611">
      <w:r>
        <w:t>Ideally all accounts, although specifically accounts with escalated privileges should be required to have long, com</w:t>
      </w:r>
      <w:r w:rsidR="0066102A">
        <w:t>plicated passwords that include special characters</w:t>
      </w:r>
      <w:r w:rsidR="00B95B53">
        <w:t xml:space="preserve">, numbers and a variety of </w:t>
      </w:r>
      <w:r w:rsidR="001D74B3">
        <w:t>upper and lower-case</w:t>
      </w:r>
      <w:r w:rsidR="00B95B53">
        <w:t xml:space="preserve"> values</w:t>
      </w:r>
      <w:r w:rsidR="00BE6935">
        <w:t xml:space="preserve"> as to prevent the</w:t>
      </w:r>
      <w:r w:rsidR="008B4927">
        <w:t xml:space="preserve">se accounts from being susceptible to brute force attacks. Furthermore, the tester would recommend implementing a </w:t>
      </w:r>
      <w:r w:rsidR="001D74B3">
        <w:t>2-factor</w:t>
      </w:r>
      <w:r w:rsidR="008B4927">
        <w:t xml:space="preserve"> authentication system where accounts with escalated </w:t>
      </w:r>
      <w:r w:rsidR="008B4927">
        <w:lastRenderedPageBreak/>
        <w:t>privileges are forced to enter a unique code upon logging in so that, even if their password is guessed, they are unable to log in unless they have the code.</w:t>
      </w:r>
    </w:p>
    <w:p w14:paraId="2A1BF24E" w14:textId="77777777" w:rsidR="00EE1A41" w:rsidRDefault="00EE1A41" w:rsidP="00191611"/>
    <w:p w14:paraId="544BD417" w14:textId="1CF1DD82" w:rsidR="00EE1A41" w:rsidRDefault="00EE1A41" w:rsidP="00EE1A41">
      <w:pPr>
        <w:pStyle w:val="Heading3"/>
      </w:pPr>
      <w:bookmarkStart w:id="83" w:name="_Toc153104665"/>
      <w:r>
        <w:t>Cross-Site Scripting</w:t>
      </w:r>
      <w:bookmarkEnd w:id="83"/>
    </w:p>
    <w:p w14:paraId="2C1D7F21" w14:textId="74380BC5" w:rsidR="008616BD" w:rsidRDefault="00FB2C66" w:rsidP="00EE1A41">
      <w:r>
        <w:t xml:space="preserve">The tester proved that they were able to </w:t>
      </w:r>
      <w:r w:rsidR="00A623B8">
        <w:t xml:space="preserve">perform both </w:t>
      </w:r>
      <w:r w:rsidR="000840C7">
        <w:t>Reflected</w:t>
      </w:r>
      <w:r w:rsidR="00A623B8">
        <w:t xml:space="preserve"> and Stored XSS attacks against the target on different sections of the website. </w:t>
      </w:r>
      <w:r w:rsidR="000840C7">
        <w:t xml:space="preserve">The tester performed reflected XSS against a search </w:t>
      </w:r>
      <w:r w:rsidR="008616BD">
        <w:t>function on the main webpage, and stored XSS against “name” function of the register function, which was then triggered when an admin loaded up the database</w:t>
      </w:r>
      <w:r w:rsidR="005E1A5A">
        <w:t>.</w:t>
      </w:r>
    </w:p>
    <w:p w14:paraId="1D9FD525" w14:textId="77777777" w:rsidR="005E1A5A" w:rsidRDefault="005E1A5A" w:rsidP="00EE1A41"/>
    <w:p w14:paraId="55AF55ED" w14:textId="5027DB0A" w:rsidR="005E1A5A" w:rsidRPr="00EE1A41" w:rsidRDefault="005E1A5A" w:rsidP="00EE1A41">
      <w:r>
        <w:t xml:space="preserve">There are many ways to patch XSS vulnerabilities and most mitigations are dependent on the specific payload and function. The tester </w:t>
      </w:r>
      <w:r w:rsidR="00582EFE">
        <w:t>recommended</w:t>
      </w:r>
      <w:r>
        <w:t xml:space="preserve"> </w:t>
      </w:r>
      <w:r w:rsidR="004514EB">
        <w:t xml:space="preserve">utilising HTML sanitisation, which is used to strip dangerous HTML from a variable and return a safe string. </w:t>
      </w:r>
      <w:sdt>
        <w:sdtPr>
          <w:id w:val="2026665621"/>
          <w:citation/>
        </w:sdtPr>
        <w:sdtContent>
          <w:r w:rsidR="00CF1135">
            <w:fldChar w:fldCharType="begin"/>
          </w:r>
          <w:r w:rsidR="00CF1135">
            <w:instrText xml:space="preserve"> CITATION OWA233 \l 2057 </w:instrText>
          </w:r>
          <w:r w:rsidR="00CF1135">
            <w:fldChar w:fldCharType="separate"/>
          </w:r>
          <w:r w:rsidR="00663903" w:rsidRPr="00663903">
            <w:rPr>
              <w:noProof/>
            </w:rPr>
            <w:t>(OWASP, 2023)</w:t>
          </w:r>
          <w:r w:rsidR="00CF1135">
            <w:fldChar w:fldCharType="end"/>
          </w:r>
        </w:sdtContent>
      </w:sdt>
      <w:r w:rsidR="00003811">
        <w:t xml:space="preserve">. The tester also recommended looking into developing a more secure content policy </w:t>
      </w:r>
      <w:r w:rsidR="00EB7E15">
        <w:t xml:space="preserve">through the user of headers that are sent with requests </w:t>
      </w:r>
      <w:r w:rsidR="007D7B69">
        <w:t xml:space="preserve">and advised the developer to create a </w:t>
      </w:r>
      <w:r w:rsidR="00B574DC">
        <w:t>content security policy (CSP)</w:t>
      </w:r>
      <w:r w:rsidR="00C07F56">
        <w:t xml:space="preserve"> with the “Content-Security-Policy” header and preventing “unsafe-inline” scripts </w:t>
      </w:r>
      <w:r w:rsidR="00CE6E6D">
        <w:t>from running within the policy.</w:t>
      </w:r>
      <w:sdt>
        <w:sdtPr>
          <w:id w:val="-772861060"/>
          <w:citation/>
        </w:sdtPr>
        <w:sdtContent>
          <w:r w:rsidR="00CE6E6D">
            <w:fldChar w:fldCharType="begin"/>
          </w:r>
          <w:r w:rsidR="00CE6E6D">
            <w:instrText xml:space="preserve"> CITATION Fir23 \l 2057 </w:instrText>
          </w:r>
          <w:r w:rsidR="00CE6E6D">
            <w:fldChar w:fldCharType="separate"/>
          </w:r>
          <w:r w:rsidR="00663903">
            <w:rPr>
              <w:noProof/>
            </w:rPr>
            <w:t xml:space="preserve"> </w:t>
          </w:r>
          <w:r w:rsidR="00663903" w:rsidRPr="00663903">
            <w:rPr>
              <w:noProof/>
            </w:rPr>
            <w:t>(Firefox, 2023)</w:t>
          </w:r>
          <w:r w:rsidR="00CE6E6D">
            <w:fldChar w:fldCharType="end"/>
          </w:r>
        </w:sdtContent>
      </w:sdt>
    </w:p>
    <w:p w14:paraId="59A74B7E" w14:textId="77777777" w:rsidR="009525A9" w:rsidRPr="008D7D6B" w:rsidRDefault="009525A9" w:rsidP="008605B2">
      <w:pPr>
        <w:pStyle w:val="Heading2"/>
        <w:ind w:right="4"/>
        <w:rPr>
          <w:rFonts w:eastAsia="Times New Roman"/>
          <w:lang w:eastAsia="en-US"/>
        </w:rPr>
      </w:pPr>
      <w:bookmarkStart w:id="84" w:name="_Toc153104666"/>
      <w:r w:rsidRPr="008D7D6B">
        <w:rPr>
          <w:rFonts w:eastAsia="Times New Roman"/>
          <w:lang w:eastAsia="en-US"/>
        </w:rPr>
        <w:t>Future Work</w:t>
      </w:r>
      <w:bookmarkEnd w:id="84"/>
    </w:p>
    <w:p w14:paraId="08487DA6" w14:textId="32FB90DD" w:rsidR="00BC7FA6" w:rsidRDefault="00097F10" w:rsidP="008605B2">
      <w:pPr>
        <w:ind w:right="4"/>
        <w:rPr>
          <w:rFonts w:eastAsia="Times New Roman" w:cs="Times New Roman"/>
          <w:color w:val="000000"/>
          <w:lang w:eastAsia="en-US"/>
        </w:rPr>
      </w:pPr>
      <w:r>
        <w:rPr>
          <w:rFonts w:eastAsia="Times New Roman" w:cs="Times New Roman"/>
          <w:color w:val="000000"/>
          <w:lang w:eastAsia="en-US"/>
        </w:rPr>
        <w:t xml:space="preserve">The tester believes that after the developer has gone away and implemented the mitigations suggested and done further research into any additional attack vectors that it may be worth </w:t>
      </w:r>
      <w:r w:rsidR="00B82E57">
        <w:rPr>
          <w:rFonts w:eastAsia="Times New Roman" w:cs="Times New Roman"/>
          <w:color w:val="000000"/>
          <w:lang w:eastAsia="en-US"/>
        </w:rPr>
        <w:t xml:space="preserve">conducting another penetration test against the target to ensure that the fixes had been implemented properly, and whether there </w:t>
      </w:r>
      <w:r w:rsidR="00231A39">
        <w:rPr>
          <w:rFonts w:eastAsia="Times New Roman" w:cs="Times New Roman"/>
          <w:color w:val="000000"/>
          <w:lang w:eastAsia="en-US"/>
        </w:rPr>
        <w:t>were</w:t>
      </w:r>
      <w:r w:rsidR="00B82E57">
        <w:rPr>
          <w:rFonts w:eastAsia="Times New Roman" w:cs="Times New Roman"/>
          <w:color w:val="000000"/>
          <w:lang w:eastAsia="en-US"/>
        </w:rPr>
        <w:t xml:space="preserve"> any vulnerabilities that were missed in the first test, that could be discovered a second time round.</w:t>
      </w:r>
    </w:p>
    <w:p w14:paraId="2056BF66" w14:textId="77777777" w:rsidR="00387F48" w:rsidRDefault="00387F48" w:rsidP="008605B2">
      <w:pPr>
        <w:ind w:right="4"/>
        <w:rPr>
          <w:rFonts w:eastAsia="Times New Roman" w:cs="Times New Roman"/>
          <w:color w:val="000000"/>
          <w:lang w:eastAsia="en-US"/>
        </w:rPr>
      </w:pPr>
    </w:p>
    <w:p w14:paraId="0E53B93E" w14:textId="610ED86D" w:rsidR="00387F48" w:rsidRPr="008D7D6B" w:rsidRDefault="00231A39" w:rsidP="008605B2">
      <w:pPr>
        <w:ind w:right="4"/>
        <w:rPr>
          <w:rFonts w:eastAsia="Times New Roman" w:cs="Times New Roman"/>
          <w:color w:val="000000"/>
          <w:lang w:eastAsia="en-US"/>
        </w:rPr>
      </w:pPr>
      <w:r>
        <w:rPr>
          <w:rFonts w:eastAsia="Times New Roman" w:cs="Times New Roman"/>
          <w:color w:val="000000"/>
          <w:lang w:eastAsia="en-US"/>
        </w:rPr>
        <w:t xml:space="preserve">Furthermore, on top of a second penetration test against the website, the tester would also recommend completing a penetration test of the </w:t>
      </w:r>
      <w:r w:rsidR="002742BE">
        <w:rPr>
          <w:rFonts w:eastAsia="Times New Roman" w:cs="Times New Roman"/>
          <w:color w:val="000000"/>
          <w:lang w:eastAsia="en-US"/>
        </w:rPr>
        <w:t>business in a physical sense, testing the employees for social engineering and the security of the building itself.</w:t>
      </w:r>
      <w:r w:rsidR="001414BB">
        <w:rPr>
          <w:rFonts w:eastAsia="Times New Roman" w:cs="Times New Roman"/>
          <w:color w:val="000000"/>
          <w:lang w:eastAsia="en-US"/>
        </w:rPr>
        <w:t xml:space="preserve"> A physical test of the company would allow for the owner to gain an overview of other areas that they can focus on improving as, although the tester has completed a thorough test of the web application</w:t>
      </w:r>
      <w:r w:rsidR="00A05DEC">
        <w:rPr>
          <w:rFonts w:eastAsia="Times New Roman" w:cs="Times New Roman"/>
          <w:color w:val="000000"/>
          <w:lang w:eastAsia="en-US"/>
        </w:rPr>
        <w:t>, there is always the possibility that in the real world, an attack could occur by someone attempting to break into the location where the server is stored and maliciously gaining access through the server</w:t>
      </w:r>
      <w:r w:rsidR="009E799E">
        <w:rPr>
          <w:rFonts w:eastAsia="Times New Roman" w:cs="Times New Roman"/>
          <w:color w:val="000000"/>
          <w:lang w:eastAsia="en-US"/>
        </w:rPr>
        <w:t>, or potentially through the use of phishing emails and taking over an employee account.</w:t>
      </w:r>
    </w:p>
    <w:p w14:paraId="6009021A" w14:textId="77777777" w:rsidR="006F4C01" w:rsidRPr="008D7D6B" w:rsidRDefault="00341658" w:rsidP="008605B2">
      <w:pPr>
        <w:ind w:right="4"/>
        <w:rPr>
          <w:rFonts w:eastAsia="Times New Roman" w:cs="Times New Roman"/>
          <w:color w:val="000000"/>
          <w:lang w:eastAsia="en-US"/>
        </w:rPr>
      </w:pPr>
      <w:r w:rsidRPr="008D7D6B">
        <w:rPr>
          <w:rFonts w:eastAsia="Times New Roman" w:cs="Times New Roman"/>
          <w:color w:val="000000"/>
          <w:lang w:eastAsia="en-US"/>
        </w:rPr>
        <w:br w:type="page"/>
      </w:r>
    </w:p>
    <w:bookmarkStart w:id="85" w:name="_Toc153104667" w:displacedByCustomXml="next"/>
    <w:sdt>
      <w:sdtPr>
        <w:rPr>
          <w:rFonts w:eastAsiaTheme="minorEastAsia" w:cstheme="minorBidi"/>
          <w:b w:val="0"/>
          <w:bCs w:val="0"/>
          <w:smallCaps w:val="0"/>
          <w:color w:val="auto"/>
          <w:sz w:val="22"/>
          <w:szCs w:val="22"/>
        </w:rPr>
        <w:id w:val="1678149039"/>
        <w:docPartObj>
          <w:docPartGallery w:val="Bibliographies"/>
          <w:docPartUnique/>
        </w:docPartObj>
      </w:sdtPr>
      <w:sdtContent>
        <w:p w14:paraId="2362EA41" w14:textId="0FF7D717" w:rsidR="00127D13" w:rsidRDefault="00127D13">
          <w:pPr>
            <w:pStyle w:val="Heading1"/>
          </w:pPr>
          <w:r>
            <w:t>Bibliography</w:t>
          </w:r>
          <w:bookmarkEnd w:id="85"/>
        </w:p>
        <w:sdt>
          <w:sdtPr>
            <w:id w:val="111145805"/>
            <w:bibliography/>
          </w:sdtPr>
          <w:sdtContent>
            <w:p w14:paraId="33F6C2DC" w14:textId="77777777" w:rsidR="00663903" w:rsidRDefault="00127D13" w:rsidP="00663903">
              <w:pPr>
                <w:pStyle w:val="Bibliography"/>
                <w:rPr>
                  <w:noProof/>
                  <w:sz w:val="24"/>
                  <w:szCs w:val="24"/>
                </w:rPr>
              </w:pPr>
              <w:r>
                <w:fldChar w:fldCharType="begin"/>
              </w:r>
              <w:r>
                <w:instrText xml:space="preserve"> BIBLIOGRAPHY </w:instrText>
              </w:r>
              <w:r>
                <w:fldChar w:fldCharType="separate"/>
              </w:r>
              <w:r w:rsidR="00663903">
                <w:rPr>
                  <w:noProof/>
                </w:rPr>
                <w:t xml:space="preserve">Banach, Z., 2019. </w:t>
              </w:r>
              <w:r w:rsidR="00663903">
                <w:rPr>
                  <w:i/>
                  <w:iCs/>
                  <w:noProof/>
                </w:rPr>
                <w:t xml:space="preserve">Invicti. </w:t>
              </w:r>
              <w:r w:rsidR="00663903">
                <w:rPr>
                  <w:noProof/>
                </w:rPr>
                <w:t xml:space="preserve">[Online] </w:t>
              </w:r>
              <w:r w:rsidR="00663903">
                <w:rPr>
                  <w:noProof/>
                </w:rPr>
                <w:br/>
                <w:t xml:space="preserve">Available at: </w:t>
              </w:r>
              <w:r w:rsidR="00663903">
                <w:rPr>
                  <w:noProof/>
                  <w:u w:val="single"/>
                </w:rPr>
                <w:t>https://www.invicti.com/blog/web-security/disable-directory-listing-web-servers/#:~:text=You%20can%20disable%20directory%20listing%20by%20creating%20an%20empty%20index,parse)%20in%20the%20relevant%20directory.</w:t>
              </w:r>
            </w:p>
            <w:p w14:paraId="1C9E4385" w14:textId="77777777" w:rsidR="00663903" w:rsidRDefault="00663903" w:rsidP="00663903">
              <w:pPr>
                <w:pStyle w:val="Bibliography"/>
                <w:rPr>
                  <w:noProof/>
                </w:rPr>
              </w:pPr>
              <w:r>
                <w:rPr>
                  <w:noProof/>
                </w:rPr>
                <w:t xml:space="preserve">CookiePro, 2021. </w:t>
              </w:r>
              <w:r>
                <w:rPr>
                  <w:i/>
                  <w:iCs/>
                  <w:noProof/>
                </w:rPr>
                <w:t xml:space="preserve">CookiePro. </w:t>
              </w:r>
              <w:r>
                <w:rPr>
                  <w:noProof/>
                </w:rPr>
                <w:t xml:space="preserve">[Online] </w:t>
              </w:r>
              <w:r>
                <w:rPr>
                  <w:noProof/>
                </w:rPr>
                <w:br/>
                <w:t xml:space="preserve">Available at: </w:t>
              </w:r>
              <w:r>
                <w:rPr>
                  <w:noProof/>
                  <w:u w:val="single"/>
                </w:rPr>
                <w:t>https://www.cookiepro.com/knowledge/httponly-cookie/</w:t>
              </w:r>
            </w:p>
            <w:p w14:paraId="7E9117BC" w14:textId="77777777" w:rsidR="00663903" w:rsidRDefault="00663903" w:rsidP="00663903">
              <w:pPr>
                <w:pStyle w:val="Bibliography"/>
                <w:rPr>
                  <w:noProof/>
                </w:rPr>
              </w:pPr>
              <w:r>
                <w:rPr>
                  <w:noProof/>
                </w:rPr>
                <w:t xml:space="preserve">Firefox, 2023. </w:t>
              </w:r>
              <w:r>
                <w:rPr>
                  <w:i/>
                  <w:iCs/>
                  <w:noProof/>
                </w:rPr>
                <w:t xml:space="preserve">MDN Web Docs. </w:t>
              </w:r>
              <w:r>
                <w:rPr>
                  <w:noProof/>
                </w:rPr>
                <w:t xml:space="preserve">[Online] </w:t>
              </w:r>
              <w:r>
                <w:rPr>
                  <w:noProof/>
                </w:rPr>
                <w:br/>
                <w:t xml:space="preserve">Available at: </w:t>
              </w:r>
              <w:r>
                <w:rPr>
                  <w:noProof/>
                  <w:u w:val="single"/>
                </w:rPr>
                <w:t>https://developer.mozilla.org/en-US/docs/Web/HTTP/Headers/X-XSS-Protection</w:t>
              </w:r>
            </w:p>
            <w:p w14:paraId="1F488002" w14:textId="77777777" w:rsidR="00663903" w:rsidRDefault="00663903" w:rsidP="00663903">
              <w:pPr>
                <w:pStyle w:val="Bibliography"/>
                <w:rPr>
                  <w:noProof/>
                </w:rPr>
              </w:pPr>
              <w:r>
                <w:rPr>
                  <w:noProof/>
                </w:rPr>
                <w:t xml:space="preserve">Kali Linux, 2023. </w:t>
              </w:r>
              <w:r>
                <w:rPr>
                  <w:i/>
                  <w:iCs/>
                  <w:noProof/>
                </w:rPr>
                <w:t xml:space="preserve">Kali Linux. </w:t>
              </w:r>
              <w:r>
                <w:rPr>
                  <w:noProof/>
                </w:rPr>
                <w:t xml:space="preserve">[Online] </w:t>
              </w:r>
              <w:r>
                <w:rPr>
                  <w:noProof/>
                </w:rPr>
                <w:br/>
                <w:t xml:space="preserve">Available at: </w:t>
              </w:r>
              <w:r>
                <w:rPr>
                  <w:noProof/>
                  <w:u w:val="single"/>
                </w:rPr>
                <w:t>https://www.kali.org/tools/gobuster/</w:t>
              </w:r>
            </w:p>
            <w:p w14:paraId="3B63982E" w14:textId="77777777" w:rsidR="00663903" w:rsidRDefault="00663903" w:rsidP="00663903">
              <w:pPr>
                <w:pStyle w:val="Bibliography"/>
                <w:rPr>
                  <w:noProof/>
                </w:rPr>
              </w:pPr>
              <w:r>
                <w:rPr>
                  <w:noProof/>
                </w:rPr>
                <w:t xml:space="preserve">Kali Linux, 2023. </w:t>
              </w:r>
              <w:r>
                <w:rPr>
                  <w:i/>
                  <w:iCs/>
                  <w:noProof/>
                </w:rPr>
                <w:t xml:space="preserve">Kali Linux. </w:t>
              </w:r>
              <w:r>
                <w:rPr>
                  <w:noProof/>
                </w:rPr>
                <w:t xml:space="preserve">[Online] </w:t>
              </w:r>
              <w:r>
                <w:rPr>
                  <w:noProof/>
                </w:rPr>
                <w:br/>
                <w:t xml:space="preserve">Available at: </w:t>
              </w:r>
              <w:r>
                <w:rPr>
                  <w:noProof/>
                  <w:u w:val="single"/>
                </w:rPr>
                <w:t>https://www.kali.org/tools/curl/</w:t>
              </w:r>
            </w:p>
            <w:p w14:paraId="76D1F32D" w14:textId="77777777" w:rsidR="00663903" w:rsidRDefault="00663903" w:rsidP="00663903">
              <w:pPr>
                <w:pStyle w:val="Bibliography"/>
                <w:rPr>
                  <w:noProof/>
                </w:rPr>
              </w:pPr>
              <w:r>
                <w:rPr>
                  <w:noProof/>
                </w:rPr>
                <w:t xml:space="preserve">Kali Linux, 2023. </w:t>
              </w:r>
              <w:r>
                <w:rPr>
                  <w:i/>
                  <w:iCs/>
                  <w:noProof/>
                </w:rPr>
                <w:t xml:space="preserve">Tool Documentation. </w:t>
              </w:r>
              <w:r>
                <w:rPr>
                  <w:noProof/>
                </w:rPr>
                <w:t xml:space="preserve">[Online] </w:t>
              </w:r>
              <w:r>
                <w:rPr>
                  <w:noProof/>
                </w:rPr>
                <w:br/>
                <w:t xml:space="preserve">Available at: </w:t>
              </w:r>
              <w:r>
                <w:rPr>
                  <w:noProof/>
                  <w:u w:val="single"/>
                </w:rPr>
                <w:t>https://www.kali.org/tools/nmap/</w:t>
              </w:r>
            </w:p>
            <w:p w14:paraId="6F6AF6B6" w14:textId="77777777" w:rsidR="00663903" w:rsidRDefault="00663903" w:rsidP="00663903">
              <w:pPr>
                <w:pStyle w:val="Bibliography"/>
                <w:rPr>
                  <w:noProof/>
                </w:rPr>
              </w:pPr>
              <w:r>
                <w:rPr>
                  <w:noProof/>
                </w:rPr>
                <w:t xml:space="preserve">Keeper Security Inc, 2020. </w:t>
              </w:r>
              <w:r>
                <w:rPr>
                  <w:i/>
                  <w:iCs/>
                  <w:noProof/>
                </w:rPr>
                <w:t xml:space="preserve">Cybersecurity in the Remote Work Era. </w:t>
              </w:r>
              <w:r>
                <w:rPr>
                  <w:noProof/>
                </w:rPr>
                <w:t xml:space="preserve">[Online] </w:t>
              </w:r>
              <w:r>
                <w:rPr>
                  <w:noProof/>
                </w:rPr>
                <w:br/>
                <w:t xml:space="preserve">Available at: </w:t>
              </w:r>
              <w:r>
                <w:rPr>
                  <w:noProof/>
                  <w:u w:val="single"/>
                </w:rPr>
                <w:t>https://www.keeper.io/hubfs/PDF/Cybersecurity%20in%20the%20Remote%20Work%20Era%20-%20A%20Global%20Risk%20Report.pdf</w:t>
              </w:r>
            </w:p>
            <w:p w14:paraId="75879D93" w14:textId="77777777" w:rsidR="00663903" w:rsidRDefault="00663903" w:rsidP="00663903">
              <w:pPr>
                <w:pStyle w:val="Bibliography"/>
                <w:rPr>
                  <w:noProof/>
                </w:rPr>
              </w:pPr>
              <w:r>
                <w:rPr>
                  <w:noProof/>
                </w:rPr>
                <w:t xml:space="preserve">Kinsta, 2022. </w:t>
              </w:r>
              <w:r>
                <w:rPr>
                  <w:i/>
                  <w:iCs/>
                  <w:noProof/>
                </w:rPr>
                <w:t xml:space="preserve">Kinsta. </w:t>
              </w:r>
              <w:r>
                <w:rPr>
                  <w:noProof/>
                </w:rPr>
                <w:t xml:space="preserve">[Online] </w:t>
              </w:r>
              <w:r>
                <w:rPr>
                  <w:noProof/>
                </w:rPr>
                <w:br/>
                <w:t xml:space="preserve">Available at: </w:t>
              </w:r>
              <w:r>
                <w:rPr>
                  <w:noProof/>
                  <w:u w:val="single"/>
                </w:rPr>
                <w:t>https://kinsta.com/knowledgebase/phpinfo/#:~:text=phpinfo()%20is%20a%20PHP,The%20PHP%20environment.</w:t>
              </w:r>
            </w:p>
            <w:p w14:paraId="6EB4FB2C" w14:textId="77777777" w:rsidR="00663903" w:rsidRDefault="00663903" w:rsidP="00663903">
              <w:pPr>
                <w:pStyle w:val="Bibliography"/>
                <w:rPr>
                  <w:noProof/>
                </w:rPr>
              </w:pPr>
              <w:r>
                <w:rPr>
                  <w:noProof/>
                </w:rPr>
                <w:t xml:space="preserve">Kovacic, D., 2021. </w:t>
              </w:r>
              <w:r>
                <w:rPr>
                  <w:i/>
                  <w:iCs/>
                  <w:noProof/>
                </w:rPr>
                <w:t xml:space="preserve">Bright Security. </w:t>
              </w:r>
              <w:r>
                <w:rPr>
                  <w:noProof/>
                </w:rPr>
                <w:t xml:space="preserve">[Online] </w:t>
              </w:r>
              <w:r>
                <w:rPr>
                  <w:noProof/>
                </w:rPr>
                <w:br/>
                <w:t xml:space="preserve">Available at: </w:t>
              </w:r>
              <w:r>
                <w:rPr>
                  <w:noProof/>
                  <w:u w:val="single"/>
                </w:rPr>
                <w:t>https://brightsec.com/blog/local-file-inclusion-lfi/</w:t>
              </w:r>
            </w:p>
            <w:p w14:paraId="3014C10B" w14:textId="77777777" w:rsidR="00663903" w:rsidRDefault="00663903" w:rsidP="00663903">
              <w:pPr>
                <w:pStyle w:val="Bibliography"/>
                <w:rPr>
                  <w:noProof/>
                </w:rPr>
              </w:pPr>
              <w:r>
                <w:rPr>
                  <w:noProof/>
                </w:rPr>
                <w:t xml:space="preserve">Lewis, R., 2023. </w:t>
              </w:r>
              <w:r>
                <w:rPr>
                  <w:i/>
                  <w:iCs/>
                  <w:noProof/>
                </w:rPr>
                <w:t xml:space="preserve">Office for National Statistics. </w:t>
              </w:r>
              <w:r>
                <w:rPr>
                  <w:noProof/>
                </w:rPr>
                <w:t xml:space="preserve">[Online] </w:t>
              </w:r>
              <w:r>
                <w:rPr>
                  <w:noProof/>
                </w:rPr>
                <w:br/>
                <w:t xml:space="preserve">Available at: </w:t>
              </w:r>
              <w:r>
                <w:rPr>
                  <w:noProof/>
                  <w:u w:val="single"/>
                </w:rPr>
                <w:t>https://www.ons.gov.uk/businessindustryandtrade/retailindustry/timeseries/j4mc/drsi</w:t>
              </w:r>
            </w:p>
            <w:p w14:paraId="273E98CA" w14:textId="77777777" w:rsidR="00663903" w:rsidRDefault="00663903" w:rsidP="00663903">
              <w:pPr>
                <w:pStyle w:val="Bibliography"/>
                <w:rPr>
                  <w:noProof/>
                </w:rPr>
              </w:pPr>
              <w:r>
                <w:rPr>
                  <w:noProof/>
                </w:rPr>
                <w:t xml:space="preserve">Ming, 2020. </w:t>
              </w:r>
              <w:r>
                <w:rPr>
                  <w:i/>
                  <w:iCs/>
                  <w:noProof/>
                </w:rPr>
                <w:t xml:space="preserve">Stack Overflow. </w:t>
              </w:r>
              <w:r>
                <w:rPr>
                  <w:noProof/>
                </w:rPr>
                <w:t xml:space="preserve">[Online] </w:t>
              </w:r>
              <w:r>
                <w:rPr>
                  <w:noProof/>
                </w:rPr>
                <w:br/>
                <w:t xml:space="preserve">Available at: </w:t>
              </w:r>
              <w:r>
                <w:rPr>
                  <w:noProof/>
                  <w:u w:val="single"/>
                </w:rPr>
                <w:t>https://stackoverflow.com/questions/16200501/how-can-i-automatically-redirect-http-to-https-on-apache-servers</w:t>
              </w:r>
            </w:p>
            <w:p w14:paraId="27785666" w14:textId="77777777" w:rsidR="00663903" w:rsidRDefault="00663903" w:rsidP="00663903">
              <w:pPr>
                <w:pStyle w:val="Bibliography"/>
                <w:rPr>
                  <w:noProof/>
                </w:rPr>
              </w:pPr>
              <w:r>
                <w:rPr>
                  <w:noProof/>
                </w:rPr>
                <w:t xml:space="preserve">Muscat, I., 2019. </w:t>
              </w:r>
              <w:r>
                <w:rPr>
                  <w:i/>
                  <w:iCs/>
                  <w:noProof/>
                </w:rPr>
                <w:t xml:space="preserve">The Acunetix Blog. </w:t>
              </w:r>
              <w:r>
                <w:rPr>
                  <w:noProof/>
                </w:rPr>
                <w:t xml:space="preserve">[Online] </w:t>
              </w:r>
              <w:r>
                <w:rPr>
                  <w:noProof/>
                </w:rPr>
                <w:br/>
                <w:t xml:space="preserve">Available at: </w:t>
              </w:r>
              <w:r>
                <w:rPr>
                  <w:noProof/>
                  <w:u w:val="single"/>
                </w:rPr>
                <w:t>https://www.acunetix.com/blog/articles/local-file-inclusion-lfi/#:~:text=An%20attacker%20can%20use%20Local,to%20a%20file%20as%20input.</w:t>
              </w:r>
            </w:p>
            <w:p w14:paraId="4E9758CD" w14:textId="77777777" w:rsidR="00663903" w:rsidRDefault="00663903" w:rsidP="00663903">
              <w:pPr>
                <w:pStyle w:val="Bibliography"/>
                <w:rPr>
                  <w:noProof/>
                </w:rPr>
              </w:pPr>
              <w:r>
                <w:rPr>
                  <w:noProof/>
                </w:rPr>
                <w:t xml:space="preserve">OWASP, 2023. </w:t>
              </w:r>
              <w:r>
                <w:rPr>
                  <w:i/>
                  <w:iCs/>
                  <w:noProof/>
                </w:rPr>
                <w:t xml:space="preserve">OWASP. </w:t>
              </w:r>
              <w:r>
                <w:rPr>
                  <w:noProof/>
                </w:rPr>
                <w:t xml:space="preserve">[Online] </w:t>
              </w:r>
              <w:r>
                <w:rPr>
                  <w:noProof/>
                </w:rPr>
                <w:br/>
                <w:t xml:space="preserve">Available at: </w:t>
              </w:r>
              <w:r>
                <w:rPr>
                  <w:noProof/>
                  <w:u w:val="single"/>
                </w:rPr>
                <w:t>https://owasp.org/www-community/vulnerabilities/Unrestricted_File_Upload</w:t>
              </w:r>
            </w:p>
            <w:p w14:paraId="1F3690D5" w14:textId="77777777" w:rsidR="00663903" w:rsidRDefault="00663903" w:rsidP="00663903">
              <w:pPr>
                <w:pStyle w:val="Bibliography"/>
                <w:rPr>
                  <w:noProof/>
                </w:rPr>
              </w:pPr>
              <w:r>
                <w:rPr>
                  <w:noProof/>
                </w:rPr>
                <w:lastRenderedPageBreak/>
                <w:t xml:space="preserve">OWASP, 2023. </w:t>
              </w:r>
              <w:r>
                <w:rPr>
                  <w:i/>
                  <w:iCs/>
                  <w:noProof/>
                </w:rPr>
                <w:t xml:space="preserve">OWASP Cheat Sheet Series. </w:t>
              </w:r>
              <w:r>
                <w:rPr>
                  <w:noProof/>
                </w:rPr>
                <w:t xml:space="preserve">[Online] </w:t>
              </w:r>
              <w:r>
                <w:rPr>
                  <w:noProof/>
                </w:rPr>
                <w:br/>
                <w:t xml:space="preserve">Available at: </w:t>
              </w:r>
              <w:r>
                <w:rPr>
                  <w:noProof/>
                  <w:u w:val="single"/>
                </w:rPr>
                <w:t>https://cheatsheetseries.owasp.org/cheatsheets/Cross_Site_Scripting_Prevention_Cheat_Sheet.html</w:t>
              </w:r>
            </w:p>
            <w:p w14:paraId="0B5F057D" w14:textId="77777777" w:rsidR="00663903" w:rsidRDefault="00663903" w:rsidP="00663903">
              <w:pPr>
                <w:pStyle w:val="Bibliography"/>
                <w:rPr>
                  <w:noProof/>
                </w:rPr>
              </w:pPr>
              <w:r>
                <w:rPr>
                  <w:noProof/>
                </w:rPr>
                <w:t xml:space="preserve">OWASP, 2023. </w:t>
              </w:r>
              <w:r>
                <w:rPr>
                  <w:i/>
                  <w:iCs/>
                  <w:noProof/>
                </w:rPr>
                <w:t xml:space="preserve">Review Webserver Metafiles for Information Leakage. </w:t>
              </w:r>
              <w:r>
                <w:rPr>
                  <w:noProof/>
                </w:rPr>
                <w:t xml:space="preserve">[Online] </w:t>
              </w:r>
              <w:r>
                <w:rPr>
                  <w:noProof/>
                </w:rPr>
                <w:br/>
                <w:t xml:space="preserve">Available at: </w:t>
              </w:r>
              <w:r>
                <w:rPr>
                  <w:noProof/>
                  <w:u w:val="single"/>
                </w:rPr>
                <w:t>https://owasp.org/www-project-web-security-testing-guide/latest/4-Web_Application_Security_Testing/01-Information_Gathering/03-Review_Webserver_Metafiles_for_Information_Leakage</w:t>
              </w:r>
            </w:p>
            <w:p w14:paraId="5762322C" w14:textId="77777777" w:rsidR="00663903" w:rsidRDefault="00663903" w:rsidP="00663903">
              <w:pPr>
                <w:pStyle w:val="Bibliography"/>
                <w:rPr>
                  <w:noProof/>
                </w:rPr>
              </w:pPr>
              <w:r>
                <w:rPr>
                  <w:noProof/>
                </w:rPr>
                <w:t xml:space="preserve">OWASP, 2023. </w:t>
              </w:r>
              <w:r>
                <w:rPr>
                  <w:i/>
                  <w:iCs/>
                  <w:noProof/>
                </w:rPr>
                <w:t xml:space="preserve">WSTG - Latest. </w:t>
              </w:r>
              <w:r>
                <w:rPr>
                  <w:noProof/>
                </w:rPr>
                <w:t xml:space="preserve">[Online] </w:t>
              </w:r>
              <w:r>
                <w:rPr>
                  <w:noProof/>
                </w:rPr>
                <w:br/>
                <w:t xml:space="preserve">Available at: </w:t>
              </w:r>
              <w:r>
                <w:rPr>
                  <w:noProof/>
                  <w:u w:val="single"/>
                </w:rPr>
                <w:t>https://owasp.org/www-project-web-security-testing-guide/latest/</w:t>
              </w:r>
            </w:p>
            <w:p w14:paraId="6D2BB0CD" w14:textId="77777777" w:rsidR="00663903" w:rsidRDefault="00663903" w:rsidP="00663903">
              <w:pPr>
                <w:pStyle w:val="Bibliography"/>
                <w:rPr>
                  <w:noProof/>
                </w:rPr>
              </w:pPr>
              <w:r>
                <w:rPr>
                  <w:noProof/>
                </w:rPr>
                <w:t xml:space="preserve">R_Raj, 2019. </w:t>
              </w:r>
              <w:r>
                <w:rPr>
                  <w:i/>
                  <w:iCs/>
                  <w:noProof/>
                </w:rPr>
                <w:t xml:space="preserve">Geeksforgeeks. </w:t>
              </w:r>
              <w:r>
                <w:rPr>
                  <w:noProof/>
                </w:rPr>
                <w:t xml:space="preserve">[Online] </w:t>
              </w:r>
              <w:r>
                <w:rPr>
                  <w:noProof/>
                </w:rPr>
                <w:br/>
                <w:t xml:space="preserve">Available at: </w:t>
              </w:r>
              <w:r>
                <w:rPr>
                  <w:noProof/>
                  <w:u w:val="single"/>
                </w:rPr>
                <w:t>https://www.geeksforgeeks.org/php-mime_content_type-function/</w:t>
              </w:r>
            </w:p>
            <w:p w14:paraId="402A9B1D" w14:textId="77777777" w:rsidR="00663903" w:rsidRDefault="00663903" w:rsidP="00663903">
              <w:pPr>
                <w:pStyle w:val="Bibliography"/>
                <w:rPr>
                  <w:noProof/>
                </w:rPr>
              </w:pPr>
              <w:r>
                <w:rPr>
                  <w:noProof/>
                </w:rPr>
                <w:t xml:space="preserve">Redis, 2021. </w:t>
              </w:r>
              <w:r>
                <w:rPr>
                  <w:i/>
                  <w:iCs/>
                  <w:noProof/>
                </w:rPr>
                <w:t xml:space="preserve">Redis. </w:t>
              </w:r>
              <w:r>
                <w:rPr>
                  <w:noProof/>
                </w:rPr>
                <w:t xml:space="preserve">[Online] </w:t>
              </w:r>
              <w:r>
                <w:rPr>
                  <w:noProof/>
                </w:rPr>
                <w:br/>
                <w:t xml:space="preserve">Available at: </w:t>
              </w:r>
              <w:r>
                <w:rPr>
                  <w:noProof/>
                  <w:u w:val="single"/>
                </w:rPr>
                <w:t>https://redis.com/glossary/rate-limiting/</w:t>
              </w:r>
            </w:p>
            <w:p w14:paraId="24C18D77" w14:textId="52292832" w:rsidR="00127D13" w:rsidRDefault="00127D13" w:rsidP="00663903">
              <w:r>
                <w:rPr>
                  <w:b/>
                  <w:bCs/>
                  <w:noProof/>
                </w:rPr>
                <w:fldChar w:fldCharType="end"/>
              </w:r>
            </w:p>
          </w:sdtContent>
        </w:sdt>
      </w:sdtContent>
    </w:sdt>
    <w:p w14:paraId="58F93D36" w14:textId="6D2E46E6" w:rsidR="00801886" w:rsidRPr="008D7D6B" w:rsidRDefault="00801886" w:rsidP="005B0E0A">
      <w:pPr>
        <w:ind w:right="4"/>
        <w:jc w:val="both"/>
        <w:rPr>
          <w:rFonts w:eastAsia="Times New Roman" w:cs="Times New Roman"/>
          <w:color w:val="000000"/>
          <w:lang w:eastAsia="en-US"/>
        </w:rPr>
      </w:pPr>
    </w:p>
    <w:p w14:paraId="6CAE3906" w14:textId="77777777" w:rsidR="006C6590" w:rsidRPr="008D7D6B" w:rsidRDefault="006C6590" w:rsidP="008605B2">
      <w:pPr>
        <w:ind w:right="4"/>
        <w:rPr>
          <w:rFonts w:eastAsia="Times New Roman" w:cs="Times New Roman"/>
          <w:color w:val="000000"/>
          <w:lang w:eastAsia="en-US"/>
        </w:rPr>
      </w:pPr>
    </w:p>
    <w:p w14:paraId="5E5AEB50" w14:textId="7AF7C7B5" w:rsidR="00801886" w:rsidRPr="008D7D6B" w:rsidRDefault="00341658" w:rsidP="008605B2">
      <w:pPr>
        <w:pStyle w:val="Heading1"/>
        <w:numPr>
          <w:ilvl w:val="0"/>
          <w:numId w:val="0"/>
        </w:numPr>
        <w:ind w:left="431" w:right="4"/>
      </w:pPr>
      <w:bookmarkStart w:id="86" w:name="_Toc153104668"/>
      <w:r w:rsidRPr="008D7D6B">
        <w:lastRenderedPageBreak/>
        <w:t>Appendices</w:t>
      </w:r>
      <w:bookmarkEnd w:id="86"/>
    </w:p>
    <w:p w14:paraId="61025585" w14:textId="48385D76" w:rsidR="009A241B" w:rsidRPr="008D7D6B" w:rsidRDefault="00341658" w:rsidP="008605B2">
      <w:pPr>
        <w:pStyle w:val="Heading2"/>
        <w:numPr>
          <w:ilvl w:val="0"/>
          <w:numId w:val="0"/>
        </w:numPr>
        <w:ind w:left="578" w:right="4" w:hanging="578"/>
        <w:rPr>
          <w:lang w:eastAsia="en-US"/>
        </w:rPr>
      </w:pPr>
      <w:bookmarkStart w:id="87" w:name="_Toc153104669"/>
      <w:r w:rsidRPr="008D7D6B">
        <w:rPr>
          <w:lang w:eastAsia="en-US"/>
        </w:rPr>
        <w:t xml:space="preserve">Appendix </w:t>
      </w:r>
      <w:r w:rsidR="009525A9" w:rsidRPr="008D7D6B">
        <w:rPr>
          <w:lang w:eastAsia="en-US"/>
        </w:rPr>
        <w:t>A</w:t>
      </w:r>
      <w:r w:rsidR="00250591">
        <w:rPr>
          <w:lang w:eastAsia="en-US"/>
        </w:rPr>
        <w:t>1</w:t>
      </w:r>
      <w:r w:rsidR="00F15C6D" w:rsidRPr="008D7D6B">
        <w:rPr>
          <w:lang w:eastAsia="en-US"/>
        </w:rPr>
        <w:t xml:space="preserve"> </w:t>
      </w:r>
      <w:r w:rsidR="00873AAE">
        <w:rPr>
          <w:lang w:eastAsia="en-US"/>
        </w:rPr>
        <w:t>–</w:t>
      </w:r>
      <w:r w:rsidR="00F15C6D" w:rsidRPr="008D7D6B">
        <w:rPr>
          <w:lang w:eastAsia="en-US"/>
        </w:rPr>
        <w:t xml:space="preserve"> </w:t>
      </w:r>
      <w:r w:rsidR="00873AAE">
        <w:rPr>
          <w:lang w:eastAsia="en-US"/>
        </w:rPr>
        <w:t>Table of Abnormal Response Codes</w:t>
      </w:r>
      <w:bookmarkEnd w:id="87"/>
    </w:p>
    <w:tbl>
      <w:tblPr>
        <w:tblStyle w:val="TableGrid"/>
        <w:tblW w:w="0" w:type="auto"/>
        <w:tblInd w:w="-5" w:type="dxa"/>
        <w:tblLook w:val="04A0" w:firstRow="1" w:lastRow="0" w:firstColumn="1" w:lastColumn="0" w:noHBand="0" w:noVBand="1"/>
      </w:tblPr>
      <w:tblGrid>
        <w:gridCol w:w="4675"/>
        <w:gridCol w:w="4675"/>
      </w:tblGrid>
      <w:tr w:rsidR="0093546F" w14:paraId="5857CA1F" w14:textId="77777777" w:rsidTr="0093546F">
        <w:tc>
          <w:tcPr>
            <w:tcW w:w="4675" w:type="dxa"/>
          </w:tcPr>
          <w:p w14:paraId="42468282" w14:textId="093139CD" w:rsidR="0093546F" w:rsidRPr="00CA7E7D" w:rsidRDefault="0093546F" w:rsidP="008605B2">
            <w:pPr>
              <w:spacing w:after="1" w:line="260" w:lineRule="auto"/>
              <w:ind w:right="4"/>
              <w:rPr>
                <w:rFonts w:ascii="Courier New" w:eastAsia="Courier New" w:hAnsi="Courier New" w:cs="Courier New"/>
                <w:b/>
                <w:bCs/>
                <w:sz w:val="20"/>
              </w:rPr>
            </w:pPr>
            <w:r w:rsidRPr="00CA7E7D">
              <w:rPr>
                <w:rFonts w:ascii="Courier New" w:eastAsia="Courier New" w:hAnsi="Courier New" w:cs="Courier New"/>
                <w:b/>
                <w:bCs/>
                <w:sz w:val="20"/>
              </w:rPr>
              <w:t>File Path</w:t>
            </w:r>
          </w:p>
        </w:tc>
        <w:tc>
          <w:tcPr>
            <w:tcW w:w="4675" w:type="dxa"/>
          </w:tcPr>
          <w:p w14:paraId="260992F7" w14:textId="3072AE94" w:rsidR="0093546F" w:rsidRPr="00CA7E7D" w:rsidRDefault="0093546F" w:rsidP="008605B2">
            <w:pPr>
              <w:spacing w:after="1" w:line="260" w:lineRule="auto"/>
              <w:ind w:right="4"/>
              <w:rPr>
                <w:rFonts w:ascii="Courier New" w:eastAsia="Courier New" w:hAnsi="Courier New" w:cs="Courier New"/>
                <w:b/>
                <w:bCs/>
                <w:sz w:val="20"/>
              </w:rPr>
            </w:pPr>
            <w:r w:rsidRPr="00CA7E7D">
              <w:rPr>
                <w:rFonts w:ascii="Courier New" w:eastAsia="Courier New" w:hAnsi="Courier New" w:cs="Courier New"/>
                <w:b/>
                <w:bCs/>
                <w:sz w:val="20"/>
              </w:rPr>
              <w:t>Status Code</w:t>
            </w:r>
          </w:p>
        </w:tc>
      </w:tr>
      <w:tr w:rsidR="0093546F" w14:paraId="61FDB1C3" w14:textId="77777777" w:rsidTr="0093546F">
        <w:tc>
          <w:tcPr>
            <w:tcW w:w="4675" w:type="dxa"/>
          </w:tcPr>
          <w:p w14:paraId="3AF1F089" w14:textId="20327704" w:rsidR="0093546F" w:rsidRDefault="007C395A"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/adminarea/</w:t>
            </w:r>
          </w:p>
        </w:tc>
        <w:tc>
          <w:tcPr>
            <w:tcW w:w="4675" w:type="dxa"/>
          </w:tcPr>
          <w:p w14:paraId="6EA59979" w14:textId="159DFDEA" w:rsidR="0093546F" w:rsidRDefault="007C395A"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93546F" w14:paraId="5AD4B2B1" w14:textId="77777777" w:rsidTr="0093546F">
        <w:tc>
          <w:tcPr>
            <w:tcW w:w="4675" w:type="dxa"/>
          </w:tcPr>
          <w:p w14:paraId="5C997AF4" w14:textId="06F4594B" w:rsidR="0093546F" w:rsidRDefault="007C395A"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/cgi-bin/</w:t>
            </w:r>
          </w:p>
        </w:tc>
        <w:tc>
          <w:tcPr>
            <w:tcW w:w="4675" w:type="dxa"/>
          </w:tcPr>
          <w:p w14:paraId="070EB8D0" w14:textId="1C4665FB" w:rsidR="0093546F" w:rsidRDefault="00E03A9C"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403</w:t>
            </w:r>
          </w:p>
        </w:tc>
      </w:tr>
      <w:tr w:rsidR="0093546F" w14:paraId="61487309" w14:textId="77777777" w:rsidTr="0093546F">
        <w:tc>
          <w:tcPr>
            <w:tcW w:w="4675" w:type="dxa"/>
          </w:tcPr>
          <w:p w14:paraId="2CD813CF" w14:textId="7C148BA2" w:rsidR="0093546F" w:rsidRDefault="00E03A9C"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/contact</w:t>
            </w:r>
          </w:p>
        </w:tc>
        <w:tc>
          <w:tcPr>
            <w:tcW w:w="4675" w:type="dxa"/>
          </w:tcPr>
          <w:p w14:paraId="787CA810" w14:textId="154170BF" w:rsidR="0093546F" w:rsidRDefault="00E03A9C"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FF6392" w14:paraId="4ABABAC0" w14:textId="77777777" w:rsidTr="0093546F">
        <w:tc>
          <w:tcPr>
            <w:tcW w:w="4675" w:type="dxa"/>
          </w:tcPr>
          <w:p w14:paraId="12F1F656" w14:textId="14804F81" w:rsidR="00FF6392" w:rsidRDefault="00FF6392"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/weblogic</w:t>
            </w:r>
          </w:p>
        </w:tc>
        <w:tc>
          <w:tcPr>
            <w:tcW w:w="4675" w:type="dxa"/>
          </w:tcPr>
          <w:p w14:paraId="6783EA27" w14:textId="286CA057" w:rsidR="00FF6392" w:rsidRDefault="00FF6392"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93546F" w14:paraId="695C530B" w14:textId="77777777" w:rsidTr="0093546F">
        <w:tc>
          <w:tcPr>
            <w:tcW w:w="4675" w:type="dxa"/>
          </w:tcPr>
          <w:p w14:paraId="3371F89C" w14:textId="54314E57" w:rsidR="0093546F" w:rsidRDefault="00E03A9C"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/css</w:t>
            </w:r>
          </w:p>
        </w:tc>
        <w:tc>
          <w:tcPr>
            <w:tcW w:w="4675" w:type="dxa"/>
          </w:tcPr>
          <w:p w14:paraId="365B586E" w14:textId="45168DDC" w:rsidR="0093546F" w:rsidRDefault="00E03A9C"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93546F" w14:paraId="2497D6CD" w14:textId="77777777" w:rsidTr="0093546F">
        <w:tc>
          <w:tcPr>
            <w:tcW w:w="4675" w:type="dxa"/>
          </w:tcPr>
          <w:p w14:paraId="15EABA18" w14:textId="74CEE7AC" w:rsidR="0093546F"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/font</w:t>
            </w:r>
          </w:p>
        </w:tc>
        <w:tc>
          <w:tcPr>
            <w:tcW w:w="4675" w:type="dxa"/>
          </w:tcPr>
          <w:p w14:paraId="68F1F02D" w14:textId="70702CC4" w:rsidR="0093546F"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E03A9C" w14:paraId="4AE0BC33" w14:textId="77777777" w:rsidTr="0093546F">
        <w:tc>
          <w:tcPr>
            <w:tcW w:w="4675" w:type="dxa"/>
          </w:tcPr>
          <w:p w14:paraId="2CA5959C" w14:textId="553F4B8A" w:rsidR="00E03A9C"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/image</w:t>
            </w:r>
          </w:p>
        </w:tc>
        <w:tc>
          <w:tcPr>
            <w:tcW w:w="4675" w:type="dxa"/>
          </w:tcPr>
          <w:p w14:paraId="676939F1" w14:textId="67452CEE" w:rsidR="00E03A9C"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E03A9C" w14:paraId="6A3902B6" w14:textId="77777777" w:rsidTr="0093546F">
        <w:tc>
          <w:tcPr>
            <w:tcW w:w="4675" w:type="dxa"/>
          </w:tcPr>
          <w:p w14:paraId="5190D456" w14:textId="426EB280" w:rsidR="00E03A9C"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/includes</w:t>
            </w:r>
          </w:p>
        </w:tc>
        <w:tc>
          <w:tcPr>
            <w:tcW w:w="4675" w:type="dxa"/>
          </w:tcPr>
          <w:p w14:paraId="3C2ECB46" w14:textId="642E5520" w:rsidR="00E03A9C"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E03A9C" w14:paraId="575A4D32" w14:textId="77777777" w:rsidTr="0093546F">
        <w:tc>
          <w:tcPr>
            <w:tcW w:w="4675" w:type="dxa"/>
          </w:tcPr>
          <w:p w14:paraId="0F73BA8D" w14:textId="4805B8F4" w:rsidR="00E03A9C"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/js</w:t>
            </w:r>
          </w:p>
        </w:tc>
        <w:tc>
          <w:tcPr>
            <w:tcW w:w="4675" w:type="dxa"/>
          </w:tcPr>
          <w:p w14:paraId="65C87C6D" w14:textId="720CE680" w:rsidR="00E03A9C" w:rsidRDefault="00C73715"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r w:rsidR="00E03A9C" w14:paraId="2CB85686" w14:textId="77777777" w:rsidTr="0093546F">
        <w:tc>
          <w:tcPr>
            <w:tcW w:w="4675" w:type="dxa"/>
          </w:tcPr>
          <w:p w14:paraId="0C333FAF" w14:textId="3093075A" w:rsidR="00E03A9C" w:rsidRDefault="00FF6392"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w:t>
            </w:r>
            <w:r w:rsidR="00250591">
              <w:rPr>
                <w:rFonts w:ascii="Courier New" w:eastAsia="Courier New" w:hAnsi="Courier New" w:cs="Courier New"/>
                <w:sz w:val="20"/>
              </w:rPr>
              <w:t>phpMyAdmin</w:t>
            </w:r>
          </w:p>
        </w:tc>
        <w:tc>
          <w:tcPr>
            <w:tcW w:w="4675" w:type="dxa"/>
          </w:tcPr>
          <w:p w14:paraId="251EE15C" w14:textId="511F2441" w:rsidR="00E03A9C" w:rsidRDefault="00FF6392"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401</w:t>
            </w:r>
          </w:p>
        </w:tc>
      </w:tr>
      <w:tr w:rsidR="00E03A9C" w14:paraId="7836E82C" w14:textId="77777777" w:rsidTr="0093546F">
        <w:tc>
          <w:tcPr>
            <w:tcW w:w="4675" w:type="dxa"/>
          </w:tcPr>
          <w:p w14:paraId="3CC1CE07" w14:textId="3347497A" w:rsidR="00E03A9C" w:rsidRDefault="00FF6392"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/pictures</w:t>
            </w:r>
          </w:p>
        </w:tc>
        <w:tc>
          <w:tcPr>
            <w:tcW w:w="4675" w:type="dxa"/>
          </w:tcPr>
          <w:p w14:paraId="7209ACCB" w14:textId="04B3BD51" w:rsidR="00E03A9C" w:rsidRDefault="00FF6392" w:rsidP="008605B2">
            <w:pPr>
              <w:spacing w:after="1" w:line="260" w:lineRule="auto"/>
              <w:ind w:right="4"/>
              <w:rPr>
                <w:rFonts w:ascii="Courier New" w:eastAsia="Courier New" w:hAnsi="Courier New" w:cs="Courier New"/>
                <w:sz w:val="20"/>
              </w:rPr>
            </w:pPr>
            <w:r>
              <w:rPr>
                <w:rFonts w:ascii="Courier New" w:eastAsia="Courier New" w:hAnsi="Courier New" w:cs="Courier New"/>
                <w:sz w:val="20"/>
              </w:rPr>
              <w:t>301</w:t>
            </w:r>
          </w:p>
        </w:tc>
      </w:tr>
    </w:tbl>
    <w:p w14:paraId="24C7F81B" w14:textId="77777777" w:rsidR="00BA7AE1" w:rsidRPr="008D7D6B" w:rsidRDefault="00BA7AE1" w:rsidP="008605B2">
      <w:pPr>
        <w:spacing w:after="1" w:line="260" w:lineRule="auto"/>
        <w:ind w:left="-5" w:right="4"/>
        <w:rPr>
          <w:rFonts w:ascii="Courier New" w:eastAsia="Courier New" w:hAnsi="Courier New" w:cs="Courier New"/>
          <w:sz w:val="20"/>
        </w:rPr>
      </w:pPr>
    </w:p>
    <w:p w14:paraId="6B8C7D06" w14:textId="4C869665" w:rsidR="00250591" w:rsidRDefault="00CA7E7D" w:rsidP="000711A4">
      <w:pPr>
        <w:pStyle w:val="Heading2"/>
        <w:numPr>
          <w:ilvl w:val="0"/>
          <w:numId w:val="0"/>
        </w:numPr>
        <w:rPr>
          <w:rFonts w:eastAsia="Courier New"/>
        </w:rPr>
      </w:pPr>
      <w:bookmarkStart w:id="88" w:name="_Toc153104670"/>
      <w:r>
        <w:rPr>
          <w:rFonts w:eastAsia="Courier New"/>
        </w:rPr>
        <w:t>Appendix A2 – Table of Variable Fields</w:t>
      </w:r>
      <w:bookmarkEnd w:id="88"/>
    </w:p>
    <w:tbl>
      <w:tblPr>
        <w:tblStyle w:val="TableGrid"/>
        <w:tblW w:w="0" w:type="auto"/>
        <w:tblLook w:val="04A0" w:firstRow="1" w:lastRow="0" w:firstColumn="1" w:lastColumn="0" w:noHBand="0" w:noVBand="1"/>
      </w:tblPr>
      <w:tblGrid>
        <w:gridCol w:w="3116"/>
        <w:gridCol w:w="3117"/>
        <w:gridCol w:w="3117"/>
      </w:tblGrid>
      <w:tr w:rsidR="00425F56" w14:paraId="1EBBF38E" w14:textId="77777777" w:rsidTr="00425F56">
        <w:tc>
          <w:tcPr>
            <w:tcW w:w="3116" w:type="dxa"/>
          </w:tcPr>
          <w:p w14:paraId="7593A982" w14:textId="772D22C9" w:rsidR="00425F56" w:rsidRDefault="00084BA6" w:rsidP="00CA7E7D">
            <w:r>
              <w:t>Pre/Post Login</w:t>
            </w:r>
          </w:p>
        </w:tc>
        <w:tc>
          <w:tcPr>
            <w:tcW w:w="3117" w:type="dxa"/>
          </w:tcPr>
          <w:p w14:paraId="65893A2B" w14:textId="039997DA" w:rsidR="00425F56" w:rsidRDefault="00084BA6" w:rsidP="00CA7E7D">
            <w:r>
              <w:t>Location</w:t>
            </w:r>
          </w:p>
        </w:tc>
        <w:tc>
          <w:tcPr>
            <w:tcW w:w="3117" w:type="dxa"/>
          </w:tcPr>
          <w:p w14:paraId="5C896A32" w14:textId="0E8A7836" w:rsidR="00425F56" w:rsidRDefault="00084BA6" w:rsidP="00CA7E7D">
            <w:r>
              <w:t>Field</w:t>
            </w:r>
          </w:p>
        </w:tc>
      </w:tr>
      <w:tr w:rsidR="00425F56" w14:paraId="51A31AC3" w14:textId="77777777" w:rsidTr="00425F56">
        <w:tc>
          <w:tcPr>
            <w:tcW w:w="3116" w:type="dxa"/>
          </w:tcPr>
          <w:p w14:paraId="2AAAA6CD" w14:textId="507512DE" w:rsidR="00425F56" w:rsidRDefault="00084BA6" w:rsidP="00CA7E7D">
            <w:r>
              <w:t>Pre</w:t>
            </w:r>
          </w:p>
        </w:tc>
        <w:tc>
          <w:tcPr>
            <w:tcW w:w="3117" w:type="dxa"/>
          </w:tcPr>
          <w:p w14:paraId="2B7B5DF0" w14:textId="2F6A47CA" w:rsidR="00425F56" w:rsidRDefault="00084BA6" w:rsidP="00CA7E7D">
            <w:r>
              <w:t>Register.html</w:t>
            </w:r>
          </w:p>
        </w:tc>
        <w:tc>
          <w:tcPr>
            <w:tcW w:w="3117" w:type="dxa"/>
          </w:tcPr>
          <w:p w14:paraId="36CF8160" w14:textId="78D18B2F" w:rsidR="00425F56" w:rsidRDefault="00BF7DAE" w:rsidP="00CA7E7D">
            <w:r>
              <w:t>Name</w:t>
            </w:r>
          </w:p>
        </w:tc>
      </w:tr>
      <w:tr w:rsidR="00F92412" w14:paraId="4E751716" w14:textId="77777777" w:rsidTr="00425F56">
        <w:tc>
          <w:tcPr>
            <w:tcW w:w="3116" w:type="dxa"/>
          </w:tcPr>
          <w:p w14:paraId="42915A24" w14:textId="0E080C56" w:rsidR="00F92412" w:rsidRDefault="00F92412" w:rsidP="00F92412">
            <w:r>
              <w:t>Pre</w:t>
            </w:r>
          </w:p>
        </w:tc>
        <w:tc>
          <w:tcPr>
            <w:tcW w:w="3117" w:type="dxa"/>
          </w:tcPr>
          <w:p w14:paraId="79469157" w14:textId="65CE0154" w:rsidR="00F92412" w:rsidRDefault="00F92412" w:rsidP="00F92412">
            <w:r>
              <w:t>Register.html</w:t>
            </w:r>
          </w:p>
        </w:tc>
        <w:tc>
          <w:tcPr>
            <w:tcW w:w="3117" w:type="dxa"/>
          </w:tcPr>
          <w:p w14:paraId="2342A307" w14:textId="53669AA9" w:rsidR="00F92412" w:rsidRDefault="00F92412" w:rsidP="00F92412">
            <w:r>
              <w:t>Surname</w:t>
            </w:r>
          </w:p>
        </w:tc>
      </w:tr>
      <w:tr w:rsidR="00F92412" w14:paraId="18270D8F" w14:textId="77777777" w:rsidTr="00425F56">
        <w:tc>
          <w:tcPr>
            <w:tcW w:w="3116" w:type="dxa"/>
          </w:tcPr>
          <w:p w14:paraId="3613FB2D" w14:textId="36CB7189" w:rsidR="00F92412" w:rsidRDefault="00F92412" w:rsidP="00F92412">
            <w:r>
              <w:t>Pre</w:t>
            </w:r>
          </w:p>
        </w:tc>
        <w:tc>
          <w:tcPr>
            <w:tcW w:w="3117" w:type="dxa"/>
          </w:tcPr>
          <w:p w14:paraId="7D039522" w14:textId="35CF69BD" w:rsidR="00F92412" w:rsidRDefault="00F92412" w:rsidP="00F92412">
            <w:r>
              <w:t>Register.html</w:t>
            </w:r>
          </w:p>
        </w:tc>
        <w:tc>
          <w:tcPr>
            <w:tcW w:w="3117" w:type="dxa"/>
          </w:tcPr>
          <w:p w14:paraId="0D7D3A02" w14:textId="58CFB447" w:rsidR="00F92412" w:rsidRDefault="00F92412" w:rsidP="00F92412">
            <w:r>
              <w:t>Username</w:t>
            </w:r>
          </w:p>
        </w:tc>
      </w:tr>
      <w:tr w:rsidR="00F92412" w14:paraId="7989CA0B" w14:textId="77777777" w:rsidTr="00425F56">
        <w:tc>
          <w:tcPr>
            <w:tcW w:w="3116" w:type="dxa"/>
          </w:tcPr>
          <w:p w14:paraId="662AC8DA" w14:textId="653EABD6" w:rsidR="00F92412" w:rsidRDefault="00F92412" w:rsidP="00F92412">
            <w:r>
              <w:t>Pre</w:t>
            </w:r>
          </w:p>
        </w:tc>
        <w:tc>
          <w:tcPr>
            <w:tcW w:w="3117" w:type="dxa"/>
          </w:tcPr>
          <w:p w14:paraId="2D3FEE95" w14:textId="305330B9" w:rsidR="00F92412" w:rsidRDefault="00F92412" w:rsidP="00F92412">
            <w:r>
              <w:t>Register.html</w:t>
            </w:r>
          </w:p>
        </w:tc>
        <w:tc>
          <w:tcPr>
            <w:tcW w:w="3117" w:type="dxa"/>
          </w:tcPr>
          <w:p w14:paraId="08B0967C" w14:textId="4711BA6D" w:rsidR="00F92412" w:rsidRDefault="00F92412" w:rsidP="00F92412">
            <w:r>
              <w:t>Pw1</w:t>
            </w:r>
          </w:p>
        </w:tc>
      </w:tr>
      <w:tr w:rsidR="00F92412" w14:paraId="5C6E659E" w14:textId="77777777" w:rsidTr="00425F56">
        <w:tc>
          <w:tcPr>
            <w:tcW w:w="3116" w:type="dxa"/>
          </w:tcPr>
          <w:p w14:paraId="4AF9FDFE" w14:textId="5167B48E" w:rsidR="00F92412" w:rsidRDefault="00F92412" w:rsidP="00F92412">
            <w:r>
              <w:t>Pre</w:t>
            </w:r>
          </w:p>
        </w:tc>
        <w:tc>
          <w:tcPr>
            <w:tcW w:w="3117" w:type="dxa"/>
          </w:tcPr>
          <w:p w14:paraId="3618EE46" w14:textId="12868C52" w:rsidR="00F92412" w:rsidRDefault="00F92412" w:rsidP="00F92412">
            <w:r>
              <w:t>Register.html</w:t>
            </w:r>
          </w:p>
        </w:tc>
        <w:tc>
          <w:tcPr>
            <w:tcW w:w="3117" w:type="dxa"/>
          </w:tcPr>
          <w:p w14:paraId="7579CB05" w14:textId="553FFA9D" w:rsidR="00F92412" w:rsidRDefault="00F92412" w:rsidP="00F92412">
            <w:r>
              <w:t>Pw2</w:t>
            </w:r>
          </w:p>
        </w:tc>
      </w:tr>
      <w:tr w:rsidR="00F92412" w14:paraId="06A269F7" w14:textId="77777777" w:rsidTr="00425F56">
        <w:tc>
          <w:tcPr>
            <w:tcW w:w="3116" w:type="dxa"/>
          </w:tcPr>
          <w:p w14:paraId="3946B89D" w14:textId="02397BCE" w:rsidR="00F92412" w:rsidRDefault="00F92412" w:rsidP="00F92412">
            <w:r>
              <w:t>Pre</w:t>
            </w:r>
          </w:p>
        </w:tc>
        <w:tc>
          <w:tcPr>
            <w:tcW w:w="3117" w:type="dxa"/>
          </w:tcPr>
          <w:p w14:paraId="123D4055" w14:textId="724F33D2" w:rsidR="00F92412" w:rsidRDefault="00F92412" w:rsidP="00F92412">
            <w:r>
              <w:t>Register.html</w:t>
            </w:r>
          </w:p>
        </w:tc>
        <w:tc>
          <w:tcPr>
            <w:tcW w:w="3117" w:type="dxa"/>
          </w:tcPr>
          <w:p w14:paraId="52D9BFDD" w14:textId="7829D72A" w:rsidR="00F92412" w:rsidRDefault="00F92412" w:rsidP="00F92412">
            <w:r>
              <w:t>Email</w:t>
            </w:r>
          </w:p>
        </w:tc>
      </w:tr>
      <w:tr w:rsidR="00F92412" w14:paraId="76F00B5F" w14:textId="77777777" w:rsidTr="00425F56">
        <w:tc>
          <w:tcPr>
            <w:tcW w:w="3116" w:type="dxa"/>
          </w:tcPr>
          <w:p w14:paraId="466CE693" w14:textId="79A18D47" w:rsidR="00F92412" w:rsidRDefault="00F92412" w:rsidP="00F92412">
            <w:r>
              <w:t>Pre</w:t>
            </w:r>
          </w:p>
        </w:tc>
        <w:tc>
          <w:tcPr>
            <w:tcW w:w="3117" w:type="dxa"/>
          </w:tcPr>
          <w:p w14:paraId="1FC7D2B1" w14:textId="45B5D8CD" w:rsidR="00F92412" w:rsidRDefault="00F92412" w:rsidP="00F92412">
            <w:r>
              <w:t>Register.html</w:t>
            </w:r>
          </w:p>
        </w:tc>
        <w:tc>
          <w:tcPr>
            <w:tcW w:w="3117" w:type="dxa"/>
          </w:tcPr>
          <w:p w14:paraId="4FEA9F59" w14:textId="324B9FD5" w:rsidR="00F92412" w:rsidRDefault="00F92412" w:rsidP="00F92412">
            <w:r>
              <w:t>Address</w:t>
            </w:r>
          </w:p>
        </w:tc>
      </w:tr>
      <w:tr w:rsidR="00F92412" w14:paraId="2AD5A625" w14:textId="77777777" w:rsidTr="00425F56">
        <w:tc>
          <w:tcPr>
            <w:tcW w:w="3116" w:type="dxa"/>
          </w:tcPr>
          <w:p w14:paraId="6A2E263D" w14:textId="0FFB1599" w:rsidR="00F92412" w:rsidRDefault="00F92412" w:rsidP="00F92412">
            <w:r>
              <w:t>Pre</w:t>
            </w:r>
          </w:p>
        </w:tc>
        <w:tc>
          <w:tcPr>
            <w:tcW w:w="3117" w:type="dxa"/>
          </w:tcPr>
          <w:p w14:paraId="077DEEC5" w14:textId="1966D8AE" w:rsidR="00F92412" w:rsidRDefault="00F92412" w:rsidP="00F92412">
            <w:r>
              <w:t>Register.html</w:t>
            </w:r>
          </w:p>
        </w:tc>
        <w:tc>
          <w:tcPr>
            <w:tcW w:w="3117" w:type="dxa"/>
          </w:tcPr>
          <w:p w14:paraId="053DB1AB" w14:textId="5ADC7E5C" w:rsidR="00F92412" w:rsidRDefault="00F92412" w:rsidP="00F92412">
            <w:r>
              <w:t>Tel</w:t>
            </w:r>
          </w:p>
        </w:tc>
      </w:tr>
      <w:tr w:rsidR="00395953" w14:paraId="6215AE1E" w14:textId="77777777" w:rsidTr="00425F56">
        <w:tc>
          <w:tcPr>
            <w:tcW w:w="3116" w:type="dxa"/>
          </w:tcPr>
          <w:p w14:paraId="23CE87B6" w14:textId="35A50F10" w:rsidR="00395953" w:rsidRDefault="00395953" w:rsidP="00F92412">
            <w:r>
              <w:t>Pre</w:t>
            </w:r>
          </w:p>
        </w:tc>
        <w:tc>
          <w:tcPr>
            <w:tcW w:w="3117" w:type="dxa"/>
          </w:tcPr>
          <w:p w14:paraId="453917D9" w14:textId="4CCA3F75" w:rsidR="00395953" w:rsidRDefault="00657A33" w:rsidP="00F92412">
            <w:r>
              <w:t>Index.php</w:t>
            </w:r>
          </w:p>
        </w:tc>
        <w:tc>
          <w:tcPr>
            <w:tcW w:w="3117" w:type="dxa"/>
          </w:tcPr>
          <w:p w14:paraId="3A54CBA8" w14:textId="44D7EF8C" w:rsidR="00395953" w:rsidRDefault="00657A33" w:rsidP="00F92412">
            <w:r>
              <w:t>Username</w:t>
            </w:r>
          </w:p>
        </w:tc>
      </w:tr>
      <w:tr w:rsidR="00395953" w14:paraId="51E01913" w14:textId="77777777" w:rsidTr="00425F56">
        <w:tc>
          <w:tcPr>
            <w:tcW w:w="3116" w:type="dxa"/>
          </w:tcPr>
          <w:p w14:paraId="54ECE2C9" w14:textId="3295504E" w:rsidR="00395953" w:rsidRDefault="00657A33" w:rsidP="00F92412">
            <w:r>
              <w:t>Pre</w:t>
            </w:r>
          </w:p>
        </w:tc>
        <w:tc>
          <w:tcPr>
            <w:tcW w:w="3117" w:type="dxa"/>
          </w:tcPr>
          <w:p w14:paraId="1EC50F1D" w14:textId="76A6CD70" w:rsidR="00395953" w:rsidRDefault="00657A33" w:rsidP="00F92412">
            <w:r>
              <w:t>Index.php</w:t>
            </w:r>
          </w:p>
        </w:tc>
        <w:tc>
          <w:tcPr>
            <w:tcW w:w="3117" w:type="dxa"/>
          </w:tcPr>
          <w:p w14:paraId="08E19A10" w14:textId="2A87E0FA" w:rsidR="00395953" w:rsidRDefault="00657A33" w:rsidP="00F92412">
            <w:r>
              <w:t>Password</w:t>
            </w:r>
          </w:p>
        </w:tc>
      </w:tr>
      <w:tr w:rsidR="00395953" w14:paraId="27113A54" w14:textId="77777777" w:rsidTr="00425F56">
        <w:tc>
          <w:tcPr>
            <w:tcW w:w="3116" w:type="dxa"/>
          </w:tcPr>
          <w:p w14:paraId="5EA31801" w14:textId="080225B5" w:rsidR="00395953" w:rsidRDefault="005D6C71" w:rsidP="00F92412">
            <w:r>
              <w:t>Pre</w:t>
            </w:r>
          </w:p>
        </w:tc>
        <w:tc>
          <w:tcPr>
            <w:tcW w:w="3117" w:type="dxa"/>
          </w:tcPr>
          <w:p w14:paraId="31DCD74C" w14:textId="3EEF1336" w:rsidR="00395953" w:rsidRDefault="005D6C71" w:rsidP="00F92412">
            <w:r>
              <w:t>Index.php</w:t>
            </w:r>
          </w:p>
        </w:tc>
        <w:tc>
          <w:tcPr>
            <w:tcW w:w="3117" w:type="dxa"/>
          </w:tcPr>
          <w:p w14:paraId="003C5EE5" w14:textId="7C9C6BA9" w:rsidR="00395953" w:rsidRDefault="005D6C71" w:rsidP="00F92412">
            <w:r>
              <w:t>Select</w:t>
            </w:r>
          </w:p>
        </w:tc>
      </w:tr>
      <w:tr w:rsidR="00395953" w14:paraId="2781CD66" w14:textId="77777777" w:rsidTr="00425F56">
        <w:tc>
          <w:tcPr>
            <w:tcW w:w="3116" w:type="dxa"/>
          </w:tcPr>
          <w:p w14:paraId="3E82306E" w14:textId="555A3162" w:rsidR="00395953" w:rsidRDefault="003828E7" w:rsidP="00F92412">
            <w:r>
              <w:t>Post</w:t>
            </w:r>
          </w:p>
        </w:tc>
        <w:tc>
          <w:tcPr>
            <w:tcW w:w="3117" w:type="dxa"/>
          </w:tcPr>
          <w:p w14:paraId="2388CFB1" w14:textId="2E117EA4" w:rsidR="00395953" w:rsidRDefault="0089655B" w:rsidP="00F92412">
            <w:r>
              <w:t>Profile.php</w:t>
            </w:r>
          </w:p>
        </w:tc>
        <w:tc>
          <w:tcPr>
            <w:tcW w:w="3117" w:type="dxa"/>
          </w:tcPr>
          <w:p w14:paraId="52948A13" w14:textId="3BE07CEC" w:rsidR="00395953" w:rsidRDefault="00C82C00" w:rsidP="00F92412">
            <w:r>
              <w:t>Name</w:t>
            </w:r>
          </w:p>
        </w:tc>
      </w:tr>
      <w:tr w:rsidR="00C82C00" w14:paraId="245AADAD" w14:textId="77777777" w:rsidTr="00425F56">
        <w:tc>
          <w:tcPr>
            <w:tcW w:w="3116" w:type="dxa"/>
          </w:tcPr>
          <w:p w14:paraId="1B8724E4" w14:textId="77468284" w:rsidR="00C82C00" w:rsidRDefault="00C82C00" w:rsidP="00F92412">
            <w:r>
              <w:t>Post</w:t>
            </w:r>
          </w:p>
        </w:tc>
        <w:tc>
          <w:tcPr>
            <w:tcW w:w="3117" w:type="dxa"/>
          </w:tcPr>
          <w:p w14:paraId="2A9F09E8" w14:textId="19702C3D" w:rsidR="00C82C00" w:rsidRDefault="00C82C00" w:rsidP="00F92412">
            <w:r>
              <w:t>Profile.php</w:t>
            </w:r>
          </w:p>
        </w:tc>
        <w:tc>
          <w:tcPr>
            <w:tcW w:w="3117" w:type="dxa"/>
          </w:tcPr>
          <w:p w14:paraId="324BE345" w14:textId="2934D285" w:rsidR="00C82C00" w:rsidRDefault="00C82C00" w:rsidP="00F92412">
            <w:r>
              <w:t>Surname</w:t>
            </w:r>
          </w:p>
        </w:tc>
      </w:tr>
      <w:tr w:rsidR="00C82C00" w14:paraId="79978CF3" w14:textId="77777777" w:rsidTr="00425F56">
        <w:tc>
          <w:tcPr>
            <w:tcW w:w="3116" w:type="dxa"/>
          </w:tcPr>
          <w:p w14:paraId="2E010730" w14:textId="6F6A8C00" w:rsidR="00C82C00" w:rsidRDefault="00C82C00" w:rsidP="00F92412">
            <w:r>
              <w:t>Post</w:t>
            </w:r>
          </w:p>
        </w:tc>
        <w:tc>
          <w:tcPr>
            <w:tcW w:w="3117" w:type="dxa"/>
          </w:tcPr>
          <w:p w14:paraId="787D838B" w14:textId="0AB39894" w:rsidR="00C82C00" w:rsidRDefault="00C82C00" w:rsidP="00F92412">
            <w:r>
              <w:t>Profile.php</w:t>
            </w:r>
          </w:p>
        </w:tc>
        <w:tc>
          <w:tcPr>
            <w:tcW w:w="3117" w:type="dxa"/>
          </w:tcPr>
          <w:p w14:paraId="022C53CD" w14:textId="6D974B96" w:rsidR="00C82C00" w:rsidRDefault="00C82C00" w:rsidP="00F92412">
            <w:r>
              <w:t>Email</w:t>
            </w:r>
          </w:p>
        </w:tc>
      </w:tr>
      <w:tr w:rsidR="00C82C00" w14:paraId="7F8D81C9" w14:textId="77777777" w:rsidTr="00425F56">
        <w:tc>
          <w:tcPr>
            <w:tcW w:w="3116" w:type="dxa"/>
          </w:tcPr>
          <w:p w14:paraId="530B33C1" w14:textId="0BB9F1AA" w:rsidR="00C82C00" w:rsidRDefault="00C82C00" w:rsidP="00F92412">
            <w:r>
              <w:t>Post</w:t>
            </w:r>
          </w:p>
        </w:tc>
        <w:tc>
          <w:tcPr>
            <w:tcW w:w="3117" w:type="dxa"/>
          </w:tcPr>
          <w:p w14:paraId="6FCD453B" w14:textId="4E084C58" w:rsidR="00C82C00" w:rsidRDefault="00C82C00" w:rsidP="00F92412">
            <w:r>
              <w:t>Profile.php</w:t>
            </w:r>
          </w:p>
        </w:tc>
        <w:tc>
          <w:tcPr>
            <w:tcW w:w="3117" w:type="dxa"/>
          </w:tcPr>
          <w:p w14:paraId="30E5EBA2" w14:textId="12A4D00C" w:rsidR="00C82C00" w:rsidRDefault="00C82C00" w:rsidP="00F92412">
            <w:r>
              <w:t>Address</w:t>
            </w:r>
          </w:p>
        </w:tc>
      </w:tr>
      <w:tr w:rsidR="00C82C00" w14:paraId="6EA4DCBF" w14:textId="77777777" w:rsidTr="00425F56">
        <w:tc>
          <w:tcPr>
            <w:tcW w:w="3116" w:type="dxa"/>
          </w:tcPr>
          <w:p w14:paraId="2B0E8D29" w14:textId="622B6EA6" w:rsidR="00C82C00" w:rsidRDefault="00C82C00" w:rsidP="00F92412">
            <w:r>
              <w:t>Post</w:t>
            </w:r>
          </w:p>
        </w:tc>
        <w:tc>
          <w:tcPr>
            <w:tcW w:w="3117" w:type="dxa"/>
          </w:tcPr>
          <w:p w14:paraId="684A18B6" w14:textId="61BCE0E2" w:rsidR="00C82C00" w:rsidRDefault="00C82C00" w:rsidP="00F92412">
            <w:r>
              <w:t>Profile.php</w:t>
            </w:r>
          </w:p>
        </w:tc>
        <w:tc>
          <w:tcPr>
            <w:tcW w:w="3117" w:type="dxa"/>
          </w:tcPr>
          <w:p w14:paraId="7DA2EE82" w14:textId="00C09A94" w:rsidR="00C82C00" w:rsidRDefault="00C82C00" w:rsidP="00F92412">
            <w:r>
              <w:t>Tel</w:t>
            </w:r>
          </w:p>
        </w:tc>
      </w:tr>
    </w:tbl>
    <w:p w14:paraId="6654B96C" w14:textId="77777777" w:rsidR="009A241B" w:rsidRPr="008D7D6B" w:rsidRDefault="009A241B" w:rsidP="008605B2">
      <w:pPr>
        <w:spacing w:after="1" w:line="260" w:lineRule="auto"/>
        <w:ind w:left="-5" w:right="4"/>
        <w:rPr>
          <w:rFonts w:ascii="Courier New" w:eastAsia="Courier New" w:hAnsi="Courier New" w:cs="Courier New"/>
          <w:sz w:val="20"/>
        </w:rPr>
      </w:pPr>
    </w:p>
    <w:p w14:paraId="565A11E5" w14:textId="58055556" w:rsidR="009525A9" w:rsidRDefault="009525A9" w:rsidP="008605B2">
      <w:pPr>
        <w:pStyle w:val="Heading2"/>
        <w:numPr>
          <w:ilvl w:val="0"/>
          <w:numId w:val="0"/>
        </w:numPr>
        <w:ind w:left="-5" w:right="4"/>
      </w:pPr>
      <w:bookmarkStart w:id="89" w:name="_Toc153104671"/>
      <w:r w:rsidRPr="008D7D6B">
        <w:rPr>
          <w:lang w:eastAsia="en-US"/>
        </w:rPr>
        <w:lastRenderedPageBreak/>
        <w:t xml:space="preserve">Appendix </w:t>
      </w:r>
      <w:r w:rsidR="00F15C6D" w:rsidRPr="008D7D6B">
        <w:rPr>
          <w:lang w:eastAsia="en-US"/>
        </w:rPr>
        <w:t>B</w:t>
      </w:r>
      <w:r w:rsidRPr="008D7D6B">
        <w:rPr>
          <w:lang w:eastAsia="en-US"/>
        </w:rPr>
        <w:t xml:space="preserve"> </w:t>
      </w:r>
      <w:r w:rsidR="006652F9">
        <w:rPr>
          <w:lang w:eastAsia="en-US"/>
        </w:rPr>
        <w:t>–</w:t>
      </w:r>
      <w:r w:rsidRPr="008D7D6B">
        <w:rPr>
          <w:lang w:eastAsia="en-US"/>
        </w:rPr>
        <w:t xml:space="preserve"> </w:t>
      </w:r>
      <w:r w:rsidR="006652F9">
        <w:t>OWASP ZAP REPORT</w:t>
      </w:r>
      <w:bookmarkEnd w:id="89"/>
    </w:p>
    <w:p w14:paraId="78E36F04" w14:textId="3FF58553" w:rsidR="006652F9" w:rsidRDefault="0082189F" w:rsidP="006652F9">
      <w:r>
        <w:rPr>
          <w:noProof/>
        </w:rPr>
        <w:lastRenderedPageBreak/>
        <w:drawing>
          <wp:inline distT="0" distB="0" distL="0" distR="0" wp14:anchorId="7C746E1E" wp14:editId="7A879332">
            <wp:extent cx="5943600" cy="8010525"/>
            <wp:effectExtent l="0" t="0" r="0" b="9525"/>
            <wp:docPr id="2308846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10525"/>
                    </a:xfrm>
                    <a:prstGeom prst="rect">
                      <a:avLst/>
                    </a:prstGeom>
                    <a:noFill/>
                    <a:ln>
                      <a:noFill/>
                    </a:ln>
                  </pic:spPr>
                </pic:pic>
              </a:graphicData>
            </a:graphic>
          </wp:inline>
        </w:drawing>
      </w:r>
      <w:r w:rsidR="00D96950">
        <w:rPr>
          <w:noProof/>
        </w:rPr>
        <w:lastRenderedPageBreak/>
        <w:drawing>
          <wp:inline distT="0" distB="0" distL="0" distR="0" wp14:anchorId="17E05D91" wp14:editId="567E73AD">
            <wp:extent cx="5943600" cy="6762750"/>
            <wp:effectExtent l="0" t="0" r="0" b="0"/>
            <wp:docPr id="8021948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762750"/>
                    </a:xfrm>
                    <a:prstGeom prst="rect">
                      <a:avLst/>
                    </a:prstGeom>
                    <a:noFill/>
                    <a:ln>
                      <a:noFill/>
                    </a:ln>
                  </pic:spPr>
                </pic:pic>
              </a:graphicData>
            </a:graphic>
          </wp:inline>
        </w:drawing>
      </w:r>
      <w:r w:rsidR="00D96950">
        <w:rPr>
          <w:noProof/>
        </w:rPr>
        <w:lastRenderedPageBreak/>
        <w:drawing>
          <wp:inline distT="0" distB="0" distL="0" distR="0" wp14:anchorId="2E34F8FE" wp14:editId="3F48C893">
            <wp:extent cx="6202610" cy="4333875"/>
            <wp:effectExtent l="0" t="0" r="8255" b="0"/>
            <wp:docPr id="20365269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07348" cy="4337186"/>
                    </a:xfrm>
                    <a:prstGeom prst="rect">
                      <a:avLst/>
                    </a:prstGeom>
                    <a:noFill/>
                    <a:ln>
                      <a:noFill/>
                    </a:ln>
                  </pic:spPr>
                </pic:pic>
              </a:graphicData>
            </a:graphic>
          </wp:inline>
        </w:drawing>
      </w:r>
      <w:r w:rsidR="00FB5D94">
        <w:rPr>
          <w:noProof/>
        </w:rPr>
        <w:lastRenderedPageBreak/>
        <w:drawing>
          <wp:inline distT="0" distB="0" distL="0" distR="0" wp14:anchorId="490888C9" wp14:editId="1ACA9B7A">
            <wp:extent cx="5943600" cy="8086725"/>
            <wp:effectExtent l="0" t="0" r="0" b="9525"/>
            <wp:docPr id="12092971"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971" name="Picture 19" descr="A screenshot of a computer pro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086725"/>
                    </a:xfrm>
                    <a:prstGeom prst="rect">
                      <a:avLst/>
                    </a:prstGeom>
                    <a:noFill/>
                    <a:ln>
                      <a:noFill/>
                    </a:ln>
                  </pic:spPr>
                </pic:pic>
              </a:graphicData>
            </a:graphic>
          </wp:inline>
        </w:drawing>
      </w:r>
      <w:r w:rsidR="00D96950">
        <w:rPr>
          <w:noProof/>
        </w:rPr>
        <w:lastRenderedPageBreak/>
        <w:drawing>
          <wp:inline distT="0" distB="0" distL="0" distR="0" wp14:anchorId="520C234E" wp14:editId="37393DCD">
            <wp:extent cx="5934075" cy="6410325"/>
            <wp:effectExtent l="0" t="0" r="9525" b="9525"/>
            <wp:docPr id="16637060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6410325"/>
                    </a:xfrm>
                    <a:prstGeom prst="rect">
                      <a:avLst/>
                    </a:prstGeom>
                    <a:noFill/>
                    <a:ln>
                      <a:noFill/>
                    </a:ln>
                  </pic:spPr>
                </pic:pic>
              </a:graphicData>
            </a:graphic>
          </wp:inline>
        </w:drawing>
      </w:r>
      <w:r w:rsidR="00FB5D94">
        <w:rPr>
          <w:noProof/>
        </w:rPr>
        <w:lastRenderedPageBreak/>
        <w:drawing>
          <wp:inline distT="0" distB="0" distL="0" distR="0" wp14:anchorId="4F2BDEA5" wp14:editId="4CD7701C">
            <wp:extent cx="5934075" cy="6905625"/>
            <wp:effectExtent l="0" t="0" r="9525" b="9525"/>
            <wp:docPr id="411175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6905625"/>
                    </a:xfrm>
                    <a:prstGeom prst="rect">
                      <a:avLst/>
                    </a:prstGeom>
                    <a:noFill/>
                    <a:ln>
                      <a:noFill/>
                    </a:ln>
                  </pic:spPr>
                </pic:pic>
              </a:graphicData>
            </a:graphic>
          </wp:inline>
        </w:drawing>
      </w:r>
      <w:r w:rsidR="00FB5D94">
        <w:rPr>
          <w:noProof/>
        </w:rPr>
        <w:lastRenderedPageBreak/>
        <w:drawing>
          <wp:inline distT="0" distB="0" distL="0" distR="0" wp14:anchorId="53666FFB" wp14:editId="4FEF5301">
            <wp:extent cx="5943600" cy="6629400"/>
            <wp:effectExtent l="0" t="0" r="0" b="0"/>
            <wp:docPr id="15297815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629400"/>
                    </a:xfrm>
                    <a:prstGeom prst="rect">
                      <a:avLst/>
                    </a:prstGeom>
                    <a:noFill/>
                    <a:ln>
                      <a:noFill/>
                    </a:ln>
                  </pic:spPr>
                </pic:pic>
              </a:graphicData>
            </a:graphic>
          </wp:inline>
        </w:drawing>
      </w:r>
      <w:r w:rsidR="00FB5D94">
        <w:rPr>
          <w:noProof/>
        </w:rPr>
        <w:lastRenderedPageBreak/>
        <w:drawing>
          <wp:inline distT="0" distB="0" distL="0" distR="0" wp14:anchorId="219B0F88" wp14:editId="389F8F29">
            <wp:extent cx="5943600" cy="6781800"/>
            <wp:effectExtent l="0" t="0" r="0" b="0"/>
            <wp:docPr id="15367195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781800"/>
                    </a:xfrm>
                    <a:prstGeom prst="rect">
                      <a:avLst/>
                    </a:prstGeom>
                    <a:noFill/>
                    <a:ln>
                      <a:noFill/>
                    </a:ln>
                  </pic:spPr>
                </pic:pic>
              </a:graphicData>
            </a:graphic>
          </wp:inline>
        </w:drawing>
      </w:r>
      <w:r w:rsidR="00FB5D94">
        <w:rPr>
          <w:noProof/>
        </w:rPr>
        <w:lastRenderedPageBreak/>
        <w:drawing>
          <wp:inline distT="0" distB="0" distL="0" distR="0" wp14:anchorId="36F2E282" wp14:editId="0009CD57">
            <wp:extent cx="5943600" cy="6096000"/>
            <wp:effectExtent l="0" t="0" r="0" b="0"/>
            <wp:docPr id="13285335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r w:rsidR="00FB5D94">
        <w:rPr>
          <w:noProof/>
        </w:rPr>
        <w:drawing>
          <wp:inline distT="0" distB="0" distL="0" distR="0" wp14:anchorId="3A2E0C98" wp14:editId="36030082">
            <wp:extent cx="5943600" cy="2038350"/>
            <wp:effectExtent l="0" t="0" r="0" b="0"/>
            <wp:docPr id="2252349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7554405C" w14:textId="3634274B" w:rsidR="002A7B30" w:rsidRPr="002A7B30" w:rsidRDefault="00D16036" w:rsidP="002A7B30">
      <w:pPr>
        <w:pStyle w:val="Heading2"/>
        <w:numPr>
          <w:ilvl w:val="0"/>
          <w:numId w:val="0"/>
        </w:numPr>
        <w:ind w:left="578" w:hanging="578"/>
      </w:pPr>
      <w:bookmarkStart w:id="90" w:name="_Toc153104672"/>
      <w:r>
        <w:lastRenderedPageBreak/>
        <w:t>Appendix C – Gobuster Output</w:t>
      </w:r>
      <w:bookmarkEnd w:id="90"/>
    </w:p>
    <w:p w14:paraId="7EDE311C" w14:textId="2DD0E6C2" w:rsidR="00F35CEE" w:rsidRDefault="002A7B30" w:rsidP="00F35CEE">
      <w:r>
        <w:rPr>
          <w:noProof/>
        </w:rPr>
        <w:lastRenderedPageBreak/>
        <w:drawing>
          <wp:inline distT="0" distB="0" distL="0" distR="0" wp14:anchorId="05D23E2C" wp14:editId="29B92B37">
            <wp:extent cx="5943600" cy="3952875"/>
            <wp:effectExtent l="0" t="0" r="0" b="9525"/>
            <wp:docPr id="8316038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r>
        <w:rPr>
          <w:noProof/>
        </w:rPr>
        <w:lastRenderedPageBreak/>
        <w:drawing>
          <wp:inline distT="0" distB="0" distL="0" distR="0" wp14:anchorId="4281B72A" wp14:editId="099C9665">
            <wp:extent cx="5934075" cy="4352925"/>
            <wp:effectExtent l="0" t="0" r="9525" b="9525"/>
            <wp:docPr id="1074585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352925"/>
                    </a:xfrm>
                    <a:prstGeom prst="rect">
                      <a:avLst/>
                    </a:prstGeom>
                    <a:noFill/>
                    <a:ln>
                      <a:noFill/>
                    </a:ln>
                  </pic:spPr>
                </pic:pic>
              </a:graphicData>
            </a:graphic>
          </wp:inline>
        </w:drawing>
      </w:r>
      <w:r>
        <w:rPr>
          <w:noProof/>
        </w:rPr>
        <w:drawing>
          <wp:inline distT="0" distB="0" distL="0" distR="0" wp14:anchorId="0581ABCD" wp14:editId="0D9BD1EB">
            <wp:extent cx="5934075" cy="2352675"/>
            <wp:effectExtent l="0" t="0" r="9525" b="9525"/>
            <wp:docPr id="4400312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2352675"/>
                    </a:xfrm>
                    <a:prstGeom prst="rect">
                      <a:avLst/>
                    </a:prstGeom>
                    <a:noFill/>
                    <a:ln>
                      <a:noFill/>
                    </a:ln>
                  </pic:spPr>
                </pic:pic>
              </a:graphicData>
            </a:graphic>
          </wp:inline>
        </w:drawing>
      </w:r>
    </w:p>
    <w:p w14:paraId="613E8F12" w14:textId="40887AA8" w:rsidR="006F5AC2" w:rsidRDefault="006F5AC2" w:rsidP="006F5AC2">
      <w:pPr>
        <w:pStyle w:val="Heading2"/>
        <w:numPr>
          <w:ilvl w:val="0"/>
          <w:numId w:val="0"/>
        </w:numPr>
        <w:ind w:left="578" w:hanging="578"/>
      </w:pPr>
      <w:bookmarkStart w:id="91" w:name="_Toc153104673"/>
      <w:r>
        <w:lastRenderedPageBreak/>
        <w:t>Appendix D – Nikto Output</w:t>
      </w:r>
      <w:bookmarkEnd w:id="91"/>
    </w:p>
    <w:p w14:paraId="105B71D7" w14:textId="30CB01D5" w:rsidR="006F5AC2" w:rsidRDefault="00CB5C56" w:rsidP="006F5AC2">
      <w:r>
        <w:rPr>
          <w:noProof/>
        </w:rPr>
        <w:drawing>
          <wp:inline distT="0" distB="0" distL="0" distR="0" wp14:anchorId="617277C2" wp14:editId="4402D3A0">
            <wp:extent cx="5934075" cy="2190750"/>
            <wp:effectExtent l="0" t="0" r="9525" b="0"/>
            <wp:docPr id="11609526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4075" cy="2190750"/>
                    </a:xfrm>
                    <a:prstGeom prst="rect">
                      <a:avLst/>
                    </a:prstGeom>
                    <a:noFill/>
                    <a:ln>
                      <a:noFill/>
                    </a:ln>
                  </pic:spPr>
                </pic:pic>
              </a:graphicData>
            </a:graphic>
          </wp:inline>
        </w:drawing>
      </w:r>
    </w:p>
    <w:p w14:paraId="35432217" w14:textId="77777777" w:rsidR="00E53F68" w:rsidRDefault="00E53F68" w:rsidP="006F5AC2"/>
    <w:p w14:paraId="61B8B0EA" w14:textId="62FA8F95" w:rsidR="00E53F68" w:rsidRDefault="00E53F68" w:rsidP="00E53F68">
      <w:pPr>
        <w:pStyle w:val="Heading2"/>
        <w:numPr>
          <w:ilvl w:val="0"/>
          <w:numId w:val="0"/>
        </w:numPr>
      </w:pPr>
      <w:bookmarkStart w:id="92" w:name="_Toc153104674"/>
      <w:r>
        <w:lastRenderedPageBreak/>
        <w:t>Appendix E</w:t>
      </w:r>
      <w:r w:rsidR="00EC1711">
        <w:t>-1</w:t>
      </w:r>
      <w:r>
        <w:t xml:space="preserve"> </w:t>
      </w:r>
      <w:r w:rsidR="00787EFA">
        <w:t>–</w:t>
      </w:r>
      <w:r>
        <w:t xml:space="preserve"> </w:t>
      </w:r>
      <w:r w:rsidR="00EC1711">
        <w:t>CSS Directory</w:t>
      </w:r>
      <w:r w:rsidR="00787EFA">
        <w:t xml:space="preserve"> Contents</w:t>
      </w:r>
      <w:bookmarkEnd w:id="92"/>
    </w:p>
    <w:p w14:paraId="41E25B3D" w14:textId="383E4987" w:rsidR="00787EFA" w:rsidRDefault="00201316" w:rsidP="002B544B">
      <w:pPr>
        <w:pStyle w:val="Abtracttitle"/>
      </w:pPr>
      <w:r>
        <w:rPr>
          <w:noProof/>
        </w:rPr>
        <w:drawing>
          <wp:inline distT="0" distB="0" distL="0" distR="0" wp14:anchorId="794670A5" wp14:editId="32CE87D8">
            <wp:extent cx="5676900" cy="4791075"/>
            <wp:effectExtent l="0" t="0" r="0" b="9525"/>
            <wp:docPr id="1799925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6900" cy="4791075"/>
                    </a:xfrm>
                    <a:prstGeom prst="rect">
                      <a:avLst/>
                    </a:prstGeom>
                    <a:noFill/>
                    <a:ln>
                      <a:noFill/>
                    </a:ln>
                  </pic:spPr>
                </pic:pic>
              </a:graphicData>
            </a:graphic>
          </wp:inline>
        </w:drawing>
      </w:r>
    </w:p>
    <w:p w14:paraId="17304B03" w14:textId="0EFBD3CE" w:rsidR="00EC1711" w:rsidRDefault="00EC1711" w:rsidP="00EC1711">
      <w:pPr>
        <w:pStyle w:val="Heading2"/>
        <w:numPr>
          <w:ilvl w:val="0"/>
          <w:numId w:val="0"/>
        </w:numPr>
      </w:pPr>
      <w:bookmarkStart w:id="93" w:name="_Toc153104675"/>
      <w:r>
        <w:lastRenderedPageBreak/>
        <w:t>Appendix E-2 – Includes Directory Contents</w:t>
      </w:r>
      <w:bookmarkEnd w:id="93"/>
    </w:p>
    <w:p w14:paraId="0BB413C6" w14:textId="77EF7B6D" w:rsidR="00EC1711" w:rsidRDefault="00EC1711" w:rsidP="00EC1711">
      <w:r>
        <w:rPr>
          <w:noProof/>
        </w:rPr>
        <w:drawing>
          <wp:inline distT="0" distB="0" distL="0" distR="0" wp14:anchorId="6C9CFC12" wp14:editId="433589AD">
            <wp:extent cx="5524500" cy="3000375"/>
            <wp:effectExtent l="0" t="0" r="0" b="9525"/>
            <wp:docPr id="665400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24500" cy="3000375"/>
                    </a:xfrm>
                    <a:prstGeom prst="rect">
                      <a:avLst/>
                    </a:prstGeom>
                    <a:noFill/>
                    <a:ln>
                      <a:noFill/>
                    </a:ln>
                  </pic:spPr>
                </pic:pic>
              </a:graphicData>
            </a:graphic>
          </wp:inline>
        </w:drawing>
      </w:r>
    </w:p>
    <w:p w14:paraId="09AA67DE" w14:textId="6A0D69FE" w:rsidR="00EC1711" w:rsidRDefault="009B5F46" w:rsidP="009B5F46">
      <w:pPr>
        <w:pStyle w:val="Heading2"/>
        <w:numPr>
          <w:ilvl w:val="0"/>
          <w:numId w:val="0"/>
        </w:numPr>
        <w:ind w:left="578" w:hanging="578"/>
      </w:pPr>
      <w:bookmarkStart w:id="94" w:name="_Toc153104676"/>
      <w:r>
        <w:lastRenderedPageBreak/>
        <w:t>Appendix E-3 – CGI-BIN Contents</w:t>
      </w:r>
      <w:bookmarkEnd w:id="94"/>
    </w:p>
    <w:p w14:paraId="131B3ADE" w14:textId="3DC91F55" w:rsidR="009B5F46" w:rsidRDefault="009B5F46" w:rsidP="009B5F46">
      <w:r>
        <w:rPr>
          <w:noProof/>
        </w:rPr>
        <w:drawing>
          <wp:inline distT="0" distB="0" distL="0" distR="0" wp14:anchorId="4EAD51DB" wp14:editId="331C8D4D">
            <wp:extent cx="5934075" cy="4200525"/>
            <wp:effectExtent l="0" t="0" r="9525" b="9525"/>
            <wp:docPr id="1367248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4200525"/>
                    </a:xfrm>
                    <a:prstGeom prst="rect">
                      <a:avLst/>
                    </a:prstGeom>
                    <a:noFill/>
                    <a:ln>
                      <a:noFill/>
                    </a:ln>
                  </pic:spPr>
                </pic:pic>
              </a:graphicData>
            </a:graphic>
          </wp:inline>
        </w:drawing>
      </w:r>
      <w:r>
        <w:rPr>
          <w:noProof/>
        </w:rPr>
        <w:drawing>
          <wp:inline distT="0" distB="0" distL="0" distR="0" wp14:anchorId="7C843E24" wp14:editId="011C828E">
            <wp:extent cx="5943600" cy="3314700"/>
            <wp:effectExtent l="0" t="0" r="0" b="0"/>
            <wp:docPr id="14209333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279F8995" w14:textId="1AF04D8D" w:rsidR="009B5F46" w:rsidRDefault="009B5F46" w:rsidP="009B5F46">
      <w:pPr>
        <w:pStyle w:val="Heading2"/>
        <w:numPr>
          <w:ilvl w:val="0"/>
          <w:numId w:val="0"/>
        </w:numPr>
        <w:ind w:left="578" w:hanging="578"/>
      </w:pPr>
      <w:bookmarkStart w:id="95" w:name="_Toc153104677"/>
      <w:r>
        <w:lastRenderedPageBreak/>
        <w:t xml:space="preserve">Appendix E-4 </w:t>
      </w:r>
      <w:r w:rsidR="003D45AA">
        <w:t>–</w:t>
      </w:r>
      <w:r>
        <w:t xml:space="preserve"> </w:t>
      </w:r>
      <w:r w:rsidR="003D45AA">
        <w:t>Icons Directory Content</w:t>
      </w:r>
      <w:bookmarkEnd w:id="95"/>
    </w:p>
    <w:p w14:paraId="0218338B" w14:textId="621A1C7A" w:rsidR="003D45AA" w:rsidRDefault="003D45AA" w:rsidP="003D45AA">
      <w:r>
        <w:rPr>
          <w:noProof/>
        </w:rPr>
        <w:drawing>
          <wp:inline distT="0" distB="0" distL="0" distR="0" wp14:anchorId="6F416376" wp14:editId="3214C6C4">
            <wp:extent cx="5419725" cy="7772400"/>
            <wp:effectExtent l="0" t="0" r="9525" b="0"/>
            <wp:docPr id="16285445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9725" cy="7772400"/>
                    </a:xfrm>
                    <a:prstGeom prst="rect">
                      <a:avLst/>
                    </a:prstGeom>
                    <a:noFill/>
                    <a:ln>
                      <a:noFill/>
                    </a:ln>
                  </pic:spPr>
                </pic:pic>
              </a:graphicData>
            </a:graphic>
          </wp:inline>
        </w:drawing>
      </w:r>
    </w:p>
    <w:p w14:paraId="469D00ED" w14:textId="38C4A78F" w:rsidR="003D45AA" w:rsidRDefault="003D45AA" w:rsidP="003D45AA">
      <w:pPr>
        <w:pStyle w:val="Heading2"/>
        <w:numPr>
          <w:ilvl w:val="0"/>
          <w:numId w:val="0"/>
        </w:numPr>
      </w:pPr>
      <w:bookmarkStart w:id="96" w:name="_Toc153104678"/>
      <w:r>
        <w:lastRenderedPageBreak/>
        <w:t>Appendix E-5 Image Directory Content</w:t>
      </w:r>
      <w:bookmarkEnd w:id="96"/>
    </w:p>
    <w:p w14:paraId="67BB627A" w14:textId="5852E259" w:rsidR="003D45AA" w:rsidRPr="003D45AA" w:rsidRDefault="003D45AA" w:rsidP="003D45AA">
      <w:r>
        <w:rPr>
          <w:noProof/>
        </w:rPr>
        <w:drawing>
          <wp:inline distT="0" distB="0" distL="0" distR="0" wp14:anchorId="3AE88252" wp14:editId="7A2AD5A4">
            <wp:extent cx="4743450" cy="7562850"/>
            <wp:effectExtent l="0" t="0" r="0" b="0"/>
            <wp:docPr id="1137926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43450" cy="7562850"/>
                    </a:xfrm>
                    <a:prstGeom prst="rect">
                      <a:avLst/>
                    </a:prstGeom>
                    <a:noFill/>
                    <a:ln>
                      <a:noFill/>
                    </a:ln>
                  </pic:spPr>
                </pic:pic>
              </a:graphicData>
            </a:graphic>
          </wp:inline>
        </w:drawing>
      </w:r>
    </w:p>
    <w:sectPr w:rsidR="003D45AA" w:rsidRPr="003D45AA" w:rsidSect="00F049DE">
      <w:footerReference w:type="default" r:id="rId91"/>
      <w:footerReference w:type="first" r:id="rId9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33ACA" w14:textId="77777777" w:rsidR="00F049DE" w:rsidRPr="008D7D6B" w:rsidRDefault="00F049DE" w:rsidP="004E733D">
      <w:pPr>
        <w:spacing w:after="0" w:line="240" w:lineRule="auto"/>
      </w:pPr>
      <w:r w:rsidRPr="008D7D6B">
        <w:separator/>
      </w:r>
    </w:p>
  </w:endnote>
  <w:endnote w:type="continuationSeparator" w:id="0">
    <w:p w14:paraId="2D0C5D2B" w14:textId="77777777" w:rsidR="00F049DE" w:rsidRPr="008D7D6B" w:rsidRDefault="00F049DE" w:rsidP="004E733D">
      <w:pPr>
        <w:spacing w:after="0" w:line="240" w:lineRule="auto"/>
      </w:pPr>
      <w:r w:rsidRPr="008D7D6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859836"/>
      <w:docPartObj>
        <w:docPartGallery w:val="Page Numbers (Bottom of Page)"/>
        <w:docPartUnique/>
      </w:docPartObj>
    </w:sdtPr>
    <w:sdtEndPr>
      <w:rPr>
        <w:color w:val="7F7F7F" w:themeColor="background1" w:themeShade="7F"/>
        <w:spacing w:val="60"/>
      </w:rPr>
    </w:sdtEndPr>
    <w:sdtContent>
      <w:p w14:paraId="3BB0041D" w14:textId="77777777" w:rsidR="008F0E02" w:rsidRPr="008D7D6B" w:rsidRDefault="008F0E02">
        <w:pPr>
          <w:pStyle w:val="Footer"/>
          <w:pBdr>
            <w:top w:val="single" w:sz="4" w:space="1" w:color="D9D9D9" w:themeColor="background1" w:themeShade="D9"/>
          </w:pBdr>
          <w:rPr>
            <w:b/>
            <w:bCs/>
          </w:rPr>
        </w:pPr>
        <w:r w:rsidRPr="008D7D6B">
          <w:fldChar w:fldCharType="begin"/>
        </w:r>
        <w:r w:rsidRPr="008D7D6B">
          <w:instrText xml:space="preserve"> PAGE   \* MERGEFORMAT </w:instrText>
        </w:r>
        <w:r w:rsidRPr="008D7D6B">
          <w:fldChar w:fldCharType="separate"/>
        </w:r>
        <w:r w:rsidRPr="008D7D6B">
          <w:rPr>
            <w:b/>
            <w:bCs/>
          </w:rPr>
          <w:t>1</w:t>
        </w:r>
        <w:r w:rsidRPr="008D7D6B">
          <w:rPr>
            <w:b/>
            <w:bCs/>
          </w:rPr>
          <w:fldChar w:fldCharType="end"/>
        </w:r>
        <w:r w:rsidRPr="008D7D6B">
          <w:rPr>
            <w:b/>
            <w:bCs/>
          </w:rPr>
          <w:t xml:space="preserve"> | </w:t>
        </w:r>
        <w:r w:rsidRPr="008D7D6B">
          <w:rPr>
            <w:color w:val="7F7F7F" w:themeColor="background1" w:themeShade="7F"/>
            <w:spacing w:val="60"/>
          </w:rPr>
          <w:t>Page</w:t>
        </w:r>
      </w:p>
    </w:sdtContent>
  </w:sdt>
  <w:p w14:paraId="6A9AAC5E" w14:textId="77777777" w:rsidR="008F0E02" w:rsidRPr="008D7D6B" w:rsidRDefault="008F0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4DA63E1F" w14:textId="77777777" w:rsidR="008F0E02" w:rsidRPr="008D7D6B" w:rsidRDefault="008F0E02" w:rsidP="003363BE">
        <w:pPr>
          <w:pStyle w:val="Footer"/>
          <w:pBdr>
            <w:top w:val="single" w:sz="4" w:space="1" w:color="D9D9D9" w:themeColor="background1" w:themeShade="D9"/>
          </w:pBdr>
          <w:jc w:val="right"/>
          <w:rPr>
            <w:b/>
            <w:bCs/>
          </w:rPr>
        </w:pPr>
        <w:r w:rsidRPr="008D7D6B">
          <w:fldChar w:fldCharType="begin"/>
        </w:r>
        <w:r w:rsidRPr="008D7D6B">
          <w:instrText xml:space="preserve"> PAGE   \* MERGEFORMAT </w:instrText>
        </w:r>
        <w:r w:rsidRPr="008D7D6B">
          <w:fldChar w:fldCharType="separate"/>
        </w:r>
        <w:r w:rsidR="0082606B" w:rsidRPr="008D7D6B">
          <w:rPr>
            <w:b/>
            <w:bCs/>
          </w:rPr>
          <w:t>9</w:t>
        </w:r>
        <w:r w:rsidRPr="008D7D6B">
          <w:rPr>
            <w:b/>
            <w:bCs/>
          </w:rPr>
          <w:fldChar w:fldCharType="end"/>
        </w:r>
        <w:r w:rsidRPr="008D7D6B">
          <w:rPr>
            <w:b/>
            <w:bCs/>
          </w:rPr>
          <w:t xml:space="preserve"> | </w:t>
        </w:r>
        <w:r w:rsidRPr="008D7D6B">
          <w:rPr>
            <w:color w:val="7F7F7F" w:themeColor="background1" w:themeShade="7F"/>
            <w:spacing w:val="60"/>
          </w:rPr>
          <w:t>Page</w:t>
        </w:r>
      </w:p>
    </w:sdtContent>
  </w:sdt>
  <w:p w14:paraId="7DAA0AF2" w14:textId="77777777" w:rsidR="008F0E02" w:rsidRPr="008D7D6B" w:rsidRDefault="008F0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404089"/>
      <w:docPartObj>
        <w:docPartGallery w:val="Page Numbers (Bottom of Page)"/>
        <w:docPartUnique/>
      </w:docPartObj>
    </w:sdtPr>
    <w:sdtEndPr>
      <w:rPr>
        <w:color w:val="7F7F7F" w:themeColor="background1" w:themeShade="7F"/>
        <w:spacing w:val="60"/>
      </w:rPr>
    </w:sdtEndPr>
    <w:sdtContent>
      <w:p w14:paraId="73637C21" w14:textId="77777777" w:rsidR="008F0E02" w:rsidRPr="008D7D6B" w:rsidRDefault="008F0E02">
        <w:pPr>
          <w:pStyle w:val="Footer"/>
          <w:pBdr>
            <w:top w:val="single" w:sz="4" w:space="1" w:color="D9D9D9" w:themeColor="background1" w:themeShade="D9"/>
          </w:pBdr>
          <w:rPr>
            <w:b/>
            <w:bCs/>
          </w:rPr>
        </w:pPr>
        <w:r w:rsidRPr="008D7D6B">
          <w:fldChar w:fldCharType="begin"/>
        </w:r>
        <w:r w:rsidRPr="008D7D6B">
          <w:instrText xml:space="preserve"> PAGE   \* MERGEFORMAT </w:instrText>
        </w:r>
        <w:r w:rsidRPr="008D7D6B">
          <w:fldChar w:fldCharType="separate"/>
        </w:r>
        <w:r w:rsidRPr="008D7D6B">
          <w:rPr>
            <w:b/>
            <w:bCs/>
          </w:rPr>
          <w:t>1</w:t>
        </w:r>
        <w:r w:rsidRPr="008D7D6B">
          <w:rPr>
            <w:b/>
            <w:bCs/>
          </w:rPr>
          <w:fldChar w:fldCharType="end"/>
        </w:r>
        <w:r w:rsidRPr="008D7D6B">
          <w:rPr>
            <w:b/>
            <w:bCs/>
          </w:rPr>
          <w:t xml:space="preserve"> | </w:t>
        </w:r>
        <w:r w:rsidRPr="008D7D6B">
          <w:rPr>
            <w:color w:val="7F7F7F" w:themeColor="background1" w:themeShade="7F"/>
            <w:spacing w:val="60"/>
          </w:rPr>
          <w:t>Page</w:t>
        </w:r>
      </w:p>
    </w:sdtContent>
  </w:sdt>
  <w:p w14:paraId="4A9DF14D" w14:textId="77777777" w:rsidR="008F0E02" w:rsidRPr="008D7D6B" w:rsidRDefault="008F0E02"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3AC7B" w14:textId="77777777" w:rsidR="00F049DE" w:rsidRPr="008D7D6B" w:rsidRDefault="00F049DE" w:rsidP="004E733D">
      <w:pPr>
        <w:spacing w:after="0" w:line="240" w:lineRule="auto"/>
      </w:pPr>
      <w:r w:rsidRPr="008D7D6B">
        <w:separator/>
      </w:r>
    </w:p>
  </w:footnote>
  <w:footnote w:type="continuationSeparator" w:id="0">
    <w:p w14:paraId="2FFF0687" w14:textId="77777777" w:rsidR="00F049DE" w:rsidRPr="008D7D6B" w:rsidRDefault="00F049DE" w:rsidP="004E733D">
      <w:pPr>
        <w:spacing w:after="0" w:line="240" w:lineRule="auto"/>
      </w:pPr>
      <w:r w:rsidRPr="008D7D6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82775B"/>
    <w:multiLevelType w:val="multilevel"/>
    <w:tmpl w:val="580AFCB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AC3ACE"/>
    <w:multiLevelType w:val="hybridMultilevel"/>
    <w:tmpl w:val="7ACE9F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85C14A4"/>
    <w:multiLevelType w:val="hybridMultilevel"/>
    <w:tmpl w:val="D4E2941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10"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3CD04A5B"/>
    <w:multiLevelType w:val="hybridMultilevel"/>
    <w:tmpl w:val="A4840E3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043F4D"/>
    <w:multiLevelType w:val="hybridMultilevel"/>
    <w:tmpl w:val="6A70B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D4598D"/>
    <w:multiLevelType w:val="hybridMultilevel"/>
    <w:tmpl w:val="8902B94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650321"/>
    <w:multiLevelType w:val="hybridMultilevel"/>
    <w:tmpl w:val="78AC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A761E6"/>
    <w:multiLevelType w:val="hybridMultilevel"/>
    <w:tmpl w:val="24C610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0"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879183">
    <w:abstractNumId w:val="3"/>
  </w:num>
  <w:num w:numId="2" w16cid:durableId="7892037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342216">
    <w:abstractNumId w:val="3"/>
  </w:num>
  <w:num w:numId="4" w16cid:durableId="789514242">
    <w:abstractNumId w:val="3"/>
  </w:num>
  <w:num w:numId="5" w16cid:durableId="656420786">
    <w:abstractNumId w:val="3"/>
  </w:num>
  <w:num w:numId="6" w16cid:durableId="471991848">
    <w:abstractNumId w:val="3"/>
  </w:num>
  <w:num w:numId="7" w16cid:durableId="1925411824">
    <w:abstractNumId w:val="3"/>
  </w:num>
  <w:num w:numId="8" w16cid:durableId="1815678704">
    <w:abstractNumId w:val="3"/>
  </w:num>
  <w:num w:numId="9" w16cid:durableId="1597903365">
    <w:abstractNumId w:val="3"/>
  </w:num>
  <w:num w:numId="10" w16cid:durableId="1854610524">
    <w:abstractNumId w:val="3"/>
  </w:num>
  <w:num w:numId="11" w16cid:durableId="1855336349">
    <w:abstractNumId w:val="3"/>
  </w:num>
  <w:num w:numId="12" w16cid:durableId="1252474168">
    <w:abstractNumId w:val="3"/>
  </w:num>
  <w:num w:numId="13" w16cid:durableId="1827084872">
    <w:abstractNumId w:val="12"/>
  </w:num>
  <w:num w:numId="14" w16cid:durableId="2132898131">
    <w:abstractNumId w:val="8"/>
  </w:num>
  <w:num w:numId="15" w16cid:durableId="1609123309">
    <w:abstractNumId w:val="5"/>
  </w:num>
  <w:num w:numId="16" w16cid:durableId="1724981509">
    <w:abstractNumId w:val="20"/>
  </w:num>
  <w:num w:numId="17" w16cid:durableId="583958020">
    <w:abstractNumId w:val="16"/>
  </w:num>
  <w:num w:numId="18" w16cid:durableId="368802533">
    <w:abstractNumId w:val="17"/>
  </w:num>
  <w:num w:numId="19" w16cid:durableId="1506356113">
    <w:abstractNumId w:val="4"/>
  </w:num>
  <w:num w:numId="20" w16cid:durableId="1058211404">
    <w:abstractNumId w:val="23"/>
  </w:num>
  <w:num w:numId="21" w16cid:durableId="1333068134">
    <w:abstractNumId w:val="19"/>
  </w:num>
  <w:num w:numId="22" w16cid:durableId="87040678">
    <w:abstractNumId w:val="1"/>
  </w:num>
  <w:num w:numId="23" w16cid:durableId="105127459">
    <w:abstractNumId w:val="31"/>
  </w:num>
  <w:num w:numId="24" w16cid:durableId="1556700965">
    <w:abstractNumId w:val="22"/>
  </w:num>
  <w:num w:numId="25" w16cid:durableId="1470440425">
    <w:abstractNumId w:val="30"/>
  </w:num>
  <w:num w:numId="26" w16cid:durableId="1164200523">
    <w:abstractNumId w:val="0"/>
  </w:num>
  <w:num w:numId="27" w16cid:durableId="1976138797">
    <w:abstractNumId w:val="21"/>
  </w:num>
  <w:num w:numId="28" w16cid:durableId="1103186106">
    <w:abstractNumId w:val="2"/>
  </w:num>
  <w:num w:numId="29" w16cid:durableId="619726306">
    <w:abstractNumId w:val="25"/>
  </w:num>
  <w:num w:numId="30" w16cid:durableId="727339453">
    <w:abstractNumId w:val="10"/>
  </w:num>
  <w:num w:numId="31" w16cid:durableId="870993691">
    <w:abstractNumId w:val="29"/>
  </w:num>
  <w:num w:numId="32" w16cid:durableId="1974866019">
    <w:abstractNumId w:val="14"/>
  </w:num>
  <w:num w:numId="33" w16cid:durableId="2015259986">
    <w:abstractNumId w:val="18"/>
  </w:num>
  <w:num w:numId="34" w16cid:durableId="1151824546">
    <w:abstractNumId w:val="28"/>
  </w:num>
  <w:num w:numId="35" w16cid:durableId="481970854">
    <w:abstractNumId w:val="9"/>
  </w:num>
  <w:num w:numId="36" w16cid:durableId="1828131351">
    <w:abstractNumId w:val="27"/>
  </w:num>
  <w:num w:numId="37" w16cid:durableId="1915124496">
    <w:abstractNumId w:val="24"/>
  </w:num>
  <w:num w:numId="38" w16cid:durableId="594705494">
    <w:abstractNumId w:val="15"/>
  </w:num>
  <w:num w:numId="39" w16cid:durableId="1002045927">
    <w:abstractNumId w:val="11"/>
  </w:num>
  <w:num w:numId="40" w16cid:durableId="1982534535">
    <w:abstractNumId w:val="26"/>
  </w:num>
  <w:num w:numId="41" w16cid:durableId="1268462113">
    <w:abstractNumId w:val="7"/>
  </w:num>
  <w:num w:numId="42" w16cid:durableId="1247039457">
    <w:abstractNumId w:val="6"/>
  </w:num>
  <w:num w:numId="43" w16cid:durableId="15641722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745"/>
    <w:rsid w:val="00003811"/>
    <w:rsid w:val="0000627E"/>
    <w:rsid w:val="00006311"/>
    <w:rsid w:val="0000713A"/>
    <w:rsid w:val="000102D3"/>
    <w:rsid w:val="00010911"/>
    <w:rsid w:val="00013839"/>
    <w:rsid w:val="00013F47"/>
    <w:rsid w:val="0001778C"/>
    <w:rsid w:val="00020126"/>
    <w:rsid w:val="000208A8"/>
    <w:rsid w:val="00021865"/>
    <w:rsid w:val="00022EC4"/>
    <w:rsid w:val="00025DC8"/>
    <w:rsid w:val="00027029"/>
    <w:rsid w:val="00027573"/>
    <w:rsid w:val="00043691"/>
    <w:rsid w:val="0004538A"/>
    <w:rsid w:val="00046389"/>
    <w:rsid w:val="000466D1"/>
    <w:rsid w:val="000501E3"/>
    <w:rsid w:val="00050F93"/>
    <w:rsid w:val="00051F3B"/>
    <w:rsid w:val="0005250C"/>
    <w:rsid w:val="0005417B"/>
    <w:rsid w:val="0005479F"/>
    <w:rsid w:val="00060E4E"/>
    <w:rsid w:val="0006164D"/>
    <w:rsid w:val="00062856"/>
    <w:rsid w:val="00063DAA"/>
    <w:rsid w:val="000711A4"/>
    <w:rsid w:val="00072E0B"/>
    <w:rsid w:val="00075267"/>
    <w:rsid w:val="00075345"/>
    <w:rsid w:val="0007541C"/>
    <w:rsid w:val="000800EA"/>
    <w:rsid w:val="00081618"/>
    <w:rsid w:val="00081773"/>
    <w:rsid w:val="000840C7"/>
    <w:rsid w:val="00084BA6"/>
    <w:rsid w:val="00087A65"/>
    <w:rsid w:val="000920B6"/>
    <w:rsid w:val="000940FD"/>
    <w:rsid w:val="00094A9F"/>
    <w:rsid w:val="00097F10"/>
    <w:rsid w:val="000A03B2"/>
    <w:rsid w:val="000A320F"/>
    <w:rsid w:val="000A4D00"/>
    <w:rsid w:val="000A7F2B"/>
    <w:rsid w:val="000B23BF"/>
    <w:rsid w:val="000B29D4"/>
    <w:rsid w:val="000B39CB"/>
    <w:rsid w:val="000B4A90"/>
    <w:rsid w:val="000B7E47"/>
    <w:rsid w:val="000C0100"/>
    <w:rsid w:val="000C068D"/>
    <w:rsid w:val="000C31EA"/>
    <w:rsid w:val="000C43F5"/>
    <w:rsid w:val="000C54B9"/>
    <w:rsid w:val="000C5C70"/>
    <w:rsid w:val="000D17CB"/>
    <w:rsid w:val="000D35D8"/>
    <w:rsid w:val="000D3A13"/>
    <w:rsid w:val="000D404E"/>
    <w:rsid w:val="000D6CA3"/>
    <w:rsid w:val="000D7464"/>
    <w:rsid w:val="000E049D"/>
    <w:rsid w:val="000E28A6"/>
    <w:rsid w:val="000E4795"/>
    <w:rsid w:val="000E547A"/>
    <w:rsid w:val="000E7701"/>
    <w:rsid w:val="000F01AF"/>
    <w:rsid w:val="000F0C10"/>
    <w:rsid w:val="000F1DC5"/>
    <w:rsid w:val="000F4301"/>
    <w:rsid w:val="000F73FE"/>
    <w:rsid w:val="00101F29"/>
    <w:rsid w:val="00104EBF"/>
    <w:rsid w:val="00105D85"/>
    <w:rsid w:val="00111634"/>
    <w:rsid w:val="00111ADA"/>
    <w:rsid w:val="00112965"/>
    <w:rsid w:val="001132C8"/>
    <w:rsid w:val="0011374E"/>
    <w:rsid w:val="00114144"/>
    <w:rsid w:val="001202D4"/>
    <w:rsid w:val="00124003"/>
    <w:rsid w:val="00126A76"/>
    <w:rsid w:val="001279BD"/>
    <w:rsid w:val="00127D13"/>
    <w:rsid w:val="0013062D"/>
    <w:rsid w:val="00130873"/>
    <w:rsid w:val="0013124E"/>
    <w:rsid w:val="00132682"/>
    <w:rsid w:val="00133FB3"/>
    <w:rsid w:val="001364FD"/>
    <w:rsid w:val="001414BB"/>
    <w:rsid w:val="0014161A"/>
    <w:rsid w:val="00141F46"/>
    <w:rsid w:val="00143073"/>
    <w:rsid w:val="001437BA"/>
    <w:rsid w:val="001440EE"/>
    <w:rsid w:val="00146BE3"/>
    <w:rsid w:val="001500A5"/>
    <w:rsid w:val="00151ECD"/>
    <w:rsid w:val="00154B99"/>
    <w:rsid w:val="00154C09"/>
    <w:rsid w:val="001557D1"/>
    <w:rsid w:val="00156F1B"/>
    <w:rsid w:val="00161132"/>
    <w:rsid w:val="00161777"/>
    <w:rsid w:val="00161DED"/>
    <w:rsid w:val="0016764E"/>
    <w:rsid w:val="00167C74"/>
    <w:rsid w:val="001712C7"/>
    <w:rsid w:val="0017676B"/>
    <w:rsid w:val="00176A5A"/>
    <w:rsid w:val="00176F13"/>
    <w:rsid w:val="0018230D"/>
    <w:rsid w:val="00183D05"/>
    <w:rsid w:val="00185D6C"/>
    <w:rsid w:val="001905B9"/>
    <w:rsid w:val="001909EF"/>
    <w:rsid w:val="00190E74"/>
    <w:rsid w:val="00191611"/>
    <w:rsid w:val="00196E79"/>
    <w:rsid w:val="00196EFF"/>
    <w:rsid w:val="00197120"/>
    <w:rsid w:val="001A20FC"/>
    <w:rsid w:val="001A448B"/>
    <w:rsid w:val="001B03A6"/>
    <w:rsid w:val="001B27B5"/>
    <w:rsid w:val="001B2EC9"/>
    <w:rsid w:val="001B5F44"/>
    <w:rsid w:val="001B683E"/>
    <w:rsid w:val="001B6940"/>
    <w:rsid w:val="001C0BA6"/>
    <w:rsid w:val="001C0CB2"/>
    <w:rsid w:val="001D1620"/>
    <w:rsid w:val="001D2DA2"/>
    <w:rsid w:val="001D3EFC"/>
    <w:rsid w:val="001D74B3"/>
    <w:rsid w:val="001E1190"/>
    <w:rsid w:val="001E3330"/>
    <w:rsid w:val="001F0C58"/>
    <w:rsid w:val="001F0DD1"/>
    <w:rsid w:val="001F2976"/>
    <w:rsid w:val="001F505D"/>
    <w:rsid w:val="002005A9"/>
    <w:rsid w:val="00201316"/>
    <w:rsid w:val="002028BE"/>
    <w:rsid w:val="00205379"/>
    <w:rsid w:val="00205407"/>
    <w:rsid w:val="00205703"/>
    <w:rsid w:val="00210B47"/>
    <w:rsid w:val="00212556"/>
    <w:rsid w:val="00214AC3"/>
    <w:rsid w:val="0022030D"/>
    <w:rsid w:val="0022715D"/>
    <w:rsid w:val="002307DE"/>
    <w:rsid w:val="00231A39"/>
    <w:rsid w:val="002361E3"/>
    <w:rsid w:val="002371F6"/>
    <w:rsid w:val="00237356"/>
    <w:rsid w:val="00250591"/>
    <w:rsid w:val="0025190E"/>
    <w:rsid w:val="00254AF1"/>
    <w:rsid w:val="00256944"/>
    <w:rsid w:val="00256971"/>
    <w:rsid w:val="00257B42"/>
    <w:rsid w:val="00263DEE"/>
    <w:rsid w:val="002645CD"/>
    <w:rsid w:val="00274127"/>
    <w:rsid w:val="002742BE"/>
    <w:rsid w:val="002752CA"/>
    <w:rsid w:val="00280C19"/>
    <w:rsid w:val="002829D3"/>
    <w:rsid w:val="002829FE"/>
    <w:rsid w:val="00282F05"/>
    <w:rsid w:val="0028407C"/>
    <w:rsid w:val="0028659A"/>
    <w:rsid w:val="0028776D"/>
    <w:rsid w:val="00290FE1"/>
    <w:rsid w:val="00291A26"/>
    <w:rsid w:val="002935A7"/>
    <w:rsid w:val="002A022F"/>
    <w:rsid w:val="002A32BD"/>
    <w:rsid w:val="002A6C20"/>
    <w:rsid w:val="002A7B30"/>
    <w:rsid w:val="002B2F72"/>
    <w:rsid w:val="002B544B"/>
    <w:rsid w:val="002B7A98"/>
    <w:rsid w:val="002C09F2"/>
    <w:rsid w:val="002C2C3C"/>
    <w:rsid w:val="002C524E"/>
    <w:rsid w:val="002D0C83"/>
    <w:rsid w:val="002D0D25"/>
    <w:rsid w:val="002D0EEC"/>
    <w:rsid w:val="002D0FC5"/>
    <w:rsid w:val="002D750B"/>
    <w:rsid w:val="002E1900"/>
    <w:rsid w:val="002E28F0"/>
    <w:rsid w:val="002E653A"/>
    <w:rsid w:val="002E6914"/>
    <w:rsid w:val="002E73BB"/>
    <w:rsid w:val="002F5336"/>
    <w:rsid w:val="002F776C"/>
    <w:rsid w:val="0030070E"/>
    <w:rsid w:val="00300C63"/>
    <w:rsid w:val="003015F4"/>
    <w:rsid w:val="00302411"/>
    <w:rsid w:val="0030413E"/>
    <w:rsid w:val="00314149"/>
    <w:rsid w:val="0032263B"/>
    <w:rsid w:val="0032326F"/>
    <w:rsid w:val="00323319"/>
    <w:rsid w:val="00327328"/>
    <w:rsid w:val="00332C4E"/>
    <w:rsid w:val="0033378D"/>
    <w:rsid w:val="003363BE"/>
    <w:rsid w:val="00340E97"/>
    <w:rsid w:val="00341658"/>
    <w:rsid w:val="003417EE"/>
    <w:rsid w:val="003465C2"/>
    <w:rsid w:val="00347F89"/>
    <w:rsid w:val="00351C72"/>
    <w:rsid w:val="0035261D"/>
    <w:rsid w:val="0035361A"/>
    <w:rsid w:val="00357906"/>
    <w:rsid w:val="00364162"/>
    <w:rsid w:val="003675E9"/>
    <w:rsid w:val="00367B36"/>
    <w:rsid w:val="00367EBA"/>
    <w:rsid w:val="003709AC"/>
    <w:rsid w:val="0038074B"/>
    <w:rsid w:val="0038124C"/>
    <w:rsid w:val="0038265B"/>
    <w:rsid w:val="003828E7"/>
    <w:rsid w:val="0038347B"/>
    <w:rsid w:val="00383F4F"/>
    <w:rsid w:val="003841AD"/>
    <w:rsid w:val="00384D3A"/>
    <w:rsid w:val="00386DA1"/>
    <w:rsid w:val="00387F48"/>
    <w:rsid w:val="00390AF9"/>
    <w:rsid w:val="00395953"/>
    <w:rsid w:val="003A5712"/>
    <w:rsid w:val="003A5A1B"/>
    <w:rsid w:val="003A7FB6"/>
    <w:rsid w:val="003B009F"/>
    <w:rsid w:val="003B09CE"/>
    <w:rsid w:val="003B10A7"/>
    <w:rsid w:val="003B113A"/>
    <w:rsid w:val="003B17D7"/>
    <w:rsid w:val="003B5915"/>
    <w:rsid w:val="003B59E3"/>
    <w:rsid w:val="003B6075"/>
    <w:rsid w:val="003B7BC7"/>
    <w:rsid w:val="003C377A"/>
    <w:rsid w:val="003C73E7"/>
    <w:rsid w:val="003C7753"/>
    <w:rsid w:val="003D02B2"/>
    <w:rsid w:val="003D3DA8"/>
    <w:rsid w:val="003D45AA"/>
    <w:rsid w:val="003D60D2"/>
    <w:rsid w:val="003D6D20"/>
    <w:rsid w:val="003D7740"/>
    <w:rsid w:val="003E29E2"/>
    <w:rsid w:val="003E35DD"/>
    <w:rsid w:val="003E3DBB"/>
    <w:rsid w:val="003E63DD"/>
    <w:rsid w:val="003F0C17"/>
    <w:rsid w:val="003F1EE5"/>
    <w:rsid w:val="003F3F1D"/>
    <w:rsid w:val="003F4202"/>
    <w:rsid w:val="003F4AE8"/>
    <w:rsid w:val="00404615"/>
    <w:rsid w:val="00406FA1"/>
    <w:rsid w:val="004074D6"/>
    <w:rsid w:val="00407B33"/>
    <w:rsid w:val="00410C6A"/>
    <w:rsid w:val="00417A5D"/>
    <w:rsid w:val="00420B65"/>
    <w:rsid w:val="00422803"/>
    <w:rsid w:val="004228D1"/>
    <w:rsid w:val="00422D53"/>
    <w:rsid w:val="00424D3A"/>
    <w:rsid w:val="00425F56"/>
    <w:rsid w:val="004306D9"/>
    <w:rsid w:val="00432D40"/>
    <w:rsid w:val="004366E3"/>
    <w:rsid w:val="00442E7C"/>
    <w:rsid w:val="0044752D"/>
    <w:rsid w:val="0045005A"/>
    <w:rsid w:val="004514EB"/>
    <w:rsid w:val="004516E6"/>
    <w:rsid w:val="00452487"/>
    <w:rsid w:val="0045554D"/>
    <w:rsid w:val="0045646D"/>
    <w:rsid w:val="00456BE0"/>
    <w:rsid w:val="00460ECF"/>
    <w:rsid w:val="0046275C"/>
    <w:rsid w:val="00463676"/>
    <w:rsid w:val="00463823"/>
    <w:rsid w:val="00465585"/>
    <w:rsid w:val="00471C39"/>
    <w:rsid w:val="00475402"/>
    <w:rsid w:val="00475637"/>
    <w:rsid w:val="00475718"/>
    <w:rsid w:val="00475EBD"/>
    <w:rsid w:val="00480B4E"/>
    <w:rsid w:val="00481CA9"/>
    <w:rsid w:val="00482D96"/>
    <w:rsid w:val="00493174"/>
    <w:rsid w:val="00493395"/>
    <w:rsid w:val="00495836"/>
    <w:rsid w:val="00495E45"/>
    <w:rsid w:val="004965A1"/>
    <w:rsid w:val="004A08E2"/>
    <w:rsid w:val="004A221C"/>
    <w:rsid w:val="004A2FE8"/>
    <w:rsid w:val="004A3417"/>
    <w:rsid w:val="004A5876"/>
    <w:rsid w:val="004B28CD"/>
    <w:rsid w:val="004B3A36"/>
    <w:rsid w:val="004B56BF"/>
    <w:rsid w:val="004B58EF"/>
    <w:rsid w:val="004C1F06"/>
    <w:rsid w:val="004C514E"/>
    <w:rsid w:val="004C5DAB"/>
    <w:rsid w:val="004C5E13"/>
    <w:rsid w:val="004C60F0"/>
    <w:rsid w:val="004C6140"/>
    <w:rsid w:val="004C6BF5"/>
    <w:rsid w:val="004D157E"/>
    <w:rsid w:val="004D2713"/>
    <w:rsid w:val="004D2CE8"/>
    <w:rsid w:val="004D3791"/>
    <w:rsid w:val="004D6E28"/>
    <w:rsid w:val="004D705C"/>
    <w:rsid w:val="004D7B3D"/>
    <w:rsid w:val="004E2FF6"/>
    <w:rsid w:val="004E3329"/>
    <w:rsid w:val="004E3D49"/>
    <w:rsid w:val="004E5C63"/>
    <w:rsid w:val="004E6D59"/>
    <w:rsid w:val="004E733D"/>
    <w:rsid w:val="004E7491"/>
    <w:rsid w:val="004E788C"/>
    <w:rsid w:val="004F0323"/>
    <w:rsid w:val="004F0C68"/>
    <w:rsid w:val="004F160D"/>
    <w:rsid w:val="004F2BD7"/>
    <w:rsid w:val="004F2C3B"/>
    <w:rsid w:val="004F354C"/>
    <w:rsid w:val="004F3E7B"/>
    <w:rsid w:val="004F562F"/>
    <w:rsid w:val="004F7764"/>
    <w:rsid w:val="00500079"/>
    <w:rsid w:val="00502AC0"/>
    <w:rsid w:val="005033F7"/>
    <w:rsid w:val="00504C79"/>
    <w:rsid w:val="00507A03"/>
    <w:rsid w:val="00510372"/>
    <w:rsid w:val="00511379"/>
    <w:rsid w:val="00516143"/>
    <w:rsid w:val="005201BA"/>
    <w:rsid w:val="00522856"/>
    <w:rsid w:val="0052308D"/>
    <w:rsid w:val="00523190"/>
    <w:rsid w:val="005271A6"/>
    <w:rsid w:val="00527338"/>
    <w:rsid w:val="0053233E"/>
    <w:rsid w:val="005342E9"/>
    <w:rsid w:val="005367FA"/>
    <w:rsid w:val="0054216E"/>
    <w:rsid w:val="00547C89"/>
    <w:rsid w:val="0055147B"/>
    <w:rsid w:val="00560D8D"/>
    <w:rsid w:val="00562022"/>
    <w:rsid w:val="005639EC"/>
    <w:rsid w:val="00563DA5"/>
    <w:rsid w:val="00565633"/>
    <w:rsid w:val="0056780B"/>
    <w:rsid w:val="0057013F"/>
    <w:rsid w:val="00570D5A"/>
    <w:rsid w:val="00574B53"/>
    <w:rsid w:val="005761F3"/>
    <w:rsid w:val="005766D5"/>
    <w:rsid w:val="00581D34"/>
    <w:rsid w:val="00582EFE"/>
    <w:rsid w:val="00582F1D"/>
    <w:rsid w:val="00586BCC"/>
    <w:rsid w:val="005904B8"/>
    <w:rsid w:val="00590D3D"/>
    <w:rsid w:val="005A0648"/>
    <w:rsid w:val="005A70C4"/>
    <w:rsid w:val="005B0B9D"/>
    <w:rsid w:val="005B0E0A"/>
    <w:rsid w:val="005B29BE"/>
    <w:rsid w:val="005C4657"/>
    <w:rsid w:val="005C4B5C"/>
    <w:rsid w:val="005C546E"/>
    <w:rsid w:val="005C6868"/>
    <w:rsid w:val="005C7D25"/>
    <w:rsid w:val="005D5E52"/>
    <w:rsid w:val="005D6C71"/>
    <w:rsid w:val="005E0D9F"/>
    <w:rsid w:val="005E1675"/>
    <w:rsid w:val="005E1A5A"/>
    <w:rsid w:val="005E4AFC"/>
    <w:rsid w:val="005E55CE"/>
    <w:rsid w:val="005F761F"/>
    <w:rsid w:val="0060016F"/>
    <w:rsid w:val="00600857"/>
    <w:rsid w:val="0060132B"/>
    <w:rsid w:val="0060164A"/>
    <w:rsid w:val="006016C0"/>
    <w:rsid w:val="00601D32"/>
    <w:rsid w:val="006024E4"/>
    <w:rsid w:val="0060300D"/>
    <w:rsid w:val="00603489"/>
    <w:rsid w:val="006043F3"/>
    <w:rsid w:val="00604D6E"/>
    <w:rsid w:val="006122C3"/>
    <w:rsid w:val="006168CC"/>
    <w:rsid w:val="00623D56"/>
    <w:rsid w:val="0062422C"/>
    <w:rsid w:val="00626654"/>
    <w:rsid w:val="0062722A"/>
    <w:rsid w:val="00631047"/>
    <w:rsid w:val="00632190"/>
    <w:rsid w:val="00636E27"/>
    <w:rsid w:val="00640C2A"/>
    <w:rsid w:val="0065280F"/>
    <w:rsid w:val="006545D0"/>
    <w:rsid w:val="0065524C"/>
    <w:rsid w:val="00657731"/>
    <w:rsid w:val="00657A33"/>
    <w:rsid w:val="00660179"/>
    <w:rsid w:val="0066077E"/>
    <w:rsid w:val="0066102A"/>
    <w:rsid w:val="006618BC"/>
    <w:rsid w:val="0066276C"/>
    <w:rsid w:val="00662F7C"/>
    <w:rsid w:val="00663903"/>
    <w:rsid w:val="006652F9"/>
    <w:rsid w:val="00665C65"/>
    <w:rsid w:val="0067049C"/>
    <w:rsid w:val="006735A9"/>
    <w:rsid w:val="006765FF"/>
    <w:rsid w:val="00680A45"/>
    <w:rsid w:val="00682B37"/>
    <w:rsid w:val="00685CE5"/>
    <w:rsid w:val="00690FC6"/>
    <w:rsid w:val="0069139A"/>
    <w:rsid w:val="006965A8"/>
    <w:rsid w:val="006A26D3"/>
    <w:rsid w:val="006A514A"/>
    <w:rsid w:val="006A5AE2"/>
    <w:rsid w:val="006A5C7A"/>
    <w:rsid w:val="006B0D3D"/>
    <w:rsid w:val="006B2A4A"/>
    <w:rsid w:val="006B38D2"/>
    <w:rsid w:val="006B4471"/>
    <w:rsid w:val="006B6923"/>
    <w:rsid w:val="006B70AD"/>
    <w:rsid w:val="006C1D7A"/>
    <w:rsid w:val="006C3799"/>
    <w:rsid w:val="006C3976"/>
    <w:rsid w:val="006C4A5E"/>
    <w:rsid w:val="006C6590"/>
    <w:rsid w:val="006C7566"/>
    <w:rsid w:val="006D6925"/>
    <w:rsid w:val="006E27CC"/>
    <w:rsid w:val="006E34CB"/>
    <w:rsid w:val="006E3ADF"/>
    <w:rsid w:val="006E403F"/>
    <w:rsid w:val="006E7C23"/>
    <w:rsid w:val="006F02C8"/>
    <w:rsid w:val="006F4C01"/>
    <w:rsid w:val="006F4FD8"/>
    <w:rsid w:val="006F5AC2"/>
    <w:rsid w:val="00706443"/>
    <w:rsid w:val="007111A2"/>
    <w:rsid w:val="007128F9"/>
    <w:rsid w:val="00712DC9"/>
    <w:rsid w:val="00715345"/>
    <w:rsid w:val="0071581D"/>
    <w:rsid w:val="00716B65"/>
    <w:rsid w:val="007172E5"/>
    <w:rsid w:val="007213B6"/>
    <w:rsid w:val="00722501"/>
    <w:rsid w:val="00722894"/>
    <w:rsid w:val="00732D92"/>
    <w:rsid w:val="007334F9"/>
    <w:rsid w:val="00734830"/>
    <w:rsid w:val="007370A4"/>
    <w:rsid w:val="007379DF"/>
    <w:rsid w:val="007442D2"/>
    <w:rsid w:val="0074547C"/>
    <w:rsid w:val="007464A5"/>
    <w:rsid w:val="007507B1"/>
    <w:rsid w:val="00750C91"/>
    <w:rsid w:val="00755747"/>
    <w:rsid w:val="00755A01"/>
    <w:rsid w:val="00757CBA"/>
    <w:rsid w:val="00762E36"/>
    <w:rsid w:val="007639D3"/>
    <w:rsid w:val="00763BBE"/>
    <w:rsid w:val="007643AF"/>
    <w:rsid w:val="00764D74"/>
    <w:rsid w:val="00765A51"/>
    <w:rsid w:val="007673FA"/>
    <w:rsid w:val="00770796"/>
    <w:rsid w:val="00771371"/>
    <w:rsid w:val="00774719"/>
    <w:rsid w:val="00774F0F"/>
    <w:rsid w:val="007756CC"/>
    <w:rsid w:val="0077713A"/>
    <w:rsid w:val="0078040C"/>
    <w:rsid w:val="00783D14"/>
    <w:rsid w:val="00786BC7"/>
    <w:rsid w:val="0078704C"/>
    <w:rsid w:val="00787EFA"/>
    <w:rsid w:val="0079089B"/>
    <w:rsid w:val="007920E7"/>
    <w:rsid w:val="0079228B"/>
    <w:rsid w:val="00792A94"/>
    <w:rsid w:val="007944D4"/>
    <w:rsid w:val="00796542"/>
    <w:rsid w:val="007969FA"/>
    <w:rsid w:val="007A06DD"/>
    <w:rsid w:val="007A18F7"/>
    <w:rsid w:val="007A1E73"/>
    <w:rsid w:val="007B0C45"/>
    <w:rsid w:val="007B6C6D"/>
    <w:rsid w:val="007C2FFC"/>
    <w:rsid w:val="007C351A"/>
    <w:rsid w:val="007C395A"/>
    <w:rsid w:val="007D2E1A"/>
    <w:rsid w:val="007D4053"/>
    <w:rsid w:val="007D6914"/>
    <w:rsid w:val="007D7728"/>
    <w:rsid w:val="007D7A2D"/>
    <w:rsid w:val="007D7B69"/>
    <w:rsid w:val="007D7E00"/>
    <w:rsid w:val="007E6C4D"/>
    <w:rsid w:val="007E6EB2"/>
    <w:rsid w:val="007F0A4C"/>
    <w:rsid w:val="007F0A88"/>
    <w:rsid w:val="007F1639"/>
    <w:rsid w:val="007F49CF"/>
    <w:rsid w:val="007F5900"/>
    <w:rsid w:val="00800DF0"/>
    <w:rsid w:val="00801886"/>
    <w:rsid w:val="00801BA7"/>
    <w:rsid w:val="00802920"/>
    <w:rsid w:val="00805375"/>
    <w:rsid w:val="00811096"/>
    <w:rsid w:val="00811959"/>
    <w:rsid w:val="008121FA"/>
    <w:rsid w:val="0081275D"/>
    <w:rsid w:val="008174A7"/>
    <w:rsid w:val="0082189F"/>
    <w:rsid w:val="0082299F"/>
    <w:rsid w:val="0082606B"/>
    <w:rsid w:val="0082771A"/>
    <w:rsid w:val="008311B9"/>
    <w:rsid w:val="00831410"/>
    <w:rsid w:val="008316E8"/>
    <w:rsid w:val="00832E97"/>
    <w:rsid w:val="00833EA1"/>
    <w:rsid w:val="008368D3"/>
    <w:rsid w:val="00842A40"/>
    <w:rsid w:val="0084341E"/>
    <w:rsid w:val="008443A6"/>
    <w:rsid w:val="00844FAC"/>
    <w:rsid w:val="00845F7A"/>
    <w:rsid w:val="00846817"/>
    <w:rsid w:val="0084791A"/>
    <w:rsid w:val="00852DFA"/>
    <w:rsid w:val="0085336B"/>
    <w:rsid w:val="008605B2"/>
    <w:rsid w:val="008616BD"/>
    <w:rsid w:val="00861A0C"/>
    <w:rsid w:val="00865937"/>
    <w:rsid w:val="00866889"/>
    <w:rsid w:val="00873AAE"/>
    <w:rsid w:val="00874775"/>
    <w:rsid w:val="008750A3"/>
    <w:rsid w:val="00880C5A"/>
    <w:rsid w:val="00882A63"/>
    <w:rsid w:val="00882D4D"/>
    <w:rsid w:val="00883F5D"/>
    <w:rsid w:val="00885DA9"/>
    <w:rsid w:val="00894F2C"/>
    <w:rsid w:val="0089655B"/>
    <w:rsid w:val="00896EF7"/>
    <w:rsid w:val="008A037A"/>
    <w:rsid w:val="008A0F1C"/>
    <w:rsid w:val="008A101C"/>
    <w:rsid w:val="008A3107"/>
    <w:rsid w:val="008A58E3"/>
    <w:rsid w:val="008A5AB3"/>
    <w:rsid w:val="008B08AC"/>
    <w:rsid w:val="008B0FE3"/>
    <w:rsid w:val="008B1BC1"/>
    <w:rsid w:val="008B36B6"/>
    <w:rsid w:val="008B4618"/>
    <w:rsid w:val="008B4927"/>
    <w:rsid w:val="008B7EEA"/>
    <w:rsid w:val="008C2637"/>
    <w:rsid w:val="008D005A"/>
    <w:rsid w:val="008D28AA"/>
    <w:rsid w:val="008D3D6A"/>
    <w:rsid w:val="008D42B8"/>
    <w:rsid w:val="008D50FF"/>
    <w:rsid w:val="008D75BE"/>
    <w:rsid w:val="008D7D6B"/>
    <w:rsid w:val="008E1C2F"/>
    <w:rsid w:val="008E534B"/>
    <w:rsid w:val="008F04C6"/>
    <w:rsid w:val="008F0C14"/>
    <w:rsid w:val="008F0E02"/>
    <w:rsid w:val="008F7AB6"/>
    <w:rsid w:val="008F7C0D"/>
    <w:rsid w:val="00900C7D"/>
    <w:rsid w:val="00900E4E"/>
    <w:rsid w:val="009022B4"/>
    <w:rsid w:val="00903C55"/>
    <w:rsid w:val="00904A0A"/>
    <w:rsid w:val="009137F2"/>
    <w:rsid w:val="0091549F"/>
    <w:rsid w:val="00916A12"/>
    <w:rsid w:val="00920DFE"/>
    <w:rsid w:val="00922077"/>
    <w:rsid w:val="00922286"/>
    <w:rsid w:val="0092396F"/>
    <w:rsid w:val="0092418F"/>
    <w:rsid w:val="00924BDF"/>
    <w:rsid w:val="00926605"/>
    <w:rsid w:val="00927DC9"/>
    <w:rsid w:val="00933ECD"/>
    <w:rsid w:val="0093546F"/>
    <w:rsid w:val="00936012"/>
    <w:rsid w:val="00940BF1"/>
    <w:rsid w:val="0094152F"/>
    <w:rsid w:val="00942A9D"/>
    <w:rsid w:val="00943D51"/>
    <w:rsid w:val="009467D4"/>
    <w:rsid w:val="00947A76"/>
    <w:rsid w:val="009500FA"/>
    <w:rsid w:val="009525A9"/>
    <w:rsid w:val="00953EF4"/>
    <w:rsid w:val="00956A11"/>
    <w:rsid w:val="00960800"/>
    <w:rsid w:val="0096086E"/>
    <w:rsid w:val="009627B3"/>
    <w:rsid w:val="00962ED4"/>
    <w:rsid w:val="0096301D"/>
    <w:rsid w:val="00964BB8"/>
    <w:rsid w:val="009671E4"/>
    <w:rsid w:val="009701F4"/>
    <w:rsid w:val="0097055F"/>
    <w:rsid w:val="0097134E"/>
    <w:rsid w:val="00972335"/>
    <w:rsid w:val="00974F37"/>
    <w:rsid w:val="0097701C"/>
    <w:rsid w:val="009776E3"/>
    <w:rsid w:val="00977C19"/>
    <w:rsid w:val="009867EB"/>
    <w:rsid w:val="009900BB"/>
    <w:rsid w:val="009924C9"/>
    <w:rsid w:val="00992D0A"/>
    <w:rsid w:val="00994DD2"/>
    <w:rsid w:val="009A241B"/>
    <w:rsid w:val="009A2481"/>
    <w:rsid w:val="009A27BB"/>
    <w:rsid w:val="009A40B4"/>
    <w:rsid w:val="009A740C"/>
    <w:rsid w:val="009A742D"/>
    <w:rsid w:val="009B1CF5"/>
    <w:rsid w:val="009B3C80"/>
    <w:rsid w:val="009B3E54"/>
    <w:rsid w:val="009B5F46"/>
    <w:rsid w:val="009B7BDB"/>
    <w:rsid w:val="009C054C"/>
    <w:rsid w:val="009C1A03"/>
    <w:rsid w:val="009C5061"/>
    <w:rsid w:val="009C5438"/>
    <w:rsid w:val="009C58D6"/>
    <w:rsid w:val="009C5A50"/>
    <w:rsid w:val="009C71DF"/>
    <w:rsid w:val="009D0812"/>
    <w:rsid w:val="009D2F1E"/>
    <w:rsid w:val="009D7F5E"/>
    <w:rsid w:val="009E577B"/>
    <w:rsid w:val="009E799E"/>
    <w:rsid w:val="009F2B3C"/>
    <w:rsid w:val="00A00076"/>
    <w:rsid w:val="00A0582C"/>
    <w:rsid w:val="00A05DEC"/>
    <w:rsid w:val="00A06A2E"/>
    <w:rsid w:val="00A06D9E"/>
    <w:rsid w:val="00A14719"/>
    <w:rsid w:val="00A15820"/>
    <w:rsid w:val="00A1589F"/>
    <w:rsid w:val="00A17A1D"/>
    <w:rsid w:val="00A20092"/>
    <w:rsid w:val="00A20364"/>
    <w:rsid w:val="00A209D4"/>
    <w:rsid w:val="00A215B8"/>
    <w:rsid w:val="00A23085"/>
    <w:rsid w:val="00A2332B"/>
    <w:rsid w:val="00A251D7"/>
    <w:rsid w:val="00A30879"/>
    <w:rsid w:val="00A319B2"/>
    <w:rsid w:val="00A33232"/>
    <w:rsid w:val="00A353D8"/>
    <w:rsid w:val="00A35783"/>
    <w:rsid w:val="00A362BC"/>
    <w:rsid w:val="00A37140"/>
    <w:rsid w:val="00A44E3B"/>
    <w:rsid w:val="00A456E6"/>
    <w:rsid w:val="00A47122"/>
    <w:rsid w:val="00A478E8"/>
    <w:rsid w:val="00A47EC6"/>
    <w:rsid w:val="00A50E2A"/>
    <w:rsid w:val="00A556EF"/>
    <w:rsid w:val="00A56FBA"/>
    <w:rsid w:val="00A60D20"/>
    <w:rsid w:val="00A623B8"/>
    <w:rsid w:val="00A62544"/>
    <w:rsid w:val="00A66F1B"/>
    <w:rsid w:val="00A72A01"/>
    <w:rsid w:val="00A80B40"/>
    <w:rsid w:val="00A816AA"/>
    <w:rsid w:val="00A818D4"/>
    <w:rsid w:val="00A826B7"/>
    <w:rsid w:val="00A82C89"/>
    <w:rsid w:val="00A85F62"/>
    <w:rsid w:val="00A85FCC"/>
    <w:rsid w:val="00A90035"/>
    <w:rsid w:val="00A95799"/>
    <w:rsid w:val="00A974F5"/>
    <w:rsid w:val="00AA1455"/>
    <w:rsid w:val="00AA3A25"/>
    <w:rsid w:val="00AA4BB1"/>
    <w:rsid w:val="00AA6DF2"/>
    <w:rsid w:val="00AB116C"/>
    <w:rsid w:val="00AB269C"/>
    <w:rsid w:val="00AB49D1"/>
    <w:rsid w:val="00AB573F"/>
    <w:rsid w:val="00AB69B3"/>
    <w:rsid w:val="00AC000C"/>
    <w:rsid w:val="00AC0458"/>
    <w:rsid w:val="00AC053B"/>
    <w:rsid w:val="00AC2C78"/>
    <w:rsid w:val="00AC5EE7"/>
    <w:rsid w:val="00AC643C"/>
    <w:rsid w:val="00AC6F08"/>
    <w:rsid w:val="00AD0514"/>
    <w:rsid w:val="00AD1CED"/>
    <w:rsid w:val="00AD41C8"/>
    <w:rsid w:val="00AD59AD"/>
    <w:rsid w:val="00AD6978"/>
    <w:rsid w:val="00AD6C06"/>
    <w:rsid w:val="00AE04E8"/>
    <w:rsid w:val="00AE0B7B"/>
    <w:rsid w:val="00AE15D0"/>
    <w:rsid w:val="00AE349C"/>
    <w:rsid w:val="00AE4E8C"/>
    <w:rsid w:val="00AE7B8C"/>
    <w:rsid w:val="00AF1005"/>
    <w:rsid w:val="00AF132C"/>
    <w:rsid w:val="00AF30B3"/>
    <w:rsid w:val="00AF38D5"/>
    <w:rsid w:val="00B004D7"/>
    <w:rsid w:val="00B028C7"/>
    <w:rsid w:val="00B05A54"/>
    <w:rsid w:val="00B07F07"/>
    <w:rsid w:val="00B22051"/>
    <w:rsid w:val="00B22AC7"/>
    <w:rsid w:val="00B2549D"/>
    <w:rsid w:val="00B259C1"/>
    <w:rsid w:val="00B34087"/>
    <w:rsid w:val="00B35D5B"/>
    <w:rsid w:val="00B4134D"/>
    <w:rsid w:val="00B46736"/>
    <w:rsid w:val="00B47190"/>
    <w:rsid w:val="00B51D89"/>
    <w:rsid w:val="00B52410"/>
    <w:rsid w:val="00B53F22"/>
    <w:rsid w:val="00B574DC"/>
    <w:rsid w:val="00B6033B"/>
    <w:rsid w:val="00B62B29"/>
    <w:rsid w:val="00B67D57"/>
    <w:rsid w:val="00B733FB"/>
    <w:rsid w:val="00B76596"/>
    <w:rsid w:val="00B76F98"/>
    <w:rsid w:val="00B82111"/>
    <w:rsid w:val="00B82E57"/>
    <w:rsid w:val="00B83157"/>
    <w:rsid w:val="00B91396"/>
    <w:rsid w:val="00B95B53"/>
    <w:rsid w:val="00B965B0"/>
    <w:rsid w:val="00BA278C"/>
    <w:rsid w:val="00BA32A8"/>
    <w:rsid w:val="00BA4804"/>
    <w:rsid w:val="00BA5087"/>
    <w:rsid w:val="00BA7AE1"/>
    <w:rsid w:val="00BB0005"/>
    <w:rsid w:val="00BB05D6"/>
    <w:rsid w:val="00BB25CA"/>
    <w:rsid w:val="00BB29A1"/>
    <w:rsid w:val="00BB3F2C"/>
    <w:rsid w:val="00BB3F45"/>
    <w:rsid w:val="00BB4FA7"/>
    <w:rsid w:val="00BC125D"/>
    <w:rsid w:val="00BC1FB7"/>
    <w:rsid w:val="00BC205E"/>
    <w:rsid w:val="00BC2101"/>
    <w:rsid w:val="00BC24F0"/>
    <w:rsid w:val="00BC3A78"/>
    <w:rsid w:val="00BC649E"/>
    <w:rsid w:val="00BC7FA6"/>
    <w:rsid w:val="00BD148B"/>
    <w:rsid w:val="00BD1E60"/>
    <w:rsid w:val="00BD1FAA"/>
    <w:rsid w:val="00BD46C1"/>
    <w:rsid w:val="00BD4E8F"/>
    <w:rsid w:val="00BD6482"/>
    <w:rsid w:val="00BE291B"/>
    <w:rsid w:val="00BE6935"/>
    <w:rsid w:val="00BE6B72"/>
    <w:rsid w:val="00BF4BF2"/>
    <w:rsid w:val="00BF7DAE"/>
    <w:rsid w:val="00C07F56"/>
    <w:rsid w:val="00C1109F"/>
    <w:rsid w:val="00C124E4"/>
    <w:rsid w:val="00C20A97"/>
    <w:rsid w:val="00C24C65"/>
    <w:rsid w:val="00C26DAD"/>
    <w:rsid w:val="00C2742F"/>
    <w:rsid w:val="00C30887"/>
    <w:rsid w:val="00C3094C"/>
    <w:rsid w:val="00C32ED9"/>
    <w:rsid w:val="00C34661"/>
    <w:rsid w:val="00C34786"/>
    <w:rsid w:val="00C35B9C"/>
    <w:rsid w:val="00C36075"/>
    <w:rsid w:val="00C40818"/>
    <w:rsid w:val="00C5090A"/>
    <w:rsid w:val="00C52C79"/>
    <w:rsid w:val="00C545A5"/>
    <w:rsid w:val="00C57763"/>
    <w:rsid w:val="00C65971"/>
    <w:rsid w:val="00C7077C"/>
    <w:rsid w:val="00C72644"/>
    <w:rsid w:val="00C73715"/>
    <w:rsid w:val="00C739CA"/>
    <w:rsid w:val="00C74EB8"/>
    <w:rsid w:val="00C82972"/>
    <w:rsid w:val="00C82C00"/>
    <w:rsid w:val="00C86AE9"/>
    <w:rsid w:val="00C8758A"/>
    <w:rsid w:val="00C93305"/>
    <w:rsid w:val="00C97BD0"/>
    <w:rsid w:val="00CA0029"/>
    <w:rsid w:val="00CA4AE3"/>
    <w:rsid w:val="00CA5897"/>
    <w:rsid w:val="00CA73E4"/>
    <w:rsid w:val="00CA75AB"/>
    <w:rsid w:val="00CA7E7D"/>
    <w:rsid w:val="00CB160F"/>
    <w:rsid w:val="00CB4074"/>
    <w:rsid w:val="00CB5C56"/>
    <w:rsid w:val="00CB7D17"/>
    <w:rsid w:val="00CC0EE1"/>
    <w:rsid w:val="00CC269F"/>
    <w:rsid w:val="00CC3D03"/>
    <w:rsid w:val="00CC47E4"/>
    <w:rsid w:val="00CD0BA2"/>
    <w:rsid w:val="00CD2B24"/>
    <w:rsid w:val="00CD4BF6"/>
    <w:rsid w:val="00CD72C8"/>
    <w:rsid w:val="00CD792D"/>
    <w:rsid w:val="00CE0228"/>
    <w:rsid w:val="00CE0441"/>
    <w:rsid w:val="00CE09C5"/>
    <w:rsid w:val="00CE13B3"/>
    <w:rsid w:val="00CE238B"/>
    <w:rsid w:val="00CE3232"/>
    <w:rsid w:val="00CE6E6D"/>
    <w:rsid w:val="00CE7924"/>
    <w:rsid w:val="00CF01E4"/>
    <w:rsid w:val="00CF1135"/>
    <w:rsid w:val="00CF3F09"/>
    <w:rsid w:val="00CF5C4C"/>
    <w:rsid w:val="00D01F49"/>
    <w:rsid w:val="00D03907"/>
    <w:rsid w:val="00D04F24"/>
    <w:rsid w:val="00D113B9"/>
    <w:rsid w:val="00D15DCD"/>
    <w:rsid w:val="00D16036"/>
    <w:rsid w:val="00D22123"/>
    <w:rsid w:val="00D2214B"/>
    <w:rsid w:val="00D23CA3"/>
    <w:rsid w:val="00D24E89"/>
    <w:rsid w:val="00D25212"/>
    <w:rsid w:val="00D2631F"/>
    <w:rsid w:val="00D30B5D"/>
    <w:rsid w:val="00D317FF"/>
    <w:rsid w:val="00D34572"/>
    <w:rsid w:val="00D377B6"/>
    <w:rsid w:val="00D40F41"/>
    <w:rsid w:val="00D44155"/>
    <w:rsid w:val="00D50C37"/>
    <w:rsid w:val="00D51006"/>
    <w:rsid w:val="00D51047"/>
    <w:rsid w:val="00D524A2"/>
    <w:rsid w:val="00D562D4"/>
    <w:rsid w:val="00D60EA5"/>
    <w:rsid w:val="00D63EAC"/>
    <w:rsid w:val="00D641EC"/>
    <w:rsid w:val="00D65A8F"/>
    <w:rsid w:val="00D67827"/>
    <w:rsid w:val="00D7167E"/>
    <w:rsid w:val="00D726C2"/>
    <w:rsid w:val="00D749F1"/>
    <w:rsid w:val="00D763B7"/>
    <w:rsid w:val="00D76FA8"/>
    <w:rsid w:val="00D81EDA"/>
    <w:rsid w:val="00D828F5"/>
    <w:rsid w:val="00D8498E"/>
    <w:rsid w:val="00D849F7"/>
    <w:rsid w:val="00D9153F"/>
    <w:rsid w:val="00D93664"/>
    <w:rsid w:val="00D9664F"/>
    <w:rsid w:val="00D96950"/>
    <w:rsid w:val="00D9718A"/>
    <w:rsid w:val="00DA1955"/>
    <w:rsid w:val="00DA3FE0"/>
    <w:rsid w:val="00DA4051"/>
    <w:rsid w:val="00DB1B2A"/>
    <w:rsid w:val="00DB22FF"/>
    <w:rsid w:val="00DB303E"/>
    <w:rsid w:val="00DB4BA5"/>
    <w:rsid w:val="00DB57F1"/>
    <w:rsid w:val="00DC186F"/>
    <w:rsid w:val="00DC1F58"/>
    <w:rsid w:val="00DC50DF"/>
    <w:rsid w:val="00DC6047"/>
    <w:rsid w:val="00DD22DB"/>
    <w:rsid w:val="00DD311D"/>
    <w:rsid w:val="00DD3465"/>
    <w:rsid w:val="00DD69FE"/>
    <w:rsid w:val="00DD7350"/>
    <w:rsid w:val="00DE74A7"/>
    <w:rsid w:val="00DE7BB9"/>
    <w:rsid w:val="00DF4795"/>
    <w:rsid w:val="00DF555A"/>
    <w:rsid w:val="00DF55CF"/>
    <w:rsid w:val="00E03A9C"/>
    <w:rsid w:val="00E03BEC"/>
    <w:rsid w:val="00E0419E"/>
    <w:rsid w:val="00E04541"/>
    <w:rsid w:val="00E04A9C"/>
    <w:rsid w:val="00E05DF7"/>
    <w:rsid w:val="00E17024"/>
    <w:rsid w:val="00E174B2"/>
    <w:rsid w:val="00E17874"/>
    <w:rsid w:val="00E1795A"/>
    <w:rsid w:val="00E21841"/>
    <w:rsid w:val="00E22898"/>
    <w:rsid w:val="00E23061"/>
    <w:rsid w:val="00E258FA"/>
    <w:rsid w:val="00E25B0B"/>
    <w:rsid w:val="00E32CFE"/>
    <w:rsid w:val="00E32D0B"/>
    <w:rsid w:val="00E374DC"/>
    <w:rsid w:val="00E37A1C"/>
    <w:rsid w:val="00E406B6"/>
    <w:rsid w:val="00E45929"/>
    <w:rsid w:val="00E467DA"/>
    <w:rsid w:val="00E474EA"/>
    <w:rsid w:val="00E50678"/>
    <w:rsid w:val="00E53F68"/>
    <w:rsid w:val="00E54277"/>
    <w:rsid w:val="00E56045"/>
    <w:rsid w:val="00E62632"/>
    <w:rsid w:val="00E62B55"/>
    <w:rsid w:val="00E65B38"/>
    <w:rsid w:val="00E708AB"/>
    <w:rsid w:val="00E747D3"/>
    <w:rsid w:val="00E76078"/>
    <w:rsid w:val="00E80792"/>
    <w:rsid w:val="00E818AC"/>
    <w:rsid w:val="00E82206"/>
    <w:rsid w:val="00E87F3E"/>
    <w:rsid w:val="00E935C0"/>
    <w:rsid w:val="00E95015"/>
    <w:rsid w:val="00EA0AD7"/>
    <w:rsid w:val="00EA104E"/>
    <w:rsid w:val="00EA7543"/>
    <w:rsid w:val="00EB1C43"/>
    <w:rsid w:val="00EB4ED6"/>
    <w:rsid w:val="00EB52E3"/>
    <w:rsid w:val="00EB6414"/>
    <w:rsid w:val="00EB6872"/>
    <w:rsid w:val="00EB7B6E"/>
    <w:rsid w:val="00EB7E15"/>
    <w:rsid w:val="00EC1254"/>
    <w:rsid w:val="00EC1711"/>
    <w:rsid w:val="00EC2764"/>
    <w:rsid w:val="00EC27F5"/>
    <w:rsid w:val="00EC6DB1"/>
    <w:rsid w:val="00EC7ADD"/>
    <w:rsid w:val="00ED21A3"/>
    <w:rsid w:val="00ED2893"/>
    <w:rsid w:val="00ED560F"/>
    <w:rsid w:val="00EE09FB"/>
    <w:rsid w:val="00EE1A41"/>
    <w:rsid w:val="00EF1122"/>
    <w:rsid w:val="00EF2609"/>
    <w:rsid w:val="00EF5198"/>
    <w:rsid w:val="00F00345"/>
    <w:rsid w:val="00F004B6"/>
    <w:rsid w:val="00F012C6"/>
    <w:rsid w:val="00F03CAB"/>
    <w:rsid w:val="00F049DE"/>
    <w:rsid w:val="00F063F2"/>
    <w:rsid w:val="00F0769D"/>
    <w:rsid w:val="00F11288"/>
    <w:rsid w:val="00F12A52"/>
    <w:rsid w:val="00F14405"/>
    <w:rsid w:val="00F14BB0"/>
    <w:rsid w:val="00F15C6D"/>
    <w:rsid w:val="00F23E6A"/>
    <w:rsid w:val="00F241A5"/>
    <w:rsid w:val="00F26D30"/>
    <w:rsid w:val="00F27083"/>
    <w:rsid w:val="00F32FCC"/>
    <w:rsid w:val="00F34087"/>
    <w:rsid w:val="00F35CEE"/>
    <w:rsid w:val="00F42D92"/>
    <w:rsid w:val="00F44384"/>
    <w:rsid w:val="00F44907"/>
    <w:rsid w:val="00F44DBD"/>
    <w:rsid w:val="00F45C8E"/>
    <w:rsid w:val="00F46F83"/>
    <w:rsid w:val="00F54BBD"/>
    <w:rsid w:val="00F6030D"/>
    <w:rsid w:val="00F60F32"/>
    <w:rsid w:val="00F628B3"/>
    <w:rsid w:val="00F63B8B"/>
    <w:rsid w:val="00F662A3"/>
    <w:rsid w:val="00F66559"/>
    <w:rsid w:val="00F668A3"/>
    <w:rsid w:val="00F73503"/>
    <w:rsid w:val="00F7387E"/>
    <w:rsid w:val="00F75785"/>
    <w:rsid w:val="00F80826"/>
    <w:rsid w:val="00F839DF"/>
    <w:rsid w:val="00F8596B"/>
    <w:rsid w:val="00F85ED9"/>
    <w:rsid w:val="00F87157"/>
    <w:rsid w:val="00F87D2E"/>
    <w:rsid w:val="00F92412"/>
    <w:rsid w:val="00F92E69"/>
    <w:rsid w:val="00F93A17"/>
    <w:rsid w:val="00F942D6"/>
    <w:rsid w:val="00F96375"/>
    <w:rsid w:val="00FA0ACA"/>
    <w:rsid w:val="00FA0BCD"/>
    <w:rsid w:val="00FA13E8"/>
    <w:rsid w:val="00FA5CAC"/>
    <w:rsid w:val="00FB2C66"/>
    <w:rsid w:val="00FB5D94"/>
    <w:rsid w:val="00FB7A74"/>
    <w:rsid w:val="00FC0188"/>
    <w:rsid w:val="00FC2B12"/>
    <w:rsid w:val="00FC2FF2"/>
    <w:rsid w:val="00FC46FD"/>
    <w:rsid w:val="00FC70E8"/>
    <w:rsid w:val="00FC7869"/>
    <w:rsid w:val="00FD383F"/>
    <w:rsid w:val="00FD49AE"/>
    <w:rsid w:val="00FD4F0C"/>
    <w:rsid w:val="00FE0069"/>
    <w:rsid w:val="00FE267E"/>
    <w:rsid w:val="00FE3498"/>
    <w:rsid w:val="00FE7B40"/>
    <w:rsid w:val="00FF2319"/>
    <w:rsid w:val="00FF51EB"/>
    <w:rsid w:val="00FF6392"/>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F5627"/>
  <w15:docId w15:val="{2ECBBCD1-2CDE-49C5-BC07-FB3FA3E1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F5D"/>
    <w:rPr>
      <w:rFonts w:ascii="Calibri" w:hAnsi="Calibri"/>
      <w:lang w:val="en-GB"/>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Bibliography">
    <w:name w:val="Bibliography"/>
    <w:basedOn w:val="Normal"/>
    <w:next w:val="Normal"/>
    <w:uiPriority w:val="37"/>
    <w:unhideWhenUsed/>
    <w:rsid w:val="00127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20421">
      <w:bodyDiv w:val="1"/>
      <w:marLeft w:val="0"/>
      <w:marRight w:val="0"/>
      <w:marTop w:val="0"/>
      <w:marBottom w:val="0"/>
      <w:divBdr>
        <w:top w:val="none" w:sz="0" w:space="0" w:color="auto"/>
        <w:left w:val="none" w:sz="0" w:space="0" w:color="auto"/>
        <w:bottom w:val="none" w:sz="0" w:space="0" w:color="auto"/>
        <w:right w:val="none" w:sz="0" w:space="0" w:color="auto"/>
      </w:divBdr>
    </w:div>
    <w:div w:id="24063443">
      <w:bodyDiv w:val="1"/>
      <w:marLeft w:val="0"/>
      <w:marRight w:val="0"/>
      <w:marTop w:val="0"/>
      <w:marBottom w:val="0"/>
      <w:divBdr>
        <w:top w:val="none" w:sz="0" w:space="0" w:color="auto"/>
        <w:left w:val="none" w:sz="0" w:space="0" w:color="auto"/>
        <w:bottom w:val="none" w:sz="0" w:space="0" w:color="auto"/>
        <w:right w:val="none" w:sz="0" w:space="0" w:color="auto"/>
      </w:divBdr>
    </w:div>
    <w:div w:id="29767535">
      <w:bodyDiv w:val="1"/>
      <w:marLeft w:val="0"/>
      <w:marRight w:val="0"/>
      <w:marTop w:val="0"/>
      <w:marBottom w:val="0"/>
      <w:divBdr>
        <w:top w:val="none" w:sz="0" w:space="0" w:color="auto"/>
        <w:left w:val="none" w:sz="0" w:space="0" w:color="auto"/>
        <w:bottom w:val="none" w:sz="0" w:space="0" w:color="auto"/>
        <w:right w:val="none" w:sz="0" w:space="0" w:color="auto"/>
      </w:divBdr>
    </w:div>
    <w:div w:id="38477369">
      <w:bodyDiv w:val="1"/>
      <w:marLeft w:val="0"/>
      <w:marRight w:val="0"/>
      <w:marTop w:val="0"/>
      <w:marBottom w:val="0"/>
      <w:divBdr>
        <w:top w:val="none" w:sz="0" w:space="0" w:color="auto"/>
        <w:left w:val="none" w:sz="0" w:space="0" w:color="auto"/>
        <w:bottom w:val="none" w:sz="0" w:space="0" w:color="auto"/>
        <w:right w:val="none" w:sz="0" w:space="0" w:color="auto"/>
      </w:divBdr>
    </w:div>
    <w:div w:id="54015496">
      <w:bodyDiv w:val="1"/>
      <w:marLeft w:val="0"/>
      <w:marRight w:val="0"/>
      <w:marTop w:val="0"/>
      <w:marBottom w:val="0"/>
      <w:divBdr>
        <w:top w:val="none" w:sz="0" w:space="0" w:color="auto"/>
        <w:left w:val="none" w:sz="0" w:space="0" w:color="auto"/>
        <w:bottom w:val="none" w:sz="0" w:space="0" w:color="auto"/>
        <w:right w:val="none" w:sz="0" w:space="0" w:color="auto"/>
      </w:divBdr>
    </w:div>
    <w:div w:id="62530158">
      <w:bodyDiv w:val="1"/>
      <w:marLeft w:val="0"/>
      <w:marRight w:val="0"/>
      <w:marTop w:val="0"/>
      <w:marBottom w:val="0"/>
      <w:divBdr>
        <w:top w:val="none" w:sz="0" w:space="0" w:color="auto"/>
        <w:left w:val="none" w:sz="0" w:space="0" w:color="auto"/>
        <w:bottom w:val="none" w:sz="0" w:space="0" w:color="auto"/>
        <w:right w:val="none" w:sz="0" w:space="0" w:color="auto"/>
      </w:divBdr>
    </w:div>
    <w:div w:id="67465506">
      <w:bodyDiv w:val="1"/>
      <w:marLeft w:val="0"/>
      <w:marRight w:val="0"/>
      <w:marTop w:val="0"/>
      <w:marBottom w:val="0"/>
      <w:divBdr>
        <w:top w:val="none" w:sz="0" w:space="0" w:color="auto"/>
        <w:left w:val="none" w:sz="0" w:space="0" w:color="auto"/>
        <w:bottom w:val="none" w:sz="0" w:space="0" w:color="auto"/>
        <w:right w:val="none" w:sz="0" w:space="0" w:color="auto"/>
      </w:divBdr>
    </w:div>
    <w:div w:id="68238290">
      <w:bodyDiv w:val="1"/>
      <w:marLeft w:val="0"/>
      <w:marRight w:val="0"/>
      <w:marTop w:val="0"/>
      <w:marBottom w:val="0"/>
      <w:divBdr>
        <w:top w:val="none" w:sz="0" w:space="0" w:color="auto"/>
        <w:left w:val="none" w:sz="0" w:space="0" w:color="auto"/>
        <w:bottom w:val="none" w:sz="0" w:space="0" w:color="auto"/>
        <w:right w:val="none" w:sz="0" w:space="0" w:color="auto"/>
      </w:divBdr>
    </w:div>
    <w:div w:id="80220544">
      <w:bodyDiv w:val="1"/>
      <w:marLeft w:val="0"/>
      <w:marRight w:val="0"/>
      <w:marTop w:val="0"/>
      <w:marBottom w:val="0"/>
      <w:divBdr>
        <w:top w:val="none" w:sz="0" w:space="0" w:color="auto"/>
        <w:left w:val="none" w:sz="0" w:space="0" w:color="auto"/>
        <w:bottom w:val="none" w:sz="0" w:space="0" w:color="auto"/>
        <w:right w:val="none" w:sz="0" w:space="0" w:color="auto"/>
      </w:divBdr>
    </w:div>
    <w:div w:id="91122083">
      <w:bodyDiv w:val="1"/>
      <w:marLeft w:val="0"/>
      <w:marRight w:val="0"/>
      <w:marTop w:val="0"/>
      <w:marBottom w:val="0"/>
      <w:divBdr>
        <w:top w:val="none" w:sz="0" w:space="0" w:color="auto"/>
        <w:left w:val="none" w:sz="0" w:space="0" w:color="auto"/>
        <w:bottom w:val="none" w:sz="0" w:space="0" w:color="auto"/>
        <w:right w:val="none" w:sz="0" w:space="0" w:color="auto"/>
      </w:divBdr>
    </w:div>
    <w:div w:id="114299233">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38306526">
      <w:bodyDiv w:val="1"/>
      <w:marLeft w:val="0"/>
      <w:marRight w:val="0"/>
      <w:marTop w:val="0"/>
      <w:marBottom w:val="0"/>
      <w:divBdr>
        <w:top w:val="none" w:sz="0" w:space="0" w:color="auto"/>
        <w:left w:val="none" w:sz="0" w:space="0" w:color="auto"/>
        <w:bottom w:val="none" w:sz="0" w:space="0" w:color="auto"/>
        <w:right w:val="none" w:sz="0" w:space="0" w:color="auto"/>
      </w:divBdr>
    </w:div>
    <w:div w:id="151678854">
      <w:bodyDiv w:val="1"/>
      <w:marLeft w:val="0"/>
      <w:marRight w:val="0"/>
      <w:marTop w:val="0"/>
      <w:marBottom w:val="0"/>
      <w:divBdr>
        <w:top w:val="none" w:sz="0" w:space="0" w:color="auto"/>
        <w:left w:val="none" w:sz="0" w:space="0" w:color="auto"/>
        <w:bottom w:val="none" w:sz="0" w:space="0" w:color="auto"/>
        <w:right w:val="none" w:sz="0" w:space="0" w:color="auto"/>
      </w:divBdr>
    </w:div>
    <w:div w:id="164638513">
      <w:bodyDiv w:val="1"/>
      <w:marLeft w:val="0"/>
      <w:marRight w:val="0"/>
      <w:marTop w:val="0"/>
      <w:marBottom w:val="0"/>
      <w:divBdr>
        <w:top w:val="none" w:sz="0" w:space="0" w:color="auto"/>
        <w:left w:val="none" w:sz="0" w:space="0" w:color="auto"/>
        <w:bottom w:val="none" w:sz="0" w:space="0" w:color="auto"/>
        <w:right w:val="none" w:sz="0" w:space="0" w:color="auto"/>
      </w:divBdr>
    </w:div>
    <w:div w:id="190609167">
      <w:bodyDiv w:val="1"/>
      <w:marLeft w:val="0"/>
      <w:marRight w:val="0"/>
      <w:marTop w:val="0"/>
      <w:marBottom w:val="0"/>
      <w:divBdr>
        <w:top w:val="none" w:sz="0" w:space="0" w:color="auto"/>
        <w:left w:val="none" w:sz="0" w:space="0" w:color="auto"/>
        <w:bottom w:val="none" w:sz="0" w:space="0" w:color="auto"/>
        <w:right w:val="none" w:sz="0" w:space="0" w:color="auto"/>
      </w:divBdr>
    </w:div>
    <w:div w:id="192037435">
      <w:bodyDiv w:val="1"/>
      <w:marLeft w:val="0"/>
      <w:marRight w:val="0"/>
      <w:marTop w:val="0"/>
      <w:marBottom w:val="0"/>
      <w:divBdr>
        <w:top w:val="none" w:sz="0" w:space="0" w:color="auto"/>
        <w:left w:val="none" w:sz="0" w:space="0" w:color="auto"/>
        <w:bottom w:val="none" w:sz="0" w:space="0" w:color="auto"/>
        <w:right w:val="none" w:sz="0" w:space="0" w:color="auto"/>
      </w:divBdr>
    </w:div>
    <w:div w:id="218640250">
      <w:bodyDiv w:val="1"/>
      <w:marLeft w:val="0"/>
      <w:marRight w:val="0"/>
      <w:marTop w:val="0"/>
      <w:marBottom w:val="0"/>
      <w:divBdr>
        <w:top w:val="none" w:sz="0" w:space="0" w:color="auto"/>
        <w:left w:val="none" w:sz="0" w:space="0" w:color="auto"/>
        <w:bottom w:val="none" w:sz="0" w:space="0" w:color="auto"/>
        <w:right w:val="none" w:sz="0" w:space="0" w:color="auto"/>
      </w:divBdr>
    </w:div>
    <w:div w:id="242952667">
      <w:bodyDiv w:val="1"/>
      <w:marLeft w:val="0"/>
      <w:marRight w:val="0"/>
      <w:marTop w:val="0"/>
      <w:marBottom w:val="0"/>
      <w:divBdr>
        <w:top w:val="none" w:sz="0" w:space="0" w:color="auto"/>
        <w:left w:val="none" w:sz="0" w:space="0" w:color="auto"/>
        <w:bottom w:val="none" w:sz="0" w:space="0" w:color="auto"/>
        <w:right w:val="none" w:sz="0" w:space="0" w:color="auto"/>
      </w:divBdr>
    </w:div>
    <w:div w:id="256527653">
      <w:bodyDiv w:val="1"/>
      <w:marLeft w:val="0"/>
      <w:marRight w:val="0"/>
      <w:marTop w:val="0"/>
      <w:marBottom w:val="0"/>
      <w:divBdr>
        <w:top w:val="none" w:sz="0" w:space="0" w:color="auto"/>
        <w:left w:val="none" w:sz="0" w:space="0" w:color="auto"/>
        <w:bottom w:val="none" w:sz="0" w:space="0" w:color="auto"/>
        <w:right w:val="none" w:sz="0" w:space="0" w:color="auto"/>
      </w:divBdr>
    </w:div>
    <w:div w:id="269364061">
      <w:bodyDiv w:val="1"/>
      <w:marLeft w:val="0"/>
      <w:marRight w:val="0"/>
      <w:marTop w:val="0"/>
      <w:marBottom w:val="0"/>
      <w:divBdr>
        <w:top w:val="none" w:sz="0" w:space="0" w:color="auto"/>
        <w:left w:val="none" w:sz="0" w:space="0" w:color="auto"/>
        <w:bottom w:val="none" w:sz="0" w:space="0" w:color="auto"/>
        <w:right w:val="none" w:sz="0" w:space="0" w:color="auto"/>
      </w:divBdr>
    </w:div>
    <w:div w:id="272591825">
      <w:bodyDiv w:val="1"/>
      <w:marLeft w:val="0"/>
      <w:marRight w:val="0"/>
      <w:marTop w:val="0"/>
      <w:marBottom w:val="0"/>
      <w:divBdr>
        <w:top w:val="none" w:sz="0" w:space="0" w:color="auto"/>
        <w:left w:val="none" w:sz="0" w:space="0" w:color="auto"/>
        <w:bottom w:val="none" w:sz="0" w:space="0" w:color="auto"/>
        <w:right w:val="none" w:sz="0" w:space="0" w:color="auto"/>
      </w:divBdr>
    </w:div>
    <w:div w:id="296184506">
      <w:bodyDiv w:val="1"/>
      <w:marLeft w:val="0"/>
      <w:marRight w:val="0"/>
      <w:marTop w:val="0"/>
      <w:marBottom w:val="0"/>
      <w:divBdr>
        <w:top w:val="none" w:sz="0" w:space="0" w:color="auto"/>
        <w:left w:val="none" w:sz="0" w:space="0" w:color="auto"/>
        <w:bottom w:val="none" w:sz="0" w:space="0" w:color="auto"/>
        <w:right w:val="none" w:sz="0" w:space="0" w:color="auto"/>
      </w:divBdr>
    </w:div>
    <w:div w:id="300158941">
      <w:bodyDiv w:val="1"/>
      <w:marLeft w:val="0"/>
      <w:marRight w:val="0"/>
      <w:marTop w:val="0"/>
      <w:marBottom w:val="0"/>
      <w:divBdr>
        <w:top w:val="none" w:sz="0" w:space="0" w:color="auto"/>
        <w:left w:val="none" w:sz="0" w:space="0" w:color="auto"/>
        <w:bottom w:val="none" w:sz="0" w:space="0" w:color="auto"/>
        <w:right w:val="none" w:sz="0" w:space="0" w:color="auto"/>
      </w:divBdr>
    </w:div>
    <w:div w:id="303512534">
      <w:bodyDiv w:val="1"/>
      <w:marLeft w:val="0"/>
      <w:marRight w:val="0"/>
      <w:marTop w:val="0"/>
      <w:marBottom w:val="0"/>
      <w:divBdr>
        <w:top w:val="none" w:sz="0" w:space="0" w:color="auto"/>
        <w:left w:val="none" w:sz="0" w:space="0" w:color="auto"/>
        <w:bottom w:val="none" w:sz="0" w:space="0" w:color="auto"/>
        <w:right w:val="none" w:sz="0" w:space="0" w:color="auto"/>
      </w:divBdr>
    </w:div>
    <w:div w:id="307437075">
      <w:bodyDiv w:val="1"/>
      <w:marLeft w:val="0"/>
      <w:marRight w:val="0"/>
      <w:marTop w:val="0"/>
      <w:marBottom w:val="0"/>
      <w:divBdr>
        <w:top w:val="none" w:sz="0" w:space="0" w:color="auto"/>
        <w:left w:val="none" w:sz="0" w:space="0" w:color="auto"/>
        <w:bottom w:val="none" w:sz="0" w:space="0" w:color="auto"/>
        <w:right w:val="none" w:sz="0" w:space="0" w:color="auto"/>
      </w:divBdr>
    </w:div>
    <w:div w:id="344090496">
      <w:bodyDiv w:val="1"/>
      <w:marLeft w:val="0"/>
      <w:marRight w:val="0"/>
      <w:marTop w:val="0"/>
      <w:marBottom w:val="0"/>
      <w:divBdr>
        <w:top w:val="none" w:sz="0" w:space="0" w:color="auto"/>
        <w:left w:val="none" w:sz="0" w:space="0" w:color="auto"/>
        <w:bottom w:val="none" w:sz="0" w:space="0" w:color="auto"/>
        <w:right w:val="none" w:sz="0" w:space="0" w:color="auto"/>
      </w:divBdr>
    </w:div>
    <w:div w:id="347027375">
      <w:bodyDiv w:val="1"/>
      <w:marLeft w:val="0"/>
      <w:marRight w:val="0"/>
      <w:marTop w:val="0"/>
      <w:marBottom w:val="0"/>
      <w:divBdr>
        <w:top w:val="none" w:sz="0" w:space="0" w:color="auto"/>
        <w:left w:val="none" w:sz="0" w:space="0" w:color="auto"/>
        <w:bottom w:val="none" w:sz="0" w:space="0" w:color="auto"/>
        <w:right w:val="none" w:sz="0" w:space="0" w:color="auto"/>
      </w:divBdr>
    </w:div>
    <w:div w:id="357901311">
      <w:bodyDiv w:val="1"/>
      <w:marLeft w:val="0"/>
      <w:marRight w:val="0"/>
      <w:marTop w:val="0"/>
      <w:marBottom w:val="0"/>
      <w:divBdr>
        <w:top w:val="none" w:sz="0" w:space="0" w:color="auto"/>
        <w:left w:val="none" w:sz="0" w:space="0" w:color="auto"/>
        <w:bottom w:val="none" w:sz="0" w:space="0" w:color="auto"/>
        <w:right w:val="none" w:sz="0" w:space="0" w:color="auto"/>
      </w:divBdr>
    </w:div>
    <w:div w:id="358821504">
      <w:bodyDiv w:val="1"/>
      <w:marLeft w:val="0"/>
      <w:marRight w:val="0"/>
      <w:marTop w:val="0"/>
      <w:marBottom w:val="0"/>
      <w:divBdr>
        <w:top w:val="none" w:sz="0" w:space="0" w:color="auto"/>
        <w:left w:val="none" w:sz="0" w:space="0" w:color="auto"/>
        <w:bottom w:val="none" w:sz="0" w:space="0" w:color="auto"/>
        <w:right w:val="none" w:sz="0" w:space="0" w:color="auto"/>
      </w:divBdr>
    </w:div>
    <w:div w:id="368840022">
      <w:bodyDiv w:val="1"/>
      <w:marLeft w:val="0"/>
      <w:marRight w:val="0"/>
      <w:marTop w:val="0"/>
      <w:marBottom w:val="0"/>
      <w:divBdr>
        <w:top w:val="none" w:sz="0" w:space="0" w:color="auto"/>
        <w:left w:val="none" w:sz="0" w:space="0" w:color="auto"/>
        <w:bottom w:val="none" w:sz="0" w:space="0" w:color="auto"/>
        <w:right w:val="none" w:sz="0" w:space="0" w:color="auto"/>
      </w:divBdr>
    </w:div>
    <w:div w:id="383986005">
      <w:bodyDiv w:val="1"/>
      <w:marLeft w:val="0"/>
      <w:marRight w:val="0"/>
      <w:marTop w:val="0"/>
      <w:marBottom w:val="0"/>
      <w:divBdr>
        <w:top w:val="none" w:sz="0" w:space="0" w:color="auto"/>
        <w:left w:val="none" w:sz="0" w:space="0" w:color="auto"/>
        <w:bottom w:val="none" w:sz="0" w:space="0" w:color="auto"/>
        <w:right w:val="none" w:sz="0" w:space="0" w:color="auto"/>
      </w:divBdr>
    </w:div>
    <w:div w:id="389427520">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23962098">
      <w:bodyDiv w:val="1"/>
      <w:marLeft w:val="0"/>
      <w:marRight w:val="0"/>
      <w:marTop w:val="0"/>
      <w:marBottom w:val="0"/>
      <w:divBdr>
        <w:top w:val="none" w:sz="0" w:space="0" w:color="auto"/>
        <w:left w:val="none" w:sz="0" w:space="0" w:color="auto"/>
        <w:bottom w:val="none" w:sz="0" w:space="0" w:color="auto"/>
        <w:right w:val="none" w:sz="0" w:space="0" w:color="auto"/>
      </w:divBdr>
    </w:div>
    <w:div w:id="437990629">
      <w:bodyDiv w:val="1"/>
      <w:marLeft w:val="0"/>
      <w:marRight w:val="0"/>
      <w:marTop w:val="0"/>
      <w:marBottom w:val="0"/>
      <w:divBdr>
        <w:top w:val="none" w:sz="0" w:space="0" w:color="auto"/>
        <w:left w:val="none" w:sz="0" w:space="0" w:color="auto"/>
        <w:bottom w:val="none" w:sz="0" w:space="0" w:color="auto"/>
        <w:right w:val="none" w:sz="0" w:space="0" w:color="auto"/>
      </w:divBdr>
    </w:div>
    <w:div w:id="442265146">
      <w:bodyDiv w:val="1"/>
      <w:marLeft w:val="0"/>
      <w:marRight w:val="0"/>
      <w:marTop w:val="0"/>
      <w:marBottom w:val="0"/>
      <w:divBdr>
        <w:top w:val="none" w:sz="0" w:space="0" w:color="auto"/>
        <w:left w:val="none" w:sz="0" w:space="0" w:color="auto"/>
        <w:bottom w:val="none" w:sz="0" w:space="0" w:color="auto"/>
        <w:right w:val="none" w:sz="0" w:space="0" w:color="auto"/>
      </w:divBdr>
    </w:div>
    <w:div w:id="445387600">
      <w:bodyDiv w:val="1"/>
      <w:marLeft w:val="0"/>
      <w:marRight w:val="0"/>
      <w:marTop w:val="0"/>
      <w:marBottom w:val="0"/>
      <w:divBdr>
        <w:top w:val="none" w:sz="0" w:space="0" w:color="auto"/>
        <w:left w:val="none" w:sz="0" w:space="0" w:color="auto"/>
        <w:bottom w:val="none" w:sz="0" w:space="0" w:color="auto"/>
        <w:right w:val="none" w:sz="0" w:space="0" w:color="auto"/>
      </w:divBdr>
    </w:div>
    <w:div w:id="450167858">
      <w:bodyDiv w:val="1"/>
      <w:marLeft w:val="0"/>
      <w:marRight w:val="0"/>
      <w:marTop w:val="0"/>
      <w:marBottom w:val="0"/>
      <w:divBdr>
        <w:top w:val="none" w:sz="0" w:space="0" w:color="auto"/>
        <w:left w:val="none" w:sz="0" w:space="0" w:color="auto"/>
        <w:bottom w:val="none" w:sz="0" w:space="0" w:color="auto"/>
        <w:right w:val="none" w:sz="0" w:space="0" w:color="auto"/>
      </w:divBdr>
    </w:div>
    <w:div w:id="456681616">
      <w:bodyDiv w:val="1"/>
      <w:marLeft w:val="0"/>
      <w:marRight w:val="0"/>
      <w:marTop w:val="0"/>
      <w:marBottom w:val="0"/>
      <w:divBdr>
        <w:top w:val="none" w:sz="0" w:space="0" w:color="auto"/>
        <w:left w:val="none" w:sz="0" w:space="0" w:color="auto"/>
        <w:bottom w:val="none" w:sz="0" w:space="0" w:color="auto"/>
        <w:right w:val="none" w:sz="0" w:space="0" w:color="auto"/>
      </w:divBdr>
    </w:div>
    <w:div w:id="465664596">
      <w:bodyDiv w:val="1"/>
      <w:marLeft w:val="0"/>
      <w:marRight w:val="0"/>
      <w:marTop w:val="0"/>
      <w:marBottom w:val="0"/>
      <w:divBdr>
        <w:top w:val="none" w:sz="0" w:space="0" w:color="auto"/>
        <w:left w:val="none" w:sz="0" w:space="0" w:color="auto"/>
        <w:bottom w:val="none" w:sz="0" w:space="0" w:color="auto"/>
        <w:right w:val="none" w:sz="0" w:space="0" w:color="auto"/>
      </w:divBdr>
    </w:div>
    <w:div w:id="474569084">
      <w:bodyDiv w:val="1"/>
      <w:marLeft w:val="0"/>
      <w:marRight w:val="0"/>
      <w:marTop w:val="0"/>
      <w:marBottom w:val="0"/>
      <w:divBdr>
        <w:top w:val="none" w:sz="0" w:space="0" w:color="auto"/>
        <w:left w:val="none" w:sz="0" w:space="0" w:color="auto"/>
        <w:bottom w:val="none" w:sz="0" w:space="0" w:color="auto"/>
        <w:right w:val="none" w:sz="0" w:space="0" w:color="auto"/>
      </w:divBdr>
    </w:div>
    <w:div w:id="494879176">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46063338">
      <w:bodyDiv w:val="1"/>
      <w:marLeft w:val="0"/>
      <w:marRight w:val="0"/>
      <w:marTop w:val="0"/>
      <w:marBottom w:val="0"/>
      <w:divBdr>
        <w:top w:val="none" w:sz="0" w:space="0" w:color="auto"/>
        <w:left w:val="none" w:sz="0" w:space="0" w:color="auto"/>
        <w:bottom w:val="none" w:sz="0" w:space="0" w:color="auto"/>
        <w:right w:val="none" w:sz="0" w:space="0" w:color="auto"/>
      </w:divBdr>
    </w:div>
    <w:div w:id="554704013">
      <w:bodyDiv w:val="1"/>
      <w:marLeft w:val="0"/>
      <w:marRight w:val="0"/>
      <w:marTop w:val="0"/>
      <w:marBottom w:val="0"/>
      <w:divBdr>
        <w:top w:val="none" w:sz="0" w:space="0" w:color="auto"/>
        <w:left w:val="none" w:sz="0" w:space="0" w:color="auto"/>
        <w:bottom w:val="none" w:sz="0" w:space="0" w:color="auto"/>
        <w:right w:val="none" w:sz="0" w:space="0" w:color="auto"/>
      </w:divBdr>
    </w:div>
    <w:div w:id="563027120">
      <w:bodyDiv w:val="1"/>
      <w:marLeft w:val="0"/>
      <w:marRight w:val="0"/>
      <w:marTop w:val="0"/>
      <w:marBottom w:val="0"/>
      <w:divBdr>
        <w:top w:val="none" w:sz="0" w:space="0" w:color="auto"/>
        <w:left w:val="none" w:sz="0" w:space="0" w:color="auto"/>
        <w:bottom w:val="none" w:sz="0" w:space="0" w:color="auto"/>
        <w:right w:val="none" w:sz="0" w:space="0" w:color="auto"/>
      </w:divBdr>
    </w:div>
    <w:div w:id="564871959">
      <w:bodyDiv w:val="1"/>
      <w:marLeft w:val="0"/>
      <w:marRight w:val="0"/>
      <w:marTop w:val="0"/>
      <w:marBottom w:val="0"/>
      <w:divBdr>
        <w:top w:val="none" w:sz="0" w:space="0" w:color="auto"/>
        <w:left w:val="none" w:sz="0" w:space="0" w:color="auto"/>
        <w:bottom w:val="none" w:sz="0" w:space="0" w:color="auto"/>
        <w:right w:val="none" w:sz="0" w:space="0" w:color="auto"/>
      </w:divBdr>
    </w:div>
    <w:div w:id="571279306">
      <w:bodyDiv w:val="1"/>
      <w:marLeft w:val="0"/>
      <w:marRight w:val="0"/>
      <w:marTop w:val="0"/>
      <w:marBottom w:val="0"/>
      <w:divBdr>
        <w:top w:val="none" w:sz="0" w:space="0" w:color="auto"/>
        <w:left w:val="none" w:sz="0" w:space="0" w:color="auto"/>
        <w:bottom w:val="none" w:sz="0" w:space="0" w:color="auto"/>
        <w:right w:val="none" w:sz="0" w:space="0" w:color="auto"/>
      </w:divBdr>
    </w:div>
    <w:div w:id="614021218">
      <w:bodyDiv w:val="1"/>
      <w:marLeft w:val="0"/>
      <w:marRight w:val="0"/>
      <w:marTop w:val="0"/>
      <w:marBottom w:val="0"/>
      <w:divBdr>
        <w:top w:val="none" w:sz="0" w:space="0" w:color="auto"/>
        <w:left w:val="none" w:sz="0" w:space="0" w:color="auto"/>
        <w:bottom w:val="none" w:sz="0" w:space="0" w:color="auto"/>
        <w:right w:val="none" w:sz="0" w:space="0" w:color="auto"/>
      </w:divBdr>
    </w:div>
    <w:div w:id="642082286">
      <w:bodyDiv w:val="1"/>
      <w:marLeft w:val="0"/>
      <w:marRight w:val="0"/>
      <w:marTop w:val="0"/>
      <w:marBottom w:val="0"/>
      <w:divBdr>
        <w:top w:val="none" w:sz="0" w:space="0" w:color="auto"/>
        <w:left w:val="none" w:sz="0" w:space="0" w:color="auto"/>
        <w:bottom w:val="none" w:sz="0" w:space="0" w:color="auto"/>
        <w:right w:val="none" w:sz="0" w:space="0" w:color="auto"/>
      </w:divBdr>
    </w:div>
    <w:div w:id="644089340">
      <w:bodyDiv w:val="1"/>
      <w:marLeft w:val="0"/>
      <w:marRight w:val="0"/>
      <w:marTop w:val="0"/>
      <w:marBottom w:val="0"/>
      <w:divBdr>
        <w:top w:val="none" w:sz="0" w:space="0" w:color="auto"/>
        <w:left w:val="none" w:sz="0" w:space="0" w:color="auto"/>
        <w:bottom w:val="none" w:sz="0" w:space="0" w:color="auto"/>
        <w:right w:val="none" w:sz="0" w:space="0" w:color="auto"/>
      </w:divBdr>
    </w:div>
    <w:div w:id="644705613">
      <w:bodyDiv w:val="1"/>
      <w:marLeft w:val="0"/>
      <w:marRight w:val="0"/>
      <w:marTop w:val="0"/>
      <w:marBottom w:val="0"/>
      <w:divBdr>
        <w:top w:val="none" w:sz="0" w:space="0" w:color="auto"/>
        <w:left w:val="none" w:sz="0" w:space="0" w:color="auto"/>
        <w:bottom w:val="none" w:sz="0" w:space="0" w:color="auto"/>
        <w:right w:val="none" w:sz="0" w:space="0" w:color="auto"/>
      </w:divBdr>
    </w:div>
    <w:div w:id="644823472">
      <w:bodyDiv w:val="1"/>
      <w:marLeft w:val="0"/>
      <w:marRight w:val="0"/>
      <w:marTop w:val="0"/>
      <w:marBottom w:val="0"/>
      <w:divBdr>
        <w:top w:val="none" w:sz="0" w:space="0" w:color="auto"/>
        <w:left w:val="none" w:sz="0" w:space="0" w:color="auto"/>
        <w:bottom w:val="none" w:sz="0" w:space="0" w:color="auto"/>
        <w:right w:val="none" w:sz="0" w:space="0" w:color="auto"/>
      </w:divBdr>
    </w:div>
    <w:div w:id="665674913">
      <w:bodyDiv w:val="1"/>
      <w:marLeft w:val="0"/>
      <w:marRight w:val="0"/>
      <w:marTop w:val="0"/>
      <w:marBottom w:val="0"/>
      <w:divBdr>
        <w:top w:val="none" w:sz="0" w:space="0" w:color="auto"/>
        <w:left w:val="none" w:sz="0" w:space="0" w:color="auto"/>
        <w:bottom w:val="none" w:sz="0" w:space="0" w:color="auto"/>
        <w:right w:val="none" w:sz="0" w:space="0" w:color="auto"/>
      </w:divBdr>
    </w:div>
    <w:div w:id="665745870">
      <w:bodyDiv w:val="1"/>
      <w:marLeft w:val="0"/>
      <w:marRight w:val="0"/>
      <w:marTop w:val="0"/>
      <w:marBottom w:val="0"/>
      <w:divBdr>
        <w:top w:val="none" w:sz="0" w:space="0" w:color="auto"/>
        <w:left w:val="none" w:sz="0" w:space="0" w:color="auto"/>
        <w:bottom w:val="none" w:sz="0" w:space="0" w:color="auto"/>
        <w:right w:val="none" w:sz="0" w:space="0" w:color="auto"/>
      </w:divBdr>
    </w:div>
    <w:div w:id="674693334">
      <w:bodyDiv w:val="1"/>
      <w:marLeft w:val="0"/>
      <w:marRight w:val="0"/>
      <w:marTop w:val="0"/>
      <w:marBottom w:val="0"/>
      <w:divBdr>
        <w:top w:val="none" w:sz="0" w:space="0" w:color="auto"/>
        <w:left w:val="none" w:sz="0" w:space="0" w:color="auto"/>
        <w:bottom w:val="none" w:sz="0" w:space="0" w:color="auto"/>
        <w:right w:val="none" w:sz="0" w:space="0" w:color="auto"/>
      </w:divBdr>
    </w:div>
    <w:div w:id="696858122">
      <w:bodyDiv w:val="1"/>
      <w:marLeft w:val="0"/>
      <w:marRight w:val="0"/>
      <w:marTop w:val="0"/>
      <w:marBottom w:val="0"/>
      <w:divBdr>
        <w:top w:val="none" w:sz="0" w:space="0" w:color="auto"/>
        <w:left w:val="none" w:sz="0" w:space="0" w:color="auto"/>
        <w:bottom w:val="none" w:sz="0" w:space="0" w:color="auto"/>
        <w:right w:val="none" w:sz="0" w:space="0" w:color="auto"/>
      </w:divBdr>
    </w:div>
    <w:div w:id="697045210">
      <w:bodyDiv w:val="1"/>
      <w:marLeft w:val="0"/>
      <w:marRight w:val="0"/>
      <w:marTop w:val="0"/>
      <w:marBottom w:val="0"/>
      <w:divBdr>
        <w:top w:val="none" w:sz="0" w:space="0" w:color="auto"/>
        <w:left w:val="none" w:sz="0" w:space="0" w:color="auto"/>
        <w:bottom w:val="none" w:sz="0" w:space="0" w:color="auto"/>
        <w:right w:val="none" w:sz="0" w:space="0" w:color="auto"/>
      </w:divBdr>
    </w:div>
    <w:div w:id="702823108">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52551636">
      <w:bodyDiv w:val="1"/>
      <w:marLeft w:val="0"/>
      <w:marRight w:val="0"/>
      <w:marTop w:val="0"/>
      <w:marBottom w:val="0"/>
      <w:divBdr>
        <w:top w:val="none" w:sz="0" w:space="0" w:color="auto"/>
        <w:left w:val="none" w:sz="0" w:space="0" w:color="auto"/>
        <w:bottom w:val="none" w:sz="0" w:space="0" w:color="auto"/>
        <w:right w:val="none" w:sz="0" w:space="0" w:color="auto"/>
      </w:divBdr>
    </w:div>
    <w:div w:id="756563582">
      <w:bodyDiv w:val="1"/>
      <w:marLeft w:val="0"/>
      <w:marRight w:val="0"/>
      <w:marTop w:val="0"/>
      <w:marBottom w:val="0"/>
      <w:divBdr>
        <w:top w:val="none" w:sz="0" w:space="0" w:color="auto"/>
        <w:left w:val="none" w:sz="0" w:space="0" w:color="auto"/>
        <w:bottom w:val="none" w:sz="0" w:space="0" w:color="auto"/>
        <w:right w:val="none" w:sz="0" w:space="0" w:color="auto"/>
      </w:divBdr>
    </w:div>
    <w:div w:id="764420454">
      <w:bodyDiv w:val="1"/>
      <w:marLeft w:val="0"/>
      <w:marRight w:val="0"/>
      <w:marTop w:val="0"/>
      <w:marBottom w:val="0"/>
      <w:divBdr>
        <w:top w:val="none" w:sz="0" w:space="0" w:color="auto"/>
        <w:left w:val="none" w:sz="0" w:space="0" w:color="auto"/>
        <w:bottom w:val="none" w:sz="0" w:space="0" w:color="auto"/>
        <w:right w:val="none" w:sz="0" w:space="0" w:color="auto"/>
      </w:divBdr>
    </w:div>
    <w:div w:id="772358198">
      <w:bodyDiv w:val="1"/>
      <w:marLeft w:val="0"/>
      <w:marRight w:val="0"/>
      <w:marTop w:val="0"/>
      <w:marBottom w:val="0"/>
      <w:divBdr>
        <w:top w:val="none" w:sz="0" w:space="0" w:color="auto"/>
        <w:left w:val="none" w:sz="0" w:space="0" w:color="auto"/>
        <w:bottom w:val="none" w:sz="0" w:space="0" w:color="auto"/>
        <w:right w:val="none" w:sz="0" w:space="0" w:color="auto"/>
      </w:divBdr>
    </w:div>
    <w:div w:id="780299450">
      <w:bodyDiv w:val="1"/>
      <w:marLeft w:val="0"/>
      <w:marRight w:val="0"/>
      <w:marTop w:val="0"/>
      <w:marBottom w:val="0"/>
      <w:divBdr>
        <w:top w:val="none" w:sz="0" w:space="0" w:color="auto"/>
        <w:left w:val="none" w:sz="0" w:space="0" w:color="auto"/>
        <w:bottom w:val="none" w:sz="0" w:space="0" w:color="auto"/>
        <w:right w:val="none" w:sz="0" w:space="0" w:color="auto"/>
      </w:divBdr>
    </w:div>
    <w:div w:id="782384857">
      <w:bodyDiv w:val="1"/>
      <w:marLeft w:val="0"/>
      <w:marRight w:val="0"/>
      <w:marTop w:val="0"/>
      <w:marBottom w:val="0"/>
      <w:divBdr>
        <w:top w:val="none" w:sz="0" w:space="0" w:color="auto"/>
        <w:left w:val="none" w:sz="0" w:space="0" w:color="auto"/>
        <w:bottom w:val="none" w:sz="0" w:space="0" w:color="auto"/>
        <w:right w:val="none" w:sz="0" w:space="0" w:color="auto"/>
      </w:divBdr>
    </w:div>
    <w:div w:id="785008009">
      <w:bodyDiv w:val="1"/>
      <w:marLeft w:val="0"/>
      <w:marRight w:val="0"/>
      <w:marTop w:val="0"/>
      <w:marBottom w:val="0"/>
      <w:divBdr>
        <w:top w:val="none" w:sz="0" w:space="0" w:color="auto"/>
        <w:left w:val="none" w:sz="0" w:space="0" w:color="auto"/>
        <w:bottom w:val="none" w:sz="0" w:space="0" w:color="auto"/>
        <w:right w:val="none" w:sz="0" w:space="0" w:color="auto"/>
      </w:divBdr>
    </w:div>
    <w:div w:id="792097649">
      <w:bodyDiv w:val="1"/>
      <w:marLeft w:val="0"/>
      <w:marRight w:val="0"/>
      <w:marTop w:val="0"/>
      <w:marBottom w:val="0"/>
      <w:divBdr>
        <w:top w:val="none" w:sz="0" w:space="0" w:color="auto"/>
        <w:left w:val="none" w:sz="0" w:space="0" w:color="auto"/>
        <w:bottom w:val="none" w:sz="0" w:space="0" w:color="auto"/>
        <w:right w:val="none" w:sz="0" w:space="0" w:color="auto"/>
      </w:divBdr>
    </w:div>
    <w:div w:id="794177426">
      <w:bodyDiv w:val="1"/>
      <w:marLeft w:val="0"/>
      <w:marRight w:val="0"/>
      <w:marTop w:val="0"/>
      <w:marBottom w:val="0"/>
      <w:divBdr>
        <w:top w:val="none" w:sz="0" w:space="0" w:color="auto"/>
        <w:left w:val="none" w:sz="0" w:space="0" w:color="auto"/>
        <w:bottom w:val="none" w:sz="0" w:space="0" w:color="auto"/>
        <w:right w:val="none" w:sz="0" w:space="0" w:color="auto"/>
      </w:divBdr>
    </w:div>
    <w:div w:id="795103298">
      <w:bodyDiv w:val="1"/>
      <w:marLeft w:val="0"/>
      <w:marRight w:val="0"/>
      <w:marTop w:val="0"/>
      <w:marBottom w:val="0"/>
      <w:divBdr>
        <w:top w:val="none" w:sz="0" w:space="0" w:color="auto"/>
        <w:left w:val="none" w:sz="0" w:space="0" w:color="auto"/>
        <w:bottom w:val="none" w:sz="0" w:space="0" w:color="auto"/>
        <w:right w:val="none" w:sz="0" w:space="0" w:color="auto"/>
      </w:divBdr>
    </w:div>
    <w:div w:id="797996010">
      <w:bodyDiv w:val="1"/>
      <w:marLeft w:val="0"/>
      <w:marRight w:val="0"/>
      <w:marTop w:val="0"/>
      <w:marBottom w:val="0"/>
      <w:divBdr>
        <w:top w:val="none" w:sz="0" w:space="0" w:color="auto"/>
        <w:left w:val="none" w:sz="0" w:space="0" w:color="auto"/>
        <w:bottom w:val="none" w:sz="0" w:space="0" w:color="auto"/>
        <w:right w:val="none" w:sz="0" w:space="0" w:color="auto"/>
      </w:divBdr>
    </w:div>
    <w:div w:id="801843982">
      <w:bodyDiv w:val="1"/>
      <w:marLeft w:val="0"/>
      <w:marRight w:val="0"/>
      <w:marTop w:val="0"/>
      <w:marBottom w:val="0"/>
      <w:divBdr>
        <w:top w:val="none" w:sz="0" w:space="0" w:color="auto"/>
        <w:left w:val="none" w:sz="0" w:space="0" w:color="auto"/>
        <w:bottom w:val="none" w:sz="0" w:space="0" w:color="auto"/>
        <w:right w:val="none" w:sz="0" w:space="0" w:color="auto"/>
      </w:divBdr>
    </w:div>
    <w:div w:id="805660166">
      <w:bodyDiv w:val="1"/>
      <w:marLeft w:val="0"/>
      <w:marRight w:val="0"/>
      <w:marTop w:val="0"/>
      <w:marBottom w:val="0"/>
      <w:divBdr>
        <w:top w:val="none" w:sz="0" w:space="0" w:color="auto"/>
        <w:left w:val="none" w:sz="0" w:space="0" w:color="auto"/>
        <w:bottom w:val="none" w:sz="0" w:space="0" w:color="auto"/>
        <w:right w:val="none" w:sz="0" w:space="0" w:color="auto"/>
      </w:divBdr>
    </w:div>
    <w:div w:id="807356956">
      <w:bodyDiv w:val="1"/>
      <w:marLeft w:val="0"/>
      <w:marRight w:val="0"/>
      <w:marTop w:val="0"/>
      <w:marBottom w:val="0"/>
      <w:divBdr>
        <w:top w:val="none" w:sz="0" w:space="0" w:color="auto"/>
        <w:left w:val="none" w:sz="0" w:space="0" w:color="auto"/>
        <w:bottom w:val="none" w:sz="0" w:space="0" w:color="auto"/>
        <w:right w:val="none" w:sz="0" w:space="0" w:color="auto"/>
      </w:divBdr>
      <w:divsChild>
        <w:div w:id="1140804751">
          <w:marLeft w:val="0"/>
          <w:marRight w:val="0"/>
          <w:marTop w:val="0"/>
          <w:marBottom w:val="0"/>
          <w:divBdr>
            <w:top w:val="none" w:sz="0" w:space="0" w:color="auto"/>
            <w:left w:val="none" w:sz="0" w:space="0" w:color="auto"/>
            <w:bottom w:val="none" w:sz="0" w:space="0" w:color="auto"/>
            <w:right w:val="none" w:sz="0" w:space="0" w:color="auto"/>
          </w:divBdr>
          <w:divsChild>
            <w:div w:id="619653929">
              <w:marLeft w:val="0"/>
              <w:marRight w:val="0"/>
              <w:marTop w:val="0"/>
              <w:marBottom w:val="0"/>
              <w:divBdr>
                <w:top w:val="none" w:sz="0" w:space="0" w:color="auto"/>
                <w:left w:val="none" w:sz="0" w:space="0" w:color="auto"/>
                <w:bottom w:val="none" w:sz="0" w:space="0" w:color="auto"/>
                <w:right w:val="none" w:sz="0" w:space="0" w:color="auto"/>
              </w:divBdr>
            </w:div>
            <w:div w:id="1726833121">
              <w:marLeft w:val="0"/>
              <w:marRight w:val="0"/>
              <w:marTop w:val="0"/>
              <w:marBottom w:val="0"/>
              <w:divBdr>
                <w:top w:val="none" w:sz="0" w:space="0" w:color="auto"/>
                <w:left w:val="none" w:sz="0" w:space="0" w:color="auto"/>
                <w:bottom w:val="none" w:sz="0" w:space="0" w:color="auto"/>
                <w:right w:val="none" w:sz="0" w:space="0" w:color="auto"/>
              </w:divBdr>
            </w:div>
            <w:div w:id="285476553">
              <w:marLeft w:val="0"/>
              <w:marRight w:val="0"/>
              <w:marTop w:val="0"/>
              <w:marBottom w:val="0"/>
              <w:divBdr>
                <w:top w:val="none" w:sz="0" w:space="0" w:color="auto"/>
                <w:left w:val="none" w:sz="0" w:space="0" w:color="auto"/>
                <w:bottom w:val="none" w:sz="0" w:space="0" w:color="auto"/>
                <w:right w:val="none" w:sz="0" w:space="0" w:color="auto"/>
              </w:divBdr>
            </w:div>
            <w:div w:id="1567690547">
              <w:marLeft w:val="0"/>
              <w:marRight w:val="0"/>
              <w:marTop w:val="0"/>
              <w:marBottom w:val="0"/>
              <w:divBdr>
                <w:top w:val="none" w:sz="0" w:space="0" w:color="auto"/>
                <w:left w:val="none" w:sz="0" w:space="0" w:color="auto"/>
                <w:bottom w:val="none" w:sz="0" w:space="0" w:color="auto"/>
                <w:right w:val="none" w:sz="0" w:space="0" w:color="auto"/>
              </w:divBdr>
            </w:div>
            <w:div w:id="747071498">
              <w:marLeft w:val="0"/>
              <w:marRight w:val="0"/>
              <w:marTop w:val="0"/>
              <w:marBottom w:val="0"/>
              <w:divBdr>
                <w:top w:val="none" w:sz="0" w:space="0" w:color="auto"/>
                <w:left w:val="none" w:sz="0" w:space="0" w:color="auto"/>
                <w:bottom w:val="none" w:sz="0" w:space="0" w:color="auto"/>
                <w:right w:val="none" w:sz="0" w:space="0" w:color="auto"/>
              </w:divBdr>
            </w:div>
            <w:div w:id="1940211081">
              <w:marLeft w:val="0"/>
              <w:marRight w:val="0"/>
              <w:marTop w:val="0"/>
              <w:marBottom w:val="0"/>
              <w:divBdr>
                <w:top w:val="none" w:sz="0" w:space="0" w:color="auto"/>
                <w:left w:val="none" w:sz="0" w:space="0" w:color="auto"/>
                <w:bottom w:val="none" w:sz="0" w:space="0" w:color="auto"/>
                <w:right w:val="none" w:sz="0" w:space="0" w:color="auto"/>
              </w:divBdr>
            </w:div>
            <w:div w:id="1173186634">
              <w:marLeft w:val="0"/>
              <w:marRight w:val="0"/>
              <w:marTop w:val="0"/>
              <w:marBottom w:val="0"/>
              <w:divBdr>
                <w:top w:val="none" w:sz="0" w:space="0" w:color="auto"/>
                <w:left w:val="none" w:sz="0" w:space="0" w:color="auto"/>
                <w:bottom w:val="none" w:sz="0" w:space="0" w:color="auto"/>
                <w:right w:val="none" w:sz="0" w:space="0" w:color="auto"/>
              </w:divBdr>
            </w:div>
            <w:div w:id="283540852">
              <w:marLeft w:val="0"/>
              <w:marRight w:val="0"/>
              <w:marTop w:val="0"/>
              <w:marBottom w:val="0"/>
              <w:divBdr>
                <w:top w:val="none" w:sz="0" w:space="0" w:color="auto"/>
                <w:left w:val="none" w:sz="0" w:space="0" w:color="auto"/>
                <w:bottom w:val="none" w:sz="0" w:space="0" w:color="auto"/>
                <w:right w:val="none" w:sz="0" w:space="0" w:color="auto"/>
              </w:divBdr>
            </w:div>
            <w:div w:id="2054503166">
              <w:marLeft w:val="0"/>
              <w:marRight w:val="0"/>
              <w:marTop w:val="0"/>
              <w:marBottom w:val="0"/>
              <w:divBdr>
                <w:top w:val="none" w:sz="0" w:space="0" w:color="auto"/>
                <w:left w:val="none" w:sz="0" w:space="0" w:color="auto"/>
                <w:bottom w:val="none" w:sz="0" w:space="0" w:color="auto"/>
                <w:right w:val="none" w:sz="0" w:space="0" w:color="auto"/>
              </w:divBdr>
            </w:div>
            <w:div w:id="104517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90692">
      <w:bodyDiv w:val="1"/>
      <w:marLeft w:val="0"/>
      <w:marRight w:val="0"/>
      <w:marTop w:val="0"/>
      <w:marBottom w:val="0"/>
      <w:divBdr>
        <w:top w:val="none" w:sz="0" w:space="0" w:color="auto"/>
        <w:left w:val="none" w:sz="0" w:space="0" w:color="auto"/>
        <w:bottom w:val="none" w:sz="0" w:space="0" w:color="auto"/>
        <w:right w:val="none" w:sz="0" w:space="0" w:color="auto"/>
      </w:divBdr>
    </w:div>
    <w:div w:id="823551106">
      <w:bodyDiv w:val="1"/>
      <w:marLeft w:val="0"/>
      <w:marRight w:val="0"/>
      <w:marTop w:val="0"/>
      <w:marBottom w:val="0"/>
      <w:divBdr>
        <w:top w:val="none" w:sz="0" w:space="0" w:color="auto"/>
        <w:left w:val="none" w:sz="0" w:space="0" w:color="auto"/>
        <w:bottom w:val="none" w:sz="0" w:space="0" w:color="auto"/>
        <w:right w:val="none" w:sz="0" w:space="0" w:color="auto"/>
      </w:divBdr>
    </w:div>
    <w:div w:id="827131190">
      <w:bodyDiv w:val="1"/>
      <w:marLeft w:val="0"/>
      <w:marRight w:val="0"/>
      <w:marTop w:val="0"/>
      <w:marBottom w:val="0"/>
      <w:divBdr>
        <w:top w:val="none" w:sz="0" w:space="0" w:color="auto"/>
        <w:left w:val="none" w:sz="0" w:space="0" w:color="auto"/>
        <w:bottom w:val="none" w:sz="0" w:space="0" w:color="auto"/>
        <w:right w:val="none" w:sz="0" w:space="0" w:color="auto"/>
      </w:divBdr>
    </w:div>
    <w:div w:id="831415182">
      <w:bodyDiv w:val="1"/>
      <w:marLeft w:val="0"/>
      <w:marRight w:val="0"/>
      <w:marTop w:val="0"/>
      <w:marBottom w:val="0"/>
      <w:divBdr>
        <w:top w:val="none" w:sz="0" w:space="0" w:color="auto"/>
        <w:left w:val="none" w:sz="0" w:space="0" w:color="auto"/>
        <w:bottom w:val="none" w:sz="0" w:space="0" w:color="auto"/>
        <w:right w:val="none" w:sz="0" w:space="0" w:color="auto"/>
      </w:divBdr>
    </w:div>
    <w:div w:id="833254235">
      <w:bodyDiv w:val="1"/>
      <w:marLeft w:val="0"/>
      <w:marRight w:val="0"/>
      <w:marTop w:val="0"/>
      <w:marBottom w:val="0"/>
      <w:divBdr>
        <w:top w:val="none" w:sz="0" w:space="0" w:color="auto"/>
        <w:left w:val="none" w:sz="0" w:space="0" w:color="auto"/>
        <w:bottom w:val="none" w:sz="0" w:space="0" w:color="auto"/>
        <w:right w:val="none" w:sz="0" w:space="0" w:color="auto"/>
      </w:divBdr>
    </w:div>
    <w:div w:id="841431824">
      <w:bodyDiv w:val="1"/>
      <w:marLeft w:val="0"/>
      <w:marRight w:val="0"/>
      <w:marTop w:val="0"/>
      <w:marBottom w:val="0"/>
      <w:divBdr>
        <w:top w:val="none" w:sz="0" w:space="0" w:color="auto"/>
        <w:left w:val="none" w:sz="0" w:space="0" w:color="auto"/>
        <w:bottom w:val="none" w:sz="0" w:space="0" w:color="auto"/>
        <w:right w:val="none" w:sz="0" w:space="0" w:color="auto"/>
      </w:divBdr>
    </w:div>
    <w:div w:id="865291250">
      <w:bodyDiv w:val="1"/>
      <w:marLeft w:val="0"/>
      <w:marRight w:val="0"/>
      <w:marTop w:val="0"/>
      <w:marBottom w:val="0"/>
      <w:divBdr>
        <w:top w:val="none" w:sz="0" w:space="0" w:color="auto"/>
        <w:left w:val="none" w:sz="0" w:space="0" w:color="auto"/>
        <w:bottom w:val="none" w:sz="0" w:space="0" w:color="auto"/>
        <w:right w:val="none" w:sz="0" w:space="0" w:color="auto"/>
      </w:divBdr>
    </w:div>
    <w:div w:id="866260224">
      <w:bodyDiv w:val="1"/>
      <w:marLeft w:val="0"/>
      <w:marRight w:val="0"/>
      <w:marTop w:val="0"/>
      <w:marBottom w:val="0"/>
      <w:divBdr>
        <w:top w:val="none" w:sz="0" w:space="0" w:color="auto"/>
        <w:left w:val="none" w:sz="0" w:space="0" w:color="auto"/>
        <w:bottom w:val="none" w:sz="0" w:space="0" w:color="auto"/>
        <w:right w:val="none" w:sz="0" w:space="0" w:color="auto"/>
      </w:divBdr>
    </w:div>
    <w:div w:id="877087917">
      <w:bodyDiv w:val="1"/>
      <w:marLeft w:val="0"/>
      <w:marRight w:val="0"/>
      <w:marTop w:val="0"/>
      <w:marBottom w:val="0"/>
      <w:divBdr>
        <w:top w:val="none" w:sz="0" w:space="0" w:color="auto"/>
        <w:left w:val="none" w:sz="0" w:space="0" w:color="auto"/>
        <w:bottom w:val="none" w:sz="0" w:space="0" w:color="auto"/>
        <w:right w:val="none" w:sz="0" w:space="0" w:color="auto"/>
      </w:divBdr>
    </w:div>
    <w:div w:id="906456844">
      <w:bodyDiv w:val="1"/>
      <w:marLeft w:val="0"/>
      <w:marRight w:val="0"/>
      <w:marTop w:val="0"/>
      <w:marBottom w:val="0"/>
      <w:divBdr>
        <w:top w:val="none" w:sz="0" w:space="0" w:color="auto"/>
        <w:left w:val="none" w:sz="0" w:space="0" w:color="auto"/>
        <w:bottom w:val="none" w:sz="0" w:space="0" w:color="auto"/>
        <w:right w:val="none" w:sz="0" w:space="0" w:color="auto"/>
      </w:divBdr>
    </w:div>
    <w:div w:id="920408167">
      <w:bodyDiv w:val="1"/>
      <w:marLeft w:val="0"/>
      <w:marRight w:val="0"/>
      <w:marTop w:val="0"/>
      <w:marBottom w:val="0"/>
      <w:divBdr>
        <w:top w:val="none" w:sz="0" w:space="0" w:color="auto"/>
        <w:left w:val="none" w:sz="0" w:space="0" w:color="auto"/>
        <w:bottom w:val="none" w:sz="0" w:space="0" w:color="auto"/>
        <w:right w:val="none" w:sz="0" w:space="0" w:color="auto"/>
      </w:divBdr>
    </w:div>
    <w:div w:id="929700053">
      <w:bodyDiv w:val="1"/>
      <w:marLeft w:val="0"/>
      <w:marRight w:val="0"/>
      <w:marTop w:val="0"/>
      <w:marBottom w:val="0"/>
      <w:divBdr>
        <w:top w:val="none" w:sz="0" w:space="0" w:color="auto"/>
        <w:left w:val="none" w:sz="0" w:space="0" w:color="auto"/>
        <w:bottom w:val="none" w:sz="0" w:space="0" w:color="auto"/>
        <w:right w:val="none" w:sz="0" w:space="0" w:color="auto"/>
      </w:divBdr>
    </w:div>
    <w:div w:id="935133320">
      <w:bodyDiv w:val="1"/>
      <w:marLeft w:val="0"/>
      <w:marRight w:val="0"/>
      <w:marTop w:val="0"/>
      <w:marBottom w:val="0"/>
      <w:divBdr>
        <w:top w:val="none" w:sz="0" w:space="0" w:color="auto"/>
        <w:left w:val="none" w:sz="0" w:space="0" w:color="auto"/>
        <w:bottom w:val="none" w:sz="0" w:space="0" w:color="auto"/>
        <w:right w:val="none" w:sz="0" w:space="0" w:color="auto"/>
      </w:divBdr>
    </w:div>
    <w:div w:id="936602332">
      <w:bodyDiv w:val="1"/>
      <w:marLeft w:val="0"/>
      <w:marRight w:val="0"/>
      <w:marTop w:val="0"/>
      <w:marBottom w:val="0"/>
      <w:divBdr>
        <w:top w:val="none" w:sz="0" w:space="0" w:color="auto"/>
        <w:left w:val="none" w:sz="0" w:space="0" w:color="auto"/>
        <w:bottom w:val="none" w:sz="0" w:space="0" w:color="auto"/>
        <w:right w:val="none" w:sz="0" w:space="0" w:color="auto"/>
      </w:divBdr>
    </w:div>
    <w:div w:id="949506485">
      <w:bodyDiv w:val="1"/>
      <w:marLeft w:val="0"/>
      <w:marRight w:val="0"/>
      <w:marTop w:val="0"/>
      <w:marBottom w:val="0"/>
      <w:divBdr>
        <w:top w:val="none" w:sz="0" w:space="0" w:color="auto"/>
        <w:left w:val="none" w:sz="0" w:space="0" w:color="auto"/>
        <w:bottom w:val="none" w:sz="0" w:space="0" w:color="auto"/>
        <w:right w:val="none" w:sz="0" w:space="0" w:color="auto"/>
      </w:divBdr>
    </w:div>
    <w:div w:id="958486182">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88703262">
      <w:bodyDiv w:val="1"/>
      <w:marLeft w:val="0"/>
      <w:marRight w:val="0"/>
      <w:marTop w:val="0"/>
      <w:marBottom w:val="0"/>
      <w:divBdr>
        <w:top w:val="none" w:sz="0" w:space="0" w:color="auto"/>
        <w:left w:val="none" w:sz="0" w:space="0" w:color="auto"/>
        <w:bottom w:val="none" w:sz="0" w:space="0" w:color="auto"/>
        <w:right w:val="none" w:sz="0" w:space="0" w:color="auto"/>
      </w:divBdr>
    </w:div>
    <w:div w:id="998078419">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14569992">
      <w:bodyDiv w:val="1"/>
      <w:marLeft w:val="0"/>
      <w:marRight w:val="0"/>
      <w:marTop w:val="0"/>
      <w:marBottom w:val="0"/>
      <w:divBdr>
        <w:top w:val="none" w:sz="0" w:space="0" w:color="auto"/>
        <w:left w:val="none" w:sz="0" w:space="0" w:color="auto"/>
        <w:bottom w:val="none" w:sz="0" w:space="0" w:color="auto"/>
        <w:right w:val="none" w:sz="0" w:space="0" w:color="auto"/>
      </w:divBdr>
    </w:div>
    <w:div w:id="1037705310">
      <w:bodyDiv w:val="1"/>
      <w:marLeft w:val="0"/>
      <w:marRight w:val="0"/>
      <w:marTop w:val="0"/>
      <w:marBottom w:val="0"/>
      <w:divBdr>
        <w:top w:val="none" w:sz="0" w:space="0" w:color="auto"/>
        <w:left w:val="none" w:sz="0" w:space="0" w:color="auto"/>
        <w:bottom w:val="none" w:sz="0" w:space="0" w:color="auto"/>
        <w:right w:val="none" w:sz="0" w:space="0" w:color="auto"/>
      </w:divBdr>
    </w:div>
    <w:div w:id="1052582892">
      <w:bodyDiv w:val="1"/>
      <w:marLeft w:val="0"/>
      <w:marRight w:val="0"/>
      <w:marTop w:val="0"/>
      <w:marBottom w:val="0"/>
      <w:divBdr>
        <w:top w:val="none" w:sz="0" w:space="0" w:color="auto"/>
        <w:left w:val="none" w:sz="0" w:space="0" w:color="auto"/>
        <w:bottom w:val="none" w:sz="0" w:space="0" w:color="auto"/>
        <w:right w:val="none" w:sz="0" w:space="0" w:color="auto"/>
      </w:divBdr>
    </w:div>
    <w:div w:id="1052727041">
      <w:bodyDiv w:val="1"/>
      <w:marLeft w:val="0"/>
      <w:marRight w:val="0"/>
      <w:marTop w:val="0"/>
      <w:marBottom w:val="0"/>
      <w:divBdr>
        <w:top w:val="none" w:sz="0" w:space="0" w:color="auto"/>
        <w:left w:val="none" w:sz="0" w:space="0" w:color="auto"/>
        <w:bottom w:val="none" w:sz="0" w:space="0" w:color="auto"/>
        <w:right w:val="none" w:sz="0" w:space="0" w:color="auto"/>
      </w:divBdr>
    </w:div>
    <w:div w:id="1064648145">
      <w:bodyDiv w:val="1"/>
      <w:marLeft w:val="0"/>
      <w:marRight w:val="0"/>
      <w:marTop w:val="0"/>
      <w:marBottom w:val="0"/>
      <w:divBdr>
        <w:top w:val="none" w:sz="0" w:space="0" w:color="auto"/>
        <w:left w:val="none" w:sz="0" w:space="0" w:color="auto"/>
        <w:bottom w:val="none" w:sz="0" w:space="0" w:color="auto"/>
        <w:right w:val="none" w:sz="0" w:space="0" w:color="auto"/>
      </w:divBdr>
    </w:div>
    <w:div w:id="1078208530">
      <w:bodyDiv w:val="1"/>
      <w:marLeft w:val="0"/>
      <w:marRight w:val="0"/>
      <w:marTop w:val="0"/>
      <w:marBottom w:val="0"/>
      <w:divBdr>
        <w:top w:val="none" w:sz="0" w:space="0" w:color="auto"/>
        <w:left w:val="none" w:sz="0" w:space="0" w:color="auto"/>
        <w:bottom w:val="none" w:sz="0" w:space="0" w:color="auto"/>
        <w:right w:val="none" w:sz="0" w:space="0" w:color="auto"/>
      </w:divBdr>
    </w:div>
    <w:div w:id="1085302088">
      <w:bodyDiv w:val="1"/>
      <w:marLeft w:val="0"/>
      <w:marRight w:val="0"/>
      <w:marTop w:val="0"/>
      <w:marBottom w:val="0"/>
      <w:divBdr>
        <w:top w:val="none" w:sz="0" w:space="0" w:color="auto"/>
        <w:left w:val="none" w:sz="0" w:space="0" w:color="auto"/>
        <w:bottom w:val="none" w:sz="0" w:space="0" w:color="auto"/>
        <w:right w:val="none" w:sz="0" w:space="0" w:color="auto"/>
      </w:divBdr>
    </w:div>
    <w:div w:id="1096710374">
      <w:bodyDiv w:val="1"/>
      <w:marLeft w:val="0"/>
      <w:marRight w:val="0"/>
      <w:marTop w:val="0"/>
      <w:marBottom w:val="0"/>
      <w:divBdr>
        <w:top w:val="none" w:sz="0" w:space="0" w:color="auto"/>
        <w:left w:val="none" w:sz="0" w:space="0" w:color="auto"/>
        <w:bottom w:val="none" w:sz="0" w:space="0" w:color="auto"/>
        <w:right w:val="none" w:sz="0" w:space="0" w:color="auto"/>
      </w:divBdr>
    </w:div>
    <w:div w:id="1110592322">
      <w:bodyDiv w:val="1"/>
      <w:marLeft w:val="0"/>
      <w:marRight w:val="0"/>
      <w:marTop w:val="0"/>
      <w:marBottom w:val="0"/>
      <w:divBdr>
        <w:top w:val="none" w:sz="0" w:space="0" w:color="auto"/>
        <w:left w:val="none" w:sz="0" w:space="0" w:color="auto"/>
        <w:bottom w:val="none" w:sz="0" w:space="0" w:color="auto"/>
        <w:right w:val="none" w:sz="0" w:space="0" w:color="auto"/>
      </w:divBdr>
    </w:div>
    <w:div w:id="1111559222">
      <w:bodyDiv w:val="1"/>
      <w:marLeft w:val="0"/>
      <w:marRight w:val="0"/>
      <w:marTop w:val="0"/>
      <w:marBottom w:val="0"/>
      <w:divBdr>
        <w:top w:val="none" w:sz="0" w:space="0" w:color="auto"/>
        <w:left w:val="none" w:sz="0" w:space="0" w:color="auto"/>
        <w:bottom w:val="none" w:sz="0" w:space="0" w:color="auto"/>
        <w:right w:val="none" w:sz="0" w:space="0" w:color="auto"/>
      </w:divBdr>
    </w:div>
    <w:div w:id="1125076581">
      <w:bodyDiv w:val="1"/>
      <w:marLeft w:val="0"/>
      <w:marRight w:val="0"/>
      <w:marTop w:val="0"/>
      <w:marBottom w:val="0"/>
      <w:divBdr>
        <w:top w:val="none" w:sz="0" w:space="0" w:color="auto"/>
        <w:left w:val="none" w:sz="0" w:space="0" w:color="auto"/>
        <w:bottom w:val="none" w:sz="0" w:space="0" w:color="auto"/>
        <w:right w:val="none" w:sz="0" w:space="0" w:color="auto"/>
      </w:divBdr>
    </w:div>
    <w:div w:id="1141773153">
      <w:bodyDiv w:val="1"/>
      <w:marLeft w:val="0"/>
      <w:marRight w:val="0"/>
      <w:marTop w:val="0"/>
      <w:marBottom w:val="0"/>
      <w:divBdr>
        <w:top w:val="none" w:sz="0" w:space="0" w:color="auto"/>
        <w:left w:val="none" w:sz="0" w:space="0" w:color="auto"/>
        <w:bottom w:val="none" w:sz="0" w:space="0" w:color="auto"/>
        <w:right w:val="none" w:sz="0" w:space="0" w:color="auto"/>
      </w:divBdr>
    </w:div>
    <w:div w:id="1149205798">
      <w:bodyDiv w:val="1"/>
      <w:marLeft w:val="0"/>
      <w:marRight w:val="0"/>
      <w:marTop w:val="0"/>
      <w:marBottom w:val="0"/>
      <w:divBdr>
        <w:top w:val="none" w:sz="0" w:space="0" w:color="auto"/>
        <w:left w:val="none" w:sz="0" w:space="0" w:color="auto"/>
        <w:bottom w:val="none" w:sz="0" w:space="0" w:color="auto"/>
        <w:right w:val="none" w:sz="0" w:space="0" w:color="auto"/>
      </w:divBdr>
    </w:div>
    <w:div w:id="1159810467">
      <w:bodyDiv w:val="1"/>
      <w:marLeft w:val="0"/>
      <w:marRight w:val="0"/>
      <w:marTop w:val="0"/>
      <w:marBottom w:val="0"/>
      <w:divBdr>
        <w:top w:val="none" w:sz="0" w:space="0" w:color="auto"/>
        <w:left w:val="none" w:sz="0" w:space="0" w:color="auto"/>
        <w:bottom w:val="none" w:sz="0" w:space="0" w:color="auto"/>
        <w:right w:val="none" w:sz="0" w:space="0" w:color="auto"/>
      </w:divBdr>
    </w:div>
    <w:div w:id="1160584167">
      <w:bodyDiv w:val="1"/>
      <w:marLeft w:val="0"/>
      <w:marRight w:val="0"/>
      <w:marTop w:val="0"/>
      <w:marBottom w:val="0"/>
      <w:divBdr>
        <w:top w:val="none" w:sz="0" w:space="0" w:color="auto"/>
        <w:left w:val="none" w:sz="0" w:space="0" w:color="auto"/>
        <w:bottom w:val="none" w:sz="0" w:space="0" w:color="auto"/>
        <w:right w:val="none" w:sz="0" w:space="0" w:color="auto"/>
      </w:divBdr>
    </w:div>
    <w:div w:id="1173648683">
      <w:bodyDiv w:val="1"/>
      <w:marLeft w:val="0"/>
      <w:marRight w:val="0"/>
      <w:marTop w:val="0"/>
      <w:marBottom w:val="0"/>
      <w:divBdr>
        <w:top w:val="none" w:sz="0" w:space="0" w:color="auto"/>
        <w:left w:val="none" w:sz="0" w:space="0" w:color="auto"/>
        <w:bottom w:val="none" w:sz="0" w:space="0" w:color="auto"/>
        <w:right w:val="none" w:sz="0" w:space="0" w:color="auto"/>
      </w:divBdr>
    </w:div>
    <w:div w:id="1176572865">
      <w:bodyDiv w:val="1"/>
      <w:marLeft w:val="0"/>
      <w:marRight w:val="0"/>
      <w:marTop w:val="0"/>
      <w:marBottom w:val="0"/>
      <w:divBdr>
        <w:top w:val="none" w:sz="0" w:space="0" w:color="auto"/>
        <w:left w:val="none" w:sz="0" w:space="0" w:color="auto"/>
        <w:bottom w:val="none" w:sz="0" w:space="0" w:color="auto"/>
        <w:right w:val="none" w:sz="0" w:space="0" w:color="auto"/>
      </w:divBdr>
    </w:div>
    <w:div w:id="1198155341">
      <w:bodyDiv w:val="1"/>
      <w:marLeft w:val="0"/>
      <w:marRight w:val="0"/>
      <w:marTop w:val="0"/>
      <w:marBottom w:val="0"/>
      <w:divBdr>
        <w:top w:val="none" w:sz="0" w:space="0" w:color="auto"/>
        <w:left w:val="none" w:sz="0" w:space="0" w:color="auto"/>
        <w:bottom w:val="none" w:sz="0" w:space="0" w:color="auto"/>
        <w:right w:val="none" w:sz="0" w:space="0" w:color="auto"/>
      </w:divBdr>
    </w:div>
    <w:div w:id="1208640153">
      <w:bodyDiv w:val="1"/>
      <w:marLeft w:val="0"/>
      <w:marRight w:val="0"/>
      <w:marTop w:val="0"/>
      <w:marBottom w:val="0"/>
      <w:divBdr>
        <w:top w:val="none" w:sz="0" w:space="0" w:color="auto"/>
        <w:left w:val="none" w:sz="0" w:space="0" w:color="auto"/>
        <w:bottom w:val="none" w:sz="0" w:space="0" w:color="auto"/>
        <w:right w:val="none" w:sz="0" w:space="0" w:color="auto"/>
      </w:divBdr>
    </w:div>
    <w:div w:id="1210142966">
      <w:bodyDiv w:val="1"/>
      <w:marLeft w:val="0"/>
      <w:marRight w:val="0"/>
      <w:marTop w:val="0"/>
      <w:marBottom w:val="0"/>
      <w:divBdr>
        <w:top w:val="none" w:sz="0" w:space="0" w:color="auto"/>
        <w:left w:val="none" w:sz="0" w:space="0" w:color="auto"/>
        <w:bottom w:val="none" w:sz="0" w:space="0" w:color="auto"/>
        <w:right w:val="none" w:sz="0" w:space="0" w:color="auto"/>
      </w:divBdr>
    </w:div>
    <w:div w:id="1211184795">
      <w:bodyDiv w:val="1"/>
      <w:marLeft w:val="0"/>
      <w:marRight w:val="0"/>
      <w:marTop w:val="0"/>
      <w:marBottom w:val="0"/>
      <w:divBdr>
        <w:top w:val="none" w:sz="0" w:space="0" w:color="auto"/>
        <w:left w:val="none" w:sz="0" w:space="0" w:color="auto"/>
        <w:bottom w:val="none" w:sz="0" w:space="0" w:color="auto"/>
        <w:right w:val="none" w:sz="0" w:space="0" w:color="auto"/>
      </w:divBdr>
    </w:div>
    <w:div w:id="1223952784">
      <w:bodyDiv w:val="1"/>
      <w:marLeft w:val="0"/>
      <w:marRight w:val="0"/>
      <w:marTop w:val="0"/>
      <w:marBottom w:val="0"/>
      <w:divBdr>
        <w:top w:val="none" w:sz="0" w:space="0" w:color="auto"/>
        <w:left w:val="none" w:sz="0" w:space="0" w:color="auto"/>
        <w:bottom w:val="none" w:sz="0" w:space="0" w:color="auto"/>
        <w:right w:val="none" w:sz="0" w:space="0" w:color="auto"/>
      </w:divBdr>
    </w:div>
    <w:div w:id="1252621789">
      <w:bodyDiv w:val="1"/>
      <w:marLeft w:val="0"/>
      <w:marRight w:val="0"/>
      <w:marTop w:val="0"/>
      <w:marBottom w:val="0"/>
      <w:divBdr>
        <w:top w:val="none" w:sz="0" w:space="0" w:color="auto"/>
        <w:left w:val="none" w:sz="0" w:space="0" w:color="auto"/>
        <w:bottom w:val="none" w:sz="0" w:space="0" w:color="auto"/>
        <w:right w:val="none" w:sz="0" w:space="0" w:color="auto"/>
      </w:divBdr>
    </w:div>
    <w:div w:id="1255435221">
      <w:bodyDiv w:val="1"/>
      <w:marLeft w:val="0"/>
      <w:marRight w:val="0"/>
      <w:marTop w:val="0"/>
      <w:marBottom w:val="0"/>
      <w:divBdr>
        <w:top w:val="none" w:sz="0" w:space="0" w:color="auto"/>
        <w:left w:val="none" w:sz="0" w:space="0" w:color="auto"/>
        <w:bottom w:val="none" w:sz="0" w:space="0" w:color="auto"/>
        <w:right w:val="none" w:sz="0" w:space="0" w:color="auto"/>
      </w:divBdr>
    </w:div>
    <w:div w:id="1256280871">
      <w:bodyDiv w:val="1"/>
      <w:marLeft w:val="0"/>
      <w:marRight w:val="0"/>
      <w:marTop w:val="0"/>
      <w:marBottom w:val="0"/>
      <w:divBdr>
        <w:top w:val="none" w:sz="0" w:space="0" w:color="auto"/>
        <w:left w:val="none" w:sz="0" w:space="0" w:color="auto"/>
        <w:bottom w:val="none" w:sz="0" w:space="0" w:color="auto"/>
        <w:right w:val="none" w:sz="0" w:space="0" w:color="auto"/>
      </w:divBdr>
    </w:div>
    <w:div w:id="1290747548">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22932664">
      <w:bodyDiv w:val="1"/>
      <w:marLeft w:val="0"/>
      <w:marRight w:val="0"/>
      <w:marTop w:val="0"/>
      <w:marBottom w:val="0"/>
      <w:divBdr>
        <w:top w:val="none" w:sz="0" w:space="0" w:color="auto"/>
        <w:left w:val="none" w:sz="0" w:space="0" w:color="auto"/>
        <w:bottom w:val="none" w:sz="0" w:space="0" w:color="auto"/>
        <w:right w:val="none" w:sz="0" w:space="0" w:color="auto"/>
      </w:divBdr>
    </w:div>
    <w:div w:id="1329210054">
      <w:bodyDiv w:val="1"/>
      <w:marLeft w:val="0"/>
      <w:marRight w:val="0"/>
      <w:marTop w:val="0"/>
      <w:marBottom w:val="0"/>
      <w:divBdr>
        <w:top w:val="none" w:sz="0" w:space="0" w:color="auto"/>
        <w:left w:val="none" w:sz="0" w:space="0" w:color="auto"/>
        <w:bottom w:val="none" w:sz="0" w:space="0" w:color="auto"/>
        <w:right w:val="none" w:sz="0" w:space="0" w:color="auto"/>
      </w:divBdr>
    </w:div>
    <w:div w:id="1342976728">
      <w:bodyDiv w:val="1"/>
      <w:marLeft w:val="0"/>
      <w:marRight w:val="0"/>
      <w:marTop w:val="0"/>
      <w:marBottom w:val="0"/>
      <w:divBdr>
        <w:top w:val="none" w:sz="0" w:space="0" w:color="auto"/>
        <w:left w:val="none" w:sz="0" w:space="0" w:color="auto"/>
        <w:bottom w:val="none" w:sz="0" w:space="0" w:color="auto"/>
        <w:right w:val="none" w:sz="0" w:space="0" w:color="auto"/>
      </w:divBdr>
    </w:div>
    <w:div w:id="1369337813">
      <w:bodyDiv w:val="1"/>
      <w:marLeft w:val="0"/>
      <w:marRight w:val="0"/>
      <w:marTop w:val="0"/>
      <w:marBottom w:val="0"/>
      <w:divBdr>
        <w:top w:val="none" w:sz="0" w:space="0" w:color="auto"/>
        <w:left w:val="none" w:sz="0" w:space="0" w:color="auto"/>
        <w:bottom w:val="none" w:sz="0" w:space="0" w:color="auto"/>
        <w:right w:val="none" w:sz="0" w:space="0" w:color="auto"/>
      </w:divBdr>
    </w:div>
    <w:div w:id="1375034600">
      <w:bodyDiv w:val="1"/>
      <w:marLeft w:val="0"/>
      <w:marRight w:val="0"/>
      <w:marTop w:val="0"/>
      <w:marBottom w:val="0"/>
      <w:divBdr>
        <w:top w:val="none" w:sz="0" w:space="0" w:color="auto"/>
        <w:left w:val="none" w:sz="0" w:space="0" w:color="auto"/>
        <w:bottom w:val="none" w:sz="0" w:space="0" w:color="auto"/>
        <w:right w:val="none" w:sz="0" w:space="0" w:color="auto"/>
      </w:divBdr>
    </w:div>
    <w:div w:id="1384864979">
      <w:bodyDiv w:val="1"/>
      <w:marLeft w:val="0"/>
      <w:marRight w:val="0"/>
      <w:marTop w:val="0"/>
      <w:marBottom w:val="0"/>
      <w:divBdr>
        <w:top w:val="none" w:sz="0" w:space="0" w:color="auto"/>
        <w:left w:val="none" w:sz="0" w:space="0" w:color="auto"/>
        <w:bottom w:val="none" w:sz="0" w:space="0" w:color="auto"/>
        <w:right w:val="none" w:sz="0" w:space="0" w:color="auto"/>
      </w:divBdr>
    </w:div>
    <w:div w:id="1388921195">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394082160">
      <w:bodyDiv w:val="1"/>
      <w:marLeft w:val="0"/>
      <w:marRight w:val="0"/>
      <w:marTop w:val="0"/>
      <w:marBottom w:val="0"/>
      <w:divBdr>
        <w:top w:val="none" w:sz="0" w:space="0" w:color="auto"/>
        <w:left w:val="none" w:sz="0" w:space="0" w:color="auto"/>
        <w:bottom w:val="none" w:sz="0" w:space="0" w:color="auto"/>
        <w:right w:val="none" w:sz="0" w:space="0" w:color="auto"/>
      </w:divBdr>
    </w:div>
    <w:div w:id="1405378235">
      <w:bodyDiv w:val="1"/>
      <w:marLeft w:val="0"/>
      <w:marRight w:val="0"/>
      <w:marTop w:val="0"/>
      <w:marBottom w:val="0"/>
      <w:divBdr>
        <w:top w:val="none" w:sz="0" w:space="0" w:color="auto"/>
        <w:left w:val="none" w:sz="0" w:space="0" w:color="auto"/>
        <w:bottom w:val="none" w:sz="0" w:space="0" w:color="auto"/>
        <w:right w:val="none" w:sz="0" w:space="0" w:color="auto"/>
      </w:divBdr>
    </w:div>
    <w:div w:id="1435175870">
      <w:bodyDiv w:val="1"/>
      <w:marLeft w:val="0"/>
      <w:marRight w:val="0"/>
      <w:marTop w:val="0"/>
      <w:marBottom w:val="0"/>
      <w:divBdr>
        <w:top w:val="none" w:sz="0" w:space="0" w:color="auto"/>
        <w:left w:val="none" w:sz="0" w:space="0" w:color="auto"/>
        <w:bottom w:val="none" w:sz="0" w:space="0" w:color="auto"/>
        <w:right w:val="none" w:sz="0" w:space="0" w:color="auto"/>
      </w:divBdr>
    </w:div>
    <w:div w:id="1442992354">
      <w:bodyDiv w:val="1"/>
      <w:marLeft w:val="0"/>
      <w:marRight w:val="0"/>
      <w:marTop w:val="0"/>
      <w:marBottom w:val="0"/>
      <w:divBdr>
        <w:top w:val="none" w:sz="0" w:space="0" w:color="auto"/>
        <w:left w:val="none" w:sz="0" w:space="0" w:color="auto"/>
        <w:bottom w:val="none" w:sz="0" w:space="0" w:color="auto"/>
        <w:right w:val="none" w:sz="0" w:space="0" w:color="auto"/>
      </w:divBdr>
    </w:div>
    <w:div w:id="1444417268">
      <w:bodyDiv w:val="1"/>
      <w:marLeft w:val="0"/>
      <w:marRight w:val="0"/>
      <w:marTop w:val="0"/>
      <w:marBottom w:val="0"/>
      <w:divBdr>
        <w:top w:val="none" w:sz="0" w:space="0" w:color="auto"/>
        <w:left w:val="none" w:sz="0" w:space="0" w:color="auto"/>
        <w:bottom w:val="none" w:sz="0" w:space="0" w:color="auto"/>
        <w:right w:val="none" w:sz="0" w:space="0" w:color="auto"/>
      </w:divBdr>
    </w:div>
    <w:div w:id="1447698701">
      <w:bodyDiv w:val="1"/>
      <w:marLeft w:val="0"/>
      <w:marRight w:val="0"/>
      <w:marTop w:val="0"/>
      <w:marBottom w:val="0"/>
      <w:divBdr>
        <w:top w:val="none" w:sz="0" w:space="0" w:color="auto"/>
        <w:left w:val="none" w:sz="0" w:space="0" w:color="auto"/>
        <w:bottom w:val="none" w:sz="0" w:space="0" w:color="auto"/>
        <w:right w:val="none" w:sz="0" w:space="0" w:color="auto"/>
      </w:divBdr>
    </w:div>
    <w:div w:id="1484544789">
      <w:bodyDiv w:val="1"/>
      <w:marLeft w:val="0"/>
      <w:marRight w:val="0"/>
      <w:marTop w:val="0"/>
      <w:marBottom w:val="0"/>
      <w:divBdr>
        <w:top w:val="none" w:sz="0" w:space="0" w:color="auto"/>
        <w:left w:val="none" w:sz="0" w:space="0" w:color="auto"/>
        <w:bottom w:val="none" w:sz="0" w:space="0" w:color="auto"/>
        <w:right w:val="none" w:sz="0" w:space="0" w:color="auto"/>
      </w:divBdr>
    </w:div>
    <w:div w:id="1496922827">
      <w:bodyDiv w:val="1"/>
      <w:marLeft w:val="0"/>
      <w:marRight w:val="0"/>
      <w:marTop w:val="0"/>
      <w:marBottom w:val="0"/>
      <w:divBdr>
        <w:top w:val="none" w:sz="0" w:space="0" w:color="auto"/>
        <w:left w:val="none" w:sz="0" w:space="0" w:color="auto"/>
        <w:bottom w:val="none" w:sz="0" w:space="0" w:color="auto"/>
        <w:right w:val="none" w:sz="0" w:space="0" w:color="auto"/>
      </w:divBdr>
    </w:div>
    <w:div w:id="1514687149">
      <w:bodyDiv w:val="1"/>
      <w:marLeft w:val="0"/>
      <w:marRight w:val="0"/>
      <w:marTop w:val="0"/>
      <w:marBottom w:val="0"/>
      <w:divBdr>
        <w:top w:val="none" w:sz="0" w:space="0" w:color="auto"/>
        <w:left w:val="none" w:sz="0" w:space="0" w:color="auto"/>
        <w:bottom w:val="none" w:sz="0" w:space="0" w:color="auto"/>
        <w:right w:val="none" w:sz="0" w:space="0" w:color="auto"/>
      </w:divBdr>
    </w:div>
    <w:div w:id="1522205128">
      <w:bodyDiv w:val="1"/>
      <w:marLeft w:val="0"/>
      <w:marRight w:val="0"/>
      <w:marTop w:val="0"/>
      <w:marBottom w:val="0"/>
      <w:divBdr>
        <w:top w:val="none" w:sz="0" w:space="0" w:color="auto"/>
        <w:left w:val="none" w:sz="0" w:space="0" w:color="auto"/>
        <w:bottom w:val="none" w:sz="0" w:space="0" w:color="auto"/>
        <w:right w:val="none" w:sz="0" w:space="0" w:color="auto"/>
      </w:divBdr>
    </w:div>
    <w:div w:id="1524632203">
      <w:bodyDiv w:val="1"/>
      <w:marLeft w:val="0"/>
      <w:marRight w:val="0"/>
      <w:marTop w:val="0"/>
      <w:marBottom w:val="0"/>
      <w:divBdr>
        <w:top w:val="none" w:sz="0" w:space="0" w:color="auto"/>
        <w:left w:val="none" w:sz="0" w:space="0" w:color="auto"/>
        <w:bottom w:val="none" w:sz="0" w:space="0" w:color="auto"/>
        <w:right w:val="none" w:sz="0" w:space="0" w:color="auto"/>
      </w:divBdr>
    </w:div>
    <w:div w:id="1526212535">
      <w:bodyDiv w:val="1"/>
      <w:marLeft w:val="0"/>
      <w:marRight w:val="0"/>
      <w:marTop w:val="0"/>
      <w:marBottom w:val="0"/>
      <w:divBdr>
        <w:top w:val="none" w:sz="0" w:space="0" w:color="auto"/>
        <w:left w:val="none" w:sz="0" w:space="0" w:color="auto"/>
        <w:bottom w:val="none" w:sz="0" w:space="0" w:color="auto"/>
        <w:right w:val="none" w:sz="0" w:space="0" w:color="auto"/>
      </w:divBdr>
    </w:div>
    <w:div w:id="1530602940">
      <w:bodyDiv w:val="1"/>
      <w:marLeft w:val="0"/>
      <w:marRight w:val="0"/>
      <w:marTop w:val="0"/>
      <w:marBottom w:val="0"/>
      <w:divBdr>
        <w:top w:val="none" w:sz="0" w:space="0" w:color="auto"/>
        <w:left w:val="none" w:sz="0" w:space="0" w:color="auto"/>
        <w:bottom w:val="none" w:sz="0" w:space="0" w:color="auto"/>
        <w:right w:val="none" w:sz="0" w:space="0" w:color="auto"/>
      </w:divBdr>
    </w:div>
    <w:div w:id="1530803675">
      <w:bodyDiv w:val="1"/>
      <w:marLeft w:val="0"/>
      <w:marRight w:val="0"/>
      <w:marTop w:val="0"/>
      <w:marBottom w:val="0"/>
      <w:divBdr>
        <w:top w:val="none" w:sz="0" w:space="0" w:color="auto"/>
        <w:left w:val="none" w:sz="0" w:space="0" w:color="auto"/>
        <w:bottom w:val="none" w:sz="0" w:space="0" w:color="auto"/>
        <w:right w:val="none" w:sz="0" w:space="0" w:color="auto"/>
      </w:divBdr>
    </w:div>
    <w:div w:id="1539968399">
      <w:bodyDiv w:val="1"/>
      <w:marLeft w:val="0"/>
      <w:marRight w:val="0"/>
      <w:marTop w:val="0"/>
      <w:marBottom w:val="0"/>
      <w:divBdr>
        <w:top w:val="none" w:sz="0" w:space="0" w:color="auto"/>
        <w:left w:val="none" w:sz="0" w:space="0" w:color="auto"/>
        <w:bottom w:val="none" w:sz="0" w:space="0" w:color="auto"/>
        <w:right w:val="none" w:sz="0" w:space="0" w:color="auto"/>
      </w:divBdr>
    </w:div>
    <w:div w:id="1557087814">
      <w:bodyDiv w:val="1"/>
      <w:marLeft w:val="0"/>
      <w:marRight w:val="0"/>
      <w:marTop w:val="0"/>
      <w:marBottom w:val="0"/>
      <w:divBdr>
        <w:top w:val="none" w:sz="0" w:space="0" w:color="auto"/>
        <w:left w:val="none" w:sz="0" w:space="0" w:color="auto"/>
        <w:bottom w:val="none" w:sz="0" w:space="0" w:color="auto"/>
        <w:right w:val="none" w:sz="0" w:space="0" w:color="auto"/>
      </w:divBdr>
    </w:div>
    <w:div w:id="1571311434">
      <w:bodyDiv w:val="1"/>
      <w:marLeft w:val="0"/>
      <w:marRight w:val="0"/>
      <w:marTop w:val="0"/>
      <w:marBottom w:val="0"/>
      <w:divBdr>
        <w:top w:val="none" w:sz="0" w:space="0" w:color="auto"/>
        <w:left w:val="none" w:sz="0" w:space="0" w:color="auto"/>
        <w:bottom w:val="none" w:sz="0" w:space="0" w:color="auto"/>
        <w:right w:val="none" w:sz="0" w:space="0" w:color="auto"/>
      </w:divBdr>
    </w:div>
    <w:div w:id="1596134536">
      <w:bodyDiv w:val="1"/>
      <w:marLeft w:val="0"/>
      <w:marRight w:val="0"/>
      <w:marTop w:val="0"/>
      <w:marBottom w:val="0"/>
      <w:divBdr>
        <w:top w:val="none" w:sz="0" w:space="0" w:color="auto"/>
        <w:left w:val="none" w:sz="0" w:space="0" w:color="auto"/>
        <w:bottom w:val="none" w:sz="0" w:space="0" w:color="auto"/>
        <w:right w:val="none" w:sz="0" w:space="0" w:color="auto"/>
      </w:divBdr>
    </w:div>
    <w:div w:id="1596936678">
      <w:bodyDiv w:val="1"/>
      <w:marLeft w:val="0"/>
      <w:marRight w:val="0"/>
      <w:marTop w:val="0"/>
      <w:marBottom w:val="0"/>
      <w:divBdr>
        <w:top w:val="none" w:sz="0" w:space="0" w:color="auto"/>
        <w:left w:val="none" w:sz="0" w:space="0" w:color="auto"/>
        <w:bottom w:val="none" w:sz="0" w:space="0" w:color="auto"/>
        <w:right w:val="none" w:sz="0" w:space="0" w:color="auto"/>
      </w:divBdr>
    </w:div>
    <w:div w:id="1610501944">
      <w:bodyDiv w:val="1"/>
      <w:marLeft w:val="0"/>
      <w:marRight w:val="0"/>
      <w:marTop w:val="0"/>
      <w:marBottom w:val="0"/>
      <w:divBdr>
        <w:top w:val="none" w:sz="0" w:space="0" w:color="auto"/>
        <w:left w:val="none" w:sz="0" w:space="0" w:color="auto"/>
        <w:bottom w:val="none" w:sz="0" w:space="0" w:color="auto"/>
        <w:right w:val="none" w:sz="0" w:space="0" w:color="auto"/>
      </w:divBdr>
    </w:div>
    <w:div w:id="1633825088">
      <w:bodyDiv w:val="1"/>
      <w:marLeft w:val="0"/>
      <w:marRight w:val="0"/>
      <w:marTop w:val="0"/>
      <w:marBottom w:val="0"/>
      <w:divBdr>
        <w:top w:val="none" w:sz="0" w:space="0" w:color="auto"/>
        <w:left w:val="none" w:sz="0" w:space="0" w:color="auto"/>
        <w:bottom w:val="none" w:sz="0" w:space="0" w:color="auto"/>
        <w:right w:val="none" w:sz="0" w:space="0" w:color="auto"/>
      </w:divBdr>
    </w:div>
    <w:div w:id="1638147478">
      <w:bodyDiv w:val="1"/>
      <w:marLeft w:val="0"/>
      <w:marRight w:val="0"/>
      <w:marTop w:val="0"/>
      <w:marBottom w:val="0"/>
      <w:divBdr>
        <w:top w:val="none" w:sz="0" w:space="0" w:color="auto"/>
        <w:left w:val="none" w:sz="0" w:space="0" w:color="auto"/>
        <w:bottom w:val="none" w:sz="0" w:space="0" w:color="auto"/>
        <w:right w:val="none" w:sz="0" w:space="0" w:color="auto"/>
      </w:divBdr>
    </w:div>
    <w:div w:id="1639189320">
      <w:bodyDiv w:val="1"/>
      <w:marLeft w:val="0"/>
      <w:marRight w:val="0"/>
      <w:marTop w:val="0"/>
      <w:marBottom w:val="0"/>
      <w:divBdr>
        <w:top w:val="none" w:sz="0" w:space="0" w:color="auto"/>
        <w:left w:val="none" w:sz="0" w:space="0" w:color="auto"/>
        <w:bottom w:val="none" w:sz="0" w:space="0" w:color="auto"/>
        <w:right w:val="none" w:sz="0" w:space="0" w:color="auto"/>
      </w:divBdr>
    </w:div>
    <w:div w:id="1653212089">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87368930">
      <w:bodyDiv w:val="1"/>
      <w:marLeft w:val="0"/>
      <w:marRight w:val="0"/>
      <w:marTop w:val="0"/>
      <w:marBottom w:val="0"/>
      <w:divBdr>
        <w:top w:val="none" w:sz="0" w:space="0" w:color="auto"/>
        <w:left w:val="none" w:sz="0" w:space="0" w:color="auto"/>
        <w:bottom w:val="none" w:sz="0" w:space="0" w:color="auto"/>
        <w:right w:val="none" w:sz="0" w:space="0" w:color="auto"/>
      </w:divBdr>
    </w:div>
    <w:div w:id="1703357375">
      <w:bodyDiv w:val="1"/>
      <w:marLeft w:val="0"/>
      <w:marRight w:val="0"/>
      <w:marTop w:val="0"/>
      <w:marBottom w:val="0"/>
      <w:divBdr>
        <w:top w:val="none" w:sz="0" w:space="0" w:color="auto"/>
        <w:left w:val="none" w:sz="0" w:space="0" w:color="auto"/>
        <w:bottom w:val="none" w:sz="0" w:space="0" w:color="auto"/>
        <w:right w:val="none" w:sz="0" w:space="0" w:color="auto"/>
      </w:divBdr>
    </w:div>
    <w:div w:id="1719237084">
      <w:bodyDiv w:val="1"/>
      <w:marLeft w:val="0"/>
      <w:marRight w:val="0"/>
      <w:marTop w:val="0"/>
      <w:marBottom w:val="0"/>
      <w:divBdr>
        <w:top w:val="none" w:sz="0" w:space="0" w:color="auto"/>
        <w:left w:val="none" w:sz="0" w:space="0" w:color="auto"/>
        <w:bottom w:val="none" w:sz="0" w:space="0" w:color="auto"/>
        <w:right w:val="none" w:sz="0" w:space="0" w:color="auto"/>
      </w:divBdr>
    </w:div>
    <w:div w:id="1726444587">
      <w:bodyDiv w:val="1"/>
      <w:marLeft w:val="0"/>
      <w:marRight w:val="0"/>
      <w:marTop w:val="0"/>
      <w:marBottom w:val="0"/>
      <w:divBdr>
        <w:top w:val="none" w:sz="0" w:space="0" w:color="auto"/>
        <w:left w:val="none" w:sz="0" w:space="0" w:color="auto"/>
        <w:bottom w:val="none" w:sz="0" w:space="0" w:color="auto"/>
        <w:right w:val="none" w:sz="0" w:space="0" w:color="auto"/>
      </w:divBdr>
    </w:div>
    <w:div w:id="1730954420">
      <w:bodyDiv w:val="1"/>
      <w:marLeft w:val="0"/>
      <w:marRight w:val="0"/>
      <w:marTop w:val="0"/>
      <w:marBottom w:val="0"/>
      <w:divBdr>
        <w:top w:val="none" w:sz="0" w:space="0" w:color="auto"/>
        <w:left w:val="none" w:sz="0" w:space="0" w:color="auto"/>
        <w:bottom w:val="none" w:sz="0" w:space="0" w:color="auto"/>
        <w:right w:val="none" w:sz="0" w:space="0" w:color="auto"/>
      </w:divBdr>
    </w:div>
    <w:div w:id="1746297983">
      <w:bodyDiv w:val="1"/>
      <w:marLeft w:val="0"/>
      <w:marRight w:val="0"/>
      <w:marTop w:val="0"/>
      <w:marBottom w:val="0"/>
      <w:divBdr>
        <w:top w:val="none" w:sz="0" w:space="0" w:color="auto"/>
        <w:left w:val="none" w:sz="0" w:space="0" w:color="auto"/>
        <w:bottom w:val="none" w:sz="0" w:space="0" w:color="auto"/>
        <w:right w:val="none" w:sz="0" w:space="0" w:color="auto"/>
      </w:divBdr>
    </w:div>
    <w:div w:id="1747066334">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
    <w:div w:id="1772119281">
      <w:bodyDiv w:val="1"/>
      <w:marLeft w:val="0"/>
      <w:marRight w:val="0"/>
      <w:marTop w:val="0"/>
      <w:marBottom w:val="0"/>
      <w:divBdr>
        <w:top w:val="none" w:sz="0" w:space="0" w:color="auto"/>
        <w:left w:val="none" w:sz="0" w:space="0" w:color="auto"/>
        <w:bottom w:val="none" w:sz="0" w:space="0" w:color="auto"/>
        <w:right w:val="none" w:sz="0" w:space="0" w:color="auto"/>
      </w:divBdr>
    </w:div>
    <w:div w:id="1778789123">
      <w:bodyDiv w:val="1"/>
      <w:marLeft w:val="0"/>
      <w:marRight w:val="0"/>
      <w:marTop w:val="0"/>
      <w:marBottom w:val="0"/>
      <w:divBdr>
        <w:top w:val="none" w:sz="0" w:space="0" w:color="auto"/>
        <w:left w:val="none" w:sz="0" w:space="0" w:color="auto"/>
        <w:bottom w:val="none" w:sz="0" w:space="0" w:color="auto"/>
        <w:right w:val="none" w:sz="0" w:space="0" w:color="auto"/>
      </w:divBdr>
    </w:div>
    <w:div w:id="1800872921">
      <w:bodyDiv w:val="1"/>
      <w:marLeft w:val="0"/>
      <w:marRight w:val="0"/>
      <w:marTop w:val="0"/>
      <w:marBottom w:val="0"/>
      <w:divBdr>
        <w:top w:val="none" w:sz="0" w:space="0" w:color="auto"/>
        <w:left w:val="none" w:sz="0" w:space="0" w:color="auto"/>
        <w:bottom w:val="none" w:sz="0" w:space="0" w:color="auto"/>
        <w:right w:val="none" w:sz="0" w:space="0" w:color="auto"/>
      </w:divBdr>
    </w:div>
    <w:div w:id="1808208519">
      <w:bodyDiv w:val="1"/>
      <w:marLeft w:val="0"/>
      <w:marRight w:val="0"/>
      <w:marTop w:val="0"/>
      <w:marBottom w:val="0"/>
      <w:divBdr>
        <w:top w:val="none" w:sz="0" w:space="0" w:color="auto"/>
        <w:left w:val="none" w:sz="0" w:space="0" w:color="auto"/>
        <w:bottom w:val="none" w:sz="0" w:space="0" w:color="auto"/>
        <w:right w:val="none" w:sz="0" w:space="0" w:color="auto"/>
      </w:divBdr>
    </w:div>
    <w:div w:id="1823689642">
      <w:bodyDiv w:val="1"/>
      <w:marLeft w:val="0"/>
      <w:marRight w:val="0"/>
      <w:marTop w:val="0"/>
      <w:marBottom w:val="0"/>
      <w:divBdr>
        <w:top w:val="none" w:sz="0" w:space="0" w:color="auto"/>
        <w:left w:val="none" w:sz="0" w:space="0" w:color="auto"/>
        <w:bottom w:val="none" w:sz="0" w:space="0" w:color="auto"/>
        <w:right w:val="none" w:sz="0" w:space="0" w:color="auto"/>
      </w:divBdr>
    </w:div>
    <w:div w:id="1831869319">
      <w:bodyDiv w:val="1"/>
      <w:marLeft w:val="0"/>
      <w:marRight w:val="0"/>
      <w:marTop w:val="0"/>
      <w:marBottom w:val="0"/>
      <w:divBdr>
        <w:top w:val="none" w:sz="0" w:space="0" w:color="auto"/>
        <w:left w:val="none" w:sz="0" w:space="0" w:color="auto"/>
        <w:bottom w:val="none" w:sz="0" w:space="0" w:color="auto"/>
        <w:right w:val="none" w:sz="0" w:space="0" w:color="auto"/>
      </w:divBdr>
    </w:div>
    <w:div w:id="1885092334">
      <w:bodyDiv w:val="1"/>
      <w:marLeft w:val="0"/>
      <w:marRight w:val="0"/>
      <w:marTop w:val="0"/>
      <w:marBottom w:val="0"/>
      <w:divBdr>
        <w:top w:val="none" w:sz="0" w:space="0" w:color="auto"/>
        <w:left w:val="none" w:sz="0" w:space="0" w:color="auto"/>
        <w:bottom w:val="none" w:sz="0" w:space="0" w:color="auto"/>
        <w:right w:val="none" w:sz="0" w:space="0" w:color="auto"/>
      </w:divBdr>
    </w:div>
    <w:div w:id="1899897627">
      <w:bodyDiv w:val="1"/>
      <w:marLeft w:val="0"/>
      <w:marRight w:val="0"/>
      <w:marTop w:val="0"/>
      <w:marBottom w:val="0"/>
      <w:divBdr>
        <w:top w:val="none" w:sz="0" w:space="0" w:color="auto"/>
        <w:left w:val="none" w:sz="0" w:space="0" w:color="auto"/>
        <w:bottom w:val="none" w:sz="0" w:space="0" w:color="auto"/>
        <w:right w:val="none" w:sz="0" w:space="0" w:color="auto"/>
      </w:divBdr>
    </w:div>
    <w:div w:id="1924994869">
      <w:bodyDiv w:val="1"/>
      <w:marLeft w:val="0"/>
      <w:marRight w:val="0"/>
      <w:marTop w:val="0"/>
      <w:marBottom w:val="0"/>
      <w:divBdr>
        <w:top w:val="none" w:sz="0" w:space="0" w:color="auto"/>
        <w:left w:val="none" w:sz="0" w:space="0" w:color="auto"/>
        <w:bottom w:val="none" w:sz="0" w:space="0" w:color="auto"/>
        <w:right w:val="none" w:sz="0" w:space="0" w:color="auto"/>
      </w:divBdr>
    </w:div>
    <w:div w:id="1944721261">
      <w:bodyDiv w:val="1"/>
      <w:marLeft w:val="0"/>
      <w:marRight w:val="0"/>
      <w:marTop w:val="0"/>
      <w:marBottom w:val="0"/>
      <w:divBdr>
        <w:top w:val="none" w:sz="0" w:space="0" w:color="auto"/>
        <w:left w:val="none" w:sz="0" w:space="0" w:color="auto"/>
        <w:bottom w:val="none" w:sz="0" w:space="0" w:color="auto"/>
        <w:right w:val="none" w:sz="0" w:space="0" w:color="auto"/>
      </w:divBdr>
    </w:div>
    <w:div w:id="1951618687">
      <w:bodyDiv w:val="1"/>
      <w:marLeft w:val="0"/>
      <w:marRight w:val="0"/>
      <w:marTop w:val="0"/>
      <w:marBottom w:val="0"/>
      <w:divBdr>
        <w:top w:val="none" w:sz="0" w:space="0" w:color="auto"/>
        <w:left w:val="none" w:sz="0" w:space="0" w:color="auto"/>
        <w:bottom w:val="none" w:sz="0" w:space="0" w:color="auto"/>
        <w:right w:val="none" w:sz="0" w:space="0" w:color="auto"/>
      </w:divBdr>
    </w:div>
    <w:div w:id="1968269839">
      <w:bodyDiv w:val="1"/>
      <w:marLeft w:val="0"/>
      <w:marRight w:val="0"/>
      <w:marTop w:val="0"/>
      <w:marBottom w:val="0"/>
      <w:divBdr>
        <w:top w:val="none" w:sz="0" w:space="0" w:color="auto"/>
        <w:left w:val="none" w:sz="0" w:space="0" w:color="auto"/>
        <w:bottom w:val="none" w:sz="0" w:space="0" w:color="auto"/>
        <w:right w:val="none" w:sz="0" w:space="0" w:color="auto"/>
      </w:divBdr>
    </w:div>
    <w:div w:id="1970891798">
      <w:bodyDiv w:val="1"/>
      <w:marLeft w:val="0"/>
      <w:marRight w:val="0"/>
      <w:marTop w:val="0"/>
      <w:marBottom w:val="0"/>
      <w:divBdr>
        <w:top w:val="none" w:sz="0" w:space="0" w:color="auto"/>
        <w:left w:val="none" w:sz="0" w:space="0" w:color="auto"/>
        <w:bottom w:val="none" w:sz="0" w:space="0" w:color="auto"/>
        <w:right w:val="none" w:sz="0" w:space="0" w:color="auto"/>
      </w:divBdr>
    </w:div>
    <w:div w:id="1979912454">
      <w:bodyDiv w:val="1"/>
      <w:marLeft w:val="0"/>
      <w:marRight w:val="0"/>
      <w:marTop w:val="0"/>
      <w:marBottom w:val="0"/>
      <w:divBdr>
        <w:top w:val="none" w:sz="0" w:space="0" w:color="auto"/>
        <w:left w:val="none" w:sz="0" w:space="0" w:color="auto"/>
        <w:bottom w:val="none" w:sz="0" w:space="0" w:color="auto"/>
        <w:right w:val="none" w:sz="0" w:space="0" w:color="auto"/>
      </w:divBdr>
    </w:div>
    <w:div w:id="2005426381">
      <w:bodyDiv w:val="1"/>
      <w:marLeft w:val="0"/>
      <w:marRight w:val="0"/>
      <w:marTop w:val="0"/>
      <w:marBottom w:val="0"/>
      <w:divBdr>
        <w:top w:val="none" w:sz="0" w:space="0" w:color="auto"/>
        <w:left w:val="none" w:sz="0" w:space="0" w:color="auto"/>
        <w:bottom w:val="none" w:sz="0" w:space="0" w:color="auto"/>
        <w:right w:val="none" w:sz="0" w:space="0" w:color="auto"/>
      </w:divBdr>
    </w:div>
    <w:div w:id="2026516578">
      <w:bodyDiv w:val="1"/>
      <w:marLeft w:val="0"/>
      <w:marRight w:val="0"/>
      <w:marTop w:val="0"/>
      <w:marBottom w:val="0"/>
      <w:divBdr>
        <w:top w:val="none" w:sz="0" w:space="0" w:color="auto"/>
        <w:left w:val="none" w:sz="0" w:space="0" w:color="auto"/>
        <w:bottom w:val="none" w:sz="0" w:space="0" w:color="auto"/>
        <w:right w:val="none" w:sz="0" w:space="0" w:color="auto"/>
      </w:divBdr>
    </w:div>
    <w:div w:id="2032753131">
      <w:bodyDiv w:val="1"/>
      <w:marLeft w:val="0"/>
      <w:marRight w:val="0"/>
      <w:marTop w:val="0"/>
      <w:marBottom w:val="0"/>
      <w:divBdr>
        <w:top w:val="none" w:sz="0" w:space="0" w:color="auto"/>
        <w:left w:val="none" w:sz="0" w:space="0" w:color="auto"/>
        <w:bottom w:val="none" w:sz="0" w:space="0" w:color="auto"/>
        <w:right w:val="none" w:sz="0" w:space="0" w:color="auto"/>
      </w:divBdr>
    </w:div>
    <w:div w:id="2033801094">
      <w:bodyDiv w:val="1"/>
      <w:marLeft w:val="0"/>
      <w:marRight w:val="0"/>
      <w:marTop w:val="0"/>
      <w:marBottom w:val="0"/>
      <w:divBdr>
        <w:top w:val="none" w:sz="0" w:space="0" w:color="auto"/>
        <w:left w:val="none" w:sz="0" w:space="0" w:color="auto"/>
        <w:bottom w:val="none" w:sz="0" w:space="0" w:color="auto"/>
        <w:right w:val="none" w:sz="0" w:space="0" w:color="auto"/>
      </w:divBdr>
    </w:div>
    <w:div w:id="2035114315">
      <w:bodyDiv w:val="1"/>
      <w:marLeft w:val="0"/>
      <w:marRight w:val="0"/>
      <w:marTop w:val="0"/>
      <w:marBottom w:val="0"/>
      <w:divBdr>
        <w:top w:val="none" w:sz="0" w:space="0" w:color="auto"/>
        <w:left w:val="none" w:sz="0" w:space="0" w:color="auto"/>
        <w:bottom w:val="none" w:sz="0" w:space="0" w:color="auto"/>
        <w:right w:val="none" w:sz="0" w:space="0" w:color="auto"/>
      </w:divBdr>
    </w:div>
    <w:div w:id="2040934252">
      <w:bodyDiv w:val="1"/>
      <w:marLeft w:val="0"/>
      <w:marRight w:val="0"/>
      <w:marTop w:val="0"/>
      <w:marBottom w:val="0"/>
      <w:divBdr>
        <w:top w:val="none" w:sz="0" w:space="0" w:color="auto"/>
        <w:left w:val="none" w:sz="0" w:space="0" w:color="auto"/>
        <w:bottom w:val="none" w:sz="0" w:space="0" w:color="auto"/>
        <w:right w:val="none" w:sz="0" w:space="0" w:color="auto"/>
      </w:divBdr>
    </w:div>
    <w:div w:id="2052459915">
      <w:bodyDiv w:val="1"/>
      <w:marLeft w:val="0"/>
      <w:marRight w:val="0"/>
      <w:marTop w:val="0"/>
      <w:marBottom w:val="0"/>
      <w:divBdr>
        <w:top w:val="none" w:sz="0" w:space="0" w:color="auto"/>
        <w:left w:val="none" w:sz="0" w:space="0" w:color="auto"/>
        <w:bottom w:val="none" w:sz="0" w:space="0" w:color="auto"/>
        <w:right w:val="none" w:sz="0" w:space="0" w:color="auto"/>
      </w:divBdr>
    </w:div>
    <w:div w:id="2057778827">
      <w:bodyDiv w:val="1"/>
      <w:marLeft w:val="0"/>
      <w:marRight w:val="0"/>
      <w:marTop w:val="0"/>
      <w:marBottom w:val="0"/>
      <w:divBdr>
        <w:top w:val="none" w:sz="0" w:space="0" w:color="auto"/>
        <w:left w:val="none" w:sz="0" w:space="0" w:color="auto"/>
        <w:bottom w:val="none" w:sz="0" w:space="0" w:color="auto"/>
        <w:right w:val="none" w:sz="0" w:space="0" w:color="auto"/>
      </w:divBdr>
    </w:div>
    <w:div w:id="2067413215">
      <w:bodyDiv w:val="1"/>
      <w:marLeft w:val="0"/>
      <w:marRight w:val="0"/>
      <w:marTop w:val="0"/>
      <w:marBottom w:val="0"/>
      <w:divBdr>
        <w:top w:val="none" w:sz="0" w:space="0" w:color="auto"/>
        <w:left w:val="none" w:sz="0" w:space="0" w:color="auto"/>
        <w:bottom w:val="none" w:sz="0" w:space="0" w:color="auto"/>
        <w:right w:val="none" w:sz="0" w:space="0" w:color="auto"/>
      </w:divBdr>
    </w:div>
    <w:div w:id="2069572352">
      <w:bodyDiv w:val="1"/>
      <w:marLeft w:val="0"/>
      <w:marRight w:val="0"/>
      <w:marTop w:val="0"/>
      <w:marBottom w:val="0"/>
      <w:divBdr>
        <w:top w:val="none" w:sz="0" w:space="0" w:color="auto"/>
        <w:left w:val="none" w:sz="0" w:space="0" w:color="auto"/>
        <w:bottom w:val="none" w:sz="0" w:space="0" w:color="auto"/>
        <w:right w:val="none" w:sz="0" w:space="0" w:color="auto"/>
      </w:divBdr>
    </w:div>
    <w:div w:id="2090812908">
      <w:bodyDiv w:val="1"/>
      <w:marLeft w:val="0"/>
      <w:marRight w:val="0"/>
      <w:marTop w:val="0"/>
      <w:marBottom w:val="0"/>
      <w:divBdr>
        <w:top w:val="none" w:sz="0" w:space="0" w:color="auto"/>
        <w:left w:val="none" w:sz="0" w:space="0" w:color="auto"/>
        <w:bottom w:val="none" w:sz="0" w:space="0" w:color="auto"/>
        <w:right w:val="none" w:sz="0" w:space="0" w:color="auto"/>
      </w:divBdr>
    </w:div>
    <w:div w:id="2118596067">
      <w:bodyDiv w:val="1"/>
      <w:marLeft w:val="0"/>
      <w:marRight w:val="0"/>
      <w:marTop w:val="0"/>
      <w:marBottom w:val="0"/>
      <w:divBdr>
        <w:top w:val="none" w:sz="0" w:space="0" w:color="auto"/>
        <w:left w:val="none" w:sz="0" w:space="0" w:color="auto"/>
        <w:bottom w:val="none" w:sz="0" w:space="0" w:color="auto"/>
        <w:right w:val="none" w:sz="0" w:space="0" w:color="auto"/>
      </w:divBdr>
    </w:div>
    <w:div w:id="2123646770">
      <w:bodyDiv w:val="1"/>
      <w:marLeft w:val="0"/>
      <w:marRight w:val="0"/>
      <w:marTop w:val="0"/>
      <w:marBottom w:val="0"/>
      <w:divBdr>
        <w:top w:val="none" w:sz="0" w:space="0" w:color="auto"/>
        <w:left w:val="none" w:sz="0" w:space="0" w:color="auto"/>
        <w:bottom w:val="none" w:sz="0" w:space="0" w:color="auto"/>
        <w:right w:val="none" w:sz="0" w:space="0" w:color="auto"/>
      </w:divBdr>
    </w:div>
    <w:div w:id="2146769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Rhy23</b:Tag>
    <b:SourceType>InternetSite</b:SourceType>
    <b:Guid>{03BE9489-D6C0-46A5-AE1E-6C06C6D93015}</b:Guid>
    <b:Title>Office for National Statistics</b:Title>
    <b:Year>2023</b:Year>
    <b:Author>
      <b:Author>
        <b:NameList>
          <b:Person>
            <b:Last>Lewis</b:Last>
            <b:First>Rhys</b:First>
          </b:Person>
        </b:NameList>
      </b:Author>
    </b:Author>
    <b:InternetSiteTitle>Internet sales as a percentage of total retail sales (ratio) (%)</b:InternetSiteTitle>
    <b:Month>10</b:Month>
    <b:Day>10</b:Day>
    <b:URL>https://www.ons.gov.uk/businessindustryandtrade/retailindustry/timeseries/j4mc/drsi</b:URL>
    <b:RefOrder>1</b:RefOrder>
  </b:Source>
  <b:Source>
    <b:Tag>Kee20</b:Tag>
    <b:SourceType>InternetSite</b:SourceType>
    <b:Guid>{AFFBB60B-4A22-433E-986E-9B14B82AF8E1}</b:Guid>
    <b:Author>
      <b:Author>
        <b:Corporate>Keeper Security Inc</b:Corporate>
      </b:Author>
    </b:Author>
    <b:Title>Cybersecurity in the Remote Work Era</b:Title>
    <b:InternetSiteTitle>Cybersecurity in the Remote Work Era</b:InternetSiteTitle>
    <b:Year>2020</b:Year>
    <b:Month>October</b:Month>
    <b:Day>10</b:Day>
    <b:URL>https://www.keeper.io/hubfs/PDF/Cybersecurity%20in%20the%20Remote%20Work%20Era%20-%20A%20Global%20Risk%20Report.pdf</b:URL>
    <b:RefOrder>2</b:RefOrder>
  </b:Source>
  <b:Source>
    <b:Tag>OWA23</b:Tag>
    <b:SourceType>InternetSite</b:SourceType>
    <b:Guid>{82E9FEA0-024A-40CD-9E8E-0783BB150B93}</b:Guid>
    <b:Author>
      <b:Author>
        <b:Corporate>OWASP</b:Corporate>
      </b:Author>
    </b:Author>
    <b:Title>WSTG - Latest</b:Title>
    <b:InternetSiteTitle>OWASP</b:InternetSiteTitle>
    <b:Year>2023</b:Year>
    <b:Month>10</b:Month>
    <b:Day>16</b:Day>
    <b:URL>https://owasp.org/www-project-web-security-testing-guide/latest/</b:URL>
    <b:RefOrder>3</b:RefOrder>
  </b:Source>
  <b:Source>
    <b:Tag>Kal23</b:Tag>
    <b:SourceType>InternetSite</b:SourceType>
    <b:Guid>{80F7D15C-02BC-4655-A7B1-2C7D007F8842}</b:Guid>
    <b:Author>
      <b:Author>
        <b:Corporate>Kali Linux</b:Corporate>
      </b:Author>
    </b:Author>
    <b:Title>Tool Documentation</b:Title>
    <b:InternetSiteTitle>Kali Linux</b:InternetSiteTitle>
    <b:Year>2023</b:Year>
    <b:Month>August</b:Month>
    <b:Day>15</b:Day>
    <b:URL>https://www.kali.org/tools/nmap/</b:URL>
    <b:RefOrder>4</b:RefOrder>
  </b:Source>
  <b:Source>
    <b:Tag>OWA231</b:Tag>
    <b:SourceType>InternetSite</b:SourceType>
    <b:Guid>{109E80C8-74F4-47AA-9A87-33B922A938C1}</b:Guid>
    <b:Author>
      <b:Author>
        <b:Corporate>OWASP</b:Corporate>
      </b:Author>
    </b:Author>
    <b:Title>Review Webserver Metafiles for Information Leakage</b:Title>
    <b:InternetSiteTitle>OWASP</b:InternetSiteTitle>
    <b:Year>2023</b:Year>
    <b:Month>June</b:Month>
    <b:Day>30</b:Day>
    <b:URL>https://owasp.org/www-project-web-security-testing-guide/latest/4-Web_Application_Security_Testing/01-Information_Gathering/03-Review_Webserver_Metafiles_for_Information_Leakage</b:URL>
    <b:RefOrder>5</b:RefOrder>
  </b:Source>
  <b:Source>
    <b:Tag>Kal231</b:Tag>
    <b:SourceType>InternetSite</b:SourceType>
    <b:Guid>{2CFC84FC-AAF4-45A7-830F-BA13C205A8C6}</b:Guid>
    <b:Author>
      <b:Author>
        <b:Corporate>Kali Linux</b:Corporate>
      </b:Author>
    </b:Author>
    <b:Title>Kali Linux</b:Title>
    <b:InternetSiteTitle>Gobuster Documentation</b:InternetSiteTitle>
    <b:Year>2023</b:Year>
    <b:Month>August</b:Month>
    <b:Day>17</b:Day>
    <b:URL>https://www.kali.org/tools/gobuster/</b:URL>
    <b:RefOrder>6</b:RefOrder>
  </b:Source>
  <b:Source>
    <b:Tag>Kal232</b:Tag>
    <b:SourceType>InternetSite</b:SourceType>
    <b:Guid>{5D6ADDEC-899A-46E5-A01D-327BCBBADE08}</b:Guid>
    <b:Author>
      <b:Author>
        <b:Corporate>Kali Linux</b:Corporate>
      </b:Author>
    </b:Author>
    <b:Title>Kali Linux</b:Title>
    <b:InternetSiteTitle>curl Documentation</b:InternetSiteTitle>
    <b:Year>2023</b:Year>
    <b:Month>August</b:Month>
    <b:Day>10</b:Day>
    <b:URL>https://www.kali.org/tools/curl/</b:URL>
    <b:RefOrder>7</b:RefOrder>
  </b:Source>
  <b:Source>
    <b:Tag>Ian19</b:Tag>
    <b:SourceType>InternetSite</b:SourceType>
    <b:Guid>{73E94F51-7D2C-444C-892D-130F76A92A9E}</b:Guid>
    <b:Author>
      <b:Author>
        <b:NameList>
          <b:Person>
            <b:Last>Muscat</b:Last>
            <b:First>Ian</b:First>
          </b:Person>
        </b:NameList>
      </b:Author>
    </b:Author>
    <b:Title>The Acunetix Blog</b:Title>
    <b:InternetSiteTitle>What is Local File Inclusion (LFI)?</b:InternetSiteTitle>
    <b:Year>2019</b:Year>
    <b:Month>March</b:Month>
    <b:Day>11</b:Day>
    <b:URL>https://www.acunetix.com/blog/articles/local-file-inclusion-lfi/#:~:text=An%20attacker%20can%20use%20Local,to%20a%20file%20as%20input.</b:URL>
    <b:RefOrder>11</b:RefOrder>
  </b:Source>
  <b:Source>
    <b:Tag>Dan21</b:Tag>
    <b:SourceType>InternetSite</b:SourceType>
    <b:Guid>{6731068D-D078-404A-9703-1085252D6152}</b:Guid>
    <b:Author>
      <b:Author>
        <b:NameList>
          <b:Person>
            <b:Last>Kovacic</b:Last>
            <b:First>Danko</b:First>
          </b:Person>
        </b:NameList>
      </b:Author>
    </b:Author>
    <b:Title>Bright Security</b:Title>
    <b:InternetSiteTitle>Local File Inclusion (LFI): Understanding and Preventing LFI Attacks</b:InternetSiteTitle>
    <b:Year>2021</b:Year>
    <b:Month>December</b:Month>
    <b:Day>13</b:Day>
    <b:URL>https://brightsec.com/blog/local-file-inclusion-lfi/</b:URL>
    <b:RefOrder>12</b:RefOrder>
  </b:Source>
  <b:Source>
    <b:Tag>Coo21</b:Tag>
    <b:SourceType>InternetSite</b:SourceType>
    <b:Guid>{4572AEF5-0D51-485D-92FA-C237FA8017F7}</b:Guid>
    <b:Author>
      <b:Author>
        <b:NameList>
          <b:Person>
            <b:Last>CookiePro</b:Last>
          </b:Person>
        </b:NameList>
      </b:Author>
    </b:Author>
    <b:Title>CookiePro</b:Title>
    <b:InternetSiteTitle>What is an HTTPOnly Cookie?</b:InternetSiteTitle>
    <b:Year>2021</b:Year>
    <b:Month>September</b:Month>
    <b:Day>3</b:Day>
    <b:URL>https://www.cookiepro.com/knowledge/httponly-cookie/</b:URL>
    <b:RefOrder>13</b:RefOrder>
  </b:Source>
  <b:Source>
    <b:Tag>Zbi19</b:Tag>
    <b:SourceType>InternetSite</b:SourceType>
    <b:Guid>{EF138802-561E-4EE7-A82C-D5E945783AA8}</b:Guid>
    <b:Author>
      <b:Author>
        <b:NameList>
          <b:Person>
            <b:Last>Banach</b:Last>
            <b:First>Zbigniew</b:First>
          </b:Person>
        </b:NameList>
      </b:Author>
    </b:Author>
    <b:Title>Invicti</b:Title>
    <b:InternetSiteTitle>How you can disable directory listing on your web server – and why you should</b:InternetSiteTitle>
    <b:Year>2019</b:Year>
    <b:Month>August</b:Month>
    <b:Day>2</b:Day>
    <b:URL>https://www.invicti.com/blog/web-security/disable-directory-listing-web-servers/#:~:text=You%20can%20disable%20directory%20listing%20by%20creating%20an%20empty%20index,parse)%20in%20the%20relevant%20directory.</b:URL>
    <b:RefOrder>14</b:RefOrder>
  </b:Source>
  <b:Source>
    <b:Tag>Red21</b:Tag>
    <b:SourceType>InternetSite</b:SourceType>
    <b:Guid>{CBC328EC-3B9F-4629-8B53-3DC8D76FCDC4}</b:Guid>
    <b:Author>
      <b:Author>
        <b:Corporate>Redis</b:Corporate>
      </b:Author>
    </b:Author>
    <b:Title>Redis</b:Title>
    <b:InternetSiteTitle>Rate Limiting</b:InternetSiteTitle>
    <b:Year>2021</b:Year>
    <b:Month>June</b:Month>
    <b:Day>19</b:Day>
    <b:URL>https://redis.com/glossary/rate-limiting/</b:URL>
    <b:RefOrder>10</b:RefOrder>
  </b:Source>
  <b:Source>
    <b:Tag>Min20</b:Tag>
    <b:SourceType>InternetSite</b:SourceType>
    <b:Guid>{D0B26754-52FB-4641-A79C-5F851DE75FF9}</b:Guid>
    <b:Title>Stack Overflow</b:Title>
    <b:InternetSiteTitle>How can I automatically redirect HTTP to HTTPS on Apache servers?</b:InternetSiteTitle>
    <b:Year>2020</b:Year>
    <b:Month>March</b:Month>
    <b:Day>10</b:Day>
    <b:URL>https://stackoverflow.com/questions/16200501/how-can-i-automatically-redirect-http-to-https-on-apache-servers</b:URL>
    <b:Author>
      <b:Author>
        <b:NameList>
          <b:Person>
            <b:Last>Ming</b:Last>
          </b:Person>
        </b:NameList>
      </b:Author>
    </b:Author>
    <b:RefOrder>9</b:RefOrder>
  </b:Source>
  <b:Source>
    <b:Tag>R_R19</b:Tag>
    <b:SourceType>InternetSite</b:SourceType>
    <b:Guid>{D3D4A9D0-CD58-4BF4-ABF3-DA11B32C8570}</b:Guid>
    <b:Author>
      <b:Author>
        <b:NameList>
          <b:Person>
            <b:Last>R_Raj</b:Last>
          </b:Person>
        </b:NameList>
      </b:Author>
    </b:Author>
    <b:Title>Geeksforgeeks</b:Title>
    <b:InternetSiteTitle>PHP | mime_content_type() function</b:InternetSiteTitle>
    <b:Year>2019</b:Year>
    <b:Month>July</b:Month>
    <b:Day>15</b:Day>
    <b:URL>https://www.geeksforgeeks.org/php-mime_content_type-function/</b:URL>
    <b:RefOrder>15</b:RefOrder>
  </b:Source>
  <b:Source>
    <b:Tag>OWA232</b:Tag>
    <b:SourceType>InternetSite</b:SourceType>
    <b:Guid>{7F23B4D5-A6C2-48C2-8263-D93313AB910A}</b:Guid>
    <b:Author>
      <b:Author>
        <b:Corporate>OWASP</b:Corporate>
      </b:Author>
    </b:Author>
    <b:Title>OWASP </b:Title>
    <b:InternetSiteTitle>Unrestricted File Upload</b:InternetSiteTitle>
    <b:Year>2023</b:Year>
    <b:Month>August</b:Month>
    <b:Day>15</b:Day>
    <b:URL>https://owasp.org/www-community/vulnerabilities/Unrestricted_File_Upload</b:URL>
    <b:RefOrder>16</b:RefOrder>
  </b:Source>
  <b:Source>
    <b:Tag>Kin22</b:Tag>
    <b:SourceType>InternetSite</b:SourceType>
    <b:Guid>{6E36BB77-96D9-4713-8B33-02BD29BAAECA}</b:Guid>
    <b:Author>
      <b:Author>
        <b:Corporate>Kinsta</b:Corporate>
      </b:Author>
    </b:Author>
    <b:Title>Kinsta</b:Title>
    <b:InternetSiteTitle>How to Easily Create and Use a phpinfo Page (In 3 Steps)</b:InternetSiteTitle>
    <b:Year>2022</b:Year>
    <b:Month>December</b:Month>
    <b:Day>14</b:Day>
    <b:URL>https://kinsta.com/knowledgebase/phpinfo/#:~:text=phpinfo()%20is%20a%20PHP,The%20PHP%20environment.</b:URL>
    <b:RefOrder>8</b:RefOrder>
  </b:Source>
  <b:Source>
    <b:Tag>OWA233</b:Tag>
    <b:SourceType>InternetSite</b:SourceType>
    <b:Guid>{74C8879F-F43A-4A91-8C9E-61F1C3829C32}</b:Guid>
    <b:Author>
      <b:Author>
        <b:Corporate>OWASP</b:Corporate>
      </b:Author>
    </b:Author>
    <b:Title>OWASP Cheat Sheet Series</b:Title>
    <b:InternetSiteTitle>Cross Site Scripting Prevention Cheat Sheet</b:InternetSiteTitle>
    <b:Year>2023</b:Year>
    <b:Month>September</b:Month>
    <b:Day>1</b:Day>
    <b:URL>https://cheatsheetseries.owasp.org/cheatsheets/Cross_Site_Scripting_Prevention_Cheat_Sheet.html</b:URL>
    <b:RefOrder>17</b:RefOrder>
  </b:Source>
  <b:Source>
    <b:Tag>Fir23</b:Tag>
    <b:SourceType>InternetSite</b:SourceType>
    <b:Guid>{7F4E80D6-3958-4450-8650-7EDDC976AB9C}</b:Guid>
    <b:Author>
      <b:Author>
        <b:Corporate>Firefox</b:Corporate>
      </b:Author>
    </b:Author>
    <b:Title>MDN Web Docs</b:Title>
    <b:InternetSiteTitle>X-XSS-Protection</b:InternetSiteTitle>
    <b:Year>2023</b:Year>
    <b:Month>July</b:Month>
    <b:Day>25</b:Day>
    <b:URL>https://developer.mozilla.org/en-US/docs/Web/HTTP/Headers/X-XSS-Protection</b:URL>
    <b:RefOrder>18</b:RefOrder>
  </b:Source>
</b:Sourc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59E3B27E-A674-4CDE-B1B2-237FCFB50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1205</TotalTime>
  <Pages>69</Pages>
  <Words>11005</Words>
  <Characters>62730</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73588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DAVID COX</cp:lastModifiedBy>
  <cp:revision>846</cp:revision>
  <dcterms:created xsi:type="dcterms:W3CDTF">2021-09-07T12:35:00Z</dcterms:created>
  <dcterms:modified xsi:type="dcterms:W3CDTF">2024-01-23T17:00:00Z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