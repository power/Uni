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E31F9B5" w14:textId="66D2321E" w:rsidR="00CA5897" w:rsidRDefault="00CA5897" w:rsidP="008605B2">
      <w:pPr>
        <w:ind w:right="4"/>
      </w:pPr>
    </w:p>
    <w:p w14:paraId="7E455C62" w14:textId="77777777" w:rsidR="00527338" w:rsidRDefault="00527338" w:rsidP="008605B2">
      <w:pPr>
        <w:ind w:right="4"/>
      </w:pPr>
    </w:p>
    <w:p w14:paraId="45F60E51" w14:textId="77777777" w:rsidR="00A50E2A" w:rsidRDefault="009C5438" w:rsidP="008605B2">
      <w:pPr>
        <w:ind w:right="4"/>
        <w:jc w:val="center"/>
      </w:pPr>
      <w:r>
        <w:rPr>
          <w:noProof/>
          <w:lang w:eastAsia="en-GB"/>
        </w:rPr>
        <w:drawing>
          <wp:inline distT="0" distB="0" distL="0" distR="0" wp14:anchorId="743610AB" wp14:editId="592A5E0A">
            <wp:extent cx="3044825" cy="758825"/>
            <wp:effectExtent l="0" t="0" r="3175"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044825" cy="758825"/>
                    </a:xfrm>
                    <a:prstGeom prst="rect">
                      <a:avLst/>
                    </a:prstGeom>
                    <a:noFill/>
                    <a:ln>
                      <a:noFill/>
                    </a:ln>
                  </pic:spPr>
                </pic:pic>
              </a:graphicData>
            </a:graphic>
          </wp:inline>
        </w:drawing>
      </w:r>
    </w:p>
    <w:p w14:paraId="0B9016DD" w14:textId="77777777" w:rsidR="009627B3" w:rsidRDefault="009627B3" w:rsidP="008605B2">
      <w:pPr>
        <w:ind w:right="4"/>
      </w:pPr>
    </w:p>
    <w:tbl>
      <w:tblPr>
        <w:tblpPr w:leftFromText="180" w:rightFromText="180" w:vertAnchor="page" w:horzAnchor="margin" w:tblpXSpec="center" w:tblpY="5236"/>
        <w:tblW w:w="0" w:type="auto"/>
        <w:tblBorders>
          <w:top w:val="single" w:sz="4" w:space="0" w:color="auto"/>
          <w:left w:val="single" w:sz="4" w:space="0" w:color="auto"/>
          <w:bottom w:val="single" w:sz="4" w:space="0" w:color="auto"/>
          <w:right w:val="single" w:sz="4" w:space="0" w:color="auto"/>
        </w:tblBorders>
        <w:tblLook w:val="01E0" w:firstRow="1" w:lastRow="1" w:firstColumn="1" w:lastColumn="1" w:noHBand="0" w:noVBand="0"/>
      </w:tblPr>
      <w:tblGrid>
        <w:gridCol w:w="7283"/>
      </w:tblGrid>
      <w:tr w:rsidR="0022030D" w14:paraId="43F7587C" w14:textId="77777777" w:rsidTr="0022030D">
        <w:trPr>
          <w:cantSplit/>
          <w:trHeight w:val="4958"/>
        </w:trPr>
        <w:tc>
          <w:tcPr>
            <w:tcW w:w="7283" w:type="dxa"/>
            <w:shd w:val="clear" w:color="auto" w:fill="auto"/>
            <w:vAlign w:val="center"/>
          </w:tcPr>
          <w:p w14:paraId="31C9E32B" w14:textId="6ECA7A86" w:rsidR="009627B3" w:rsidRDefault="005D1DDC" w:rsidP="008605B2">
            <w:pPr>
              <w:spacing w:after="0" w:line="260" w:lineRule="auto"/>
              <w:ind w:right="4"/>
              <w:jc w:val="center"/>
              <w:rPr>
                <w:b/>
                <w:sz w:val="56"/>
              </w:rPr>
            </w:pPr>
            <w:r>
              <w:rPr>
                <w:b/>
                <w:sz w:val="56"/>
              </w:rPr>
              <w:t>Network Assessment &amp; Penetration Test</w:t>
            </w:r>
          </w:p>
          <w:p w14:paraId="291CBC05" w14:textId="77777777" w:rsidR="009627B3" w:rsidRDefault="009627B3" w:rsidP="008605B2">
            <w:pPr>
              <w:ind w:right="4"/>
              <w:rPr>
                <w:rFonts w:ascii="Verdana" w:hAnsi="Verdana"/>
                <w:color w:val="222222"/>
                <w:shd w:val="clear" w:color="auto" w:fill="FFFFFF"/>
              </w:rPr>
            </w:pPr>
          </w:p>
          <w:p w14:paraId="315CC6ED" w14:textId="687B3436" w:rsidR="0022030D" w:rsidRPr="009627B3" w:rsidRDefault="001D1916" w:rsidP="008605B2">
            <w:pPr>
              <w:spacing w:after="161"/>
              <w:ind w:right="4"/>
              <w:jc w:val="center"/>
              <w:rPr>
                <w:b/>
              </w:rPr>
            </w:pPr>
            <w:r>
              <w:rPr>
                <w:b/>
                <w:sz w:val="40"/>
              </w:rPr>
              <w:t>David Cox</w:t>
            </w:r>
          </w:p>
          <w:p w14:paraId="4F484677" w14:textId="17D6C5C6" w:rsidR="0022030D" w:rsidRPr="008750A3" w:rsidRDefault="0022030D" w:rsidP="008605B2">
            <w:pPr>
              <w:spacing w:after="161"/>
              <w:ind w:right="4"/>
              <w:jc w:val="center"/>
            </w:pPr>
            <w:r w:rsidRPr="008750A3">
              <w:rPr>
                <w:sz w:val="30"/>
              </w:rPr>
              <w:t>CMP</w:t>
            </w:r>
            <w:r w:rsidR="001D1916">
              <w:rPr>
                <w:sz w:val="30"/>
              </w:rPr>
              <w:t>314</w:t>
            </w:r>
            <w:r w:rsidR="002E653A">
              <w:rPr>
                <w:sz w:val="30"/>
              </w:rPr>
              <w:t xml:space="preserve">: </w:t>
            </w:r>
            <w:r w:rsidR="001D1916">
              <w:rPr>
                <w:sz w:val="30"/>
              </w:rPr>
              <w:t>Computer Networking 2</w:t>
            </w:r>
          </w:p>
          <w:p w14:paraId="22C4314D" w14:textId="0992F708" w:rsidR="0022030D" w:rsidRPr="001D1916" w:rsidRDefault="009627B3" w:rsidP="008605B2">
            <w:pPr>
              <w:spacing w:after="161"/>
              <w:ind w:right="4"/>
              <w:jc w:val="center"/>
              <w:rPr>
                <w:b/>
                <w:bCs/>
                <w:sz w:val="30"/>
              </w:rPr>
            </w:pPr>
            <w:r w:rsidRPr="001D1916">
              <w:rPr>
                <w:b/>
                <w:bCs/>
                <w:sz w:val="30"/>
              </w:rPr>
              <w:t>BSc Ethical Hacking</w:t>
            </w:r>
            <w:r w:rsidR="0022030D" w:rsidRPr="001D1916">
              <w:rPr>
                <w:b/>
                <w:bCs/>
                <w:sz w:val="30"/>
              </w:rPr>
              <w:t xml:space="preserve"> Year </w:t>
            </w:r>
            <w:r w:rsidRPr="001D1916">
              <w:rPr>
                <w:b/>
                <w:bCs/>
                <w:sz w:val="30"/>
              </w:rPr>
              <w:t>3</w:t>
            </w:r>
          </w:p>
          <w:p w14:paraId="5BA42A4B" w14:textId="0B46EC22" w:rsidR="0022030D" w:rsidRDefault="008B7EEA" w:rsidP="008605B2">
            <w:pPr>
              <w:spacing w:after="161"/>
              <w:ind w:right="4"/>
              <w:jc w:val="center"/>
            </w:pPr>
            <w:r>
              <w:rPr>
                <w:sz w:val="30"/>
              </w:rPr>
              <w:t>20</w:t>
            </w:r>
            <w:r w:rsidR="001D1916">
              <w:rPr>
                <w:sz w:val="30"/>
              </w:rPr>
              <w:t>23</w:t>
            </w:r>
            <w:r>
              <w:rPr>
                <w:sz w:val="30"/>
              </w:rPr>
              <w:t>/</w:t>
            </w:r>
            <w:r w:rsidR="001D1916">
              <w:rPr>
                <w:sz w:val="30"/>
              </w:rPr>
              <w:t>24</w:t>
            </w:r>
          </w:p>
        </w:tc>
      </w:tr>
    </w:tbl>
    <w:p w14:paraId="030A73B4" w14:textId="77777777" w:rsidR="0022030D" w:rsidRDefault="0022030D" w:rsidP="008605B2">
      <w:pPr>
        <w:ind w:right="4"/>
      </w:pPr>
    </w:p>
    <w:p w14:paraId="43056E06" w14:textId="77777777" w:rsidR="0022030D" w:rsidRDefault="0022030D" w:rsidP="008605B2">
      <w:pPr>
        <w:ind w:right="4"/>
      </w:pPr>
    </w:p>
    <w:p w14:paraId="425AA769" w14:textId="77777777" w:rsidR="0022030D" w:rsidRDefault="0022030D" w:rsidP="008605B2">
      <w:pPr>
        <w:ind w:right="4"/>
      </w:pPr>
    </w:p>
    <w:p w14:paraId="2AD53FB6" w14:textId="77777777" w:rsidR="0022030D" w:rsidRDefault="0022030D" w:rsidP="008605B2">
      <w:pPr>
        <w:ind w:right="4"/>
      </w:pPr>
    </w:p>
    <w:p w14:paraId="51F9F76B" w14:textId="77777777" w:rsidR="0022030D" w:rsidRDefault="0022030D" w:rsidP="008605B2">
      <w:pPr>
        <w:ind w:right="4"/>
      </w:pPr>
    </w:p>
    <w:p w14:paraId="7D959697" w14:textId="77777777" w:rsidR="0022030D" w:rsidRDefault="0022030D" w:rsidP="008605B2">
      <w:pPr>
        <w:ind w:right="4"/>
      </w:pPr>
    </w:p>
    <w:p w14:paraId="6EBF0D13" w14:textId="77777777" w:rsidR="0022030D" w:rsidRDefault="0022030D" w:rsidP="008605B2">
      <w:pPr>
        <w:ind w:right="4"/>
      </w:pPr>
    </w:p>
    <w:p w14:paraId="3265733C" w14:textId="77777777" w:rsidR="0022030D" w:rsidRDefault="0022030D" w:rsidP="008605B2">
      <w:pPr>
        <w:ind w:right="4"/>
      </w:pPr>
    </w:p>
    <w:p w14:paraId="79029CD6" w14:textId="77777777" w:rsidR="0022030D" w:rsidRDefault="0022030D" w:rsidP="008605B2">
      <w:pPr>
        <w:ind w:right="4"/>
      </w:pPr>
    </w:p>
    <w:p w14:paraId="7447A7FD" w14:textId="77777777" w:rsidR="0022030D" w:rsidRDefault="0022030D" w:rsidP="008605B2">
      <w:pPr>
        <w:ind w:right="4"/>
      </w:pPr>
    </w:p>
    <w:p w14:paraId="7C0484A0" w14:textId="77777777" w:rsidR="00CA5897" w:rsidRDefault="00CA5897" w:rsidP="008605B2">
      <w:pPr>
        <w:ind w:right="4"/>
      </w:pPr>
    </w:p>
    <w:p w14:paraId="5460E7BC" w14:textId="77777777" w:rsidR="00CA5897" w:rsidRDefault="00CA5897" w:rsidP="008605B2">
      <w:pPr>
        <w:ind w:right="4"/>
      </w:pPr>
    </w:p>
    <w:p w14:paraId="24A6E9A5" w14:textId="77777777" w:rsidR="00CA5897" w:rsidRDefault="00CA5897" w:rsidP="008605B2">
      <w:pPr>
        <w:ind w:right="4"/>
      </w:pPr>
    </w:p>
    <w:p w14:paraId="325E2A52" w14:textId="77777777" w:rsidR="00CA5897" w:rsidRDefault="00CA5897" w:rsidP="008605B2">
      <w:pPr>
        <w:ind w:right="4"/>
      </w:pPr>
    </w:p>
    <w:p w14:paraId="618A5B49" w14:textId="77777777" w:rsidR="00CA5897" w:rsidRDefault="00CA5897" w:rsidP="008605B2">
      <w:pPr>
        <w:ind w:right="4"/>
      </w:pPr>
    </w:p>
    <w:p w14:paraId="65D6C3C3" w14:textId="77777777" w:rsidR="0022030D" w:rsidRDefault="0022030D" w:rsidP="008605B2">
      <w:pPr>
        <w:ind w:right="4"/>
      </w:pPr>
    </w:p>
    <w:p w14:paraId="7B20F537" w14:textId="77777777" w:rsidR="0022030D" w:rsidRDefault="0022030D" w:rsidP="008605B2">
      <w:pPr>
        <w:ind w:right="4"/>
      </w:pPr>
    </w:p>
    <w:p w14:paraId="3A6C35F8" w14:textId="77777777" w:rsidR="0022030D" w:rsidRDefault="0022030D" w:rsidP="008605B2">
      <w:pPr>
        <w:ind w:right="4"/>
      </w:pPr>
    </w:p>
    <w:p w14:paraId="529B16B0" w14:textId="77777777" w:rsidR="009C1A03" w:rsidRDefault="009C1A03" w:rsidP="008605B2">
      <w:pPr>
        <w:ind w:right="4"/>
      </w:pPr>
    </w:p>
    <w:p w14:paraId="12BCBE1E" w14:textId="77777777" w:rsidR="009C1A03" w:rsidRDefault="009C1A03" w:rsidP="008605B2">
      <w:pPr>
        <w:ind w:right="4"/>
      </w:pPr>
    </w:p>
    <w:p w14:paraId="52485DFD" w14:textId="77777777" w:rsidR="009C1A03" w:rsidRDefault="009C1A03" w:rsidP="008605B2">
      <w:pPr>
        <w:ind w:right="4"/>
      </w:pPr>
    </w:p>
    <w:p w14:paraId="65BB5CAD" w14:textId="77777777" w:rsidR="009C1A03" w:rsidRDefault="009C1A03" w:rsidP="008605B2">
      <w:pPr>
        <w:ind w:right="4"/>
      </w:pPr>
    </w:p>
    <w:p w14:paraId="645F2FA7" w14:textId="77777777" w:rsidR="0022030D" w:rsidRDefault="0022030D" w:rsidP="008605B2">
      <w:pPr>
        <w:framePr w:hSpace="180" w:wrap="around" w:vAnchor="page" w:hAnchor="margin" w:xAlign="center" w:y="7553"/>
        <w:spacing w:line="240" w:lineRule="auto"/>
        <w:ind w:right="4"/>
        <w:jc w:val="center"/>
        <w:rPr>
          <w:i/>
          <w:sz w:val="24"/>
          <w:szCs w:val="24"/>
        </w:rPr>
      </w:pPr>
    </w:p>
    <w:p w14:paraId="32B3FB3A" w14:textId="4267AA42" w:rsidR="00CA5897" w:rsidRDefault="0022030D" w:rsidP="009C1A03">
      <w:pPr>
        <w:ind w:right="4"/>
        <w:jc w:val="center"/>
        <w:rPr>
          <w:i/>
          <w:sz w:val="24"/>
          <w:szCs w:val="24"/>
        </w:rPr>
      </w:pPr>
      <w:r w:rsidRPr="00C015A8">
        <w:rPr>
          <w:i/>
          <w:sz w:val="24"/>
          <w:szCs w:val="24"/>
        </w:rPr>
        <w:t>Note that Information contained in this document is for educational purposes.</w:t>
      </w:r>
      <w:r w:rsidR="00CA5897">
        <w:rPr>
          <w:i/>
          <w:sz w:val="24"/>
          <w:szCs w:val="24"/>
        </w:rPr>
        <w:br w:type="page"/>
      </w:r>
    </w:p>
    <w:sdt>
      <w:sdtPr>
        <w:rPr>
          <w:rFonts w:eastAsiaTheme="minorEastAsia" w:cstheme="minorBidi"/>
          <w:b w:val="0"/>
          <w:color w:val="auto"/>
          <w:sz w:val="22"/>
          <w:szCs w:val="22"/>
        </w:rPr>
        <w:id w:val="-265923424"/>
        <w:docPartObj>
          <w:docPartGallery w:val="Table of Contents"/>
          <w:docPartUnique/>
        </w:docPartObj>
      </w:sdtPr>
      <w:sdtEndPr>
        <w:rPr>
          <w:bCs/>
          <w:noProof/>
        </w:rPr>
      </w:sdtEndPr>
      <w:sdtContent>
        <w:p w14:paraId="70A0FE8D" w14:textId="66BED624" w:rsidR="00712DC9" w:rsidRPr="00712DC9" w:rsidRDefault="00712DC9" w:rsidP="009C1A03">
          <w:pPr>
            <w:pStyle w:val="Title"/>
            <w:ind w:right="4"/>
          </w:pPr>
          <w:r w:rsidRPr="00974F37">
            <w:t>Contents</w:t>
          </w:r>
        </w:p>
        <w:p w14:paraId="1302DB72" w14:textId="484BD35E" w:rsidR="00EA01F9" w:rsidRDefault="00404615">
          <w:pPr>
            <w:pStyle w:val="TOC1"/>
            <w:tabs>
              <w:tab w:val="left" w:pos="440"/>
              <w:tab w:val="right" w:leader="dot" w:pos="9350"/>
            </w:tabs>
            <w:rPr>
              <w:rFonts w:asciiTheme="minorHAnsi" w:hAnsiTheme="minorHAnsi"/>
              <w:noProof/>
              <w:kern w:val="2"/>
              <w:lang w:eastAsia="en-GB"/>
              <w14:ligatures w14:val="standardContextual"/>
            </w:rPr>
          </w:pPr>
          <w:r>
            <w:fldChar w:fldCharType="begin"/>
          </w:r>
          <w:r w:rsidR="00712DC9">
            <w:instrText xml:space="preserve"> TOC \o "1-3" \h \z \u </w:instrText>
          </w:r>
          <w:r>
            <w:fldChar w:fldCharType="separate"/>
          </w:r>
          <w:hyperlink w:anchor="_Toc153259239" w:history="1">
            <w:r w:rsidR="00EA01F9" w:rsidRPr="00BA533C">
              <w:rPr>
                <w:rStyle w:val="Hyperlink"/>
                <w:noProof/>
              </w:rPr>
              <w:t>1</w:t>
            </w:r>
            <w:r w:rsidR="00EA01F9">
              <w:rPr>
                <w:rFonts w:asciiTheme="minorHAnsi" w:hAnsiTheme="minorHAnsi"/>
                <w:noProof/>
                <w:kern w:val="2"/>
                <w:lang w:eastAsia="en-GB"/>
                <w14:ligatures w14:val="standardContextual"/>
              </w:rPr>
              <w:tab/>
            </w:r>
            <w:r w:rsidR="00EA01F9" w:rsidRPr="00BA533C">
              <w:rPr>
                <w:rStyle w:val="Hyperlink"/>
                <w:noProof/>
              </w:rPr>
              <w:t>Introduction</w:t>
            </w:r>
            <w:r w:rsidR="00EA01F9">
              <w:rPr>
                <w:noProof/>
                <w:webHidden/>
              </w:rPr>
              <w:tab/>
            </w:r>
            <w:r w:rsidR="00EA01F9">
              <w:rPr>
                <w:noProof/>
                <w:webHidden/>
              </w:rPr>
              <w:fldChar w:fldCharType="begin"/>
            </w:r>
            <w:r w:rsidR="00EA01F9">
              <w:rPr>
                <w:noProof/>
                <w:webHidden/>
              </w:rPr>
              <w:instrText xml:space="preserve"> PAGEREF _Toc153259239 \h </w:instrText>
            </w:r>
            <w:r w:rsidR="00EA01F9">
              <w:rPr>
                <w:noProof/>
                <w:webHidden/>
              </w:rPr>
            </w:r>
            <w:r w:rsidR="00EA01F9">
              <w:rPr>
                <w:noProof/>
                <w:webHidden/>
              </w:rPr>
              <w:fldChar w:fldCharType="separate"/>
            </w:r>
            <w:r w:rsidR="00EA01F9">
              <w:rPr>
                <w:noProof/>
                <w:webHidden/>
              </w:rPr>
              <w:t>1</w:t>
            </w:r>
            <w:r w:rsidR="00EA01F9">
              <w:rPr>
                <w:noProof/>
                <w:webHidden/>
              </w:rPr>
              <w:fldChar w:fldCharType="end"/>
            </w:r>
          </w:hyperlink>
        </w:p>
        <w:p w14:paraId="6FA958C9" w14:textId="308CF076" w:rsidR="00EA01F9" w:rsidRDefault="00000000">
          <w:pPr>
            <w:pStyle w:val="TOC2"/>
            <w:tabs>
              <w:tab w:val="left" w:pos="880"/>
              <w:tab w:val="right" w:leader="dot" w:pos="9350"/>
            </w:tabs>
            <w:rPr>
              <w:rFonts w:asciiTheme="minorHAnsi" w:hAnsiTheme="minorHAnsi"/>
              <w:noProof/>
              <w:kern w:val="2"/>
              <w:lang w:eastAsia="en-GB"/>
              <w14:ligatures w14:val="standardContextual"/>
            </w:rPr>
          </w:pPr>
          <w:hyperlink w:anchor="_Toc153259240" w:history="1">
            <w:r w:rsidR="00EA01F9" w:rsidRPr="00BA533C">
              <w:rPr>
                <w:rStyle w:val="Hyperlink"/>
                <w:noProof/>
              </w:rPr>
              <w:t>1.1</w:t>
            </w:r>
            <w:r w:rsidR="00EA01F9">
              <w:rPr>
                <w:rFonts w:asciiTheme="minorHAnsi" w:hAnsiTheme="minorHAnsi"/>
                <w:noProof/>
                <w:kern w:val="2"/>
                <w:lang w:eastAsia="en-GB"/>
                <w14:ligatures w14:val="standardContextual"/>
              </w:rPr>
              <w:tab/>
            </w:r>
            <w:r w:rsidR="00EA01F9" w:rsidRPr="00BA533C">
              <w:rPr>
                <w:rStyle w:val="Hyperlink"/>
                <w:noProof/>
              </w:rPr>
              <w:t>Background</w:t>
            </w:r>
            <w:r w:rsidR="00EA01F9">
              <w:rPr>
                <w:noProof/>
                <w:webHidden/>
              </w:rPr>
              <w:tab/>
            </w:r>
            <w:r w:rsidR="00EA01F9">
              <w:rPr>
                <w:noProof/>
                <w:webHidden/>
              </w:rPr>
              <w:fldChar w:fldCharType="begin"/>
            </w:r>
            <w:r w:rsidR="00EA01F9">
              <w:rPr>
                <w:noProof/>
                <w:webHidden/>
              </w:rPr>
              <w:instrText xml:space="preserve"> PAGEREF _Toc153259240 \h </w:instrText>
            </w:r>
            <w:r w:rsidR="00EA01F9">
              <w:rPr>
                <w:noProof/>
                <w:webHidden/>
              </w:rPr>
            </w:r>
            <w:r w:rsidR="00EA01F9">
              <w:rPr>
                <w:noProof/>
                <w:webHidden/>
              </w:rPr>
              <w:fldChar w:fldCharType="separate"/>
            </w:r>
            <w:r w:rsidR="00EA01F9">
              <w:rPr>
                <w:noProof/>
                <w:webHidden/>
              </w:rPr>
              <w:t>1</w:t>
            </w:r>
            <w:r w:rsidR="00EA01F9">
              <w:rPr>
                <w:noProof/>
                <w:webHidden/>
              </w:rPr>
              <w:fldChar w:fldCharType="end"/>
            </w:r>
          </w:hyperlink>
        </w:p>
        <w:p w14:paraId="4EC015F3" w14:textId="6717949E" w:rsidR="00EA01F9" w:rsidRDefault="00000000">
          <w:pPr>
            <w:pStyle w:val="TOC2"/>
            <w:tabs>
              <w:tab w:val="left" w:pos="880"/>
              <w:tab w:val="right" w:leader="dot" w:pos="9350"/>
            </w:tabs>
            <w:rPr>
              <w:rFonts w:asciiTheme="minorHAnsi" w:hAnsiTheme="minorHAnsi"/>
              <w:noProof/>
              <w:kern w:val="2"/>
              <w:lang w:eastAsia="en-GB"/>
              <w14:ligatures w14:val="standardContextual"/>
            </w:rPr>
          </w:pPr>
          <w:hyperlink w:anchor="_Toc153259241" w:history="1">
            <w:r w:rsidR="00EA01F9" w:rsidRPr="00BA533C">
              <w:rPr>
                <w:rStyle w:val="Hyperlink"/>
                <w:noProof/>
              </w:rPr>
              <w:t>1.2</w:t>
            </w:r>
            <w:r w:rsidR="00EA01F9">
              <w:rPr>
                <w:rFonts w:asciiTheme="minorHAnsi" w:hAnsiTheme="minorHAnsi"/>
                <w:noProof/>
                <w:kern w:val="2"/>
                <w:lang w:eastAsia="en-GB"/>
                <w14:ligatures w14:val="standardContextual"/>
              </w:rPr>
              <w:tab/>
            </w:r>
            <w:r w:rsidR="00EA01F9" w:rsidRPr="00BA533C">
              <w:rPr>
                <w:rStyle w:val="Hyperlink"/>
                <w:noProof/>
              </w:rPr>
              <w:t>Aims</w:t>
            </w:r>
            <w:r w:rsidR="00EA01F9">
              <w:rPr>
                <w:noProof/>
                <w:webHidden/>
              </w:rPr>
              <w:tab/>
            </w:r>
            <w:r w:rsidR="00EA01F9">
              <w:rPr>
                <w:noProof/>
                <w:webHidden/>
              </w:rPr>
              <w:fldChar w:fldCharType="begin"/>
            </w:r>
            <w:r w:rsidR="00EA01F9">
              <w:rPr>
                <w:noProof/>
                <w:webHidden/>
              </w:rPr>
              <w:instrText xml:space="preserve"> PAGEREF _Toc153259241 \h </w:instrText>
            </w:r>
            <w:r w:rsidR="00EA01F9">
              <w:rPr>
                <w:noProof/>
                <w:webHidden/>
              </w:rPr>
            </w:r>
            <w:r w:rsidR="00EA01F9">
              <w:rPr>
                <w:noProof/>
                <w:webHidden/>
              </w:rPr>
              <w:fldChar w:fldCharType="separate"/>
            </w:r>
            <w:r w:rsidR="00EA01F9">
              <w:rPr>
                <w:noProof/>
                <w:webHidden/>
              </w:rPr>
              <w:t>1</w:t>
            </w:r>
            <w:r w:rsidR="00EA01F9">
              <w:rPr>
                <w:noProof/>
                <w:webHidden/>
              </w:rPr>
              <w:fldChar w:fldCharType="end"/>
            </w:r>
          </w:hyperlink>
        </w:p>
        <w:p w14:paraId="3A16D9BA" w14:textId="2B1EC6F0" w:rsidR="00EA01F9" w:rsidRDefault="00000000">
          <w:pPr>
            <w:pStyle w:val="TOC1"/>
            <w:tabs>
              <w:tab w:val="left" w:pos="440"/>
              <w:tab w:val="right" w:leader="dot" w:pos="9350"/>
            </w:tabs>
            <w:rPr>
              <w:rFonts w:asciiTheme="minorHAnsi" w:hAnsiTheme="minorHAnsi"/>
              <w:noProof/>
              <w:kern w:val="2"/>
              <w:lang w:eastAsia="en-GB"/>
              <w14:ligatures w14:val="standardContextual"/>
            </w:rPr>
          </w:pPr>
          <w:hyperlink w:anchor="_Toc153259242" w:history="1">
            <w:r w:rsidR="00EA01F9" w:rsidRPr="00BA533C">
              <w:rPr>
                <w:rStyle w:val="Hyperlink"/>
                <w:noProof/>
              </w:rPr>
              <w:t>2</w:t>
            </w:r>
            <w:r w:rsidR="00EA01F9">
              <w:rPr>
                <w:rFonts w:asciiTheme="minorHAnsi" w:hAnsiTheme="minorHAnsi"/>
                <w:noProof/>
                <w:kern w:val="2"/>
                <w:lang w:eastAsia="en-GB"/>
                <w14:ligatures w14:val="standardContextual"/>
              </w:rPr>
              <w:tab/>
            </w:r>
            <w:r w:rsidR="00EA01F9" w:rsidRPr="00BA533C">
              <w:rPr>
                <w:rStyle w:val="Hyperlink"/>
                <w:noProof/>
              </w:rPr>
              <w:t>Network Diagrams</w:t>
            </w:r>
            <w:r w:rsidR="00EA01F9">
              <w:rPr>
                <w:noProof/>
                <w:webHidden/>
              </w:rPr>
              <w:tab/>
            </w:r>
            <w:r w:rsidR="00EA01F9">
              <w:rPr>
                <w:noProof/>
                <w:webHidden/>
              </w:rPr>
              <w:fldChar w:fldCharType="begin"/>
            </w:r>
            <w:r w:rsidR="00EA01F9">
              <w:rPr>
                <w:noProof/>
                <w:webHidden/>
              </w:rPr>
              <w:instrText xml:space="preserve"> PAGEREF _Toc153259242 \h </w:instrText>
            </w:r>
            <w:r w:rsidR="00EA01F9">
              <w:rPr>
                <w:noProof/>
                <w:webHidden/>
              </w:rPr>
            </w:r>
            <w:r w:rsidR="00EA01F9">
              <w:rPr>
                <w:noProof/>
                <w:webHidden/>
              </w:rPr>
              <w:fldChar w:fldCharType="separate"/>
            </w:r>
            <w:r w:rsidR="00EA01F9">
              <w:rPr>
                <w:noProof/>
                <w:webHidden/>
              </w:rPr>
              <w:t>2</w:t>
            </w:r>
            <w:r w:rsidR="00EA01F9">
              <w:rPr>
                <w:noProof/>
                <w:webHidden/>
              </w:rPr>
              <w:fldChar w:fldCharType="end"/>
            </w:r>
          </w:hyperlink>
        </w:p>
        <w:p w14:paraId="19AB953B" w14:textId="31B7D61B" w:rsidR="00EA01F9" w:rsidRDefault="00000000">
          <w:pPr>
            <w:pStyle w:val="TOC2"/>
            <w:tabs>
              <w:tab w:val="left" w:pos="880"/>
              <w:tab w:val="right" w:leader="dot" w:pos="9350"/>
            </w:tabs>
            <w:rPr>
              <w:rFonts w:asciiTheme="minorHAnsi" w:hAnsiTheme="minorHAnsi"/>
              <w:noProof/>
              <w:kern w:val="2"/>
              <w:lang w:eastAsia="en-GB"/>
              <w14:ligatures w14:val="standardContextual"/>
            </w:rPr>
          </w:pPr>
          <w:hyperlink w:anchor="_Toc153259243" w:history="1">
            <w:r w:rsidR="00EA01F9" w:rsidRPr="00BA533C">
              <w:rPr>
                <w:rStyle w:val="Hyperlink"/>
                <w:noProof/>
              </w:rPr>
              <w:t>2.1</w:t>
            </w:r>
            <w:r w:rsidR="00EA01F9">
              <w:rPr>
                <w:rFonts w:asciiTheme="minorHAnsi" w:hAnsiTheme="minorHAnsi"/>
                <w:noProof/>
                <w:kern w:val="2"/>
                <w:lang w:eastAsia="en-GB"/>
                <w14:ligatures w14:val="standardContextual"/>
              </w:rPr>
              <w:tab/>
            </w:r>
            <w:r w:rsidR="00EA01F9" w:rsidRPr="00BA533C">
              <w:rPr>
                <w:rStyle w:val="Hyperlink"/>
                <w:noProof/>
              </w:rPr>
              <w:t>Network Topology</w:t>
            </w:r>
            <w:r w:rsidR="00EA01F9">
              <w:rPr>
                <w:noProof/>
                <w:webHidden/>
              </w:rPr>
              <w:tab/>
            </w:r>
            <w:r w:rsidR="00EA01F9">
              <w:rPr>
                <w:noProof/>
                <w:webHidden/>
              </w:rPr>
              <w:fldChar w:fldCharType="begin"/>
            </w:r>
            <w:r w:rsidR="00EA01F9">
              <w:rPr>
                <w:noProof/>
                <w:webHidden/>
              </w:rPr>
              <w:instrText xml:space="preserve"> PAGEREF _Toc153259243 \h </w:instrText>
            </w:r>
            <w:r w:rsidR="00EA01F9">
              <w:rPr>
                <w:noProof/>
                <w:webHidden/>
              </w:rPr>
            </w:r>
            <w:r w:rsidR="00EA01F9">
              <w:rPr>
                <w:noProof/>
                <w:webHidden/>
              </w:rPr>
              <w:fldChar w:fldCharType="separate"/>
            </w:r>
            <w:r w:rsidR="00EA01F9">
              <w:rPr>
                <w:noProof/>
                <w:webHidden/>
              </w:rPr>
              <w:t>2</w:t>
            </w:r>
            <w:r w:rsidR="00EA01F9">
              <w:rPr>
                <w:noProof/>
                <w:webHidden/>
              </w:rPr>
              <w:fldChar w:fldCharType="end"/>
            </w:r>
          </w:hyperlink>
        </w:p>
        <w:p w14:paraId="6688B80C" w14:textId="594623FC" w:rsidR="00EA01F9" w:rsidRDefault="00000000">
          <w:pPr>
            <w:pStyle w:val="TOC2"/>
            <w:tabs>
              <w:tab w:val="left" w:pos="880"/>
              <w:tab w:val="right" w:leader="dot" w:pos="9350"/>
            </w:tabs>
            <w:rPr>
              <w:rFonts w:asciiTheme="minorHAnsi" w:hAnsiTheme="minorHAnsi"/>
              <w:noProof/>
              <w:kern w:val="2"/>
              <w:lang w:eastAsia="en-GB"/>
              <w14:ligatures w14:val="standardContextual"/>
            </w:rPr>
          </w:pPr>
          <w:hyperlink w:anchor="_Toc153259244" w:history="1">
            <w:r w:rsidR="00EA01F9" w:rsidRPr="00BA533C">
              <w:rPr>
                <w:rStyle w:val="Hyperlink"/>
                <w:noProof/>
              </w:rPr>
              <w:t>2.2</w:t>
            </w:r>
            <w:r w:rsidR="00EA01F9">
              <w:rPr>
                <w:rFonts w:asciiTheme="minorHAnsi" w:hAnsiTheme="minorHAnsi"/>
                <w:noProof/>
                <w:kern w:val="2"/>
                <w:lang w:eastAsia="en-GB"/>
                <w14:ligatures w14:val="standardContextual"/>
              </w:rPr>
              <w:tab/>
            </w:r>
            <w:r w:rsidR="00EA01F9" w:rsidRPr="00BA533C">
              <w:rPr>
                <w:rStyle w:val="Hyperlink"/>
                <w:noProof/>
              </w:rPr>
              <w:t>Routing Table</w:t>
            </w:r>
            <w:r w:rsidR="00EA01F9">
              <w:rPr>
                <w:noProof/>
                <w:webHidden/>
              </w:rPr>
              <w:tab/>
            </w:r>
            <w:r w:rsidR="00EA01F9">
              <w:rPr>
                <w:noProof/>
                <w:webHidden/>
              </w:rPr>
              <w:fldChar w:fldCharType="begin"/>
            </w:r>
            <w:r w:rsidR="00EA01F9">
              <w:rPr>
                <w:noProof/>
                <w:webHidden/>
              </w:rPr>
              <w:instrText xml:space="preserve"> PAGEREF _Toc153259244 \h </w:instrText>
            </w:r>
            <w:r w:rsidR="00EA01F9">
              <w:rPr>
                <w:noProof/>
                <w:webHidden/>
              </w:rPr>
            </w:r>
            <w:r w:rsidR="00EA01F9">
              <w:rPr>
                <w:noProof/>
                <w:webHidden/>
              </w:rPr>
              <w:fldChar w:fldCharType="separate"/>
            </w:r>
            <w:r w:rsidR="00EA01F9">
              <w:rPr>
                <w:noProof/>
                <w:webHidden/>
              </w:rPr>
              <w:t>3</w:t>
            </w:r>
            <w:r w:rsidR="00EA01F9">
              <w:rPr>
                <w:noProof/>
                <w:webHidden/>
              </w:rPr>
              <w:fldChar w:fldCharType="end"/>
            </w:r>
          </w:hyperlink>
        </w:p>
        <w:p w14:paraId="2609865E" w14:textId="4EE1726C" w:rsidR="00EA01F9" w:rsidRDefault="00000000">
          <w:pPr>
            <w:pStyle w:val="TOC2"/>
            <w:tabs>
              <w:tab w:val="left" w:pos="880"/>
              <w:tab w:val="right" w:leader="dot" w:pos="9350"/>
            </w:tabs>
            <w:rPr>
              <w:rFonts w:asciiTheme="minorHAnsi" w:hAnsiTheme="minorHAnsi"/>
              <w:noProof/>
              <w:kern w:val="2"/>
              <w:lang w:eastAsia="en-GB"/>
              <w14:ligatures w14:val="standardContextual"/>
            </w:rPr>
          </w:pPr>
          <w:hyperlink w:anchor="_Toc153259245" w:history="1">
            <w:r w:rsidR="00EA01F9" w:rsidRPr="00BA533C">
              <w:rPr>
                <w:rStyle w:val="Hyperlink"/>
                <w:noProof/>
              </w:rPr>
              <w:t>2.3</w:t>
            </w:r>
            <w:r w:rsidR="00EA01F9">
              <w:rPr>
                <w:rFonts w:asciiTheme="minorHAnsi" w:hAnsiTheme="minorHAnsi"/>
                <w:noProof/>
                <w:kern w:val="2"/>
                <w:lang w:eastAsia="en-GB"/>
                <w14:ligatures w14:val="standardContextual"/>
              </w:rPr>
              <w:tab/>
            </w:r>
            <w:r w:rsidR="00EA01F9" w:rsidRPr="00BA533C">
              <w:rPr>
                <w:rStyle w:val="Hyperlink"/>
                <w:noProof/>
              </w:rPr>
              <w:t>Subnet Table</w:t>
            </w:r>
            <w:r w:rsidR="00EA01F9">
              <w:rPr>
                <w:noProof/>
                <w:webHidden/>
              </w:rPr>
              <w:tab/>
            </w:r>
            <w:r w:rsidR="00EA01F9">
              <w:rPr>
                <w:noProof/>
                <w:webHidden/>
              </w:rPr>
              <w:fldChar w:fldCharType="begin"/>
            </w:r>
            <w:r w:rsidR="00EA01F9">
              <w:rPr>
                <w:noProof/>
                <w:webHidden/>
              </w:rPr>
              <w:instrText xml:space="preserve"> PAGEREF _Toc153259245 \h </w:instrText>
            </w:r>
            <w:r w:rsidR="00EA01F9">
              <w:rPr>
                <w:noProof/>
                <w:webHidden/>
              </w:rPr>
            </w:r>
            <w:r w:rsidR="00EA01F9">
              <w:rPr>
                <w:noProof/>
                <w:webHidden/>
              </w:rPr>
              <w:fldChar w:fldCharType="separate"/>
            </w:r>
            <w:r w:rsidR="00EA01F9">
              <w:rPr>
                <w:noProof/>
                <w:webHidden/>
              </w:rPr>
              <w:t>4</w:t>
            </w:r>
            <w:r w:rsidR="00EA01F9">
              <w:rPr>
                <w:noProof/>
                <w:webHidden/>
              </w:rPr>
              <w:fldChar w:fldCharType="end"/>
            </w:r>
          </w:hyperlink>
        </w:p>
        <w:p w14:paraId="56748E1A" w14:textId="7C38E223" w:rsidR="00EA01F9" w:rsidRDefault="00000000">
          <w:pPr>
            <w:pStyle w:val="TOC1"/>
            <w:tabs>
              <w:tab w:val="left" w:pos="440"/>
              <w:tab w:val="right" w:leader="dot" w:pos="9350"/>
            </w:tabs>
            <w:rPr>
              <w:rFonts w:asciiTheme="minorHAnsi" w:hAnsiTheme="minorHAnsi"/>
              <w:noProof/>
              <w:kern w:val="2"/>
              <w:lang w:eastAsia="en-GB"/>
              <w14:ligatures w14:val="standardContextual"/>
            </w:rPr>
          </w:pPr>
          <w:hyperlink w:anchor="_Toc153259246" w:history="1">
            <w:r w:rsidR="00EA01F9" w:rsidRPr="00BA533C">
              <w:rPr>
                <w:rStyle w:val="Hyperlink"/>
                <w:noProof/>
              </w:rPr>
              <w:t>3</w:t>
            </w:r>
            <w:r w:rsidR="00EA01F9">
              <w:rPr>
                <w:rFonts w:asciiTheme="minorHAnsi" w:hAnsiTheme="minorHAnsi"/>
                <w:noProof/>
                <w:kern w:val="2"/>
                <w:lang w:eastAsia="en-GB"/>
                <w14:ligatures w14:val="standardContextual"/>
              </w:rPr>
              <w:tab/>
            </w:r>
            <w:r w:rsidR="00EA01F9" w:rsidRPr="00BA533C">
              <w:rPr>
                <w:rStyle w:val="Hyperlink"/>
                <w:noProof/>
              </w:rPr>
              <w:t>Networking Mapping Process</w:t>
            </w:r>
            <w:r w:rsidR="00EA01F9">
              <w:rPr>
                <w:noProof/>
                <w:webHidden/>
              </w:rPr>
              <w:tab/>
            </w:r>
            <w:r w:rsidR="00EA01F9">
              <w:rPr>
                <w:noProof/>
                <w:webHidden/>
              </w:rPr>
              <w:fldChar w:fldCharType="begin"/>
            </w:r>
            <w:r w:rsidR="00EA01F9">
              <w:rPr>
                <w:noProof/>
                <w:webHidden/>
              </w:rPr>
              <w:instrText xml:space="preserve"> PAGEREF _Toc153259246 \h </w:instrText>
            </w:r>
            <w:r w:rsidR="00EA01F9">
              <w:rPr>
                <w:noProof/>
                <w:webHidden/>
              </w:rPr>
            </w:r>
            <w:r w:rsidR="00EA01F9">
              <w:rPr>
                <w:noProof/>
                <w:webHidden/>
              </w:rPr>
              <w:fldChar w:fldCharType="separate"/>
            </w:r>
            <w:r w:rsidR="00EA01F9">
              <w:rPr>
                <w:noProof/>
                <w:webHidden/>
              </w:rPr>
              <w:t>6</w:t>
            </w:r>
            <w:r w:rsidR="00EA01F9">
              <w:rPr>
                <w:noProof/>
                <w:webHidden/>
              </w:rPr>
              <w:fldChar w:fldCharType="end"/>
            </w:r>
          </w:hyperlink>
        </w:p>
        <w:p w14:paraId="507C6000" w14:textId="2E717CCA" w:rsidR="00EA01F9" w:rsidRDefault="00000000">
          <w:pPr>
            <w:pStyle w:val="TOC2"/>
            <w:tabs>
              <w:tab w:val="left" w:pos="880"/>
              <w:tab w:val="right" w:leader="dot" w:pos="9350"/>
            </w:tabs>
            <w:rPr>
              <w:rFonts w:asciiTheme="minorHAnsi" w:hAnsiTheme="minorHAnsi"/>
              <w:noProof/>
              <w:kern w:val="2"/>
              <w:lang w:eastAsia="en-GB"/>
              <w14:ligatures w14:val="standardContextual"/>
            </w:rPr>
          </w:pPr>
          <w:hyperlink w:anchor="_Toc153259247" w:history="1">
            <w:r w:rsidR="00EA01F9" w:rsidRPr="00BA533C">
              <w:rPr>
                <w:rStyle w:val="Hyperlink"/>
                <w:noProof/>
              </w:rPr>
              <w:t>3.1</w:t>
            </w:r>
            <w:r w:rsidR="00EA01F9">
              <w:rPr>
                <w:rFonts w:asciiTheme="minorHAnsi" w:hAnsiTheme="minorHAnsi"/>
                <w:noProof/>
                <w:kern w:val="2"/>
                <w:lang w:eastAsia="en-GB"/>
                <w14:ligatures w14:val="standardContextual"/>
              </w:rPr>
              <w:tab/>
            </w:r>
            <w:r w:rsidR="00EA01F9" w:rsidRPr="00BA533C">
              <w:rPr>
                <w:rStyle w:val="Hyperlink"/>
                <w:noProof/>
              </w:rPr>
              <w:t>Original Scans</w:t>
            </w:r>
            <w:r w:rsidR="00EA01F9">
              <w:rPr>
                <w:noProof/>
                <w:webHidden/>
              </w:rPr>
              <w:tab/>
            </w:r>
            <w:r w:rsidR="00EA01F9">
              <w:rPr>
                <w:noProof/>
                <w:webHidden/>
              </w:rPr>
              <w:fldChar w:fldCharType="begin"/>
            </w:r>
            <w:r w:rsidR="00EA01F9">
              <w:rPr>
                <w:noProof/>
                <w:webHidden/>
              </w:rPr>
              <w:instrText xml:space="preserve"> PAGEREF _Toc153259247 \h </w:instrText>
            </w:r>
            <w:r w:rsidR="00EA01F9">
              <w:rPr>
                <w:noProof/>
                <w:webHidden/>
              </w:rPr>
            </w:r>
            <w:r w:rsidR="00EA01F9">
              <w:rPr>
                <w:noProof/>
                <w:webHidden/>
              </w:rPr>
              <w:fldChar w:fldCharType="separate"/>
            </w:r>
            <w:r w:rsidR="00EA01F9">
              <w:rPr>
                <w:noProof/>
                <w:webHidden/>
              </w:rPr>
              <w:t>6</w:t>
            </w:r>
            <w:r w:rsidR="00EA01F9">
              <w:rPr>
                <w:noProof/>
                <w:webHidden/>
              </w:rPr>
              <w:fldChar w:fldCharType="end"/>
            </w:r>
          </w:hyperlink>
        </w:p>
        <w:p w14:paraId="4E7BB0B2" w14:textId="6BFDAFF5" w:rsidR="00EA01F9" w:rsidRDefault="00000000">
          <w:pPr>
            <w:pStyle w:val="TOC2"/>
            <w:tabs>
              <w:tab w:val="left" w:pos="880"/>
              <w:tab w:val="right" w:leader="dot" w:pos="9350"/>
            </w:tabs>
            <w:rPr>
              <w:rFonts w:asciiTheme="minorHAnsi" w:hAnsiTheme="minorHAnsi"/>
              <w:noProof/>
              <w:kern w:val="2"/>
              <w:lang w:eastAsia="en-GB"/>
              <w14:ligatures w14:val="standardContextual"/>
            </w:rPr>
          </w:pPr>
          <w:hyperlink w:anchor="_Toc153259248" w:history="1">
            <w:r w:rsidR="00EA01F9" w:rsidRPr="00BA533C">
              <w:rPr>
                <w:rStyle w:val="Hyperlink"/>
                <w:noProof/>
              </w:rPr>
              <w:t>3.2</w:t>
            </w:r>
            <w:r w:rsidR="00EA01F9">
              <w:rPr>
                <w:rFonts w:asciiTheme="minorHAnsi" w:hAnsiTheme="minorHAnsi"/>
                <w:noProof/>
                <w:kern w:val="2"/>
                <w:lang w:eastAsia="en-GB"/>
                <w14:ligatures w14:val="standardContextual"/>
              </w:rPr>
              <w:tab/>
            </w:r>
            <w:r w:rsidR="00EA01F9" w:rsidRPr="00BA533C">
              <w:rPr>
                <w:rStyle w:val="Hyperlink"/>
                <w:noProof/>
              </w:rPr>
              <w:t>192.168.0.193</w:t>
            </w:r>
            <w:r w:rsidR="00EA01F9">
              <w:rPr>
                <w:noProof/>
                <w:webHidden/>
              </w:rPr>
              <w:tab/>
            </w:r>
            <w:r w:rsidR="00EA01F9">
              <w:rPr>
                <w:noProof/>
                <w:webHidden/>
              </w:rPr>
              <w:fldChar w:fldCharType="begin"/>
            </w:r>
            <w:r w:rsidR="00EA01F9">
              <w:rPr>
                <w:noProof/>
                <w:webHidden/>
              </w:rPr>
              <w:instrText xml:space="preserve"> PAGEREF _Toc153259248 \h </w:instrText>
            </w:r>
            <w:r w:rsidR="00EA01F9">
              <w:rPr>
                <w:noProof/>
                <w:webHidden/>
              </w:rPr>
            </w:r>
            <w:r w:rsidR="00EA01F9">
              <w:rPr>
                <w:noProof/>
                <w:webHidden/>
              </w:rPr>
              <w:fldChar w:fldCharType="separate"/>
            </w:r>
            <w:r w:rsidR="00EA01F9">
              <w:rPr>
                <w:noProof/>
                <w:webHidden/>
              </w:rPr>
              <w:t>8</w:t>
            </w:r>
            <w:r w:rsidR="00EA01F9">
              <w:rPr>
                <w:noProof/>
                <w:webHidden/>
              </w:rPr>
              <w:fldChar w:fldCharType="end"/>
            </w:r>
          </w:hyperlink>
        </w:p>
        <w:p w14:paraId="7A368E8D" w14:textId="3D6083F8" w:rsidR="00EA01F9" w:rsidRDefault="00000000">
          <w:pPr>
            <w:pStyle w:val="TOC3"/>
            <w:tabs>
              <w:tab w:val="left" w:pos="1320"/>
              <w:tab w:val="right" w:leader="dot" w:pos="9350"/>
            </w:tabs>
            <w:rPr>
              <w:rFonts w:asciiTheme="minorHAnsi" w:hAnsiTheme="minorHAnsi"/>
              <w:noProof/>
              <w:kern w:val="2"/>
              <w:lang w:eastAsia="en-GB"/>
              <w14:ligatures w14:val="standardContextual"/>
            </w:rPr>
          </w:pPr>
          <w:hyperlink w:anchor="_Toc153259249" w:history="1">
            <w:r w:rsidR="00EA01F9" w:rsidRPr="00BA533C">
              <w:rPr>
                <w:rStyle w:val="Hyperlink"/>
                <w:noProof/>
              </w:rPr>
              <w:t>3.2.1</w:t>
            </w:r>
            <w:r w:rsidR="00EA01F9">
              <w:rPr>
                <w:rFonts w:asciiTheme="minorHAnsi" w:hAnsiTheme="minorHAnsi"/>
                <w:noProof/>
                <w:kern w:val="2"/>
                <w:lang w:eastAsia="en-GB"/>
                <w14:ligatures w14:val="standardContextual"/>
              </w:rPr>
              <w:tab/>
            </w:r>
            <w:r w:rsidR="00EA01F9" w:rsidRPr="00BA533C">
              <w:rPr>
                <w:rStyle w:val="Hyperlink"/>
                <w:noProof/>
              </w:rPr>
              <w:t>172.16.221.0/24</w:t>
            </w:r>
            <w:r w:rsidR="00EA01F9">
              <w:rPr>
                <w:noProof/>
                <w:webHidden/>
              </w:rPr>
              <w:tab/>
            </w:r>
            <w:r w:rsidR="00EA01F9">
              <w:rPr>
                <w:noProof/>
                <w:webHidden/>
              </w:rPr>
              <w:fldChar w:fldCharType="begin"/>
            </w:r>
            <w:r w:rsidR="00EA01F9">
              <w:rPr>
                <w:noProof/>
                <w:webHidden/>
              </w:rPr>
              <w:instrText xml:space="preserve"> PAGEREF _Toc153259249 \h </w:instrText>
            </w:r>
            <w:r w:rsidR="00EA01F9">
              <w:rPr>
                <w:noProof/>
                <w:webHidden/>
              </w:rPr>
            </w:r>
            <w:r w:rsidR="00EA01F9">
              <w:rPr>
                <w:noProof/>
                <w:webHidden/>
              </w:rPr>
              <w:fldChar w:fldCharType="separate"/>
            </w:r>
            <w:r w:rsidR="00EA01F9">
              <w:rPr>
                <w:noProof/>
                <w:webHidden/>
              </w:rPr>
              <w:t>10</w:t>
            </w:r>
            <w:r w:rsidR="00EA01F9">
              <w:rPr>
                <w:noProof/>
                <w:webHidden/>
              </w:rPr>
              <w:fldChar w:fldCharType="end"/>
            </w:r>
          </w:hyperlink>
        </w:p>
        <w:p w14:paraId="1A07BB06" w14:textId="3BAFF9E9" w:rsidR="00EA01F9" w:rsidRDefault="00000000">
          <w:pPr>
            <w:pStyle w:val="TOC2"/>
            <w:tabs>
              <w:tab w:val="left" w:pos="880"/>
              <w:tab w:val="right" w:leader="dot" w:pos="9350"/>
            </w:tabs>
            <w:rPr>
              <w:rFonts w:asciiTheme="minorHAnsi" w:hAnsiTheme="minorHAnsi"/>
              <w:noProof/>
              <w:kern w:val="2"/>
              <w:lang w:eastAsia="en-GB"/>
              <w14:ligatures w14:val="standardContextual"/>
            </w:rPr>
          </w:pPr>
          <w:hyperlink w:anchor="_Toc153259250" w:history="1">
            <w:r w:rsidR="00EA01F9" w:rsidRPr="00BA533C">
              <w:rPr>
                <w:rStyle w:val="Hyperlink"/>
                <w:noProof/>
              </w:rPr>
              <w:t>3.3</w:t>
            </w:r>
            <w:r w:rsidR="00EA01F9">
              <w:rPr>
                <w:rFonts w:asciiTheme="minorHAnsi" w:hAnsiTheme="minorHAnsi"/>
                <w:noProof/>
                <w:kern w:val="2"/>
                <w:lang w:eastAsia="en-GB"/>
                <w14:ligatures w14:val="standardContextual"/>
              </w:rPr>
              <w:tab/>
            </w:r>
            <w:r w:rsidR="00EA01F9" w:rsidRPr="00BA533C">
              <w:rPr>
                <w:rStyle w:val="Hyperlink"/>
                <w:noProof/>
              </w:rPr>
              <w:t>192.168.0.210</w:t>
            </w:r>
            <w:r w:rsidR="00EA01F9">
              <w:rPr>
                <w:noProof/>
                <w:webHidden/>
              </w:rPr>
              <w:tab/>
            </w:r>
            <w:r w:rsidR="00EA01F9">
              <w:rPr>
                <w:noProof/>
                <w:webHidden/>
              </w:rPr>
              <w:fldChar w:fldCharType="begin"/>
            </w:r>
            <w:r w:rsidR="00EA01F9">
              <w:rPr>
                <w:noProof/>
                <w:webHidden/>
              </w:rPr>
              <w:instrText xml:space="preserve"> PAGEREF _Toc153259250 \h </w:instrText>
            </w:r>
            <w:r w:rsidR="00EA01F9">
              <w:rPr>
                <w:noProof/>
                <w:webHidden/>
              </w:rPr>
            </w:r>
            <w:r w:rsidR="00EA01F9">
              <w:rPr>
                <w:noProof/>
                <w:webHidden/>
              </w:rPr>
              <w:fldChar w:fldCharType="separate"/>
            </w:r>
            <w:r w:rsidR="00EA01F9">
              <w:rPr>
                <w:noProof/>
                <w:webHidden/>
              </w:rPr>
              <w:t>13</w:t>
            </w:r>
            <w:r w:rsidR="00EA01F9">
              <w:rPr>
                <w:noProof/>
                <w:webHidden/>
              </w:rPr>
              <w:fldChar w:fldCharType="end"/>
            </w:r>
          </w:hyperlink>
        </w:p>
        <w:p w14:paraId="359E9C23" w14:textId="41D6516D" w:rsidR="00EA01F9" w:rsidRDefault="00000000">
          <w:pPr>
            <w:pStyle w:val="TOC2"/>
            <w:tabs>
              <w:tab w:val="left" w:pos="880"/>
              <w:tab w:val="right" w:leader="dot" w:pos="9350"/>
            </w:tabs>
            <w:rPr>
              <w:rFonts w:asciiTheme="minorHAnsi" w:hAnsiTheme="minorHAnsi"/>
              <w:noProof/>
              <w:kern w:val="2"/>
              <w:lang w:eastAsia="en-GB"/>
              <w14:ligatures w14:val="standardContextual"/>
            </w:rPr>
          </w:pPr>
          <w:hyperlink w:anchor="_Toc153259251" w:history="1">
            <w:r w:rsidR="00EA01F9" w:rsidRPr="00BA533C">
              <w:rPr>
                <w:rStyle w:val="Hyperlink"/>
                <w:noProof/>
              </w:rPr>
              <w:t>3.4</w:t>
            </w:r>
            <w:r w:rsidR="00EA01F9">
              <w:rPr>
                <w:rFonts w:asciiTheme="minorHAnsi" w:hAnsiTheme="minorHAnsi"/>
                <w:noProof/>
                <w:kern w:val="2"/>
                <w:lang w:eastAsia="en-GB"/>
                <w14:ligatures w14:val="standardContextual"/>
              </w:rPr>
              <w:tab/>
            </w:r>
            <w:r w:rsidR="00EA01F9" w:rsidRPr="00BA533C">
              <w:rPr>
                <w:rStyle w:val="Hyperlink"/>
                <w:noProof/>
              </w:rPr>
              <w:t>192.168.0.226</w:t>
            </w:r>
            <w:r w:rsidR="00EA01F9">
              <w:rPr>
                <w:noProof/>
                <w:webHidden/>
              </w:rPr>
              <w:tab/>
            </w:r>
            <w:r w:rsidR="00EA01F9">
              <w:rPr>
                <w:noProof/>
                <w:webHidden/>
              </w:rPr>
              <w:fldChar w:fldCharType="begin"/>
            </w:r>
            <w:r w:rsidR="00EA01F9">
              <w:rPr>
                <w:noProof/>
                <w:webHidden/>
              </w:rPr>
              <w:instrText xml:space="preserve"> PAGEREF _Toc153259251 \h </w:instrText>
            </w:r>
            <w:r w:rsidR="00EA01F9">
              <w:rPr>
                <w:noProof/>
                <w:webHidden/>
              </w:rPr>
            </w:r>
            <w:r w:rsidR="00EA01F9">
              <w:rPr>
                <w:noProof/>
                <w:webHidden/>
              </w:rPr>
              <w:fldChar w:fldCharType="separate"/>
            </w:r>
            <w:r w:rsidR="00EA01F9">
              <w:rPr>
                <w:noProof/>
                <w:webHidden/>
              </w:rPr>
              <w:t>16</w:t>
            </w:r>
            <w:r w:rsidR="00EA01F9">
              <w:rPr>
                <w:noProof/>
                <w:webHidden/>
              </w:rPr>
              <w:fldChar w:fldCharType="end"/>
            </w:r>
          </w:hyperlink>
        </w:p>
        <w:p w14:paraId="20D8C515" w14:textId="346EBAC5" w:rsidR="00EA01F9" w:rsidRDefault="00000000">
          <w:pPr>
            <w:pStyle w:val="TOC3"/>
            <w:tabs>
              <w:tab w:val="left" w:pos="1320"/>
              <w:tab w:val="right" w:leader="dot" w:pos="9350"/>
            </w:tabs>
            <w:rPr>
              <w:rFonts w:asciiTheme="minorHAnsi" w:hAnsiTheme="minorHAnsi"/>
              <w:noProof/>
              <w:kern w:val="2"/>
              <w:lang w:eastAsia="en-GB"/>
              <w14:ligatures w14:val="standardContextual"/>
            </w:rPr>
          </w:pPr>
          <w:hyperlink w:anchor="_Toc153259252" w:history="1">
            <w:r w:rsidR="00EA01F9" w:rsidRPr="00BA533C">
              <w:rPr>
                <w:rStyle w:val="Hyperlink"/>
                <w:noProof/>
              </w:rPr>
              <w:t>3.4.1</w:t>
            </w:r>
            <w:r w:rsidR="00EA01F9">
              <w:rPr>
                <w:rFonts w:asciiTheme="minorHAnsi" w:hAnsiTheme="minorHAnsi"/>
                <w:noProof/>
                <w:kern w:val="2"/>
                <w:lang w:eastAsia="en-GB"/>
                <w14:ligatures w14:val="standardContextual"/>
              </w:rPr>
              <w:tab/>
            </w:r>
            <w:r w:rsidR="00EA01F9" w:rsidRPr="00BA533C">
              <w:rPr>
                <w:rStyle w:val="Hyperlink"/>
                <w:noProof/>
              </w:rPr>
              <w:t>192.168.0.34/27</w:t>
            </w:r>
            <w:r w:rsidR="00EA01F9">
              <w:rPr>
                <w:noProof/>
                <w:webHidden/>
              </w:rPr>
              <w:tab/>
            </w:r>
            <w:r w:rsidR="00EA01F9">
              <w:rPr>
                <w:noProof/>
                <w:webHidden/>
              </w:rPr>
              <w:fldChar w:fldCharType="begin"/>
            </w:r>
            <w:r w:rsidR="00EA01F9">
              <w:rPr>
                <w:noProof/>
                <w:webHidden/>
              </w:rPr>
              <w:instrText xml:space="preserve"> PAGEREF _Toc153259252 \h </w:instrText>
            </w:r>
            <w:r w:rsidR="00EA01F9">
              <w:rPr>
                <w:noProof/>
                <w:webHidden/>
              </w:rPr>
            </w:r>
            <w:r w:rsidR="00EA01F9">
              <w:rPr>
                <w:noProof/>
                <w:webHidden/>
              </w:rPr>
              <w:fldChar w:fldCharType="separate"/>
            </w:r>
            <w:r w:rsidR="00EA01F9">
              <w:rPr>
                <w:noProof/>
                <w:webHidden/>
              </w:rPr>
              <w:t>17</w:t>
            </w:r>
            <w:r w:rsidR="00EA01F9">
              <w:rPr>
                <w:noProof/>
                <w:webHidden/>
              </w:rPr>
              <w:fldChar w:fldCharType="end"/>
            </w:r>
          </w:hyperlink>
        </w:p>
        <w:p w14:paraId="370D6C5A" w14:textId="3BA16C54" w:rsidR="00EA01F9" w:rsidRDefault="00000000">
          <w:pPr>
            <w:pStyle w:val="TOC3"/>
            <w:tabs>
              <w:tab w:val="left" w:pos="1320"/>
              <w:tab w:val="right" w:leader="dot" w:pos="9350"/>
            </w:tabs>
            <w:rPr>
              <w:rFonts w:asciiTheme="minorHAnsi" w:hAnsiTheme="minorHAnsi"/>
              <w:noProof/>
              <w:kern w:val="2"/>
              <w:lang w:eastAsia="en-GB"/>
              <w14:ligatures w14:val="standardContextual"/>
            </w:rPr>
          </w:pPr>
          <w:hyperlink w:anchor="_Toc153259253" w:history="1">
            <w:r w:rsidR="00EA01F9" w:rsidRPr="00BA533C">
              <w:rPr>
                <w:rStyle w:val="Hyperlink"/>
                <w:noProof/>
              </w:rPr>
              <w:t>3.4.2</w:t>
            </w:r>
            <w:r w:rsidR="00EA01F9">
              <w:rPr>
                <w:rFonts w:asciiTheme="minorHAnsi" w:hAnsiTheme="minorHAnsi"/>
                <w:noProof/>
                <w:kern w:val="2"/>
                <w:lang w:eastAsia="en-GB"/>
                <w14:ligatures w14:val="standardContextual"/>
              </w:rPr>
              <w:tab/>
            </w:r>
            <w:r w:rsidR="00EA01F9" w:rsidRPr="00BA533C">
              <w:rPr>
                <w:rStyle w:val="Hyperlink"/>
                <w:noProof/>
              </w:rPr>
              <w:t>192.168.0.229/30</w:t>
            </w:r>
            <w:r w:rsidR="00EA01F9">
              <w:rPr>
                <w:noProof/>
                <w:webHidden/>
              </w:rPr>
              <w:tab/>
            </w:r>
            <w:r w:rsidR="00EA01F9">
              <w:rPr>
                <w:noProof/>
                <w:webHidden/>
              </w:rPr>
              <w:fldChar w:fldCharType="begin"/>
            </w:r>
            <w:r w:rsidR="00EA01F9">
              <w:rPr>
                <w:noProof/>
                <w:webHidden/>
              </w:rPr>
              <w:instrText xml:space="preserve"> PAGEREF _Toc153259253 \h </w:instrText>
            </w:r>
            <w:r w:rsidR="00EA01F9">
              <w:rPr>
                <w:noProof/>
                <w:webHidden/>
              </w:rPr>
            </w:r>
            <w:r w:rsidR="00EA01F9">
              <w:rPr>
                <w:noProof/>
                <w:webHidden/>
              </w:rPr>
              <w:fldChar w:fldCharType="separate"/>
            </w:r>
            <w:r w:rsidR="00EA01F9">
              <w:rPr>
                <w:noProof/>
                <w:webHidden/>
              </w:rPr>
              <w:t>23</w:t>
            </w:r>
            <w:r w:rsidR="00EA01F9">
              <w:rPr>
                <w:noProof/>
                <w:webHidden/>
              </w:rPr>
              <w:fldChar w:fldCharType="end"/>
            </w:r>
          </w:hyperlink>
        </w:p>
        <w:p w14:paraId="19029B9A" w14:textId="36ABB242" w:rsidR="00EA01F9" w:rsidRDefault="00000000">
          <w:pPr>
            <w:pStyle w:val="TOC2"/>
            <w:tabs>
              <w:tab w:val="left" w:pos="880"/>
              <w:tab w:val="right" w:leader="dot" w:pos="9350"/>
            </w:tabs>
            <w:rPr>
              <w:rFonts w:asciiTheme="minorHAnsi" w:hAnsiTheme="minorHAnsi"/>
              <w:noProof/>
              <w:kern w:val="2"/>
              <w:lang w:eastAsia="en-GB"/>
              <w14:ligatures w14:val="standardContextual"/>
            </w:rPr>
          </w:pPr>
          <w:hyperlink w:anchor="_Toc153259254" w:history="1">
            <w:r w:rsidR="00EA01F9" w:rsidRPr="00BA533C">
              <w:rPr>
                <w:rStyle w:val="Hyperlink"/>
                <w:noProof/>
              </w:rPr>
              <w:t>3.5</w:t>
            </w:r>
            <w:r w:rsidR="00EA01F9">
              <w:rPr>
                <w:rFonts w:asciiTheme="minorHAnsi" w:hAnsiTheme="minorHAnsi"/>
                <w:noProof/>
                <w:kern w:val="2"/>
                <w:lang w:eastAsia="en-GB"/>
                <w14:ligatures w14:val="standardContextual"/>
              </w:rPr>
              <w:tab/>
            </w:r>
            <w:r w:rsidR="00EA01F9" w:rsidRPr="00BA533C">
              <w:rPr>
                <w:rStyle w:val="Hyperlink"/>
                <w:noProof/>
              </w:rPr>
              <w:t>192.168.0.230</w:t>
            </w:r>
            <w:r w:rsidR="00EA01F9">
              <w:rPr>
                <w:noProof/>
                <w:webHidden/>
              </w:rPr>
              <w:tab/>
            </w:r>
            <w:r w:rsidR="00EA01F9">
              <w:rPr>
                <w:noProof/>
                <w:webHidden/>
              </w:rPr>
              <w:fldChar w:fldCharType="begin"/>
            </w:r>
            <w:r w:rsidR="00EA01F9">
              <w:rPr>
                <w:noProof/>
                <w:webHidden/>
              </w:rPr>
              <w:instrText xml:space="preserve"> PAGEREF _Toc153259254 \h </w:instrText>
            </w:r>
            <w:r w:rsidR="00EA01F9">
              <w:rPr>
                <w:noProof/>
                <w:webHidden/>
              </w:rPr>
            </w:r>
            <w:r w:rsidR="00EA01F9">
              <w:rPr>
                <w:noProof/>
                <w:webHidden/>
              </w:rPr>
              <w:fldChar w:fldCharType="separate"/>
            </w:r>
            <w:r w:rsidR="00EA01F9">
              <w:rPr>
                <w:noProof/>
                <w:webHidden/>
              </w:rPr>
              <w:t>25</w:t>
            </w:r>
            <w:r w:rsidR="00EA01F9">
              <w:rPr>
                <w:noProof/>
                <w:webHidden/>
              </w:rPr>
              <w:fldChar w:fldCharType="end"/>
            </w:r>
          </w:hyperlink>
        </w:p>
        <w:p w14:paraId="141833CC" w14:textId="69D736AE" w:rsidR="00EA01F9" w:rsidRDefault="00000000">
          <w:pPr>
            <w:pStyle w:val="TOC3"/>
            <w:tabs>
              <w:tab w:val="left" w:pos="1320"/>
              <w:tab w:val="right" w:leader="dot" w:pos="9350"/>
            </w:tabs>
            <w:rPr>
              <w:rFonts w:asciiTheme="minorHAnsi" w:hAnsiTheme="minorHAnsi"/>
              <w:noProof/>
              <w:kern w:val="2"/>
              <w:lang w:eastAsia="en-GB"/>
              <w14:ligatures w14:val="standardContextual"/>
            </w:rPr>
          </w:pPr>
          <w:hyperlink w:anchor="_Toc153259255" w:history="1">
            <w:r w:rsidR="00EA01F9" w:rsidRPr="00BA533C">
              <w:rPr>
                <w:rStyle w:val="Hyperlink"/>
                <w:noProof/>
              </w:rPr>
              <w:t>3.5.1</w:t>
            </w:r>
            <w:r w:rsidR="00EA01F9">
              <w:rPr>
                <w:rFonts w:asciiTheme="minorHAnsi" w:hAnsiTheme="minorHAnsi"/>
                <w:noProof/>
                <w:kern w:val="2"/>
                <w:lang w:eastAsia="en-GB"/>
                <w14:ligatures w14:val="standardContextual"/>
              </w:rPr>
              <w:tab/>
            </w:r>
            <w:r w:rsidR="00EA01F9" w:rsidRPr="00BA533C">
              <w:rPr>
                <w:rStyle w:val="Hyperlink"/>
                <w:noProof/>
              </w:rPr>
              <w:t>192.168.0.128/27</w:t>
            </w:r>
            <w:r w:rsidR="00EA01F9">
              <w:rPr>
                <w:noProof/>
                <w:webHidden/>
              </w:rPr>
              <w:tab/>
            </w:r>
            <w:r w:rsidR="00EA01F9">
              <w:rPr>
                <w:noProof/>
                <w:webHidden/>
              </w:rPr>
              <w:fldChar w:fldCharType="begin"/>
            </w:r>
            <w:r w:rsidR="00EA01F9">
              <w:rPr>
                <w:noProof/>
                <w:webHidden/>
              </w:rPr>
              <w:instrText xml:space="preserve"> PAGEREF _Toc153259255 \h </w:instrText>
            </w:r>
            <w:r w:rsidR="00EA01F9">
              <w:rPr>
                <w:noProof/>
                <w:webHidden/>
              </w:rPr>
            </w:r>
            <w:r w:rsidR="00EA01F9">
              <w:rPr>
                <w:noProof/>
                <w:webHidden/>
              </w:rPr>
              <w:fldChar w:fldCharType="separate"/>
            </w:r>
            <w:r w:rsidR="00EA01F9">
              <w:rPr>
                <w:noProof/>
                <w:webHidden/>
              </w:rPr>
              <w:t>25</w:t>
            </w:r>
            <w:r w:rsidR="00EA01F9">
              <w:rPr>
                <w:noProof/>
                <w:webHidden/>
              </w:rPr>
              <w:fldChar w:fldCharType="end"/>
            </w:r>
          </w:hyperlink>
        </w:p>
        <w:p w14:paraId="7F87CC35" w14:textId="1D6E7E14" w:rsidR="00EA01F9" w:rsidRDefault="00000000">
          <w:pPr>
            <w:pStyle w:val="TOC3"/>
            <w:tabs>
              <w:tab w:val="left" w:pos="1320"/>
              <w:tab w:val="right" w:leader="dot" w:pos="9350"/>
            </w:tabs>
            <w:rPr>
              <w:rFonts w:asciiTheme="minorHAnsi" w:hAnsiTheme="minorHAnsi"/>
              <w:noProof/>
              <w:kern w:val="2"/>
              <w:lang w:eastAsia="en-GB"/>
              <w14:ligatures w14:val="standardContextual"/>
            </w:rPr>
          </w:pPr>
          <w:hyperlink w:anchor="_Toc153259256" w:history="1">
            <w:r w:rsidR="00EA01F9" w:rsidRPr="00BA533C">
              <w:rPr>
                <w:rStyle w:val="Hyperlink"/>
                <w:noProof/>
              </w:rPr>
              <w:t>3.5.2</w:t>
            </w:r>
            <w:r w:rsidR="00EA01F9">
              <w:rPr>
                <w:rFonts w:asciiTheme="minorHAnsi" w:hAnsiTheme="minorHAnsi"/>
                <w:noProof/>
                <w:kern w:val="2"/>
                <w:lang w:eastAsia="en-GB"/>
                <w14:ligatures w14:val="standardContextual"/>
              </w:rPr>
              <w:tab/>
            </w:r>
            <w:r w:rsidR="00EA01F9" w:rsidRPr="00BA533C">
              <w:rPr>
                <w:rStyle w:val="Hyperlink"/>
                <w:noProof/>
              </w:rPr>
              <w:t>192.168.0.240/30</w:t>
            </w:r>
            <w:r w:rsidR="00EA01F9">
              <w:rPr>
                <w:noProof/>
                <w:webHidden/>
              </w:rPr>
              <w:tab/>
            </w:r>
            <w:r w:rsidR="00EA01F9">
              <w:rPr>
                <w:noProof/>
                <w:webHidden/>
              </w:rPr>
              <w:fldChar w:fldCharType="begin"/>
            </w:r>
            <w:r w:rsidR="00EA01F9">
              <w:rPr>
                <w:noProof/>
                <w:webHidden/>
              </w:rPr>
              <w:instrText xml:space="preserve"> PAGEREF _Toc153259256 \h </w:instrText>
            </w:r>
            <w:r w:rsidR="00EA01F9">
              <w:rPr>
                <w:noProof/>
                <w:webHidden/>
              </w:rPr>
            </w:r>
            <w:r w:rsidR="00EA01F9">
              <w:rPr>
                <w:noProof/>
                <w:webHidden/>
              </w:rPr>
              <w:fldChar w:fldCharType="separate"/>
            </w:r>
            <w:r w:rsidR="00EA01F9">
              <w:rPr>
                <w:noProof/>
                <w:webHidden/>
              </w:rPr>
              <w:t>28</w:t>
            </w:r>
            <w:r w:rsidR="00EA01F9">
              <w:rPr>
                <w:noProof/>
                <w:webHidden/>
              </w:rPr>
              <w:fldChar w:fldCharType="end"/>
            </w:r>
          </w:hyperlink>
        </w:p>
        <w:p w14:paraId="17B208D0" w14:textId="43E6C3B0" w:rsidR="00EA01F9" w:rsidRDefault="00000000">
          <w:pPr>
            <w:pStyle w:val="TOC3"/>
            <w:tabs>
              <w:tab w:val="left" w:pos="1320"/>
              <w:tab w:val="right" w:leader="dot" w:pos="9350"/>
            </w:tabs>
            <w:rPr>
              <w:rFonts w:asciiTheme="minorHAnsi" w:hAnsiTheme="minorHAnsi"/>
              <w:noProof/>
              <w:kern w:val="2"/>
              <w:lang w:eastAsia="en-GB"/>
              <w14:ligatures w14:val="standardContextual"/>
            </w:rPr>
          </w:pPr>
          <w:hyperlink w:anchor="_Toc153259257" w:history="1">
            <w:r w:rsidR="00EA01F9" w:rsidRPr="00BA533C">
              <w:rPr>
                <w:rStyle w:val="Hyperlink"/>
                <w:noProof/>
              </w:rPr>
              <w:t>3.5.3</w:t>
            </w:r>
            <w:r w:rsidR="00EA01F9">
              <w:rPr>
                <w:rFonts w:asciiTheme="minorHAnsi" w:hAnsiTheme="minorHAnsi"/>
                <w:noProof/>
                <w:kern w:val="2"/>
                <w:lang w:eastAsia="en-GB"/>
                <w14:ligatures w14:val="standardContextual"/>
              </w:rPr>
              <w:tab/>
            </w:r>
            <w:r w:rsidR="00EA01F9" w:rsidRPr="00BA533C">
              <w:rPr>
                <w:rStyle w:val="Hyperlink"/>
                <w:noProof/>
              </w:rPr>
              <w:t>192.168.0.98/27</w:t>
            </w:r>
            <w:r w:rsidR="00EA01F9">
              <w:rPr>
                <w:noProof/>
                <w:webHidden/>
              </w:rPr>
              <w:tab/>
            </w:r>
            <w:r w:rsidR="00EA01F9">
              <w:rPr>
                <w:noProof/>
                <w:webHidden/>
              </w:rPr>
              <w:fldChar w:fldCharType="begin"/>
            </w:r>
            <w:r w:rsidR="00EA01F9">
              <w:rPr>
                <w:noProof/>
                <w:webHidden/>
              </w:rPr>
              <w:instrText xml:space="preserve"> PAGEREF _Toc153259257 \h </w:instrText>
            </w:r>
            <w:r w:rsidR="00EA01F9">
              <w:rPr>
                <w:noProof/>
                <w:webHidden/>
              </w:rPr>
            </w:r>
            <w:r w:rsidR="00EA01F9">
              <w:rPr>
                <w:noProof/>
                <w:webHidden/>
              </w:rPr>
              <w:fldChar w:fldCharType="separate"/>
            </w:r>
            <w:r w:rsidR="00EA01F9">
              <w:rPr>
                <w:noProof/>
                <w:webHidden/>
              </w:rPr>
              <w:t>34</w:t>
            </w:r>
            <w:r w:rsidR="00EA01F9">
              <w:rPr>
                <w:noProof/>
                <w:webHidden/>
              </w:rPr>
              <w:fldChar w:fldCharType="end"/>
            </w:r>
          </w:hyperlink>
        </w:p>
        <w:p w14:paraId="2408DB45" w14:textId="5B719D34" w:rsidR="00EA01F9" w:rsidRDefault="00000000">
          <w:pPr>
            <w:pStyle w:val="TOC2"/>
            <w:tabs>
              <w:tab w:val="left" w:pos="880"/>
              <w:tab w:val="right" w:leader="dot" w:pos="9350"/>
            </w:tabs>
            <w:rPr>
              <w:rFonts w:asciiTheme="minorHAnsi" w:hAnsiTheme="minorHAnsi"/>
              <w:noProof/>
              <w:kern w:val="2"/>
              <w:lang w:eastAsia="en-GB"/>
              <w14:ligatures w14:val="standardContextual"/>
            </w:rPr>
          </w:pPr>
          <w:hyperlink w:anchor="_Toc153259258" w:history="1">
            <w:r w:rsidR="00EA01F9" w:rsidRPr="00BA533C">
              <w:rPr>
                <w:rStyle w:val="Hyperlink"/>
                <w:noProof/>
              </w:rPr>
              <w:t>3.6</w:t>
            </w:r>
            <w:r w:rsidR="00EA01F9">
              <w:rPr>
                <w:rFonts w:asciiTheme="minorHAnsi" w:hAnsiTheme="minorHAnsi"/>
                <w:noProof/>
                <w:kern w:val="2"/>
                <w:lang w:eastAsia="en-GB"/>
                <w14:ligatures w14:val="standardContextual"/>
              </w:rPr>
              <w:tab/>
            </w:r>
            <w:r w:rsidR="00EA01F9" w:rsidRPr="00BA533C">
              <w:rPr>
                <w:rStyle w:val="Hyperlink"/>
                <w:noProof/>
              </w:rPr>
              <w:t>192.168.0.97</w:t>
            </w:r>
            <w:r w:rsidR="00EA01F9">
              <w:rPr>
                <w:noProof/>
                <w:webHidden/>
              </w:rPr>
              <w:tab/>
            </w:r>
            <w:r w:rsidR="00EA01F9">
              <w:rPr>
                <w:noProof/>
                <w:webHidden/>
              </w:rPr>
              <w:fldChar w:fldCharType="begin"/>
            </w:r>
            <w:r w:rsidR="00EA01F9">
              <w:rPr>
                <w:noProof/>
                <w:webHidden/>
              </w:rPr>
              <w:instrText xml:space="preserve"> PAGEREF _Toc153259258 \h </w:instrText>
            </w:r>
            <w:r w:rsidR="00EA01F9">
              <w:rPr>
                <w:noProof/>
                <w:webHidden/>
              </w:rPr>
            </w:r>
            <w:r w:rsidR="00EA01F9">
              <w:rPr>
                <w:noProof/>
                <w:webHidden/>
              </w:rPr>
              <w:fldChar w:fldCharType="separate"/>
            </w:r>
            <w:r w:rsidR="00EA01F9">
              <w:rPr>
                <w:noProof/>
                <w:webHidden/>
              </w:rPr>
              <w:t>36</w:t>
            </w:r>
            <w:r w:rsidR="00EA01F9">
              <w:rPr>
                <w:noProof/>
                <w:webHidden/>
              </w:rPr>
              <w:fldChar w:fldCharType="end"/>
            </w:r>
          </w:hyperlink>
        </w:p>
        <w:p w14:paraId="02D0B964" w14:textId="3E5A8603" w:rsidR="00EA01F9" w:rsidRDefault="00000000">
          <w:pPr>
            <w:pStyle w:val="TOC3"/>
            <w:tabs>
              <w:tab w:val="left" w:pos="1320"/>
              <w:tab w:val="right" w:leader="dot" w:pos="9350"/>
            </w:tabs>
            <w:rPr>
              <w:rFonts w:asciiTheme="minorHAnsi" w:hAnsiTheme="minorHAnsi"/>
              <w:noProof/>
              <w:kern w:val="2"/>
              <w:lang w:eastAsia="en-GB"/>
              <w14:ligatures w14:val="standardContextual"/>
            </w:rPr>
          </w:pPr>
          <w:hyperlink w:anchor="_Toc153259259" w:history="1">
            <w:r w:rsidR="00EA01F9" w:rsidRPr="00BA533C">
              <w:rPr>
                <w:rStyle w:val="Hyperlink"/>
                <w:noProof/>
              </w:rPr>
              <w:t>3.6.1</w:t>
            </w:r>
            <w:r w:rsidR="00EA01F9">
              <w:rPr>
                <w:rFonts w:asciiTheme="minorHAnsi" w:hAnsiTheme="minorHAnsi"/>
                <w:noProof/>
                <w:kern w:val="2"/>
                <w:lang w:eastAsia="en-GB"/>
                <w14:ligatures w14:val="standardContextual"/>
              </w:rPr>
              <w:tab/>
            </w:r>
            <w:r w:rsidR="00EA01F9" w:rsidRPr="00BA533C">
              <w:rPr>
                <w:rStyle w:val="Hyperlink"/>
                <w:noProof/>
              </w:rPr>
              <w:t>192.168.0.64/27</w:t>
            </w:r>
            <w:r w:rsidR="00EA01F9">
              <w:rPr>
                <w:noProof/>
                <w:webHidden/>
              </w:rPr>
              <w:tab/>
            </w:r>
            <w:r w:rsidR="00EA01F9">
              <w:rPr>
                <w:noProof/>
                <w:webHidden/>
              </w:rPr>
              <w:fldChar w:fldCharType="begin"/>
            </w:r>
            <w:r w:rsidR="00EA01F9">
              <w:rPr>
                <w:noProof/>
                <w:webHidden/>
              </w:rPr>
              <w:instrText xml:space="preserve"> PAGEREF _Toc153259259 \h </w:instrText>
            </w:r>
            <w:r w:rsidR="00EA01F9">
              <w:rPr>
                <w:noProof/>
                <w:webHidden/>
              </w:rPr>
            </w:r>
            <w:r w:rsidR="00EA01F9">
              <w:rPr>
                <w:noProof/>
                <w:webHidden/>
              </w:rPr>
              <w:fldChar w:fldCharType="separate"/>
            </w:r>
            <w:r w:rsidR="00EA01F9">
              <w:rPr>
                <w:noProof/>
                <w:webHidden/>
              </w:rPr>
              <w:t>37</w:t>
            </w:r>
            <w:r w:rsidR="00EA01F9">
              <w:rPr>
                <w:noProof/>
                <w:webHidden/>
              </w:rPr>
              <w:fldChar w:fldCharType="end"/>
            </w:r>
          </w:hyperlink>
        </w:p>
        <w:p w14:paraId="1C64E435" w14:textId="0DF9B644" w:rsidR="00EA01F9" w:rsidRDefault="00000000">
          <w:pPr>
            <w:pStyle w:val="TOC1"/>
            <w:tabs>
              <w:tab w:val="left" w:pos="440"/>
              <w:tab w:val="right" w:leader="dot" w:pos="9350"/>
            </w:tabs>
            <w:rPr>
              <w:rFonts w:asciiTheme="minorHAnsi" w:hAnsiTheme="minorHAnsi"/>
              <w:noProof/>
              <w:kern w:val="2"/>
              <w:lang w:eastAsia="en-GB"/>
              <w14:ligatures w14:val="standardContextual"/>
            </w:rPr>
          </w:pPr>
          <w:hyperlink w:anchor="_Toc153259260" w:history="1">
            <w:r w:rsidR="00EA01F9" w:rsidRPr="00BA533C">
              <w:rPr>
                <w:rStyle w:val="Hyperlink"/>
                <w:noProof/>
                <w:lang w:eastAsia="en-US"/>
              </w:rPr>
              <w:t>4</w:t>
            </w:r>
            <w:r w:rsidR="00EA01F9">
              <w:rPr>
                <w:rFonts w:asciiTheme="minorHAnsi" w:hAnsiTheme="minorHAnsi"/>
                <w:noProof/>
                <w:kern w:val="2"/>
                <w:lang w:eastAsia="en-GB"/>
                <w14:ligatures w14:val="standardContextual"/>
              </w:rPr>
              <w:tab/>
            </w:r>
            <w:r w:rsidR="00EA01F9" w:rsidRPr="00BA533C">
              <w:rPr>
                <w:rStyle w:val="Hyperlink"/>
                <w:noProof/>
                <w:lang w:eastAsia="en-US"/>
              </w:rPr>
              <w:t>Security Weaknesses</w:t>
            </w:r>
            <w:r w:rsidR="00EA01F9">
              <w:rPr>
                <w:noProof/>
                <w:webHidden/>
              </w:rPr>
              <w:tab/>
            </w:r>
            <w:r w:rsidR="00EA01F9">
              <w:rPr>
                <w:noProof/>
                <w:webHidden/>
              </w:rPr>
              <w:fldChar w:fldCharType="begin"/>
            </w:r>
            <w:r w:rsidR="00EA01F9">
              <w:rPr>
                <w:noProof/>
                <w:webHidden/>
              </w:rPr>
              <w:instrText xml:space="preserve"> PAGEREF _Toc153259260 \h </w:instrText>
            </w:r>
            <w:r w:rsidR="00EA01F9">
              <w:rPr>
                <w:noProof/>
                <w:webHidden/>
              </w:rPr>
            </w:r>
            <w:r w:rsidR="00EA01F9">
              <w:rPr>
                <w:noProof/>
                <w:webHidden/>
              </w:rPr>
              <w:fldChar w:fldCharType="separate"/>
            </w:r>
            <w:r w:rsidR="00EA01F9">
              <w:rPr>
                <w:noProof/>
                <w:webHidden/>
              </w:rPr>
              <w:t>42</w:t>
            </w:r>
            <w:r w:rsidR="00EA01F9">
              <w:rPr>
                <w:noProof/>
                <w:webHidden/>
              </w:rPr>
              <w:fldChar w:fldCharType="end"/>
            </w:r>
          </w:hyperlink>
        </w:p>
        <w:p w14:paraId="6593858B" w14:textId="58977C84" w:rsidR="00EA01F9" w:rsidRDefault="00000000">
          <w:pPr>
            <w:pStyle w:val="TOC2"/>
            <w:tabs>
              <w:tab w:val="left" w:pos="880"/>
              <w:tab w:val="right" w:leader="dot" w:pos="9350"/>
            </w:tabs>
            <w:rPr>
              <w:rFonts w:asciiTheme="minorHAnsi" w:hAnsiTheme="minorHAnsi"/>
              <w:noProof/>
              <w:kern w:val="2"/>
              <w:lang w:eastAsia="en-GB"/>
              <w14:ligatures w14:val="standardContextual"/>
            </w:rPr>
          </w:pPr>
          <w:hyperlink w:anchor="_Toc153259261" w:history="1">
            <w:r w:rsidR="00EA01F9" w:rsidRPr="00BA533C">
              <w:rPr>
                <w:rStyle w:val="Hyperlink"/>
                <w:rFonts w:eastAsia="Times New Roman"/>
                <w:noProof/>
                <w:lang w:eastAsia="en-US"/>
              </w:rPr>
              <w:t>4.1</w:t>
            </w:r>
            <w:r w:rsidR="00EA01F9">
              <w:rPr>
                <w:rFonts w:asciiTheme="minorHAnsi" w:hAnsiTheme="minorHAnsi"/>
                <w:noProof/>
                <w:kern w:val="2"/>
                <w:lang w:eastAsia="en-GB"/>
                <w14:ligatures w14:val="standardContextual"/>
              </w:rPr>
              <w:tab/>
            </w:r>
            <w:r w:rsidR="00EA01F9" w:rsidRPr="00BA533C">
              <w:rPr>
                <w:rStyle w:val="Hyperlink"/>
                <w:rFonts w:eastAsia="Times New Roman"/>
                <w:noProof/>
                <w:lang w:eastAsia="en-US"/>
              </w:rPr>
              <w:t>Default Passwords</w:t>
            </w:r>
            <w:r w:rsidR="00EA01F9">
              <w:rPr>
                <w:noProof/>
                <w:webHidden/>
              </w:rPr>
              <w:tab/>
            </w:r>
            <w:r w:rsidR="00EA01F9">
              <w:rPr>
                <w:noProof/>
                <w:webHidden/>
              </w:rPr>
              <w:fldChar w:fldCharType="begin"/>
            </w:r>
            <w:r w:rsidR="00EA01F9">
              <w:rPr>
                <w:noProof/>
                <w:webHidden/>
              </w:rPr>
              <w:instrText xml:space="preserve"> PAGEREF _Toc153259261 \h </w:instrText>
            </w:r>
            <w:r w:rsidR="00EA01F9">
              <w:rPr>
                <w:noProof/>
                <w:webHidden/>
              </w:rPr>
            </w:r>
            <w:r w:rsidR="00EA01F9">
              <w:rPr>
                <w:noProof/>
                <w:webHidden/>
              </w:rPr>
              <w:fldChar w:fldCharType="separate"/>
            </w:r>
            <w:r w:rsidR="00EA01F9">
              <w:rPr>
                <w:noProof/>
                <w:webHidden/>
              </w:rPr>
              <w:t>42</w:t>
            </w:r>
            <w:r w:rsidR="00EA01F9">
              <w:rPr>
                <w:noProof/>
                <w:webHidden/>
              </w:rPr>
              <w:fldChar w:fldCharType="end"/>
            </w:r>
          </w:hyperlink>
        </w:p>
        <w:p w14:paraId="6777107E" w14:textId="1B330EC5" w:rsidR="00EA01F9" w:rsidRDefault="00000000">
          <w:pPr>
            <w:pStyle w:val="TOC2"/>
            <w:tabs>
              <w:tab w:val="left" w:pos="880"/>
              <w:tab w:val="right" w:leader="dot" w:pos="9350"/>
            </w:tabs>
            <w:rPr>
              <w:rFonts w:asciiTheme="minorHAnsi" w:hAnsiTheme="minorHAnsi"/>
              <w:noProof/>
              <w:kern w:val="2"/>
              <w:lang w:eastAsia="en-GB"/>
              <w14:ligatures w14:val="standardContextual"/>
            </w:rPr>
          </w:pPr>
          <w:hyperlink w:anchor="_Toc153259262" w:history="1">
            <w:r w:rsidR="00EA01F9" w:rsidRPr="00BA533C">
              <w:rPr>
                <w:rStyle w:val="Hyperlink"/>
                <w:noProof/>
                <w:lang w:eastAsia="en-US"/>
              </w:rPr>
              <w:t>4.2</w:t>
            </w:r>
            <w:r w:rsidR="00EA01F9">
              <w:rPr>
                <w:rFonts w:asciiTheme="minorHAnsi" w:hAnsiTheme="minorHAnsi"/>
                <w:noProof/>
                <w:kern w:val="2"/>
                <w:lang w:eastAsia="en-GB"/>
                <w14:ligatures w14:val="standardContextual"/>
              </w:rPr>
              <w:tab/>
            </w:r>
            <w:r w:rsidR="00EA01F9" w:rsidRPr="00BA533C">
              <w:rPr>
                <w:rStyle w:val="Hyperlink"/>
                <w:noProof/>
                <w:lang w:eastAsia="en-US"/>
              </w:rPr>
              <w:t>Lack of Password Policy</w:t>
            </w:r>
            <w:r w:rsidR="00EA01F9">
              <w:rPr>
                <w:noProof/>
                <w:webHidden/>
              </w:rPr>
              <w:tab/>
            </w:r>
            <w:r w:rsidR="00EA01F9">
              <w:rPr>
                <w:noProof/>
                <w:webHidden/>
              </w:rPr>
              <w:fldChar w:fldCharType="begin"/>
            </w:r>
            <w:r w:rsidR="00EA01F9">
              <w:rPr>
                <w:noProof/>
                <w:webHidden/>
              </w:rPr>
              <w:instrText xml:space="preserve"> PAGEREF _Toc153259262 \h </w:instrText>
            </w:r>
            <w:r w:rsidR="00EA01F9">
              <w:rPr>
                <w:noProof/>
                <w:webHidden/>
              </w:rPr>
            </w:r>
            <w:r w:rsidR="00EA01F9">
              <w:rPr>
                <w:noProof/>
                <w:webHidden/>
              </w:rPr>
              <w:fldChar w:fldCharType="separate"/>
            </w:r>
            <w:r w:rsidR="00EA01F9">
              <w:rPr>
                <w:noProof/>
                <w:webHidden/>
              </w:rPr>
              <w:t>42</w:t>
            </w:r>
            <w:r w:rsidR="00EA01F9">
              <w:rPr>
                <w:noProof/>
                <w:webHidden/>
              </w:rPr>
              <w:fldChar w:fldCharType="end"/>
            </w:r>
          </w:hyperlink>
        </w:p>
        <w:p w14:paraId="5DC09A4C" w14:textId="5BD1BEF8" w:rsidR="00EA01F9" w:rsidRDefault="00000000">
          <w:pPr>
            <w:pStyle w:val="TOC2"/>
            <w:tabs>
              <w:tab w:val="left" w:pos="880"/>
              <w:tab w:val="right" w:leader="dot" w:pos="9350"/>
            </w:tabs>
            <w:rPr>
              <w:rFonts w:asciiTheme="minorHAnsi" w:hAnsiTheme="minorHAnsi"/>
              <w:noProof/>
              <w:kern w:val="2"/>
              <w:lang w:eastAsia="en-GB"/>
              <w14:ligatures w14:val="standardContextual"/>
            </w:rPr>
          </w:pPr>
          <w:hyperlink w:anchor="_Toc153259263" w:history="1">
            <w:r w:rsidR="00EA01F9" w:rsidRPr="00BA533C">
              <w:rPr>
                <w:rStyle w:val="Hyperlink"/>
                <w:noProof/>
                <w:lang w:eastAsia="en-US"/>
              </w:rPr>
              <w:t>4.3</w:t>
            </w:r>
            <w:r w:rsidR="00EA01F9">
              <w:rPr>
                <w:rFonts w:asciiTheme="minorHAnsi" w:hAnsiTheme="minorHAnsi"/>
                <w:noProof/>
                <w:kern w:val="2"/>
                <w:lang w:eastAsia="en-GB"/>
                <w14:ligatures w14:val="standardContextual"/>
              </w:rPr>
              <w:tab/>
            </w:r>
            <w:r w:rsidR="00EA01F9" w:rsidRPr="00BA533C">
              <w:rPr>
                <w:rStyle w:val="Hyperlink"/>
                <w:noProof/>
                <w:lang w:eastAsia="en-US"/>
              </w:rPr>
              <w:t>Password Reuse</w:t>
            </w:r>
            <w:r w:rsidR="00EA01F9">
              <w:rPr>
                <w:noProof/>
                <w:webHidden/>
              </w:rPr>
              <w:tab/>
            </w:r>
            <w:r w:rsidR="00EA01F9">
              <w:rPr>
                <w:noProof/>
                <w:webHidden/>
              </w:rPr>
              <w:fldChar w:fldCharType="begin"/>
            </w:r>
            <w:r w:rsidR="00EA01F9">
              <w:rPr>
                <w:noProof/>
                <w:webHidden/>
              </w:rPr>
              <w:instrText xml:space="preserve"> PAGEREF _Toc153259263 \h </w:instrText>
            </w:r>
            <w:r w:rsidR="00EA01F9">
              <w:rPr>
                <w:noProof/>
                <w:webHidden/>
              </w:rPr>
            </w:r>
            <w:r w:rsidR="00EA01F9">
              <w:rPr>
                <w:noProof/>
                <w:webHidden/>
              </w:rPr>
              <w:fldChar w:fldCharType="separate"/>
            </w:r>
            <w:r w:rsidR="00EA01F9">
              <w:rPr>
                <w:noProof/>
                <w:webHidden/>
              </w:rPr>
              <w:t>42</w:t>
            </w:r>
            <w:r w:rsidR="00EA01F9">
              <w:rPr>
                <w:noProof/>
                <w:webHidden/>
              </w:rPr>
              <w:fldChar w:fldCharType="end"/>
            </w:r>
          </w:hyperlink>
        </w:p>
        <w:p w14:paraId="40EC3E5C" w14:textId="1C4DF8BF" w:rsidR="00EA01F9" w:rsidRDefault="00000000">
          <w:pPr>
            <w:pStyle w:val="TOC2"/>
            <w:tabs>
              <w:tab w:val="left" w:pos="880"/>
              <w:tab w:val="right" w:leader="dot" w:pos="9350"/>
            </w:tabs>
            <w:rPr>
              <w:rFonts w:asciiTheme="minorHAnsi" w:hAnsiTheme="minorHAnsi"/>
              <w:noProof/>
              <w:kern w:val="2"/>
              <w:lang w:eastAsia="en-GB"/>
              <w14:ligatures w14:val="standardContextual"/>
            </w:rPr>
          </w:pPr>
          <w:hyperlink w:anchor="_Toc153259264" w:history="1">
            <w:r w:rsidR="00EA01F9" w:rsidRPr="00BA533C">
              <w:rPr>
                <w:rStyle w:val="Hyperlink"/>
                <w:noProof/>
                <w:lang w:eastAsia="en-US"/>
              </w:rPr>
              <w:t>4.4</w:t>
            </w:r>
            <w:r w:rsidR="00EA01F9">
              <w:rPr>
                <w:rFonts w:asciiTheme="minorHAnsi" w:hAnsiTheme="minorHAnsi"/>
                <w:noProof/>
                <w:kern w:val="2"/>
                <w:lang w:eastAsia="en-GB"/>
                <w14:ligatures w14:val="standardContextual"/>
              </w:rPr>
              <w:tab/>
            </w:r>
            <w:r w:rsidR="00EA01F9" w:rsidRPr="00BA533C">
              <w:rPr>
                <w:rStyle w:val="Hyperlink"/>
                <w:noProof/>
                <w:lang w:eastAsia="en-US"/>
              </w:rPr>
              <w:t>Shellshock (CVE-2014-6271)</w:t>
            </w:r>
            <w:r w:rsidR="00EA01F9">
              <w:rPr>
                <w:noProof/>
                <w:webHidden/>
              </w:rPr>
              <w:tab/>
            </w:r>
            <w:r w:rsidR="00EA01F9">
              <w:rPr>
                <w:noProof/>
                <w:webHidden/>
              </w:rPr>
              <w:fldChar w:fldCharType="begin"/>
            </w:r>
            <w:r w:rsidR="00EA01F9">
              <w:rPr>
                <w:noProof/>
                <w:webHidden/>
              </w:rPr>
              <w:instrText xml:space="preserve"> PAGEREF _Toc153259264 \h </w:instrText>
            </w:r>
            <w:r w:rsidR="00EA01F9">
              <w:rPr>
                <w:noProof/>
                <w:webHidden/>
              </w:rPr>
            </w:r>
            <w:r w:rsidR="00EA01F9">
              <w:rPr>
                <w:noProof/>
                <w:webHidden/>
              </w:rPr>
              <w:fldChar w:fldCharType="separate"/>
            </w:r>
            <w:r w:rsidR="00EA01F9">
              <w:rPr>
                <w:noProof/>
                <w:webHidden/>
              </w:rPr>
              <w:t>43</w:t>
            </w:r>
            <w:r w:rsidR="00EA01F9">
              <w:rPr>
                <w:noProof/>
                <w:webHidden/>
              </w:rPr>
              <w:fldChar w:fldCharType="end"/>
            </w:r>
          </w:hyperlink>
        </w:p>
        <w:p w14:paraId="422126B7" w14:textId="280E2588" w:rsidR="00EA01F9" w:rsidRDefault="00000000">
          <w:pPr>
            <w:pStyle w:val="TOC2"/>
            <w:tabs>
              <w:tab w:val="left" w:pos="880"/>
              <w:tab w:val="right" w:leader="dot" w:pos="9350"/>
            </w:tabs>
            <w:rPr>
              <w:rFonts w:asciiTheme="minorHAnsi" w:hAnsiTheme="minorHAnsi"/>
              <w:noProof/>
              <w:kern w:val="2"/>
              <w:lang w:eastAsia="en-GB"/>
              <w14:ligatures w14:val="standardContextual"/>
            </w:rPr>
          </w:pPr>
          <w:hyperlink w:anchor="_Toc153259265" w:history="1">
            <w:r w:rsidR="00EA01F9" w:rsidRPr="00BA533C">
              <w:rPr>
                <w:rStyle w:val="Hyperlink"/>
                <w:noProof/>
                <w:lang w:eastAsia="en-US"/>
              </w:rPr>
              <w:t>4.5</w:t>
            </w:r>
            <w:r w:rsidR="00EA01F9">
              <w:rPr>
                <w:rFonts w:asciiTheme="minorHAnsi" w:hAnsiTheme="minorHAnsi"/>
                <w:noProof/>
                <w:kern w:val="2"/>
                <w:lang w:eastAsia="en-GB"/>
                <w14:ligatures w14:val="standardContextual"/>
              </w:rPr>
              <w:tab/>
            </w:r>
            <w:r w:rsidR="00EA01F9" w:rsidRPr="00BA533C">
              <w:rPr>
                <w:rStyle w:val="Hyperlink"/>
                <w:noProof/>
                <w:lang w:eastAsia="en-US"/>
              </w:rPr>
              <w:t>Lack of Telnet Encryption</w:t>
            </w:r>
            <w:r w:rsidR="00EA01F9">
              <w:rPr>
                <w:noProof/>
                <w:webHidden/>
              </w:rPr>
              <w:tab/>
            </w:r>
            <w:r w:rsidR="00EA01F9">
              <w:rPr>
                <w:noProof/>
                <w:webHidden/>
              </w:rPr>
              <w:fldChar w:fldCharType="begin"/>
            </w:r>
            <w:r w:rsidR="00EA01F9">
              <w:rPr>
                <w:noProof/>
                <w:webHidden/>
              </w:rPr>
              <w:instrText xml:space="preserve"> PAGEREF _Toc153259265 \h </w:instrText>
            </w:r>
            <w:r w:rsidR="00EA01F9">
              <w:rPr>
                <w:noProof/>
                <w:webHidden/>
              </w:rPr>
            </w:r>
            <w:r w:rsidR="00EA01F9">
              <w:rPr>
                <w:noProof/>
                <w:webHidden/>
              </w:rPr>
              <w:fldChar w:fldCharType="separate"/>
            </w:r>
            <w:r w:rsidR="00EA01F9">
              <w:rPr>
                <w:noProof/>
                <w:webHidden/>
              </w:rPr>
              <w:t>43</w:t>
            </w:r>
            <w:r w:rsidR="00EA01F9">
              <w:rPr>
                <w:noProof/>
                <w:webHidden/>
              </w:rPr>
              <w:fldChar w:fldCharType="end"/>
            </w:r>
          </w:hyperlink>
        </w:p>
        <w:p w14:paraId="0CD7056A" w14:textId="53FA9A3B" w:rsidR="00EA01F9" w:rsidRDefault="00000000">
          <w:pPr>
            <w:pStyle w:val="TOC2"/>
            <w:tabs>
              <w:tab w:val="left" w:pos="880"/>
              <w:tab w:val="right" w:leader="dot" w:pos="9350"/>
            </w:tabs>
            <w:rPr>
              <w:rFonts w:asciiTheme="minorHAnsi" w:hAnsiTheme="minorHAnsi"/>
              <w:noProof/>
              <w:kern w:val="2"/>
              <w:lang w:eastAsia="en-GB"/>
              <w14:ligatures w14:val="standardContextual"/>
            </w:rPr>
          </w:pPr>
          <w:hyperlink w:anchor="_Toc153259266" w:history="1">
            <w:r w:rsidR="00EA01F9" w:rsidRPr="00BA533C">
              <w:rPr>
                <w:rStyle w:val="Hyperlink"/>
                <w:noProof/>
                <w:lang w:eastAsia="en-US"/>
              </w:rPr>
              <w:t>4.6</w:t>
            </w:r>
            <w:r w:rsidR="00EA01F9">
              <w:rPr>
                <w:rFonts w:asciiTheme="minorHAnsi" w:hAnsiTheme="minorHAnsi"/>
                <w:noProof/>
                <w:kern w:val="2"/>
                <w:lang w:eastAsia="en-GB"/>
                <w14:ligatures w14:val="standardContextual"/>
              </w:rPr>
              <w:tab/>
            </w:r>
            <w:r w:rsidR="00EA01F9" w:rsidRPr="00BA533C">
              <w:rPr>
                <w:rStyle w:val="Hyperlink"/>
                <w:noProof/>
                <w:lang w:eastAsia="en-US"/>
              </w:rPr>
              <w:t>Lack of HTTPS</w:t>
            </w:r>
            <w:r w:rsidR="00EA01F9">
              <w:rPr>
                <w:noProof/>
                <w:webHidden/>
              </w:rPr>
              <w:tab/>
            </w:r>
            <w:r w:rsidR="00EA01F9">
              <w:rPr>
                <w:noProof/>
                <w:webHidden/>
              </w:rPr>
              <w:fldChar w:fldCharType="begin"/>
            </w:r>
            <w:r w:rsidR="00EA01F9">
              <w:rPr>
                <w:noProof/>
                <w:webHidden/>
              </w:rPr>
              <w:instrText xml:space="preserve"> PAGEREF _Toc153259266 \h </w:instrText>
            </w:r>
            <w:r w:rsidR="00EA01F9">
              <w:rPr>
                <w:noProof/>
                <w:webHidden/>
              </w:rPr>
            </w:r>
            <w:r w:rsidR="00EA01F9">
              <w:rPr>
                <w:noProof/>
                <w:webHidden/>
              </w:rPr>
              <w:fldChar w:fldCharType="separate"/>
            </w:r>
            <w:r w:rsidR="00EA01F9">
              <w:rPr>
                <w:noProof/>
                <w:webHidden/>
              </w:rPr>
              <w:t>43</w:t>
            </w:r>
            <w:r w:rsidR="00EA01F9">
              <w:rPr>
                <w:noProof/>
                <w:webHidden/>
              </w:rPr>
              <w:fldChar w:fldCharType="end"/>
            </w:r>
          </w:hyperlink>
        </w:p>
        <w:p w14:paraId="2FF75933" w14:textId="017FF053" w:rsidR="00EA01F9" w:rsidRDefault="00000000">
          <w:pPr>
            <w:pStyle w:val="TOC2"/>
            <w:tabs>
              <w:tab w:val="left" w:pos="880"/>
              <w:tab w:val="right" w:leader="dot" w:pos="9350"/>
            </w:tabs>
            <w:rPr>
              <w:rFonts w:asciiTheme="minorHAnsi" w:hAnsiTheme="minorHAnsi"/>
              <w:noProof/>
              <w:kern w:val="2"/>
              <w:lang w:eastAsia="en-GB"/>
              <w14:ligatures w14:val="standardContextual"/>
            </w:rPr>
          </w:pPr>
          <w:hyperlink w:anchor="_Toc153259267" w:history="1">
            <w:r w:rsidR="00EA01F9" w:rsidRPr="00BA533C">
              <w:rPr>
                <w:rStyle w:val="Hyperlink"/>
                <w:noProof/>
                <w:lang w:eastAsia="en-US"/>
              </w:rPr>
              <w:t>4.7</w:t>
            </w:r>
            <w:r w:rsidR="00EA01F9">
              <w:rPr>
                <w:rFonts w:asciiTheme="minorHAnsi" w:hAnsiTheme="minorHAnsi"/>
                <w:noProof/>
                <w:kern w:val="2"/>
                <w:lang w:eastAsia="en-GB"/>
                <w14:ligatures w14:val="standardContextual"/>
              </w:rPr>
              <w:tab/>
            </w:r>
            <w:r w:rsidR="00EA01F9" w:rsidRPr="00BA533C">
              <w:rPr>
                <w:rStyle w:val="Hyperlink"/>
                <w:noProof/>
                <w:lang w:eastAsia="en-US"/>
              </w:rPr>
              <w:t>Unprotected Fileshares</w:t>
            </w:r>
            <w:r w:rsidR="00EA01F9">
              <w:rPr>
                <w:noProof/>
                <w:webHidden/>
              </w:rPr>
              <w:tab/>
            </w:r>
            <w:r w:rsidR="00EA01F9">
              <w:rPr>
                <w:noProof/>
                <w:webHidden/>
              </w:rPr>
              <w:fldChar w:fldCharType="begin"/>
            </w:r>
            <w:r w:rsidR="00EA01F9">
              <w:rPr>
                <w:noProof/>
                <w:webHidden/>
              </w:rPr>
              <w:instrText xml:space="preserve"> PAGEREF _Toc153259267 \h </w:instrText>
            </w:r>
            <w:r w:rsidR="00EA01F9">
              <w:rPr>
                <w:noProof/>
                <w:webHidden/>
              </w:rPr>
            </w:r>
            <w:r w:rsidR="00EA01F9">
              <w:rPr>
                <w:noProof/>
                <w:webHidden/>
              </w:rPr>
              <w:fldChar w:fldCharType="separate"/>
            </w:r>
            <w:r w:rsidR="00EA01F9">
              <w:rPr>
                <w:noProof/>
                <w:webHidden/>
              </w:rPr>
              <w:t>44</w:t>
            </w:r>
            <w:r w:rsidR="00EA01F9">
              <w:rPr>
                <w:noProof/>
                <w:webHidden/>
              </w:rPr>
              <w:fldChar w:fldCharType="end"/>
            </w:r>
          </w:hyperlink>
        </w:p>
        <w:p w14:paraId="3F25BB04" w14:textId="75FD9328" w:rsidR="00EA01F9" w:rsidRDefault="00000000">
          <w:pPr>
            <w:pStyle w:val="TOC2"/>
            <w:tabs>
              <w:tab w:val="left" w:pos="880"/>
              <w:tab w:val="right" w:leader="dot" w:pos="9350"/>
            </w:tabs>
            <w:rPr>
              <w:rFonts w:asciiTheme="minorHAnsi" w:hAnsiTheme="minorHAnsi"/>
              <w:noProof/>
              <w:kern w:val="2"/>
              <w:lang w:eastAsia="en-GB"/>
              <w14:ligatures w14:val="standardContextual"/>
            </w:rPr>
          </w:pPr>
          <w:hyperlink w:anchor="_Toc153259268" w:history="1">
            <w:r w:rsidR="00EA01F9" w:rsidRPr="00BA533C">
              <w:rPr>
                <w:rStyle w:val="Hyperlink"/>
                <w:noProof/>
                <w:lang w:eastAsia="en-US"/>
              </w:rPr>
              <w:t>4.8</w:t>
            </w:r>
            <w:r w:rsidR="00EA01F9">
              <w:rPr>
                <w:rFonts w:asciiTheme="minorHAnsi" w:hAnsiTheme="minorHAnsi"/>
                <w:noProof/>
                <w:kern w:val="2"/>
                <w:lang w:eastAsia="en-GB"/>
                <w14:ligatures w14:val="standardContextual"/>
              </w:rPr>
              <w:tab/>
            </w:r>
            <w:r w:rsidR="00EA01F9" w:rsidRPr="00BA533C">
              <w:rPr>
                <w:rStyle w:val="Hyperlink"/>
                <w:noProof/>
                <w:lang w:eastAsia="en-US"/>
              </w:rPr>
              <w:t>Outdated Web Service Versions</w:t>
            </w:r>
            <w:r w:rsidR="00EA01F9">
              <w:rPr>
                <w:noProof/>
                <w:webHidden/>
              </w:rPr>
              <w:tab/>
            </w:r>
            <w:r w:rsidR="00EA01F9">
              <w:rPr>
                <w:noProof/>
                <w:webHidden/>
              </w:rPr>
              <w:fldChar w:fldCharType="begin"/>
            </w:r>
            <w:r w:rsidR="00EA01F9">
              <w:rPr>
                <w:noProof/>
                <w:webHidden/>
              </w:rPr>
              <w:instrText xml:space="preserve"> PAGEREF _Toc153259268 \h </w:instrText>
            </w:r>
            <w:r w:rsidR="00EA01F9">
              <w:rPr>
                <w:noProof/>
                <w:webHidden/>
              </w:rPr>
            </w:r>
            <w:r w:rsidR="00EA01F9">
              <w:rPr>
                <w:noProof/>
                <w:webHidden/>
              </w:rPr>
              <w:fldChar w:fldCharType="separate"/>
            </w:r>
            <w:r w:rsidR="00EA01F9">
              <w:rPr>
                <w:noProof/>
                <w:webHidden/>
              </w:rPr>
              <w:t>44</w:t>
            </w:r>
            <w:r w:rsidR="00EA01F9">
              <w:rPr>
                <w:noProof/>
                <w:webHidden/>
              </w:rPr>
              <w:fldChar w:fldCharType="end"/>
            </w:r>
          </w:hyperlink>
        </w:p>
        <w:p w14:paraId="258458DA" w14:textId="6C2374DE" w:rsidR="00EA01F9" w:rsidRDefault="00000000">
          <w:pPr>
            <w:pStyle w:val="TOC2"/>
            <w:tabs>
              <w:tab w:val="left" w:pos="880"/>
              <w:tab w:val="right" w:leader="dot" w:pos="9350"/>
            </w:tabs>
            <w:rPr>
              <w:rFonts w:asciiTheme="minorHAnsi" w:hAnsiTheme="minorHAnsi"/>
              <w:noProof/>
              <w:kern w:val="2"/>
              <w:lang w:eastAsia="en-GB"/>
              <w14:ligatures w14:val="standardContextual"/>
            </w:rPr>
          </w:pPr>
          <w:hyperlink w:anchor="_Toc153259269" w:history="1">
            <w:r w:rsidR="00EA01F9" w:rsidRPr="00BA533C">
              <w:rPr>
                <w:rStyle w:val="Hyperlink"/>
                <w:noProof/>
                <w:lang w:eastAsia="en-US"/>
              </w:rPr>
              <w:t>4.9</w:t>
            </w:r>
            <w:r w:rsidR="00EA01F9">
              <w:rPr>
                <w:rFonts w:asciiTheme="minorHAnsi" w:hAnsiTheme="minorHAnsi"/>
                <w:noProof/>
                <w:kern w:val="2"/>
                <w:lang w:eastAsia="en-GB"/>
                <w14:ligatures w14:val="standardContextual"/>
              </w:rPr>
              <w:tab/>
            </w:r>
            <w:r w:rsidR="00EA01F9" w:rsidRPr="00BA533C">
              <w:rPr>
                <w:rStyle w:val="Hyperlink"/>
                <w:noProof/>
                <w:lang w:eastAsia="en-US"/>
              </w:rPr>
              <w:t>Lack of SSH Bruteforce Protection</w:t>
            </w:r>
            <w:r w:rsidR="00EA01F9">
              <w:rPr>
                <w:noProof/>
                <w:webHidden/>
              </w:rPr>
              <w:tab/>
            </w:r>
            <w:r w:rsidR="00EA01F9">
              <w:rPr>
                <w:noProof/>
                <w:webHidden/>
              </w:rPr>
              <w:fldChar w:fldCharType="begin"/>
            </w:r>
            <w:r w:rsidR="00EA01F9">
              <w:rPr>
                <w:noProof/>
                <w:webHidden/>
              </w:rPr>
              <w:instrText xml:space="preserve"> PAGEREF _Toc153259269 \h </w:instrText>
            </w:r>
            <w:r w:rsidR="00EA01F9">
              <w:rPr>
                <w:noProof/>
                <w:webHidden/>
              </w:rPr>
            </w:r>
            <w:r w:rsidR="00EA01F9">
              <w:rPr>
                <w:noProof/>
                <w:webHidden/>
              </w:rPr>
              <w:fldChar w:fldCharType="separate"/>
            </w:r>
            <w:r w:rsidR="00EA01F9">
              <w:rPr>
                <w:noProof/>
                <w:webHidden/>
              </w:rPr>
              <w:t>44</w:t>
            </w:r>
            <w:r w:rsidR="00EA01F9">
              <w:rPr>
                <w:noProof/>
                <w:webHidden/>
              </w:rPr>
              <w:fldChar w:fldCharType="end"/>
            </w:r>
          </w:hyperlink>
        </w:p>
        <w:p w14:paraId="61517936" w14:textId="357E85CD" w:rsidR="00EA01F9" w:rsidRDefault="00000000">
          <w:pPr>
            <w:pStyle w:val="TOC2"/>
            <w:tabs>
              <w:tab w:val="left" w:pos="880"/>
              <w:tab w:val="right" w:leader="dot" w:pos="9350"/>
            </w:tabs>
            <w:rPr>
              <w:rFonts w:asciiTheme="minorHAnsi" w:hAnsiTheme="minorHAnsi"/>
              <w:noProof/>
              <w:kern w:val="2"/>
              <w:lang w:eastAsia="en-GB"/>
              <w14:ligatures w14:val="standardContextual"/>
            </w:rPr>
          </w:pPr>
          <w:hyperlink w:anchor="_Toc153259270" w:history="1">
            <w:r w:rsidR="00EA01F9" w:rsidRPr="00BA533C">
              <w:rPr>
                <w:rStyle w:val="Hyperlink"/>
                <w:noProof/>
                <w:lang w:eastAsia="en-US"/>
              </w:rPr>
              <w:t>4.10</w:t>
            </w:r>
            <w:r w:rsidR="00EA01F9">
              <w:rPr>
                <w:rFonts w:asciiTheme="minorHAnsi" w:hAnsiTheme="minorHAnsi"/>
                <w:noProof/>
                <w:kern w:val="2"/>
                <w:lang w:eastAsia="en-GB"/>
                <w14:ligatures w14:val="standardContextual"/>
              </w:rPr>
              <w:tab/>
            </w:r>
            <w:r w:rsidR="00EA01F9" w:rsidRPr="00BA533C">
              <w:rPr>
                <w:rStyle w:val="Hyperlink"/>
                <w:noProof/>
                <w:lang w:eastAsia="en-US"/>
              </w:rPr>
              <w:t>Network Topology</w:t>
            </w:r>
            <w:r w:rsidR="00EA01F9">
              <w:rPr>
                <w:noProof/>
                <w:webHidden/>
              </w:rPr>
              <w:tab/>
            </w:r>
            <w:r w:rsidR="00EA01F9">
              <w:rPr>
                <w:noProof/>
                <w:webHidden/>
              </w:rPr>
              <w:fldChar w:fldCharType="begin"/>
            </w:r>
            <w:r w:rsidR="00EA01F9">
              <w:rPr>
                <w:noProof/>
                <w:webHidden/>
              </w:rPr>
              <w:instrText xml:space="preserve"> PAGEREF _Toc153259270 \h </w:instrText>
            </w:r>
            <w:r w:rsidR="00EA01F9">
              <w:rPr>
                <w:noProof/>
                <w:webHidden/>
              </w:rPr>
            </w:r>
            <w:r w:rsidR="00EA01F9">
              <w:rPr>
                <w:noProof/>
                <w:webHidden/>
              </w:rPr>
              <w:fldChar w:fldCharType="separate"/>
            </w:r>
            <w:r w:rsidR="00EA01F9">
              <w:rPr>
                <w:noProof/>
                <w:webHidden/>
              </w:rPr>
              <w:t>45</w:t>
            </w:r>
            <w:r w:rsidR="00EA01F9">
              <w:rPr>
                <w:noProof/>
                <w:webHidden/>
              </w:rPr>
              <w:fldChar w:fldCharType="end"/>
            </w:r>
          </w:hyperlink>
        </w:p>
        <w:p w14:paraId="0DA3FA8A" w14:textId="714E7D2C" w:rsidR="00EA01F9" w:rsidRDefault="00000000">
          <w:pPr>
            <w:pStyle w:val="TOC1"/>
            <w:tabs>
              <w:tab w:val="left" w:pos="440"/>
              <w:tab w:val="right" w:leader="dot" w:pos="9350"/>
            </w:tabs>
            <w:rPr>
              <w:rFonts w:asciiTheme="minorHAnsi" w:hAnsiTheme="minorHAnsi"/>
              <w:noProof/>
              <w:kern w:val="2"/>
              <w:lang w:eastAsia="en-GB"/>
              <w14:ligatures w14:val="standardContextual"/>
            </w:rPr>
          </w:pPr>
          <w:hyperlink w:anchor="_Toc153259271" w:history="1">
            <w:r w:rsidR="00EA01F9" w:rsidRPr="00BA533C">
              <w:rPr>
                <w:rStyle w:val="Hyperlink"/>
                <w:rFonts w:eastAsia="Times New Roman"/>
                <w:noProof/>
                <w:lang w:eastAsia="en-US"/>
              </w:rPr>
              <w:t>5</w:t>
            </w:r>
            <w:r w:rsidR="00EA01F9">
              <w:rPr>
                <w:rFonts w:asciiTheme="minorHAnsi" w:hAnsiTheme="minorHAnsi"/>
                <w:noProof/>
                <w:kern w:val="2"/>
                <w:lang w:eastAsia="en-GB"/>
                <w14:ligatures w14:val="standardContextual"/>
              </w:rPr>
              <w:tab/>
            </w:r>
            <w:r w:rsidR="00EA01F9" w:rsidRPr="00BA533C">
              <w:rPr>
                <w:rStyle w:val="Hyperlink"/>
                <w:rFonts w:eastAsia="Times New Roman"/>
                <w:noProof/>
                <w:lang w:eastAsia="en-US"/>
              </w:rPr>
              <w:t>Network Design Critical Evaluation</w:t>
            </w:r>
            <w:r w:rsidR="00EA01F9">
              <w:rPr>
                <w:noProof/>
                <w:webHidden/>
              </w:rPr>
              <w:tab/>
            </w:r>
            <w:r w:rsidR="00EA01F9">
              <w:rPr>
                <w:noProof/>
                <w:webHidden/>
              </w:rPr>
              <w:fldChar w:fldCharType="begin"/>
            </w:r>
            <w:r w:rsidR="00EA01F9">
              <w:rPr>
                <w:noProof/>
                <w:webHidden/>
              </w:rPr>
              <w:instrText xml:space="preserve"> PAGEREF _Toc153259271 \h </w:instrText>
            </w:r>
            <w:r w:rsidR="00EA01F9">
              <w:rPr>
                <w:noProof/>
                <w:webHidden/>
              </w:rPr>
            </w:r>
            <w:r w:rsidR="00EA01F9">
              <w:rPr>
                <w:noProof/>
                <w:webHidden/>
              </w:rPr>
              <w:fldChar w:fldCharType="separate"/>
            </w:r>
            <w:r w:rsidR="00EA01F9">
              <w:rPr>
                <w:noProof/>
                <w:webHidden/>
              </w:rPr>
              <w:t>47</w:t>
            </w:r>
            <w:r w:rsidR="00EA01F9">
              <w:rPr>
                <w:noProof/>
                <w:webHidden/>
              </w:rPr>
              <w:fldChar w:fldCharType="end"/>
            </w:r>
          </w:hyperlink>
        </w:p>
        <w:p w14:paraId="66CF4584" w14:textId="58542713" w:rsidR="00EA01F9" w:rsidRDefault="00000000">
          <w:pPr>
            <w:pStyle w:val="TOC1"/>
            <w:tabs>
              <w:tab w:val="left" w:pos="440"/>
              <w:tab w:val="right" w:leader="dot" w:pos="9350"/>
            </w:tabs>
            <w:rPr>
              <w:rFonts w:asciiTheme="minorHAnsi" w:hAnsiTheme="minorHAnsi"/>
              <w:noProof/>
              <w:kern w:val="2"/>
              <w:lang w:eastAsia="en-GB"/>
              <w14:ligatures w14:val="standardContextual"/>
            </w:rPr>
          </w:pPr>
          <w:hyperlink w:anchor="_Toc153259272" w:history="1">
            <w:r w:rsidR="00EA01F9" w:rsidRPr="00BA533C">
              <w:rPr>
                <w:rStyle w:val="Hyperlink"/>
                <w:noProof/>
                <w:lang w:eastAsia="en-US"/>
              </w:rPr>
              <w:t>6</w:t>
            </w:r>
            <w:r w:rsidR="00EA01F9">
              <w:rPr>
                <w:rFonts w:asciiTheme="minorHAnsi" w:hAnsiTheme="minorHAnsi"/>
                <w:noProof/>
                <w:kern w:val="2"/>
                <w:lang w:eastAsia="en-GB"/>
                <w14:ligatures w14:val="standardContextual"/>
              </w:rPr>
              <w:tab/>
            </w:r>
            <w:r w:rsidR="00EA01F9" w:rsidRPr="00BA533C">
              <w:rPr>
                <w:rStyle w:val="Hyperlink"/>
                <w:noProof/>
                <w:lang w:eastAsia="en-US"/>
              </w:rPr>
              <w:t>Conclusions</w:t>
            </w:r>
            <w:r w:rsidR="00EA01F9">
              <w:rPr>
                <w:noProof/>
                <w:webHidden/>
              </w:rPr>
              <w:tab/>
            </w:r>
            <w:r w:rsidR="00EA01F9">
              <w:rPr>
                <w:noProof/>
                <w:webHidden/>
              </w:rPr>
              <w:fldChar w:fldCharType="begin"/>
            </w:r>
            <w:r w:rsidR="00EA01F9">
              <w:rPr>
                <w:noProof/>
                <w:webHidden/>
              </w:rPr>
              <w:instrText xml:space="preserve"> PAGEREF _Toc153259272 \h </w:instrText>
            </w:r>
            <w:r w:rsidR="00EA01F9">
              <w:rPr>
                <w:noProof/>
                <w:webHidden/>
              </w:rPr>
            </w:r>
            <w:r w:rsidR="00EA01F9">
              <w:rPr>
                <w:noProof/>
                <w:webHidden/>
              </w:rPr>
              <w:fldChar w:fldCharType="separate"/>
            </w:r>
            <w:r w:rsidR="00EA01F9">
              <w:rPr>
                <w:noProof/>
                <w:webHidden/>
              </w:rPr>
              <w:t>48</w:t>
            </w:r>
            <w:r w:rsidR="00EA01F9">
              <w:rPr>
                <w:noProof/>
                <w:webHidden/>
              </w:rPr>
              <w:fldChar w:fldCharType="end"/>
            </w:r>
          </w:hyperlink>
        </w:p>
        <w:p w14:paraId="38AABA70" w14:textId="0FBC5D52" w:rsidR="00EA01F9" w:rsidRDefault="00000000">
          <w:pPr>
            <w:pStyle w:val="TOC1"/>
            <w:tabs>
              <w:tab w:val="left" w:pos="440"/>
              <w:tab w:val="right" w:leader="dot" w:pos="9350"/>
            </w:tabs>
            <w:rPr>
              <w:rFonts w:asciiTheme="minorHAnsi" w:hAnsiTheme="minorHAnsi"/>
              <w:noProof/>
              <w:kern w:val="2"/>
              <w:lang w:eastAsia="en-GB"/>
              <w14:ligatures w14:val="standardContextual"/>
            </w:rPr>
          </w:pPr>
          <w:hyperlink w:anchor="_Toc153259273" w:history="1">
            <w:r w:rsidR="00EA01F9" w:rsidRPr="00BA533C">
              <w:rPr>
                <w:rStyle w:val="Hyperlink"/>
                <w:noProof/>
              </w:rPr>
              <w:t>7</w:t>
            </w:r>
            <w:r w:rsidR="00EA01F9">
              <w:rPr>
                <w:rFonts w:asciiTheme="minorHAnsi" w:hAnsiTheme="minorHAnsi"/>
                <w:noProof/>
                <w:kern w:val="2"/>
                <w:lang w:eastAsia="en-GB"/>
                <w14:ligatures w14:val="standardContextual"/>
              </w:rPr>
              <w:tab/>
            </w:r>
            <w:r w:rsidR="00EA01F9" w:rsidRPr="00BA533C">
              <w:rPr>
                <w:rStyle w:val="Hyperlink"/>
                <w:noProof/>
              </w:rPr>
              <w:t>Bibliography</w:t>
            </w:r>
            <w:r w:rsidR="00EA01F9">
              <w:rPr>
                <w:noProof/>
                <w:webHidden/>
              </w:rPr>
              <w:tab/>
            </w:r>
            <w:r w:rsidR="00EA01F9">
              <w:rPr>
                <w:noProof/>
                <w:webHidden/>
              </w:rPr>
              <w:fldChar w:fldCharType="begin"/>
            </w:r>
            <w:r w:rsidR="00EA01F9">
              <w:rPr>
                <w:noProof/>
                <w:webHidden/>
              </w:rPr>
              <w:instrText xml:space="preserve"> PAGEREF _Toc153259273 \h </w:instrText>
            </w:r>
            <w:r w:rsidR="00EA01F9">
              <w:rPr>
                <w:noProof/>
                <w:webHidden/>
              </w:rPr>
            </w:r>
            <w:r w:rsidR="00EA01F9">
              <w:rPr>
                <w:noProof/>
                <w:webHidden/>
              </w:rPr>
              <w:fldChar w:fldCharType="separate"/>
            </w:r>
            <w:r w:rsidR="00EA01F9">
              <w:rPr>
                <w:noProof/>
                <w:webHidden/>
              </w:rPr>
              <w:t>49</w:t>
            </w:r>
            <w:r w:rsidR="00EA01F9">
              <w:rPr>
                <w:noProof/>
                <w:webHidden/>
              </w:rPr>
              <w:fldChar w:fldCharType="end"/>
            </w:r>
          </w:hyperlink>
        </w:p>
        <w:p w14:paraId="08BF1A3B" w14:textId="22AE45D9" w:rsidR="00EA01F9" w:rsidRDefault="00000000">
          <w:pPr>
            <w:pStyle w:val="TOC1"/>
            <w:tabs>
              <w:tab w:val="right" w:leader="dot" w:pos="9350"/>
            </w:tabs>
            <w:rPr>
              <w:rFonts w:asciiTheme="minorHAnsi" w:hAnsiTheme="minorHAnsi"/>
              <w:noProof/>
              <w:kern w:val="2"/>
              <w:lang w:eastAsia="en-GB"/>
              <w14:ligatures w14:val="standardContextual"/>
            </w:rPr>
          </w:pPr>
          <w:hyperlink w:anchor="_Toc153259274" w:history="1">
            <w:r w:rsidR="00EA01F9" w:rsidRPr="00BA533C">
              <w:rPr>
                <w:rStyle w:val="Hyperlink"/>
                <w:noProof/>
              </w:rPr>
              <w:t>Appendices</w:t>
            </w:r>
            <w:r w:rsidR="00EA01F9">
              <w:rPr>
                <w:noProof/>
                <w:webHidden/>
              </w:rPr>
              <w:tab/>
            </w:r>
            <w:r w:rsidR="00EA01F9">
              <w:rPr>
                <w:noProof/>
                <w:webHidden/>
              </w:rPr>
              <w:fldChar w:fldCharType="begin"/>
            </w:r>
            <w:r w:rsidR="00EA01F9">
              <w:rPr>
                <w:noProof/>
                <w:webHidden/>
              </w:rPr>
              <w:instrText xml:space="preserve"> PAGEREF _Toc153259274 \h </w:instrText>
            </w:r>
            <w:r w:rsidR="00EA01F9">
              <w:rPr>
                <w:noProof/>
                <w:webHidden/>
              </w:rPr>
            </w:r>
            <w:r w:rsidR="00EA01F9">
              <w:rPr>
                <w:noProof/>
                <w:webHidden/>
              </w:rPr>
              <w:fldChar w:fldCharType="separate"/>
            </w:r>
            <w:r w:rsidR="00EA01F9">
              <w:rPr>
                <w:noProof/>
                <w:webHidden/>
              </w:rPr>
              <w:t>51</w:t>
            </w:r>
            <w:r w:rsidR="00EA01F9">
              <w:rPr>
                <w:noProof/>
                <w:webHidden/>
              </w:rPr>
              <w:fldChar w:fldCharType="end"/>
            </w:r>
          </w:hyperlink>
        </w:p>
        <w:p w14:paraId="265DFE1C" w14:textId="3EF86589" w:rsidR="00EA01F9" w:rsidRDefault="00000000">
          <w:pPr>
            <w:pStyle w:val="TOC2"/>
            <w:tabs>
              <w:tab w:val="left" w:pos="880"/>
              <w:tab w:val="right" w:leader="dot" w:pos="9350"/>
            </w:tabs>
            <w:rPr>
              <w:rFonts w:asciiTheme="minorHAnsi" w:hAnsiTheme="minorHAnsi"/>
              <w:noProof/>
              <w:kern w:val="2"/>
              <w:lang w:eastAsia="en-GB"/>
              <w14:ligatures w14:val="standardContextual"/>
            </w:rPr>
          </w:pPr>
          <w:hyperlink w:anchor="_Toc153259275" w:history="1">
            <w:r w:rsidR="00EA01F9" w:rsidRPr="00BA533C">
              <w:rPr>
                <w:rStyle w:val="Hyperlink"/>
                <w:noProof/>
              </w:rPr>
              <w:t>7.1</w:t>
            </w:r>
            <w:r w:rsidR="00EA01F9">
              <w:rPr>
                <w:rFonts w:asciiTheme="minorHAnsi" w:hAnsiTheme="minorHAnsi"/>
                <w:noProof/>
                <w:kern w:val="2"/>
                <w:lang w:eastAsia="en-GB"/>
                <w14:ligatures w14:val="standardContextual"/>
              </w:rPr>
              <w:tab/>
            </w:r>
            <w:r w:rsidR="00EA01F9" w:rsidRPr="00BA533C">
              <w:rPr>
                <w:rStyle w:val="Hyperlink"/>
                <w:noProof/>
              </w:rPr>
              <w:t>Subnet Table Calculations</w:t>
            </w:r>
            <w:r w:rsidR="00EA01F9">
              <w:rPr>
                <w:noProof/>
                <w:webHidden/>
              </w:rPr>
              <w:tab/>
            </w:r>
            <w:r w:rsidR="00EA01F9">
              <w:rPr>
                <w:noProof/>
                <w:webHidden/>
              </w:rPr>
              <w:fldChar w:fldCharType="begin"/>
            </w:r>
            <w:r w:rsidR="00EA01F9">
              <w:rPr>
                <w:noProof/>
                <w:webHidden/>
              </w:rPr>
              <w:instrText xml:space="preserve"> PAGEREF _Toc153259275 \h </w:instrText>
            </w:r>
            <w:r w:rsidR="00EA01F9">
              <w:rPr>
                <w:noProof/>
                <w:webHidden/>
              </w:rPr>
            </w:r>
            <w:r w:rsidR="00EA01F9">
              <w:rPr>
                <w:noProof/>
                <w:webHidden/>
              </w:rPr>
              <w:fldChar w:fldCharType="separate"/>
            </w:r>
            <w:r w:rsidR="00EA01F9">
              <w:rPr>
                <w:noProof/>
                <w:webHidden/>
              </w:rPr>
              <w:t>51</w:t>
            </w:r>
            <w:r w:rsidR="00EA01F9">
              <w:rPr>
                <w:noProof/>
                <w:webHidden/>
              </w:rPr>
              <w:fldChar w:fldCharType="end"/>
            </w:r>
          </w:hyperlink>
        </w:p>
        <w:p w14:paraId="7EEA463E" w14:textId="01067971" w:rsidR="00EA01F9" w:rsidRDefault="00000000">
          <w:pPr>
            <w:pStyle w:val="TOC3"/>
            <w:tabs>
              <w:tab w:val="left" w:pos="1320"/>
              <w:tab w:val="right" w:leader="dot" w:pos="9350"/>
            </w:tabs>
            <w:rPr>
              <w:rFonts w:asciiTheme="minorHAnsi" w:hAnsiTheme="minorHAnsi"/>
              <w:noProof/>
              <w:kern w:val="2"/>
              <w:lang w:eastAsia="en-GB"/>
              <w14:ligatures w14:val="standardContextual"/>
            </w:rPr>
          </w:pPr>
          <w:hyperlink w:anchor="_Toc153259276" w:history="1">
            <w:r w:rsidR="00EA01F9" w:rsidRPr="00BA533C">
              <w:rPr>
                <w:rStyle w:val="Hyperlink"/>
                <w:noProof/>
              </w:rPr>
              <w:t>7.1.1</w:t>
            </w:r>
            <w:r w:rsidR="00EA01F9">
              <w:rPr>
                <w:rFonts w:asciiTheme="minorHAnsi" w:hAnsiTheme="minorHAnsi"/>
                <w:noProof/>
                <w:kern w:val="2"/>
                <w:lang w:eastAsia="en-GB"/>
                <w14:ligatures w14:val="standardContextual"/>
              </w:rPr>
              <w:tab/>
            </w:r>
            <w:r w:rsidR="00EA01F9" w:rsidRPr="00BA533C">
              <w:rPr>
                <w:rStyle w:val="Hyperlink"/>
                <w:noProof/>
              </w:rPr>
              <w:t>Subnet Calculations</w:t>
            </w:r>
            <w:r w:rsidR="00EA01F9">
              <w:rPr>
                <w:noProof/>
                <w:webHidden/>
              </w:rPr>
              <w:tab/>
            </w:r>
            <w:r w:rsidR="00EA01F9">
              <w:rPr>
                <w:noProof/>
                <w:webHidden/>
              </w:rPr>
              <w:fldChar w:fldCharType="begin"/>
            </w:r>
            <w:r w:rsidR="00EA01F9">
              <w:rPr>
                <w:noProof/>
                <w:webHidden/>
              </w:rPr>
              <w:instrText xml:space="preserve"> PAGEREF _Toc153259276 \h </w:instrText>
            </w:r>
            <w:r w:rsidR="00EA01F9">
              <w:rPr>
                <w:noProof/>
                <w:webHidden/>
              </w:rPr>
            </w:r>
            <w:r w:rsidR="00EA01F9">
              <w:rPr>
                <w:noProof/>
                <w:webHidden/>
              </w:rPr>
              <w:fldChar w:fldCharType="separate"/>
            </w:r>
            <w:r w:rsidR="00EA01F9">
              <w:rPr>
                <w:noProof/>
                <w:webHidden/>
              </w:rPr>
              <w:t>51</w:t>
            </w:r>
            <w:r w:rsidR="00EA01F9">
              <w:rPr>
                <w:noProof/>
                <w:webHidden/>
              </w:rPr>
              <w:fldChar w:fldCharType="end"/>
            </w:r>
          </w:hyperlink>
        </w:p>
        <w:p w14:paraId="7C95C310" w14:textId="04B4D3BF" w:rsidR="00EA01F9" w:rsidRDefault="00000000">
          <w:pPr>
            <w:pStyle w:val="TOC3"/>
            <w:tabs>
              <w:tab w:val="left" w:pos="1320"/>
              <w:tab w:val="right" w:leader="dot" w:pos="9350"/>
            </w:tabs>
            <w:rPr>
              <w:rFonts w:asciiTheme="minorHAnsi" w:hAnsiTheme="minorHAnsi"/>
              <w:noProof/>
              <w:kern w:val="2"/>
              <w:lang w:eastAsia="en-GB"/>
              <w14:ligatures w14:val="standardContextual"/>
            </w:rPr>
          </w:pPr>
          <w:hyperlink w:anchor="_Toc153259277" w:history="1">
            <w:r w:rsidR="00EA01F9" w:rsidRPr="00BA533C">
              <w:rPr>
                <w:rStyle w:val="Hyperlink"/>
                <w:noProof/>
              </w:rPr>
              <w:t>7.1.2</w:t>
            </w:r>
            <w:r w:rsidR="00EA01F9">
              <w:rPr>
                <w:rFonts w:asciiTheme="minorHAnsi" w:hAnsiTheme="minorHAnsi"/>
                <w:noProof/>
                <w:kern w:val="2"/>
                <w:lang w:eastAsia="en-GB"/>
                <w14:ligatures w14:val="standardContextual"/>
              </w:rPr>
              <w:tab/>
            </w:r>
            <w:r w:rsidR="00EA01F9" w:rsidRPr="00BA533C">
              <w:rPr>
                <w:rStyle w:val="Hyperlink"/>
                <w:noProof/>
              </w:rPr>
              <w:t>13.13.13.0/24 &amp; 172.16.221.0/24</w:t>
            </w:r>
            <w:r w:rsidR="00EA01F9">
              <w:rPr>
                <w:noProof/>
                <w:webHidden/>
              </w:rPr>
              <w:tab/>
            </w:r>
            <w:r w:rsidR="00EA01F9">
              <w:rPr>
                <w:noProof/>
                <w:webHidden/>
              </w:rPr>
              <w:fldChar w:fldCharType="begin"/>
            </w:r>
            <w:r w:rsidR="00EA01F9">
              <w:rPr>
                <w:noProof/>
                <w:webHidden/>
              </w:rPr>
              <w:instrText xml:space="preserve"> PAGEREF _Toc153259277 \h </w:instrText>
            </w:r>
            <w:r w:rsidR="00EA01F9">
              <w:rPr>
                <w:noProof/>
                <w:webHidden/>
              </w:rPr>
            </w:r>
            <w:r w:rsidR="00EA01F9">
              <w:rPr>
                <w:noProof/>
                <w:webHidden/>
              </w:rPr>
              <w:fldChar w:fldCharType="separate"/>
            </w:r>
            <w:r w:rsidR="00EA01F9">
              <w:rPr>
                <w:noProof/>
                <w:webHidden/>
              </w:rPr>
              <w:t>51</w:t>
            </w:r>
            <w:r w:rsidR="00EA01F9">
              <w:rPr>
                <w:noProof/>
                <w:webHidden/>
              </w:rPr>
              <w:fldChar w:fldCharType="end"/>
            </w:r>
          </w:hyperlink>
        </w:p>
        <w:p w14:paraId="18693779" w14:textId="7AE54999" w:rsidR="00EA01F9" w:rsidRDefault="00000000">
          <w:pPr>
            <w:pStyle w:val="TOC3"/>
            <w:tabs>
              <w:tab w:val="left" w:pos="1320"/>
              <w:tab w:val="right" w:leader="dot" w:pos="9350"/>
            </w:tabs>
            <w:rPr>
              <w:rFonts w:asciiTheme="minorHAnsi" w:hAnsiTheme="minorHAnsi"/>
              <w:noProof/>
              <w:kern w:val="2"/>
              <w:lang w:eastAsia="en-GB"/>
              <w14:ligatures w14:val="standardContextual"/>
            </w:rPr>
          </w:pPr>
          <w:hyperlink w:anchor="_Toc153259278" w:history="1">
            <w:r w:rsidR="00EA01F9" w:rsidRPr="00BA533C">
              <w:rPr>
                <w:rStyle w:val="Hyperlink"/>
                <w:noProof/>
              </w:rPr>
              <w:t>7.1.3</w:t>
            </w:r>
            <w:r w:rsidR="00EA01F9">
              <w:rPr>
                <w:rFonts w:asciiTheme="minorHAnsi" w:hAnsiTheme="minorHAnsi"/>
                <w:noProof/>
                <w:kern w:val="2"/>
                <w:lang w:eastAsia="en-GB"/>
                <w14:ligatures w14:val="standardContextual"/>
              </w:rPr>
              <w:tab/>
            </w:r>
            <w:r w:rsidR="00EA01F9" w:rsidRPr="00BA533C">
              <w:rPr>
                <w:rStyle w:val="Hyperlink"/>
                <w:noProof/>
              </w:rPr>
              <w:t>192.168.0.*/27</w:t>
            </w:r>
            <w:r w:rsidR="00EA01F9">
              <w:rPr>
                <w:noProof/>
                <w:webHidden/>
              </w:rPr>
              <w:tab/>
            </w:r>
            <w:r w:rsidR="00EA01F9">
              <w:rPr>
                <w:noProof/>
                <w:webHidden/>
              </w:rPr>
              <w:fldChar w:fldCharType="begin"/>
            </w:r>
            <w:r w:rsidR="00EA01F9">
              <w:rPr>
                <w:noProof/>
                <w:webHidden/>
              </w:rPr>
              <w:instrText xml:space="preserve"> PAGEREF _Toc153259278 \h </w:instrText>
            </w:r>
            <w:r w:rsidR="00EA01F9">
              <w:rPr>
                <w:noProof/>
                <w:webHidden/>
              </w:rPr>
            </w:r>
            <w:r w:rsidR="00EA01F9">
              <w:rPr>
                <w:noProof/>
                <w:webHidden/>
              </w:rPr>
              <w:fldChar w:fldCharType="separate"/>
            </w:r>
            <w:r w:rsidR="00EA01F9">
              <w:rPr>
                <w:noProof/>
                <w:webHidden/>
              </w:rPr>
              <w:t>51</w:t>
            </w:r>
            <w:r w:rsidR="00EA01F9">
              <w:rPr>
                <w:noProof/>
                <w:webHidden/>
              </w:rPr>
              <w:fldChar w:fldCharType="end"/>
            </w:r>
          </w:hyperlink>
        </w:p>
        <w:p w14:paraId="1781DDC6" w14:textId="61860686" w:rsidR="00EA01F9" w:rsidRDefault="00000000">
          <w:pPr>
            <w:pStyle w:val="TOC3"/>
            <w:tabs>
              <w:tab w:val="left" w:pos="1320"/>
              <w:tab w:val="right" w:leader="dot" w:pos="9350"/>
            </w:tabs>
            <w:rPr>
              <w:rFonts w:asciiTheme="minorHAnsi" w:hAnsiTheme="minorHAnsi"/>
              <w:noProof/>
              <w:kern w:val="2"/>
              <w:lang w:eastAsia="en-GB"/>
              <w14:ligatures w14:val="standardContextual"/>
            </w:rPr>
          </w:pPr>
          <w:hyperlink w:anchor="_Toc153259279" w:history="1">
            <w:r w:rsidR="00EA01F9" w:rsidRPr="00BA533C">
              <w:rPr>
                <w:rStyle w:val="Hyperlink"/>
                <w:noProof/>
              </w:rPr>
              <w:t>7.1.4</w:t>
            </w:r>
            <w:r w:rsidR="00EA01F9">
              <w:rPr>
                <w:rFonts w:asciiTheme="minorHAnsi" w:hAnsiTheme="minorHAnsi"/>
                <w:noProof/>
                <w:kern w:val="2"/>
                <w:lang w:eastAsia="en-GB"/>
                <w14:ligatures w14:val="standardContextual"/>
              </w:rPr>
              <w:tab/>
            </w:r>
            <w:r w:rsidR="00EA01F9" w:rsidRPr="00BA533C">
              <w:rPr>
                <w:rStyle w:val="Hyperlink"/>
                <w:noProof/>
              </w:rPr>
              <w:t>192.168.0.*/30</w:t>
            </w:r>
            <w:r w:rsidR="00EA01F9">
              <w:rPr>
                <w:noProof/>
                <w:webHidden/>
              </w:rPr>
              <w:tab/>
            </w:r>
            <w:r w:rsidR="00EA01F9">
              <w:rPr>
                <w:noProof/>
                <w:webHidden/>
              </w:rPr>
              <w:fldChar w:fldCharType="begin"/>
            </w:r>
            <w:r w:rsidR="00EA01F9">
              <w:rPr>
                <w:noProof/>
                <w:webHidden/>
              </w:rPr>
              <w:instrText xml:space="preserve"> PAGEREF _Toc153259279 \h </w:instrText>
            </w:r>
            <w:r w:rsidR="00EA01F9">
              <w:rPr>
                <w:noProof/>
                <w:webHidden/>
              </w:rPr>
            </w:r>
            <w:r w:rsidR="00EA01F9">
              <w:rPr>
                <w:noProof/>
                <w:webHidden/>
              </w:rPr>
              <w:fldChar w:fldCharType="separate"/>
            </w:r>
            <w:r w:rsidR="00EA01F9">
              <w:rPr>
                <w:noProof/>
                <w:webHidden/>
              </w:rPr>
              <w:t>52</w:t>
            </w:r>
            <w:r w:rsidR="00EA01F9">
              <w:rPr>
                <w:noProof/>
                <w:webHidden/>
              </w:rPr>
              <w:fldChar w:fldCharType="end"/>
            </w:r>
          </w:hyperlink>
        </w:p>
        <w:p w14:paraId="6C25ACF9" w14:textId="16703E48" w:rsidR="00EA01F9" w:rsidRDefault="00000000">
          <w:pPr>
            <w:pStyle w:val="TOC2"/>
            <w:tabs>
              <w:tab w:val="left" w:pos="880"/>
              <w:tab w:val="right" w:leader="dot" w:pos="9350"/>
            </w:tabs>
            <w:rPr>
              <w:rFonts w:asciiTheme="minorHAnsi" w:hAnsiTheme="minorHAnsi"/>
              <w:noProof/>
              <w:kern w:val="2"/>
              <w:lang w:eastAsia="en-GB"/>
              <w14:ligatures w14:val="standardContextual"/>
            </w:rPr>
          </w:pPr>
          <w:hyperlink w:anchor="_Toc153259280" w:history="1">
            <w:r w:rsidR="00EA01F9" w:rsidRPr="00BA533C">
              <w:rPr>
                <w:rStyle w:val="Hyperlink"/>
                <w:noProof/>
              </w:rPr>
              <w:t>7.2</w:t>
            </w:r>
            <w:r w:rsidR="00EA01F9">
              <w:rPr>
                <w:rFonts w:asciiTheme="minorHAnsi" w:hAnsiTheme="minorHAnsi"/>
                <w:noProof/>
                <w:kern w:val="2"/>
                <w:lang w:eastAsia="en-GB"/>
                <w14:ligatures w14:val="standardContextual"/>
              </w:rPr>
              <w:tab/>
            </w:r>
            <w:r w:rsidR="00EA01F9" w:rsidRPr="00BA533C">
              <w:rPr>
                <w:rStyle w:val="Hyperlink"/>
                <w:noProof/>
              </w:rPr>
              <w:t>Valid Host Range for the 255.255.255.224 subnet</w:t>
            </w:r>
            <w:r w:rsidR="00EA01F9">
              <w:rPr>
                <w:noProof/>
                <w:webHidden/>
              </w:rPr>
              <w:tab/>
            </w:r>
            <w:r w:rsidR="00EA01F9">
              <w:rPr>
                <w:noProof/>
                <w:webHidden/>
              </w:rPr>
              <w:fldChar w:fldCharType="begin"/>
            </w:r>
            <w:r w:rsidR="00EA01F9">
              <w:rPr>
                <w:noProof/>
                <w:webHidden/>
              </w:rPr>
              <w:instrText xml:space="preserve"> PAGEREF _Toc153259280 \h </w:instrText>
            </w:r>
            <w:r w:rsidR="00EA01F9">
              <w:rPr>
                <w:noProof/>
                <w:webHidden/>
              </w:rPr>
            </w:r>
            <w:r w:rsidR="00EA01F9">
              <w:rPr>
                <w:noProof/>
                <w:webHidden/>
              </w:rPr>
              <w:fldChar w:fldCharType="separate"/>
            </w:r>
            <w:r w:rsidR="00EA01F9">
              <w:rPr>
                <w:noProof/>
                <w:webHidden/>
              </w:rPr>
              <w:t>52</w:t>
            </w:r>
            <w:r w:rsidR="00EA01F9">
              <w:rPr>
                <w:noProof/>
                <w:webHidden/>
              </w:rPr>
              <w:fldChar w:fldCharType="end"/>
            </w:r>
          </w:hyperlink>
        </w:p>
        <w:p w14:paraId="7C69C790" w14:textId="5E593ED1" w:rsidR="00EA01F9" w:rsidRDefault="00000000">
          <w:pPr>
            <w:pStyle w:val="TOC2"/>
            <w:tabs>
              <w:tab w:val="left" w:pos="880"/>
              <w:tab w:val="right" w:leader="dot" w:pos="9350"/>
            </w:tabs>
            <w:rPr>
              <w:rFonts w:asciiTheme="minorHAnsi" w:hAnsiTheme="minorHAnsi"/>
              <w:noProof/>
              <w:kern w:val="2"/>
              <w:lang w:eastAsia="en-GB"/>
              <w14:ligatures w14:val="standardContextual"/>
            </w:rPr>
          </w:pPr>
          <w:hyperlink w:anchor="_Toc153259281" w:history="1">
            <w:r w:rsidR="00EA01F9" w:rsidRPr="00BA533C">
              <w:rPr>
                <w:rStyle w:val="Hyperlink"/>
                <w:noProof/>
              </w:rPr>
              <w:t>7.3</w:t>
            </w:r>
            <w:r w:rsidR="00EA01F9">
              <w:rPr>
                <w:rFonts w:asciiTheme="minorHAnsi" w:hAnsiTheme="minorHAnsi"/>
                <w:noProof/>
                <w:kern w:val="2"/>
                <w:lang w:eastAsia="en-GB"/>
                <w14:ligatures w14:val="standardContextual"/>
              </w:rPr>
              <w:tab/>
            </w:r>
            <w:r w:rsidR="00EA01F9" w:rsidRPr="00BA533C">
              <w:rPr>
                <w:rStyle w:val="Hyperlink"/>
                <w:noProof/>
              </w:rPr>
              <w:t>Dirb Output for 172.16.221.237</w:t>
            </w:r>
            <w:r w:rsidR="00EA01F9">
              <w:rPr>
                <w:noProof/>
                <w:webHidden/>
              </w:rPr>
              <w:tab/>
            </w:r>
            <w:r w:rsidR="00EA01F9">
              <w:rPr>
                <w:noProof/>
                <w:webHidden/>
              </w:rPr>
              <w:fldChar w:fldCharType="begin"/>
            </w:r>
            <w:r w:rsidR="00EA01F9">
              <w:rPr>
                <w:noProof/>
                <w:webHidden/>
              </w:rPr>
              <w:instrText xml:space="preserve"> PAGEREF _Toc153259281 \h </w:instrText>
            </w:r>
            <w:r w:rsidR="00EA01F9">
              <w:rPr>
                <w:noProof/>
                <w:webHidden/>
              </w:rPr>
            </w:r>
            <w:r w:rsidR="00EA01F9">
              <w:rPr>
                <w:noProof/>
                <w:webHidden/>
              </w:rPr>
              <w:fldChar w:fldCharType="separate"/>
            </w:r>
            <w:r w:rsidR="00EA01F9">
              <w:rPr>
                <w:noProof/>
                <w:webHidden/>
              </w:rPr>
              <w:t>53</w:t>
            </w:r>
            <w:r w:rsidR="00EA01F9">
              <w:rPr>
                <w:noProof/>
                <w:webHidden/>
              </w:rPr>
              <w:fldChar w:fldCharType="end"/>
            </w:r>
          </w:hyperlink>
        </w:p>
        <w:p w14:paraId="0119C9F1" w14:textId="2E4F62E8" w:rsidR="00EA01F9" w:rsidRDefault="00000000">
          <w:pPr>
            <w:pStyle w:val="TOC2"/>
            <w:tabs>
              <w:tab w:val="left" w:pos="880"/>
              <w:tab w:val="right" w:leader="dot" w:pos="9350"/>
            </w:tabs>
            <w:rPr>
              <w:rFonts w:asciiTheme="minorHAnsi" w:hAnsiTheme="minorHAnsi"/>
              <w:noProof/>
              <w:kern w:val="2"/>
              <w:lang w:eastAsia="en-GB"/>
              <w14:ligatures w14:val="standardContextual"/>
            </w:rPr>
          </w:pPr>
          <w:hyperlink w:anchor="_Toc153259282" w:history="1">
            <w:r w:rsidR="00EA01F9" w:rsidRPr="00BA533C">
              <w:rPr>
                <w:rStyle w:val="Hyperlink"/>
                <w:noProof/>
              </w:rPr>
              <w:t>7.4</w:t>
            </w:r>
            <w:r w:rsidR="00EA01F9">
              <w:rPr>
                <w:rFonts w:asciiTheme="minorHAnsi" w:hAnsiTheme="minorHAnsi"/>
                <w:noProof/>
                <w:kern w:val="2"/>
                <w:lang w:eastAsia="en-GB"/>
                <w14:ligatures w14:val="standardContextual"/>
              </w:rPr>
              <w:tab/>
            </w:r>
            <w:r w:rsidR="00EA01F9" w:rsidRPr="00BA533C">
              <w:rPr>
                <w:rStyle w:val="Hyperlink"/>
                <w:noProof/>
              </w:rPr>
              <w:t>WPScan Output for 172.16.221.237</w:t>
            </w:r>
            <w:r w:rsidR="00EA01F9">
              <w:rPr>
                <w:noProof/>
                <w:webHidden/>
              </w:rPr>
              <w:tab/>
            </w:r>
            <w:r w:rsidR="00EA01F9">
              <w:rPr>
                <w:noProof/>
                <w:webHidden/>
              </w:rPr>
              <w:fldChar w:fldCharType="begin"/>
            </w:r>
            <w:r w:rsidR="00EA01F9">
              <w:rPr>
                <w:noProof/>
                <w:webHidden/>
              </w:rPr>
              <w:instrText xml:space="preserve"> PAGEREF _Toc153259282 \h </w:instrText>
            </w:r>
            <w:r w:rsidR="00EA01F9">
              <w:rPr>
                <w:noProof/>
                <w:webHidden/>
              </w:rPr>
            </w:r>
            <w:r w:rsidR="00EA01F9">
              <w:rPr>
                <w:noProof/>
                <w:webHidden/>
              </w:rPr>
              <w:fldChar w:fldCharType="separate"/>
            </w:r>
            <w:r w:rsidR="00EA01F9">
              <w:rPr>
                <w:noProof/>
                <w:webHidden/>
              </w:rPr>
              <w:t>58</w:t>
            </w:r>
            <w:r w:rsidR="00EA01F9">
              <w:rPr>
                <w:noProof/>
                <w:webHidden/>
              </w:rPr>
              <w:fldChar w:fldCharType="end"/>
            </w:r>
          </w:hyperlink>
        </w:p>
        <w:p w14:paraId="779B4F27" w14:textId="5564C1F2" w:rsidR="001905B9" w:rsidRDefault="00404615" w:rsidP="008605B2">
          <w:pPr>
            <w:ind w:right="4"/>
            <w:rPr>
              <w:b/>
              <w:bCs/>
              <w:noProof/>
            </w:rPr>
          </w:pPr>
          <w:r>
            <w:rPr>
              <w:b/>
              <w:bCs/>
              <w:noProof/>
            </w:rPr>
            <w:fldChar w:fldCharType="end"/>
          </w:r>
        </w:p>
      </w:sdtContent>
    </w:sdt>
    <w:p w14:paraId="1C387AD0" w14:textId="77777777" w:rsidR="00A60D20" w:rsidRDefault="00A60D20" w:rsidP="008605B2">
      <w:pPr>
        <w:ind w:right="4"/>
        <w:rPr>
          <w:b/>
          <w:bCs/>
          <w:noProof/>
        </w:rPr>
      </w:pPr>
      <w:r>
        <w:rPr>
          <w:b/>
          <w:bCs/>
          <w:noProof/>
        </w:rPr>
        <w:br w:type="page"/>
      </w:r>
    </w:p>
    <w:p w14:paraId="4AD37833" w14:textId="77777777" w:rsidR="00C5090A" w:rsidRDefault="00C5090A" w:rsidP="008605B2">
      <w:pPr>
        <w:ind w:right="4"/>
        <w:rPr>
          <w:b/>
          <w:bCs/>
          <w:noProof/>
        </w:rPr>
        <w:sectPr w:rsidR="00C5090A" w:rsidSect="00C5090A">
          <w:footerReference w:type="first" r:id="rId10"/>
          <w:type w:val="continuous"/>
          <w:pgSz w:w="12240" w:h="15840"/>
          <w:pgMar w:top="1440" w:right="1440" w:bottom="1440" w:left="1440" w:header="720" w:footer="720" w:gutter="0"/>
          <w:pgNumType w:start="0"/>
          <w:cols w:space="720"/>
          <w:docGrid w:linePitch="299"/>
        </w:sectPr>
      </w:pPr>
    </w:p>
    <w:p w14:paraId="2DB72581" w14:textId="77777777" w:rsidR="001905B9" w:rsidRDefault="00341658" w:rsidP="008605B2">
      <w:pPr>
        <w:pStyle w:val="Heading1"/>
        <w:ind w:right="4"/>
      </w:pPr>
      <w:bookmarkStart w:id="0" w:name="_Toc153259239"/>
      <w:r>
        <w:lastRenderedPageBreak/>
        <w:t>Introduction</w:t>
      </w:r>
      <w:bookmarkEnd w:id="0"/>
    </w:p>
    <w:p w14:paraId="66268BB2" w14:textId="77777777" w:rsidR="00341658" w:rsidRDefault="00341658" w:rsidP="008605B2">
      <w:pPr>
        <w:pStyle w:val="Heading2"/>
        <w:ind w:right="4"/>
      </w:pPr>
      <w:bookmarkStart w:id="1" w:name="_Toc153259240"/>
      <w:r>
        <w:t>Background</w:t>
      </w:r>
      <w:bookmarkEnd w:id="1"/>
    </w:p>
    <w:p w14:paraId="1F63FFA7" w14:textId="77777777" w:rsidR="004D7B3D" w:rsidRDefault="004D7B3D" w:rsidP="008605B2">
      <w:pPr>
        <w:pStyle w:val="ListParagraph"/>
        <w:spacing w:after="236"/>
        <w:ind w:left="1080" w:right="4"/>
      </w:pPr>
    </w:p>
    <w:p w14:paraId="474F0EC0" w14:textId="77777777" w:rsidR="00196F9C" w:rsidRDefault="00196F9C" w:rsidP="008605B2">
      <w:pPr>
        <w:pStyle w:val="ListParagraph"/>
        <w:spacing w:after="236"/>
        <w:ind w:left="1080" w:right="4"/>
      </w:pPr>
    </w:p>
    <w:p w14:paraId="12F2C2DD" w14:textId="71508737" w:rsidR="00196F9C" w:rsidRDefault="00340491" w:rsidP="00196F9C">
      <w:pPr>
        <w:pStyle w:val="ListParagraph"/>
        <w:spacing w:after="236"/>
        <w:ind w:left="0" w:right="4"/>
      </w:pPr>
      <w:r>
        <w:t xml:space="preserve">Computer networks are a part of every </w:t>
      </w:r>
      <w:r w:rsidR="00191A5C">
        <w:t>person’s</w:t>
      </w:r>
      <w:r>
        <w:t xml:space="preserve"> day to day life in some regard or another, which also means that the security of the computer networks that are used in our </w:t>
      </w:r>
      <w:r w:rsidR="00AC1D7E">
        <w:t>day-to-day</w:t>
      </w:r>
      <w:r>
        <w:t xml:space="preserve"> life is crucial to keep </w:t>
      </w:r>
      <w:r w:rsidR="0032095B">
        <w:t xml:space="preserve">our lives operating smoothly and prevent from any </w:t>
      </w:r>
      <w:r w:rsidR="00F47B1F">
        <w:t>knock-on</w:t>
      </w:r>
      <w:r w:rsidR="0032095B">
        <w:t xml:space="preserve"> effects</w:t>
      </w:r>
      <w:r w:rsidR="002451EC">
        <w:t xml:space="preserve"> that could bring businesses and consumers to a halt. </w:t>
      </w:r>
      <w:proofErr w:type="gramStart"/>
      <w:r w:rsidR="00367F81">
        <w:t>Despite the fact that</w:t>
      </w:r>
      <w:proofErr w:type="gramEnd"/>
      <w:r w:rsidR="00367F81">
        <w:t xml:space="preserve"> it is a hard job to maintain a computer network, it </w:t>
      </w:r>
      <w:r w:rsidR="00493406">
        <w:t>remains crucially important to stay on top of security issues within a network</w:t>
      </w:r>
      <w:r w:rsidR="00B87B8F">
        <w:t>, as well as having a thorough understanding of the network and all of the components that are used to create it.</w:t>
      </w:r>
    </w:p>
    <w:p w14:paraId="3982BB99" w14:textId="77777777" w:rsidR="00B87B8F" w:rsidRDefault="00B87B8F" w:rsidP="00196F9C">
      <w:pPr>
        <w:pStyle w:val="ListParagraph"/>
        <w:spacing w:after="236"/>
        <w:ind w:left="0" w:right="4"/>
      </w:pPr>
    </w:p>
    <w:p w14:paraId="77124223" w14:textId="7879A888" w:rsidR="00B87B8F" w:rsidRDefault="00B87B8F" w:rsidP="00196F9C">
      <w:pPr>
        <w:pStyle w:val="ListParagraph"/>
        <w:spacing w:after="236"/>
        <w:ind w:left="0" w:right="4"/>
      </w:pPr>
      <w:r>
        <w:t xml:space="preserve">The tester has been approached by a company, ACME Inc. who have recently parted ways with their network manager </w:t>
      </w:r>
      <w:r w:rsidR="004816C1">
        <w:t xml:space="preserve">who, in the </w:t>
      </w:r>
      <w:r w:rsidR="00191A5C">
        <w:t>tester’s</w:t>
      </w:r>
      <w:r w:rsidR="004816C1">
        <w:t xml:space="preserve"> brief, was said to have parted ways with the company due to “</w:t>
      </w:r>
      <w:r w:rsidR="0089677E" w:rsidRPr="0089677E">
        <w:t>acrimonious</w:t>
      </w:r>
      <w:r w:rsidR="0089677E">
        <w:t xml:space="preserve"> circumstances”. </w:t>
      </w:r>
      <w:r w:rsidR="00864B17">
        <w:t>After parting ways with the network manager, ACME Inc attempted to review any documents left by the manager to review and assess the status of their network, although they were unable to find any documentation that had been produced</w:t>
      </w:r>
      <w:r w:rsidR="00062D53">
        <w:t xml:space="preserve"> which has caused management to become worried about the security and overall status of their network and as such, reached out to the tester. </w:t>
      </w:r>
    </w:p>
    <w:p w14:paraId="63D3C2B4" w14:textId="77777777" w:rsidR="004B746F" w:rsidRDefault="004B746F" w:rsidP="00196F9C">
      <w:pPr>
        <w:pStyle w:val="ListParagraph"/>
        <w:spacing w:after="236"/>
        <w:ind w:left="0" w:right="4"/>
      </w:pPr>
    </w:p>
    <w:p w14:paraId="5C058C6F" w14:textId="53CA8408" w:rsidR="004B746F" w:rsidRDefault="004B746F" w:rsidP="00196F9C">
      <w:pPr>
        <w:pStyle w:val="ListParagraph"/>
        <w:spacing w:after="236"/>
        <w:ind w:left="0" w:right="4"/>
      </w:pPr>
      <w:r>
        <w:t>The tester has been asked to evaluate the security of the ACME Inc network</w:t>
      </w:r>
      <w:r w:rsidR="008250A9">
        <w:t xml:space="preserve"> </w:t>
      </w:r>
      <w:r w:rsidR="0079657E">
        <w:t>through the use of a Kali Linux virtual machine provided by the company.</w:t>
      </w:r>
      <w:r w:rsidR="00D2338F">
        <w:t xml:space="preserve"> </w:t>
      </w:r>
      <w:r w:rsidR="0079657E">
        <w:t xml:space="preserve">The tester was also </w:t>
      </w:r>
      <w:r w:rsidR="00B13602">
        <w:t>asked to only use the tools provided on the machine</w:t>
      </w:r>
      <w:r w:rsidR="0079657E">
        <w:t xml:space="preserve"> to ensure </w:t>
      </w:r>
      <w:r w:rsidR="003B4884">
        <w:t>that any tools used were stable and would not cause any potential further harm to the network</w:t>
      </w:r>
      <w:r w:rsidR="00876AB8">
        <w:t>.</w:t>
      </w:r>
    </w:p>
    <w:p w14:paraId="5A535C2B" w14:textId="297A1EDE" w:rsidR="004D7B3D" w:rsidRDefault="004D7B3D" w:rsidP="008605B2">
      <w:pPr>
        <w:pStyle w:val="Heading2"/>
        <w:ind w:right="4"/>
      </w:pPr>
      <w:bookmarkStart w:id="2" w:name="_Toc153259241"/>
      <w:r>
        <w:t>Aim</w:t>
      </w:r>
      <w:r w:rsidR="00522856">
        <w:t>s</w:t>
      </w:r>
      <w:bookmarkEnd w:id="2"/>
    </w:p>
    <w:p w14:paraId="1078B53C" w14:textId="317EA02E" w:rsidR="009C1A03" w:rsidRDefault="00863340">
      <w:r>
        <w:t xml:space="preserve">The aims of this report are to create a detailed network diagram that </w:t>
      </w:r>
      <w:r w:rsidR="003B4884">
        <w:t>shows all of the devices on the client’s network, create a routing table that identifies all IP addresses, subnet</w:t>
      </w:r>
      <w:r w:rsidR="004D0BE4">
        <w:t xml:space="preserve">s, broadcast addresses and netmasks. Finally, the tester has been asked to </w:t>
      </w:r>
      <w:r w:rsidR="00AB7C51">
        <w:t xml:space="preserve">conduct a penetration test against the </w:t>
      </w:r>
      <w:r w:rsidR="00306184">
        <w:tab/>
      </w:r>
      <w:r w:rsidR="00AB7C51">
        <w:t xml:space="preserve">network to find any vulnerabilities </w:t>
      </w:r>
      <w:r w:rsidR="00151CD5">
        <w:t>or weaknesses on any devices present on the network, as well as the steps needed from the client to remediate any issues.</w:t>
      </w:r>
      <w:r w:rsidR="009C1A03">
        <w:br w:type="page"/>
      </w:r>
    </w:p>
    <w:p w14:paraId="3B475F3E" w14:textId="731B7229" w:rsidR="007549AC" w:rsidRDefault="00154A1D" w:rsidP="009C1A03">
      <w:pPr>
        <w:pStyle w:val="Heading1"/>
      </w:pPr>
      <w:bookmarkStart w:id="3" w:name="_Toc153259242"/>
      <w:r>
        <w:lastRenderedPageBreak/>
        <w:t>Network Diagram</w:t>
      </w:r>
      <w:r w:rsidR="00FE5DA9">
        <w:t>s</w:t>
      </w:r>
      <w:bookmarkEnd w:id="3"/>
    </w:p>
    <w:p w14:paraId="7A985F7C" w14:textId="3D5E0ED1" w:rsidR="00FE5DA9" w:rsidRDefault="00FE5DA9" w:rsidP="00FE5DA9">
      <w:pPr>
        <w:pStyle w:val="Heading2"/>
      </w:pPr>
      <w:bookmarkStart w:id="4" w:name="_Toc153259243"/>
      <w:r>
        <w:t>Network Topology</w:t>
      </w:r>
      <w:bookmarkEnd w:id="4"/>
    </w:p>
    <w:p w14:paraId="65AA95B0" w14:textId="77777777" w:rsidR="009500B0" w:rsidRDefault="00682414" w:rsidP="008712FE">
      <w:r>
        <w:t xml:space="preserve">To effectively create a network topology diagram, the tester utilised the “Nmap” package which was installed on their Kali Linux machine to scan each device that they came across throughout their </w:t>
      </w:r>
      <w:r w:rsidR="00034267">
        <w:t>test of the network. This tool allowed the tester to identify key information about each device including its IP address, subnet mask, broadcast address</w:t>
      </w:r>
      <w:r w:rsidR="00674FDC">
        <w:t xml:space="preserve"> and list of active services running on the devices. The tester has shown the output from their Nmap scans </w:t>
      </w:r>
      <w:r w:rsidR="00D474BF">
        <w:t>throughout section 3, titled, “Networking Mapping</w:t>
      </w:r>
      <w:r w:rsidR="005C6143">
        <w:t xml:space="preserve"> </w:t>
      </w:r>
      <w:r w:rsidR="00D474BF">
        <w:t>Process”.</w:t>
      </w:r>
      <w:r w:rsidR="005C6143">
        <w:t xml:space="preserve"> </w:t>
      </w:r>
    </w:p>
    <w:p w14:paraId="48AB0B37" w14:textId="156AD05E" w:rsidR="009500B0" w:rsidRDefault="00D474BF" w:rsidP="009500B0">
      <w:pPr>
        <w:keepNext/>
      </w:pPr>
      <w:r>
        <w:rPr>
          <w:noProof/>
        </w:rPr>
        <w:lastRenderedPageBreak/>
        <w:drawing>
          <wp:inline distT="0" distB="0" distL="0" distR="0" wp14:anchorId="4B3605B2" wp14:editId="2F24BED5">
            <wp:extent cx="5391150" cy="6520815"/>
            <wp:effectExtent l="0" t="0" r="0" b="0"/>
            <wp:docPr id="1437905906" name="Picture 1" descr="A computer network diagram with many computer monito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905906" name="Picture 1" descr="A computer network diagram with many computer monitors&#10;&#10;Description automatically generated with medium confidenc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391150" cy="6520815"/>
                    </a:xfrm>
                    <a:prstGeom prst="rect">
                      <a:avLst/>
                    </a:prstGeom>
                    <a:noFill/>
                    <a:ln>
                      <a:noFill/>
                    </a:ln>
                  </pic:spPr>
                </pic:pic>
              </a:graphicData>
            </a:graphic>
          </wp:inline>
        </w:drawing>
      </w:r>
    </w:p>
    <w:p w14:paraId="2603BE52" w14:textId="2C1BA099" w:rsidR="008712FE" w:rsidRPr="008712FE" w:rsidRDefault="009500B0" w:rsidP="009500B0">
      <w:pPr>
        <w:pStyle w:val="Caption"/>
      </w:pPr>
      <w:r>
        <w:t xml:space="preserve">Figure </w:t>
      </w:r>
      <w:r>
        <w:fldChar w:fldCharType="begin"/>
      </w:r>
      <w:r>
        <w:instrText xml:space="preserve"> SEQ Figure \* ARABIC </w:instrText>
      </w:r>
      <w:r>
        <w:fldChar w:fldCharType="separate"/>
      </w:r>
      <w:r w:rsidR="009B0E5B">
        <w:rPr>
          <w:noProof/>
        </w:rPr>
        <w:t>1</w:t>
      </w:r>
      <w:r>
        <w:fldChar w:fldCharType="end"/>
      </w:r>
      <w:r>
        <w:t xml:space="preserve"> - Network Topology diagram showing a bus topology drawn in </w:t>
      </w:r>
      <w:r w:rsidR="00F47B1F">
        <w:t>draw.io.</w:t>
      </w:r>
    </w:p>
    <w:p w14:paraId="280B5381" w14:textId="44D87689" w:rsidR="001704F6" w:rsidRDefault="00FD5C7D" w:rsidP="00D474BF">
      <w:pPr>
        <w:pStyle w:val="Heading2"/>
      </w:pPr>
      <w:bookmarkStart w:id="5" w:name="_Toc153259244"/>
      <w:r>
        <w:t>Routing Table</w:t>
      </w:r>
      <w:bookmarkEnd w:id="5"/>
    </w:p>
    <w:p w14:paraId="132B737D" w14:textId="64C7ACE6" w:rsidR="00A30A1D" w:rsidRPr="00BE4FF7" w:rsidRDefault="00C51DC0" w:rsidP="00BE4FF7">
      <w:r>
        <w:t xml:space="preserve">Every router or firewall </w:t>
      </w:r>
      <w:r w:rsidR="00666DDB">
        <w:t>contains a list of “interfaces”. Interfaces in their most basic form allow for a different set of interactions between the router and the devices connected to it</w:t>
      </w:r>
      <w:r w:rsidR="005018B7">
        <w:t xml:space="preserve">. The table found in </w:t>
      </w:r>
      <w:r w:rsidR="005018B7">
        <w:fldChar w:fldCharType="begin"/>
      </w:r>
      <w:r w:rsidR="005018B7">
        <w:instrText xml:space="preserve"> REF _Ref151972424 \h </w:instrText>
      </w:r>
      <w:r w:rsidR="005018B7">
        <w:fldChar w:fldCharType="separate"/>
      </w:r>
      <w:r w:rsidR="005018B7">
        <w:t xml:space="preserve">Table </w:t>
      </w:r>
      <w:r w:rsidR="005018B7">
        <w:rPr>
          <w:noProof/>
        </w:rPr>
        <w:t>1</w:t>
      </w:r>
      <w:r w:rsidR="005018B7">
        <w:fldChar w:fldCharType="end"/>
      </w:r>
      <w:r w:rsidR="005018B7">
        <w:t xml:space="preserve"> shows each interface name, subnet address &amp; mask, IP address </w:t>
      </w:r>
      <w:r w:rsidR="00FE0465">
        <w:t xml:space="preserve">of the interface associated with </w:t>
      </w:r>
      <w:r w:rsidR="00FE0465">
        <w:lastRenderedPageBreak/>
        <w:t xml:space="preserve">the interface, default gateway and broadcast address. Further details on how the </w:t>
      </w:r>
      <w:r w:rsidR="00E044F6">
        <w:t xml:space="preserve">broadcast address can be located in </w:t>
      </w:r>
      <w:r w:rsidR="00415A0A">
        <w:fldChar w:fldCharType="begin"/>
      </w:r>
      <w:r w:rsidR="00415A0A">
        <w:instrText xml:space="preserve"> REF _Ref151973118 \h </w:instrText>
      </w:r>
      <w:r w:rsidR="00415A0A">
        <w:fldChar w:fldCharType="separate"/>
      </w:r>
      <w:r w:rsidR="00415A0A">
        <w:t xml:space="preserve">Table </w:t>
      </w:r>
      <w:r w:rsidR="00415A0A">
        <w:rPr>
          <w:noProof/>
        </w:rPr>
        <w:t>2</w:t>
      </w:r>
      <w:r w:rsidR="00415A0A">
        <w:fldChar w:fldCharType="end"/>
      </w:r>
      <w:r w:rsidR="00415A0A">
        <w:t xml:space="preserve"> </w:t>
      </w:r>
      <w:r w:rsidR="00E044F6">
        <w:t>through the tester’s calculations of the subnet mask.</w:t>
      </w:r>
    </w:p>
    <w:p w14:paraId="5015C910" w14:textId="09EF32F6" w:rsidR="004D0B36" w:rsidRDefault="004D0B36" w:rsidP="004D0B36">
      <w:pPr>
        <w:pStyle w:val="Caption"/>
        <w:keepNext/>
      </w:pPr>
    </w:p>
    <w:tbl>
      <w:tblPr>
        <w:tblStyle w:val="TableGrid"/>
        <w:tblW w:w="11341" w:type="dxa"/>
        <w:tblInd w:w="-856" w:type="dxa"/>
        <w:tblLayout w:type="fixed"/>
        <w:tblLook w:val="04A0" w:firstRow="1" w:lastRow="0" w:firstColumn="1" w:lastColumn="0" w:noHBand="0" w:noVBand="1"/>
      </w:tblPr>
      <w:tblGrid>
        <w:gridCol w:w="1111"/>
        <w:gridCol w:w="1158"/>
        <w:gridCol w:w="1843"/>
        <w:gridCol w:w="1984"/>
        <w:gridCol w:w="1701"/>
        <w:gridCol w:w="1559"/>
        <w:gridCol w:w="1985"/>
      </w:tblGrid>
      <w:tr w:rsidR="00A30A1D" w14:paraId="4E7897F2" w14:textId="3B07EA01" w:rsidTr="00EF73E3">
        <w:tc>
          <w:tcPr>
            <w:tcW w:w="1111" w:type="dxa"/>
          </w:tcPr>
          <w:p w14:paraId="2360A42E" w14:textId="77777777" w:rsidR="008D3384" w:rsidRDefault="008D3384" w:rsidP="009500B0"/>
        </w:tc>
        <w:tc>
          <w:tcPr>
            <w:tcW w:w="1158" w:type="dxa"/>
          </w:tcPr>
          <w:p w14:paraId="4E9532F4" w14:textId="161449D1" w:rsidR="008D3384" w:rsidRDefault="008D3384" w:rsidP="009500B0">
            <w:r>
              <w:t>Interface</w:t>
            </w:r>
          </w:p>
        </w:tc>
        <w:tc>
          <w:tcPr>
            <w:tcW w:w="1843" w:type="dxa"/>
          </w:tcPr>
          <w:p w14:paraId="4CD0AACF" w14:textId="77E9FD4A" w:rsidR="008D3384" w:rsidRDefault="008D3384" w:rsidP="009500B0">
            <w:r>
              <w:t>Subnet Address</w:t>
            </w:r>
          </w:p>
        </w:tc>
        <w:tc>
          <w:tcPr>
            <w:tcW w:w="1984" w:type="dxa"/>
          </w:tcPr>
          <w:p w14:paraId="7C359DD0" w14:textId="50751AEE" w:rsidR="008D3384" w:rsidRDefault="008D3384" w:rsidP="009500B0">
            <w:r>
              <w:t>Subnet Mask</w:t>
            </w:r>
          </w:p>
        </w:tc>
        <w:tc>
          <w:tcPr>
            <w:tcW w:w="1701" w:type="dxa"/>
          </w:tcPr>
          <w:p w14:paraId="2FF433DE" w14:textId="3D068A3F" w:rsidR="008D3384" w:rsidRDefault="008D3384" w:rsidP="009500B0">
            <w:r>
              <w:t>IP Address</w:t>
            </w:r>
          </w:p>
        </w:tc>
        <w:tc>
          <w:tcPr>
            <w:tcW w:w="1559" w:type="dxa"/>
          </w:tcPr>
          <w:p w14:paraId="46769680" w14:textId="7C5FEC98" w:rsidR="008D3384" w:rsidRDefault="008D3384" w:rsidP="009500B0">
            <w:r>
              <w:t>Default Gateway</w:t>
            </w:r>
          </w:p>
        </w:tc>
        <w:tc>
          <w:tcPr>
            <w:tcW w:w="1985" w:type="dxa"/>
          </w:tcPr>
          <w:p w14:paraId="39A8F025" w14:textId="63966AEE" w:rsidR="008D3384" w:rsidRDefault="008D3384" w:rsidP="009500B0">
            <w:r>
              <w:t>Broadcast Address</w:t>
            </w:r>
          </w:p>
        </w:tc>
      </w:tr>
      <w:tr w:rsidR="00A30A1D" w14:paraId="7D2BC878" w14:textId="263765C0" w:rsidTr="00EF73E3">
        <w:trPr>
          <w:trHeight w:val="863"/>
        </w:trPr>
        <w:tc>
          <w:tcPr>
            <w:tcW w:w="1111" w:type="dxa"/>
          </w:tcPr>
          <w:p w14:paraId="6A5624B8" w14:textId="7DD2B98C" w:rsidR="008D3384" w:rsidRDefault="008D3384" w:rsidP="009500B0">
            <w:r>
              <w:t>Router</w:t>
            </w:r>
          </w:p>
        </w:tc>
        <w:tc>
          <w:tcPr>
            <w:tcW w:w="1158" w:type="dxa"/>
          </w:tcPr>
          <w:p w14:paraId="064061BF" w14:textId="77777777" w:rsidR="008D3384" w:rsidRDefault="008D3384" w:rsidP="009500B0">
            <w:r>
              <w:t>Eth1</w:t>
            </w:r>
          </w:p>
          <w:p w14:paraId="05BD6FB8" w14:textId="77777777" w:rsidR="00BE4FF7" w:rsidRDefault="00203FDF" w:rsidP="009500B0">
            <w:r>
              <w:t>Eth2</w:t>
            </w:r>
          </w:p>
          <w:p w14:paraId="1630767E" w14:textId="0AC86C3C" w:rsidR="00203FDF" w:rsidRDefault="00203FDF" w:rsidP="009500B0">
            <w:r>
              <w:t>Eth3</w:t>
            </w:r>
          </w:p>
        </w:tc>
        <w:tc>
          <w:tcPr>
            <w:tcW w:w="1843" w:type="dxa"/>
          </w:tcPr>
          <w:p w14:paraId="4D2A3738" w14:textId="77777777" w:rsidR="008D3384" w:rsidRDefault="008D3384" w:rsidP="009500B0">
            <w:r>
              <w:t>192.168.0.224/30</w:t>
            </w:r>
          </w:p>
          <w:p w14:paraId="2BB3BAFC" w14:textId="6AB4E6F6" w:rsidR="00203FDF" w:rsidRDefault="008823E0" w:rsidP="009500B0">
            <w:r>
              <w:t>172.16.221.0/24</w:t>
            </w:r>
          </w:p>
          <w:p w14:paraId="5C3E72F3" w14:textId="420513B9" w:rsidR="00203FDF" w:rsidRDefault="008823E0" w:rsidP="009500B0">
            <w:r>
              <w:t>192.168.0.192/27</w:t>
            </w:r>
          </w:p>
        </w:tc>
        <w:tc>
          <w:tcPr>
            <w:tcW w:w="1984" w:type="dxa"/>
          </w:tcPr>
          <w:p w14:paraId="7D5D5EF8" w14:textId="77777777" w:rsidR="008D3384" w:rsidRDefault="008D3384" w:rsidP="009500B0">
            <w:r>
              <w:t>255.255.255.252</w:t>
            </w:r>
          </w:p>
          <w:p w14:paraId="60A1132C" w14:textId="649B4E5F" w:rsidR="00203FDF" w:rsidRDefault="008823E0" w:rsidP="009500B0">
            <w:r>
              <w:t>255.255.255.0</w:t>
            </w:r>
          </w:p>
          <w:p w14:paraId="62CCB070" w14:textId="170A02FF" w:rsidR="008823E0" w:rsidRDefault="008823E0" w:rsidP="009500B0">
            <w:r>
              <w:t>255.255.255.224</w:t>
            </w:r>
          </w:p>
        </w:tc>
        <w:tc>
          <w:tcPr>
            <w:tcW w:w="1701" w:type="dxa"/>
          </w:tcPr>
          <w:p w14:paraId="4C9F4BB4" w14:textId="77777777" w:rsidR="008D3384" w:rsidRDefault="008D3384" w:rsidP="009500B0">
            <w:r>
              <w:t>192.168.0.226</w:t>
            </w:r>
          </w:p>
          <w:p w14:paraId="032BE383" w14:textId="7276AF9F" w:rsidR="008823E0" w:rsidRDefault="00701153" w:rsidP="009500B0">
            <w:r>
              <w:t>172.16.221.237</w:t>
            </w:r>
          </w:p>
          <w:p w14:paraId="13B25B88" w14:textId="2B8714D4" w:rsidR="00701153" w:rsidRDefault="00701153" w:rsidP="009500B0">
            <w:r>
              <w:t>192.168.0.200</w:t>
            </w:r>
          </w:p>
          <w:p w14:paraId="6199A28F" w14:textId="781D990F" w:rsidR="008823E0" w:rsidRDefault="008823E0" w:rsidP="009500B0"/>
        </w:tc>
        <w:tc>
          <w:tcPr>
            <w:tcW w:w="1559" w:type="dxa"/>
          </w:tcPr>
          <w:p w14:paraId="69A48004" w14:textId="77777777" w:rsidR="008D3384" w:rsidRDefault="008D3384" w:rsidP="009500B0">
            <w:r>
              <w:t>192.168.0.225</w:t>
            </w:r>
          </w:p>
          <w:p w14:paraId="23206500" w14:textId="77777777" w:rsidR="00701153" w:rsidRDefault="008A5CE9" w:rsidP="009500B0">
            <w:r>
              <w:t>172.16.221.16</w:t>
            </w:r>
          </w:p>
          <w:p w14:paraId="5DFE3B0A" w14:textId="79E563E5" w:rsidR="008A5CE9" w:rsidRDefault="008A5CE9" w:rsidP="009500B0">
            <w:r>
              <w:t>192.168.0.193</w:t>
            </w:r>
          </w:p>
        </w:tc>
        <w:tc>
          <w:tcPr>
            <w:tcW w:w="1985" w:type="dxa"/>
          </w:tcPr>
          <w:p w14:paraId="6F0B0AD9" w14:textId="77777777" w:rsidR="008D3384" w:rsidRDefault="00BE4FF7" w:rsidP="009500B0">
            <w:r>
              <w:t>192.186.0.227</w:t>
            </w:r>
          </w:p>
          <w:p w14:paraId="25663E74" w14:textId="77777777" w:rsidR="008A5CE9" w:rsidRDefault="008A5CE9" w:rsidP="009500B0">
            <w:r>
              <w:t>172.16.221.255</w:t>
            </w:r>
          </w:p>
          <w:p w14:paraId="36474739" w14:textId="0C278473" w:rsidR="008A5CE9" w:rsidRDefault="008A5CE9" w:rsidP="009500B0">
            <w:r>
              <w:t>192.168.0.223</w:t>
            </w:r>
          </w:p>
        </w:tc>
      </w:tr>
      <w:tr w:rsidR="00BE4FF7" w14:paraId="72CE8725" w14:textId="77777777" w:rsidTr="00EF73E3">
        <w:trPr>
          <w:trHeight w:val="1062"/>
        </w:trPr>
        <w:tc>
          <w:tcPr>
            <w:tcW w:w="1111" w:type="dxa"/>
          </w:tcPr>
          <w:p w14:paraId="4FC06DAE" w14:textId="1DE53579" w:rsidR="00BE4FF7" w:rsidRDefault="008A5CE9" w:rsidP="009500B0">
            <w:r>
              <w:t>Router</w:t>
            </w:r>
          </w:p>
        </w:tc>
        <w:tc>
          <w:tcPr>
            <w:tcW w:w="1158" w:type="dxa"/>
          </w:tcPr>
          <w:p w14:paraId="74EBD96F" w14:textId="77777777" w:rsidR="00BE4FF7" w:rsidRDefault="008A5CE9" w:rsidP="009500B0">
            <w:r>
              <w:t>Eth1</w:t>
            </w:r>
          </w:p>
          <w:p w14:paraId="09B03CEF" w14:textId="039D3545" w:rsidR="00A30A1D" w:rsidRDefault="00A30A1D" w:rsidP="009500B0">
            <w:r>
              <w:t>Pivot Eth1</w:t>
            </w:r>
          </w:p>
          <w:p w14:paraId="54BE6A05" w14:textId="1A09EC05" w:rsidR="008A5CE9" w:rsidRDefault="008A5CE9" w:rsidP="009500B0">
            <w:r>
              <w:t>Eth2</w:t>
            </w:r>
          </w:p>
          <w:p w14:paraId="243C9184" w14:textId="6D487348" w:rsidR="008A5CE9" w:rsidRDefault="008A5CE9" w:rsidP="009500B0">
            <w:r>
              <w:t>Eth3</w:t>
            </w:r>
          </w:p>
        </w:tc>
        <w:tc>
          <w:tcPr>
            <w:tcW w:w="1843" w:type="dxa"/>
          </w:tcPr>
          <w:p w14:paraId="5D52C788" w14:textId="77777777" w:rsidR="00BE4FF7" w:rsidRDefault="008A5CE9" w:rsidP="009500B0">
            <w:r>
              <w:t>192.168.0.32/27</w:t>
            </w:r>
          </w:p>
          <w:p w14:paraId="2A1855DD" w14:textId="77777777" w:rsidR="008A5CE9" w:rsidRDefault="008A5CE9" w:rsidP="009500B0">
            <w:r>
              <w:t>13.13.13.13/24</w:t>
            </w:r>
          </w:p>
          <w:p w14:paraId="1D26F415" w14:textId="77777777" w:rsidR="00A30A1D" w:rsidRDefault="00A30A1D" w:rsidP="009500B0">
            <w:r>
              <w:t>192.168.0.228/30</w:t>
            </w:r>
          </w:p>
          <w:p w14:paraId="42A73E9C" w14:textId="5C40563B" w:rsidR="00A30A1D" w:rsidRDefault="00A30A1D" w:rsidP="009500B0">
            <w:r>
              <w:t>192.168.0.224/30</w:t>
            </w:r>
          </w:p>
        </w:tc>
        <w:tc>
          <w:tcPr>
            <w:tcW w:w="1984" w:type="dxa"/>
          </w:tcPr>
          <w:p w14:paraId="53F1C128" w14:textId="77777777" w:rsidR="00BE4FF7" w:rsidRDefault="000D75B8" w:rsidP="009500B0">
            <w:r>
              <w:t>255.255.252.224</w:t>
            </w:r>
          </w:p>
          <w:p w14:paraId="2A2DDFFC" w14:textId="77777777" w:rsidR="000D75B8" w:rsidRDefault="000D75B8" w:rsidP="009500B0">
            <w:r>
              <w:t>255.255.255.0</w:t>
            </w:r>
          </w:p>
          <w:p w14:paraId="4186E9E2" w14:textId="77777777" w:rsidR="000D75B8" w:rsidRDefault="000D75B8" w:rsidP="009500B0">
            <w:r>
              <w:t>255.255.255.252</w:t>
            </w:r>
          </w:p>
          <w:p w14:paraId="2519AF5B" w14:textId="4EE502E9" w:rsidR="000D75B8" w:rsidRDefault="000D75B8" w:rsidP="009500B0">
            <w:r>
              <w:t>255.255.255.252</w:t>
            </w:r>
          </w:p>
        </w:tc>
        <w:tc>
          <w:tcPr>
            <w:tcW w:w="1701" w:type="dxa"/>
          </w:tcPr>
          <w:p w14:paraId="0E4E7473" w14:textId="77777777" w:rsidR="00BE4FF7" w:rsidRDefault="000D75B8" w:rsidP="009500B0">
            <w:r>
              <w:t>192.168</w:t>
            </w:r>
            <w:r w:rsidR="00D16400">
              <w:t>.0.34</w:t>
            </w:r>
          </w:p>
          <w:p w14:paraId="5E67C1A3" w14:textId="77777777" w:rsidR="00D16400" w:rsidRDefault="00D16400" w:rsidP="009500B0">
            <w:r>
              <w:t>13.13.13.13</w:t>
            </w:r>
          </w:p>
          <w:p w14:paraId="7AFFDB63" w14:textId="77777777" w:rsidR="00D16400" w:rsidRDefault="00D16400" w:rsidP="009500B0">
            <w:r>
              <w:t>192.168.0.229</w:t>
            </w:r>
          </w:p>
          <w:p w14:paraId="6568F0E0" w14:textId="5294A936" w:rsidR="00D16400" w:rsidRDefault="00D16400" w:rsidP="009500B0">
            <w:r>
              <w:t>192.168.0.226</w:t>
            </w:r>
          </w:p>
        </w:tc>
        <w:tc>
          <w:tcPr>
            <w:tcW w:w="1559" w:type="dxa"/>
          </w:tcPr>
          <w:p w14:paraId="775872E8" w14:textId="77777777" w:rsidR="00BE4FF7" w:rsidRDefault="00D16400" w:rsidP="009500B0">
            <w:r>
              <w:t>192.168.0.33</w:t>
            </w:r>
          </w:p>
          <w:p w14:paraId="121874CE" w14:textId="77777777" w:rsidR="00D16400" w:rsidRDefault="00D16400" w:rsidP="009500B0">
            <w:r>
              <w:t>192.168.0.33</w:t>
            </w:r>
          </w:p>
          <w:p w14:paraId="145F940C" w14:textId="77777777" w:rsidR="00D16400" w:rsidRDefault="00D16400" w:rsidP="009500B0">
            <w:r>
              <w:t>192.168.0.229</w:t>
            </w:r>
          </w:p>
          <w:p w14:paraId="05EDB1C5" w14:textId="6088E6C6" w:rsidR="00D16400" w:rsidRDefault="00D16400" w:rsidP="009500B0">
            <w:r>
              <w:t>19</w:t>
            </w:r>
            <w:r w:rsidR="001B3EEA">
              <w:t>2.168.0.226</w:t>
            </w:r>
          </w:p>
        </w:tc>
        <w:tc>
          <w:tcPr>
            <w:tcW w:w="1985" w:type="dxa"/>
          </w:tcPr>
          <w:p w14:paraId="5E488B45" w14:textId="77777777" w:rsidR="00BE4FF7" w:rsidRDefault="001B3EEA" w:rsidP="009500B0">
            <w:r>
              <w:t>192.168.0.63</w:t>
            </w:r>
          </w:p>
          <w:p w14:paraId="268250AB" w14:textId="77777777" w:rsidR="001B3EEA" w:rsidRDefault="001B3EEA" w:rsidP="009500B0">
            <w:r>
              <w:t>13.13.13.0</w:t>
            </w:r>
          </w:p>
          <w:p w14:paraId="3D2E05CD" w14:textId="77777777" w:rsidR="001B3EEA" w:rsidRDefault="001B3EEA" w:rsidP="009500B0">
            <w:r>
              <w:t>192.168.0.231</w:t>
            </w:r>
          </w:p>
          <w:p w14:paraId="0AC997BB" w14:textId="78469BFC" w:rsidR="001B3EEA" w:rsidRDefault="001B3EEA" w:rsidP="009500B0">
            <w:r>
              <w:t>192.168.0.227</w:t>
            </w:r>
          </w:p>
        </w:tc>
      </w:tr>
      <w:tr w:rsidR="00A30A1D" w14:paraId="4FB17C25" w14:textId="00B99D35" w:rsidTr="00EF73E3">
        <w:tc>
          <w:tcPr>
            <w:tcW w:w="1111" w:type="dxa"/>
          </w:tcPr>
          <w:p w14:paraId="762C81A7" w14:textId="464C5830" w:rsidR="008D3384" w:rsidRDefault="001B3EEA" w:rsidP="009500B0">
            <w:r>
              <w:t>Router</w:t>
            </w:r>
          </w:p>
        </w:tc>
        <w:tc>
          <w:tcPr>
            <w:tcW w:w="1158" w:type="dxa"/>
          </w:tcPr>
          <w:p w14:paraId="7AC40678" w14:textId="77777777" w:rsidR="008D3384" w:rsidRDefault="002369C7" w:rsidP="009500B0">
            <w:r>
              <w:t>Eth1</w:t>
            </w:r>
          </w:p>
          <w:p w14:paraId="7E3FDD7B" w14:textId="77777777" w:rsidR="002369C7" w:rsidRDefault="002369C7" w:rsidP="009500B0">
            <w:r>
              <w:t>Eth2</w:t>
            </w:r>
          </w:p>
          <w:p w14:paraId="5F7D4907" w14:textId="5850F112" w:rsidR="002369C7" w:rsidRDefault="002369C7" w:rsidP="009500B0">
            <w:r>
              <w:t>Eth3</w:t>
            </w:r>
          </w:p>
        </w:tc>
        <w:tc>
          <w:tcPr>
            <w:tcW w:w="1843" w:type="dxa"/>
          </w:tcPr>
          <w:p w14:paraId="65997ECC" w14:textId="77777777" w:rsidR="008D3384" w:rsidRDefault="002369C7" w:rsidP="009500B0">
            <w:r>
              <w:t>192.168.0.128/27</w:t>
            </w:r>
          </w:p>
          <w:p w14:paraId="055AC553" w14:textId="77777777" w:rsidR="002369C7" w:rsidRDefault="002369C7" w:rsidP="009500B0">
            <w:r>
              <w:t>192.168.0.232/30</w:t>
            </w:r>
          </w:p>
          <w:p w14:paraId="64676DB4" w14:textId="26BDF320" w:rsidR="002369C7" w:rsidRDefault="002369C7" w:rsidP="009500B0">
            <w:r>
              <w:t>192.168.0.228/30</w:t>
            </w:r>
          </w:p>
        </w:tc>
        <w:tc>
          <w:tcPr>
            <w:tcW w:w="1984" w:type="dxa"/>
          </w:tcPr>
          <w:p w14:paraId="7CA1B56A" w14:textId="77777777" w:rsidR="008D3384" w:rsidRDefault="002369C7" w:rsidP="009500B0">
            <w:r>
              <w:t>255.255.255.224</w:t>
            </w:r>
          </w:p>
          <w:p w14:paraId="1379C24D" w14:textId="77777777" w:rsidR="002369C7" w:rsidRDefault="002369C7" w:rsidP="009500B0">
            <w:r>
              <w:t>255.255.255.252</w:t>
            </w:r>
          </w:p>
          <w:p w14:paraId="6EE87C43" w14:textId="0DF93859" w:rsidR="002369C7" w:rsidRDefault="002369C7" w:rsidP="009500B0">
            <w:r>
              <w:t>255.255.255.252</w:t>
            </w:r>
          </w:p>
        </w:tc>
        <w:tc>
          <w:tcPr>
            <w:tcW w:w="1701" w:type="dxa"/>
          </w:tcPr>
          <w:p w14:paraId="1204D8A5" w14:textId="77777777" w:rsidR="008D3384" w:rsidRDefault="002369C7" w:rsidP="009500B0">
            <w:r>
              <w:t>192.168.0.130</w:t>
            </w:r>
          </w:p>
          <w:p w14:paraId="727678F3" w14:textId="77777777" w:rsidR="002369C7" w:rsidRDefault="002369C7" w:rsidP="009500B0">
            <w:r>
              <w:t>192.168.0.233</w:t>
            </w:r>
          </w:p>
          <w:p w14:paraId="67F4096D" w14:textId="62EB8158" w:rsidR="002369C7" w:rsidRDefault="002369C7" w:rsidP="009500B0">
            <w:r>
              <w:t>192.168.0.230</w:t>
            </w:r>
          </w:p>
        </w:tc>
        <w:tc>
          <w:tcPr>
            <w:tcW w:w="1559" w:type="dxa"/>
          </w:tcPr>
          <w:p w14:paraId="21118559" w14:textId="77777777" w:rsidR="008D3384" w:rsidRDefault="002369C7" w:rsidP="009500B0">
            <w:r>
              <w:t>192.168.0.129</w:t>
            </w:r>
          </w:p>
          <w:p w14:paraId="5701E9FE" w14:textId="77777777" w:rsidR="002369C7" w:rsidRDefault="002369C7" w:rsidP="009500B0">
            <w:r>
              <w:t>192.168.0.233</w:t>
            </w:r>
          </w:p>
          <w:p w14:paraId="181A9ACD" w14:textId="68F1744C" w:rsidR="002369C7" w:rsidRDefault="002369C7" w:rsidP="009500B0">
            <w:r>
              <w:t>192.168.0.230</w:t>
            </w:r>
          </w:p>
        </w:tc>
        <w:tc>
          <w:tcPr>
            <w:tcW w:w="1985" w:type="dxa"/>
          </w:tcPr>
          <w:p w14:paraId="6D9F4E88" w14:textId="77777777" w:rsidR="008D3384" w:rsidRDefault="002369C7" w:rsidP="009500B0">
            <w:r>
              <w:t>192.168.0.159</w:t>
            </w:r>
          </w:p>
          <w:p w14:paraId="1D6B02C3" w14:textId="77777777" w:rsidR="002369C7" w:rsidRDefault="002369C7" w:rsidP="009500B0">
            <w:r>
              <w:t>192.168.0.235</w:t>
            </w:r>
          </w:p>
          <w:p w14:paraId="6BD0B1D9" w14:textId="2C30E362" w:rsidR="002369C7" w:rsidRDefault="002369C7" w:rsidP="009500B0">
            <w:r>
              <w:t>192.168.0.231</w:t>
            </w:r>
          </w:p>
        </w:tc>
      </w:tr>
      <w:tr w:rsidR="00A30A1D" w14:paraId="0A37CB15" w14:textId="253E7F5C" w:rsidTr="00EF73E3">
        <w:tc>
          <w:tcPr>
            <w:tcW w:w="1111" w:type="dxa"/>
          </w:tcPr>
          <w:p w14:paraId="6BC38151" w14:textId="3C26ECB9" w:rsidR="008D3384" w:rsidRDefault="00A25E77" w:rsidP="009500B0">
            <w:r>
              <w:t>Router</w:t>
            </w:r>
          </w:p>
        </w:tc>
        <w:tc>
          <w:tcPr>
            <w:tcW w:w="1158" w:type="dxa"/>
          </w:tcPr>
          <w:p w14:paraId="3798675F" w14:textId="77777777" w:rsidR="008D3384" w:rsidRDefault="00A25E77" w:rsidP="009500B0">
            <w:r>
              <w:t>Eth1</w:t>
            </w:r>
          </w:p>
          <w:p w14:paraId="4A99699B" w14:textId="271400A1" w:rsidR="00A25E77" w:rsidRDefault="00A25E77" w:rsidP="009500B0">
            <w:r>
              <w:t>Eth2</w:t>
            </w:r>
          </w:p>
        </w:tc>
        <w:tc>
          <w:tcPr>
            <w:tcW w:w="1843" w:type="dxa"/>
          </w:tcPr>
          <w:p w14:paraId="59DDE3D9" w14:textId="77777777" w:rsidR="008D3384" w:rsidRDefault="00A25E77" w:rsidP="009500B0">
            <w:r>
              <w:t>192.168.0.64/27</w:t>
            </w:r>
          </w:p>
          <w:p w14:paraId="7A752B0F" w14:textId="12BD3E12" w:rsidR="00A25E77" w:rsidRDefault="00A25E77" w:rsidP="009500B0">
            <w:r>
              <w:t>192.168.0.96/27</w:t>
            </w:r>
          </w:p>
        </w:tc>
        <w:tc>
          <w:tcPr>
            <w:tcW w:w="1984" w:type="dxa"/>
          </w:tcPr>
          <w:p w14:paraId="00CFA094" w14:textId="77777777" w:rsidR="008D3384" w:rsidRDefault="00A25E77" w:rsidP="009500B0">
            <w:r>
              <w:t>255.255.255.224</w:t>
            </w:r>
          </w:p>
          <w:p w14:paraId="7C01D0C9" w14:textId="2F8BCD89" w:rsidR="00A25E77" w:rsidRDefault="00A25E77" w:rsidP="009500B0">
            <w:r>
              <w:t>255.255.255.224</w:t>
            </w:r>
          </w:p>
        </w:tc>
        <w:tc>
          <w:tcPr>
            <w:tcW w:w="1701" w:type="dxa"/>
          </w:tcPr>
          <w:p w14:paraId="1083EEC2" w14:textId="77777777" w:rsidR="008D3384" w:rsidRDefault="00A25E77" w:rsidP="009500B0">
            <w:r>
              <w:t>192.168.0.66</w:t>
            </w:r>
          </w:p>
          <w:p w14:paraId="6CB3B66A" w14:textId="48967361" w:rsidR="00A25E77" w:rsidRDefault="00A25E77" w:rsidP="009500B0">
            <w:r>
              <w:t>192.168.0.97</w:t>
            </w:r>
          </w:p>
        </w:tc>
        <w:tc>
          <w:tcPr>
            <w:tcW w:w="1559" w:type="dxa"/>
          </w:tcPr>
          <w:p w14:paraId="6C4BAD72" w14:textId="77777777" w:rsidR="008D3384" w:rsidRDefault="00A25E77" w:rsidP="009500B0">
            <w:r>
              <w:t>192.168.0.65</w:t>
            </w:r>
          </w:p>
          <w:p w14:paraId="4569E30A" w14:textId="083A1975" w:rsidR="00A25E77" w:rsidRDefault="00A25E77" w:rsidP="009500B0">
            <w:r>
              <w:t>192.168.0.97</w:t>
            </w:r>
          </w:p>
        </w:tc>
        <w:tc>
          <w:tcPr>
            <w:tcW w:w="1985" w:type="dxa"/>
          </w:tcPr>
          <w:p w14:paraId="5FDBDC4F" w14:textId="77777777" w:rsidR="008D3384" w:rsidRDefault="00A25E77" w:rsidP="009500B0">
            <w:r>
              <w:t>192.168.0.95</w:t>
            </w:r>
          </w:p>
          <w:p w14:paraId="69A8C3B6" w14:textId="096242F4" w:rsidR="00A25E77" w:rsidRDefault="00A25E77" w:rsidP="009500B0">
            <w:r>
              <w:t>192.168.0.127</w:t>
            </w:r>
          </w:p>
        </w:tc>
      </w:tr>
      <w:tr w:rsidR="00EF73E3" w14:paraId="66475DAA" w14:textId="77777777" w:rsidTr="00EF73E3">
        <w:tc>
          <w:tcPr>
            <w:tcW w:w="1111" w:type="dxa"/>
          </w:tcPr>
          <w:p w14:paraId="3A1E2869" w14:textId="6074FA15" w:rsidR="00EF73E3" w:rsidRDefault="00EF73E3" w:rsidP="009500B0">
            <w:r>
              <w:t>Firewall</w:t>
            </w:r>
          </w:p>
        </w:tc>
        <w:tc>
          <w:tcPr>
            <w:tcW w:w="1158" w:type="dxa"/>
          </w:tcPr>
          <w:p w14:paraId="024B7C4C" w14:textId="77777777" w:rsidR="00EF73E3" w:rsidRDefault="00EF73E3" w:rsidP="009500B0">
            <w:r>
              <w:t>WAN</w:t>
            </w:r>
          </w:p>
          <w:p w14:paraId="2434B967" w14:textId="77777777" w:rsidR="00EF73E3" w:rsidRDefault="00781C78" w:rsidP="009500B0">
            <w:r>
              <w:t>LAN</w:t>
            </w:r>
          </w:p>
          <w:p w14:paraId="32010A5B" w14:textId="44972B14" w:rsidR="00781C78" w:rsidRDefault="00781C78" w:rsidP="009500B0">
            <w:r>
              <w:t>DMZ</w:t>
            </w:r>
          </w:p>
        </w:tc>
        <w:tc>
          <w:tcPr>
            <w:tcW w:w="1843" w:type="dxa"/>
          </w:tcPr>
          <w:p w14:paraId="2BA14D98" w14:textId="77777777" w:rsidR="00EF73E3" w:rsidRDefault="00391614" w:rsidP="009500B0">
            <w:r>
              <w:t>192.168.0.232/30</w:t>
            </w:r>
          </w:p>
          <w:p w14:paraId="2047B58F" w14:textId="77777777" w:rsidR="00391614" w:rsidRDefault="00391614" w:rsidP="009500B0">
            <w:r>
              <w:t>192.168.0.96/27</w:t>
            </w:r>
          </w:p>
          <w:p w14:paraId="6CF7001A" w14:textId="5CE7C2CB" w:rsidR="00391614" w:rsidRDefault="00391614" w:rsidP="009500B0">
            <w:r>
              <w:t>192.68.0.240/30</w:t>
            </w:r>
          </w:p>
        </w:tc>
        <w:tc>
          <w:tcPr>
            <w:tcW w:w="1984" w:type="dxa"/>
          </w:tcPr>
          <w:p w14:paraId="70C274DE" w14:textId="77777777" w:rsidR="00EF73E3" w:rsidRDefault="00391614" w:rsidP="009500B0">
            <w:r>
              <w:t>255.255.255.252</w:t>
            </w:r>
          </w:p>
          <w:p w14:paraId="00ABD45D" w14:textId="77777777" w:rsidR="00391614" w:rsidRDefault="00391614" w:rsidP="009500B0">
            <w:r>
              <w:t>255.255.255.224</w:t>
            </w:r>
          </w:p>
          <w:p w14:paraId="5ACBC461" w14:textId="2391635C" w:rsidR="00391614" w:rsidRDefault="00391614" w:rsidP="009500B0">
            <w:r>
              <w:t>255.255.255.252</w:t>
            </w:r>
          </w:p>
        </w:tc>
        <w:tc>
          <w:tcPr>
            <w:tcW w:w="1701" w:type="dxa"/>
          </w:tcPr>
          <w:p w14:paraId="502D866C" w14:textId="77777777" w:rsidR="00EF73E3" w:rsidRDefault="00391614" w:rsidP="009500B0">
            <w:r>
              <w:t>192.168.0.234</w:t>
            </w:r>
          </w:p>
          <w:p w14:paraId="5BBF499F" w14:textId="77777777" w:rsidR="00391614" w:rsidRDefault="00391614" w:rsidP="009500B0">
            <w:r>
              <w:t>192.168.0.98</w:t>
            </w:r>
          </w:p>
          <w:p w14:paraId="56399C79" w14:textId="5E3E8BA5" w:rsidR="00391614" w:rsidRDefault="00391614" w:rsidP="009500B0">
            <w:r>
              <w:t>192.168.0.242</w:t>
            </w:r>
          </w:p>
        </w:tc>
        <w:tc>
          <w:tcPr>
            <w:tcW w:w="1559" w:type="dxa"/>
          </w:tcPr>
          <w:p w14:paraId="451D742E" w14:textId="77777777" w:rsidR="00EF73E3" w:rsidRDefault="00391614" w:rsidP="009500B0">
            <w:r>
              <w:t>192.168.0.234</w:t>
            </w:r>
          </w:p>
          <w:p w14:paraId="197E0CE0" w14:textId="77777777" w:rsidR="00391614" w:rsidRDefault="00391614" w:rsidP="009500B0">
            <w:r>
              <w:t>192.168.0.98</w:t>
            </w:r>
          </w:p>
          <w:p w14:paraId="7B34A29F" w14:textId="21BD5DD1" w:rsidR="002D498E" w:rsidRDefault="002D498E" w:rsidP="009500B0">
            <w:r>
              <w:t>192.168.0.24</w:t>
            </w:r>
            <w:r w:rsidR="00317EF8">
              <w:t>1</w:t>
            </w:r>
          </w:p>
        </w:tc>
        <w:tc>
          <w:tcPr>
            <w:tcW w:w="1985" w:type="dxa"/>
          </w:tcPr>
          <w:p w14:paraId="57C271DF" w14:textId="77777777" w:rsidR="00EF73E3" w:rsidRDefault="002D498E" w:rsidP="009500B0">
            <w:r>
              <w:t>192.168.0.235</w:t>
            </w:r>
          </w:p>
          <w:p w14:paraId="5C2BA605" w14:textId="77777777" w:rsidR="002D498E" w:rsidRDefault="002D498E" w:rsidP="009500B0">
            <w:r>
              <w:t>192.168.0.127</w:t>
            </w:r>
          </w:p>
          <w:p w14:paraId="2D4FB7B5" w14:textId="14255DDC" w:rsidR="002D498E" w:rsidRDefault="002D498E" w:rsidP="009500B0">
            <w:r>
              <w:t>192.168.0.243</w:t>
            </w:r>
          </w:p>
        </w:tc>
      </w:tr>
    </w:tbl>
    <w:p w14:paraId="5180B80F" w14:textId="666A1A89" w:rsidR="009500B0" w:rsidRDefault="004D0B36" w:rsidP="004D0B36">
      <w:pPr>
        <w:pStyle w:val="Caption"/>
      </w:pPr>
      <w:bookmarkStart w:id="6" w:name="_Ref151972424"/>
      <w:r>
        <w:t xml:space="preserve">Table </w:t>
      </w:r>
      <w:r>
        <w:fldChar w:fldCharType="begin"/>
      </w:r>
      <w:r>
        <w:instrText xml:space="preserve"> SEQ Table \* ARABIC </w:instrText>
      </w:r>
      <w:r>
        <w:fldChar w:fldCharType="separate"/>
      </w:r>
      <w:r w:rsidR="007012A7">
        <w:rPr>
          <w:noProof/>
        </w:rPr>
        <w:t>1</w:t>
      </w:r>
      <w:r>
        <w:fldChar w:fldCharType="end"/>
      </w:r>
      <w:bookmarkEnd w:id="6"/>
      <w:r>
        <w:t xml:space="preserve"> - Routing table containing all interfaces and information related to the </w:t>
      </w:r>
      <w:r w:rsidR="00F47B1F">
        <w:t>interfaces.</w:t>
      </w:r>
    </w:p>
    <w:p w14:paraId="4B7E5076" w14:textId="77777777" w:rsidR="004D0B36" w:rsidRDefault="004D0B36" w:rsidP="004D0B36"/>
    <w:p w14:paraId="34AC296D" w14:textId="32C5791C" w:rsidR="004D0B36" w:rsidRDefault="00E044F6" w:rsidP="00E044F6">
      <w:pPr>
        <w:pStyle w:val="Heading2"/>
      </w:pPr>
      <w:bookmarkStart w:id="7" w:name="_Toc153259245"/>
      <w:r>
        <w:t>Subnet Table</w:t>
      </w:r>
      <w:bookmarkEnd w:id="7"/>
    </w:p>
    <w:p w14:paraId="64AFD58C" w14:textId="647B166C" w:rsidR="00E044F6" w:rsidRDefault="00251496" w:rsidP="00E044F6">
      <w:r>
        <w:t>The ACME network is split up into 11 subnets</w:t>
      </w:r>
      <w:r w:rsidR="00AC3FB2">
        <w:t>, each of which have different kinds of data associated with them. This table aims to show the address, mask, host range, range of usable hosts</w:t>
      </w:r>
      <w:r w:rsidR="007E6733">
        <w:t xml:space="preserve"> and</w:t>
      </w:r>
      <w:r w:rsidR="00AC3FB2">
        <w:t xml:space="preserve"> broadcast address.</w:t>
      </w:r>
      <w:r w:rsidR="00212035">
        <w:t xml:space="preserve"> </w:t>
      </w:r>
    </w:p>
    <w:p w14:paraId="5E1C3105" w14:textId="77777777" w:rsidR="007012A7" w:rsidRDefault="007012A7" w:rsidP="00E044F6"/>
    <w:p w14:paraId="3B1B5EAA" w14:textId="77777777" w:rsidR="007012A7" w:rsidRDefault="007012A7" w:rsidP="00E044F6"/>
    <w:p w14:paraId="65D4C4CE" w14:textId="77777777" w:rsidR="007012A7" w:rsidRDefault="007012A7" w:rsidP="00E044F6"/>
    <w:p w14:paraId="405909A2" w14:textId="77777777" w:rsidR="007012A7" w:rsidRDefault="007012A7" w:rsidP="00E044F6"/>
    <w:p w14:paraId="75246F9F" w14:textId="77777777" w:rsidR="007012A7" w:rsidRDefault="007012A7" w:rsidP="00E044F6"/>
    <w:p w14:paraId="1F10E7E0" w14:textId="77777777" w:rsidR="007012A7" w:rsidRDefault="007012A7" w:rsidP="00E044F6"/>
    <w:p w14:paraId="159EB96D" w14:textId="77777777" w:rsidR="007012A7" w:rsidRDefault="007012A7" w:rsidP="00E044F6"/>
    <w:p w14:paraId="71CA6038" w14:textId="77777777" w:rsidR="007012A7" w:rsidRDefault="007012A7" w:rsidP="00E044F6"/>
    <w:p w14:paraId="2639129C" w14:textId="5C97149C" w:rsidR="007012A7" w:rsidRDefault="007012A7" w:rsidP="007012A7">
      <w:pPr>
        <w:pStyle w:val="Caption"/>
        <w:keepNext/>
      </w:pPr>
    </w:p>
    <w:tbl>
      <w:tblPr>
        <w:tblStyle w:val="TableGrid"/>
        <w:tblW w:w="9002" w:type="dxa"/>
        <w:tblInd w:w="-572" w:type="dxa"/>
        <w:tblLook w:val="04A0" w:firstRow="1" w:lastRow="0" w:firstColumn="1" w:lastColumn="0" w:noHBand="0" w:noVBand="1"/>
      </w:tblPr>
      <w:tblGrid>
        <w:gridCol w:w="1806"/>
        <w:gridCol w:w="1721"/>
        <w:gridCol w:w="1610"/>
        <w:gridCol w:w="2018"/>
        <w:gridCol w:w="1847"/>
      </w:tblGrid>
      <w:tr w:rsidR="007E6733" w14:paraId="6491508D" w14:textId="77777777" w:rsidTr="007012A7">
        <w:tc>
          <w:tcPr>
            <w:tcW w:w="1806" w:type="dxa"/>
          </w:tcPr>
          <w:p w14:paraId="12BCA22C" w14:textId="30A35F6F" w:rsidR="007E6733" w:rsidRDefault="007E6733" w:rsidP="00E044F6">
            <w:r>
              <w:t>Subnet Address</w:t>
            </w:r>
          </w:p>
        </w:tc>
        <w:tc>
          <w:tcPr>
            <w:tcW w:w="1721" w:type="dxa"/>
          </w:tcPr>
          <w:p w14:paraId="69A63618" w14:textId="5746844F" w:rsidR="007E6733" w:rsidRDefault="007E6733" w:rsidP="00E044F6">
            <w:r>
              <w:t>Subnet Mask</w:t>
            </w:r>
          </w:p>
        </w:tc>
        <w:tc>
          <w:tcPr>
            <w:tcW w:w="1610" w:type="dxa"/>
          </w:tcPr>
          <w:p w14:paraId="287614D5" w14:textId="72C81684" w:rsidR="007E6733" w:rsidRDefault="007E6733" w:rsidP="00E044F6">
            <w:r>
              <w:t>Host Range</w:t>
            </w:r>
          </w:p>
        </w:tc>
        <w:tc>
          <w:tcPr>
            <w:tcW w:w="2018" w:type="dxa"/>
          </w:tcPr>
          <w:p w14:paraId="5509E840" w14:textId="716931BC" w:rsidR="007E6733" w:rsidRDefault="007E6733" w:rsidP="00E044F6">
            <w:r>
              <w:t>Range of Usable Hosts</w:t>
            </w:r>
          </w:p>
        </w:tc>
        <w:tc>
          <w:tcPr>
            <w:tcW w:w="1847" w:type="dxa"/>
          </w:tcPr>
          <w:p w14:paraId="734621F3" w14:textId="22657516" w:rsidR="007E6733" w:rsidRDefault="007E6733" w:rsidP="00E044F6">
            <w:r>
              <w:t>Broadcast Address</w:t>
            </w:r>
          </w:p>
        </w:tc>
      </w:tr>
      <w:tr w:rsidR="007E6733" w14:paraId="1D376747" w14:textId="77777777" w:rsidTr="007012A7">
        <w:tc>
          <w:tcPr>
            <w:tcW w:w="1806" w:type="dxa"/>
          </w:tcPr>
          <w:p w14:paraId="35CC1301" w14:textId="3FC535F0" w:rsidR="007E6733" w:rsidRDefault="007E6733" w:rsidP="00E044F6">
            <w:r>
              <w:t>192.168.0.224/30</w:t>
            </w:r>
          </w:p>
        </w:tc>
        <w:tc>
          <w:tcPr>
            <w:tcW w:w="1721" w:type="dxa"/>
          </w:tcPr>
          <w:p w14:paraId="7101E8C6" w14:textId="6FCAE2FF" w:rsidR="007E6733" w:rsidRDefault="007E6733" w:rsidP="00E044F6">
            <w:r>
              <w:t>255.255.255.252</w:t>
            </w:r>
          </w:p>
        </w:tc>
        <w:tc>
          <w:tcPr>
            <w:tcW w:w="1610" w:type="dxa"/>
          </w:tcPr>
          <w:p w14:paraId="714BE4D8" w14:textId="4A760ECF" w:rsidR="007E6733" w:rsidRDefault="007E6733" w:rsidP="00E044F6">
            <w:r>
              <w:t>192.168.0.225-192.168.0.226</w:t>
            </w:r>
          </w:p>
        </w:tc>
        <w:tc>
          <w:tcPr>
            <w:tcW w:w="2018" w:type="dxa"/>
          </w:tcPr>
          <w:p w14:paraId="0797287C" w14:textId="2E22E6E1" w:rsidR="007E6733" w:rsidRDefault="007E6733" w:rsidP="00E044F6">
            <w:r>
              <w:t>2</w:t>
            </w:r>
          </w:p>
        </w:tc>
        <w:tc>
          <w:tcPr>
            <w:tcW w:w="1847" w:type="dxa"/>
          </w:tcPr>
          <w:p w14:paraId="00E2F0AA" w14:textId="3E5246BB" w:rsidR="007E6733" w:rsidRDefault="007E6733" w:rsidP="00E044F6">
            <w:r>
              <w:t>192.168.0.227</w:t>
            </w:r>
          </w:p>
        </w:tc>
      </w:tr>
      <w:tr w:rsidR="007E6733" w14:paraId="4CB73C37" w14:textId="77777777" w:rsidTr="007012A7">
        <w:tc>
          <w:tcPr>
            <w:tcW w:w="1806" w:type="dxa"/>
          </w:tcPr>
          <w:p w14:paraId="7181C723" w14:textId="524A84DD" w:rsidR="007E6733" w:rsidRDefault="007E6733" w:rsidP="00E044F6">
            <w:r>
              <w:t>192.168.0.228/30</w:t>
            </w:r>
          </w:p>
        </w:tc>
        <w:tc>
          <w:tcPr>
            <w:tcW w:w="1721" w:type="dxa"/>
          </w:tcPr>
          <w:p w14:paraId="1AC185D6" w14:textId="5D893538" w:rsidR="007E6733" w:rsidRDefault="007E6733" w:rsidP="00E044F6">
            <w:r>
              <w:t>255.255.255.252</w:t>
            </w:r>
          </w:p>
        </w:tc>
        <w:tc>
          <w:tcPr>
            <w:tcW w:w="1610" w:type="dxa"/>
          </w:tcPr>
          <w:p w14:paraId="0D382535" w14:textId="0CE765AD" w:rsidR="007E6733" w:rsidRDefault="007E6733" w:rsidP="00E044F6">
            <w:r>
              <w:t>192.168.0.229-192.168.0.230</w:t>
            </w:r>
          </w:p>
        </w:tc>
        <w:tc>
          <w:tcPr>
            <w:tcW w:w="2018" w:type="dxa"/>
          </w:tcPr>
          <w:p w14:paraId="3DF81A27" w14:textId="24344676" w:rsidR="007E6733" w:rsidRDefault="007E6733" w:rsidP="00E044F6">
            <w:r>
              <w:t>2</w:t>
            </w:r>
          </w:p>
        </w:tc>
        <w:tc>
          <w:tcPr>
            <w:tcW w:w="1847" w:type="dxa"/>
          </w:tcPr>
          <w:p w14:paraId="6D68133F" w14:textId="4CE00D27" w:rsidR="007E6733" w:rsidRDefault="007E6733" w:rsidP="00E044F6">
            <w:r>
              <w:t>192.168.0.231</w:t>
            </w:r>
          </w:p>
        </w:tc>
      </w:tr>
      <w:tr w:rsidR="007E6733" w14:paraId="5BF6F90D" w14:textId="77777777" w:rsidTr="007012A7">
        <w:tc>
          <w:tcPr>
            <w:tcW w:w="1806" w:type="dxa"/>
          </w:tcPr>
          <w:p w14:paraId="2C8DEC37" w14:textId="2270FC8C" w:rsidR="007E6733" w:rsidRDefault="00C9296A" w:rsidP="00E044F6">
            <w:r>
              <w:t>192.168.0.232/30</w:t>
            </w:r>
          </w:p>
        </w:tc>
        <w:tc>
          <w:tcPr>
            <w:tcW w:w="1721" w:type="dxa"/>
          </w:tcPr>
          <w:p w14:paraId="5BABB27A" w14:textId="0EE9DFE0" w:rsidR="007E6733" w:rsidRDefault="00C9296A" w:rsidP="00E044F6">
            <w:r>
              <w:t>255.255.255.252</w:t>
            </w:r>
          </w:p>
        </w:tc>
        <w:tc>
          <w:tcPr>
            <w:tcW w:w="1610" w:type="dxa"/>
          </w:tcPr>
          <w:p w14:paraId="64EACA82" w14:textId="252A303D" w:rsidR="007E6733" w:rsidRDefault="00C9296A" w:rsidP="00E044F6">
            <w:r>
              <w:t>192.186.0.233-192.68.0.234</w:t>
            </w:r>
          </w:p>
        </w:tc>
        <w:tc>
          <w:tcPr>
            <w:tcW w:w="2018" w:type="dxa"/>
          </w:tcPr>
          <w:p w14:paraId="1E67D56A" w14:textId="5E89562C" w:rsidR="007E6733" w:rsidRDefault="00C9296A" w:rsidP="00E044F6">
            <w:r>
              <w:t>2</w:t>
            </w:r>
          </w:p>
        </w:tc>
        <w:tc>
          <w:tcPr>
            <w:tcW w:w="1847" w:type="dxa"/>
          </w:tcPr>
          <w:p w14:paraId="277F5BF1" w14:textId="75318AD8" w:rsidR="007E6733" w:rsidRDefault="00C9296A" w:rsidP="00E044F6">
            <w:r>
              <w:t>192.168.0.235</w:t>
            </w:r>
          </w:p>
        </w:tc>
      </w:tr>
      <w:tr w:rsidR="007E6733" w14:paraId="2BDEF3B4" w14:textId="77777777" w:rsidTr="007012A7">
        <w:tc>
          <w:tcPr>
            <w:tcW w:w="1806" w:type="dxa"/>
          </w:tcPr>
          <w:p w14:paraId="2CBD5305" w14:textId="5BD7DBCD" w:rsidR="007E6733" w:rsidRDefault="00C9296A" w:rsidP="00E044F6">
            <w:r>
              <w:t>192.168.0.96/27</w:t>
            </w:r>
          </w:p>
        </w:tc>
        <w:tc>
          <w:tcPr>
            <w:tcW w:w="1721" w:type="dxa"/>
          </w:tcPr>
          <w:p w14:paraId="7626C4D9" w14:textId="7A366611" w:rsidR="007E6733" w:rsidRDefault="00C9296A" w:rsidP="00E044F6">
            <w:r>
              <w:t>255.255.255.224</w:t>
            </w:r>
          </w:p>
        </w:tc>
        <w:tc>
          <w:tcPr>
            <w:tcW w:w="1610" w:type="dxa"/>
          </w:tcPr>
          <w:p w14:paraId="485AB776" w14:textId="116DD8C4" w:rsidR="007E6733" w:rsidRDefault="00C9296A" w:rsidP="00E044F6">
            <w:r>
              <w:t>192.168.0.97-192.168.0.126</w:t>
            </w:r>
          </w:p>
        </w:tc>
        <w:tc>
          <w:tcPr>
            <w:tcW w:w="2018" w:type="dxa"/>
          </w:tcPr>
          <w:p w14:paraId="5B3D02CE" w14:textId="3E87017E" w:rsidR="007E6733" w:rsidRDefault="009C4E66" w:rsidP="00E044F6">
            <w:r>
              <w:t>30</w:t>
            </w:r>
          </w:p>
        </w:tc>
        <w:tc>
          <w:tcPr>
            <w:tcW w:w="1847" w:type="dxa"/>
          </w:tcPr>
          <w:p w14:paraId="2637204D" w14:textId="17499A00" w:rsidR="007E6733" w:rsidRDefault="009C4E66" w:rsidP="00E044F6">
            <w:r>
              <w:t>192.168.0.127</w:t>
            </w:r>
          </w:p>
        </w:tc>
      </w:tr>
      <w:tr w:rsidR="007E6733" w14:paraId="734152DE" w14:textId="77777777" w:rsidTr="007012A7">
        <w:tc>
          <w:tcPr>
            <w:tcW w:w="1806" w:type="dxa"/>
          </w:tcPr>
          <w:p w14:paraId="2338100B" w14:textId="795AC90D" w:rsidR="007E6733" w:rsidRDefault="009C4E66" w:rsidP="00E044F6">
            <w:r>
              <w:t>192.168.0.192/27</w:t>
            </w:r>
          </w:p>
        </w:tc>
        <w:tc>
          <w:tcPr>
            <w:tcW w:w="1721" w:type="dxa"/>
          </w:tcPr>
          <w:p w14:paraId="38CC2CB2" w14:textId="2094CDF7" w:rsidR="007E6733" w:rsidRDefault="009C4E66" w:rsidP="00E044F6">
            <w:r>
              <w:t>255.255.255.224</w:t>
            </w:r>
          </w:p>
        </w:tc>
        <w:tc>
          <w:tcPr>
            <w:tcW w:w="1610" w:type="dxa"/>
          </w:tcPr>
          <w:p w14:paraId="0BDB7312" w14:textId="3CC025F7" w:rsidR="007E6733" w:rsidRDefault="009C4E66" w:rsidP="00E044F6">
            <w:r>
              <w:t>192.168.0.193-192.168.0.222</w:t>
            </w:r>
          </w:p>
        </w:tc>
        <w:tc>
          <w:tcPr>
            <w:tcW w:w="2018" w:type="dxa"/>
          </w:tcPr>
          <w:p w14:paraId="7CDA3B2C" w14:textId="0ACC1945" w:rsidR="007E6733" w:rsidRDefault="009C4E66" w:rsidP="00E044F6">
            <w:r>
              <w:t>30</w:t>
            </w:r>
          </w:p>
        </w:tc>
        <w:tc>
          <w:tcPr>
            <w:tcW w:w="1847" w:type="dxa"/>
          </w:tcPr>
          <w:p w14:paraId="0456066E" w14:textId="163F87FC" w:rsidR="009C4E66" w:rsidRDefault="00353B9C" w:rsidP="00E044F6">
            <w:r>
              <w:t>192.168.0.223</w:t>
            </w:r>
          </w:p>
        </w:tc>
      </w:tr>
      <w:tr w:rsidR="007E6733" w14:paraId="12E66C58" w14:textId="77777777" w:rsidTr="007012A7">
        <w:tc>
          <w:tcPr>
            <w:tcW w:w="1806" w:type="dxa"/>
          </w:tcPr>
          <w:p w14:paraId="2C151599" w14:textId="7B8DB8D3" w:rsidR="007E6733" w:rsidRDefault="00353B9C" w:rsidP="00E044F6">
            <w:r>
              <w:t>172.16.221.0/24</w:t>
            </w:r>
          </w:p>
        </w:tc>
        <w:tc>
          <w:tcPr>
            <w:tcW w:w="1721" w:type="dxa"/>
          </w:tcPr>
          <w:p w14:paraId="3FEA474E" w14:textId="74D18A5C" w:rsidR="007E6733" w:rsidRDefault="00353B9C" w:rsidP="00E044F6">
            <w:r>
              <w:t>255.255.255.0</w:t>
            </w:r>
          </w:p>
        </w:tc>
        <w:tc>
          <w:tcPr>
            <w:tcW w:w="1610" w:type="dxa"/>
          </w:tcPr>
          <w:p w14:paraId="19BE4212" w14:textId="4E0F5B7A" w:rsidR="007E6733" w:rsidRDefault="00353B9C" w:rsidP="00E044F6">
            <w:r>
              <w:t>172.16.221.1-172.16.221.254</w:t>
            </w:r>
          </w:p>
        </w:tc>
        <w:tc>
          <w:tcPr>
            <w:tcW w:w="2018" w:type="dxa"/>
          </w:tcPr>
          <w:p w14:paraId="32F97200" w14:textId="6D985821" w:rsidR="007E6733" w:rsidRDefault="0033414B" w:rsidP="00E044F6">
            <w:r>
              <w:t>254</w:t>
            </w:r>
          </w:p>
        </w:tc>
        <w:tc>
          <w:tcPr>
            <w:tcW w:w="1847" w:type="dxa"/>
          </w:tcPr>
          <w:p w14:paraId="108329C7" w14:textId="4A11C0C1" w:rsidR="007E6733" w:rsidRDefault="0033414B" w:rsidP="00E044F6">
            <w:r>
              <w:t>172.16.221.255</w:t>
            </w:r>
          </w:p>
        </w:tc>
      </w:tr>
      <w:tr w:rsidR="007E6733" w14:paraId="199300F5" w14:textId="77777777" w:rsidTr="007012A7">
        <w:tc>
          <w:tcPr>
            <w:tcW w:w="1806" w:type="dxa"/>
          </w:tcPr>
          <w:p w14:paraId="2CD73686" w14:textId="36B55A2B" w:rsidR="007E6733" w:rsidRDefault="0033414B" w:rsidP="00E044F6">
            <w:r>
              <w:t>192.168.0.32/27</w:t>
            </w:r>
          </w:p>
        </w:tc>
        <w:tc>
          <w:tcPr>
            <w:tcW w:w="1721" w:type="dxa"/>
          </w:tcPr>
          <w:p w14:paraId="57538241" w14:textId="77653D23" w:rsidR="007E6733" w:rsidRDefault="0033414B" w:rsidP="00E044F6">
            <w:r>
              <w:t>255.255.255.224</w:t>
            </w:r>
          </w:p>
        </w:tc>
        <w:tc>
          <w:tcPr>
            <w:tcW w:w="1610" w:type="dxa"/>
          </w:tcPr>
          <w:p w14:paraId="39B8CDB5" w14:textId="62CA292D" w:rsidR="007E6733" w:rsidRDefault="0033414B" w:rsidP="00E044F6">
            <w:r>
              <w:t>192.168.0.33-192.168.0.62</w:t>
            </w:r>
          </w:p>
        </w:tc>
        <w:tc>
          <w:tcPr>
            <w:tcW w:w="2018" w:type="dxa"/>
          </w:tcPr>
          <w:p w14:paraId="01B86748" w14:textId="267159FE" w:rsidR="007E6733" w:rsidRDefault="00014588" w:rsidP="00E044F6">
            <w:r>
              <w:t>30</w:t>
            </w:r>
          </w:p>
        </w:tc>
        <w:tc>
          <w:tcPr>
            <w:tcW w:w="1847" w:type="dxa"/>
          </w:tcPr>
          <w:p w14:paraId="482048BB" w14:textId="5937B288" w:rsidR="007E6733" w:rsidRDefault="00014588" w:rsidP="00E044F6">
            <w:r>
              <w:t>192.168.0.63</w:t>
            </w:r>
          </w:p>
        </w:tc>
      </w:tr>
      <w:tr w:rsidR="00014588" w14:paraId="6A37C2CD" w14:textId="77777777" w:rsidTr="007012A7">
        <w:tc>
          <w:tcPr>
            <w:tcW w:w="1806" w:type="dxa"/>
          </w:tcPr>
          <w:p w14:paraId="201C4A97" w14:textId="56F3903A" w:rsidR="00014588" w:rsidRDefault="00014588" w:rsidP="00E044F6">
            <w:r>
              <w:t>13.13.13.0/24</w:t>
            </w:r>
          </w:p>
        </w:tc>
        <w:tc>
          <w:tcPr>
            <w:tcW w:w="1721" w:type="dxa"/>
          </w:tcPr>
          <w:p w14:paraId="78665666" w14:textId="53C18EA4" w:rsidR="00014588" w:rsidRDefault="00014588" w:rsidP="00E044F6">
            <w:r>
              <w:t>255.255.255.0</w:t>
            </w:r>
          </w:p>
        </w:tc>
        <w:tc>
          <w:tcPr>
            <w:tcW w:w="1610" w:type="dxa"/>
          </w:tcPr>
          <w:p w14:paraId="090D7534" w14:textId="2B4FF2EC" w:rsidR="00014588" w:rsidRDefault="00014588" w:rsidP="00E044F6">
            <w:r>
              <w:t>13.13.13.1-13.13.13.254</w:t>
            </w:r>
          </w:p>
        </w:tc>
        <w:tc>
          <w:tcPr>
            <w:tcW w:w="2018" w:type="dxa"/>
          </w:tcPr>
          <w:p w14:paraId="6455FFF7" w14:textId="0CECF885" w:rsidR="00014588" w:rsidRDefault="00014588" w:rsidP="00E044F6">
            <w:r>
              <w:t>254</w:t>
            </w:r>
          </w:p>
        </w:tc>
        <w:tc>
          <w:tcPr>
            <w:tcW w:w="1847" w:type="dxa"/>
          </w:tcPr>
          <w:p w14:paraId="524989C9" w14:textId="21F131E1" w:rsidR="00014588" w:rsidRDefault="00014588" w:rsidP="00E044F6">
            <w:r>
              <w:t>13.13.13.255</w:t>
            </w:r>
          </w:p>
        </w:tc>
      </w:tr>
      <w:tr w:rsidR="00014588" w14:paraId="353A14C2" w14:textId="77777777" w:rsidTr="007012A7">
        <w:tc>
          <w:tcPr>
            <w:tcW w:w="1806" w:type="dxa"/>
          </w:tcPr>
          <w:p w14:paraId="07792D21" w14:textId="40F53498" w:rsidR="00014588" w:rsidRDefault="00014588" w:rsidP="00E044F6">
            <w:r>
              <w:t>192.168.0.128/27</w:t>
            </w:r>
          </w:p>
        </w:tc>
        <w:tc>
          <w:tcPr>
            <w:tcW w:w="1721" w:type="dxa"/>
          </w:tcPr>
          <w:p w14:paraId="4EC510BF" w14:textId="122A1BAF" w:rsidR="00014588" w:rsidRDefault="00014588" w:rsidP="00E044F6">
            <w:r>
              <w:t>255.255.255.224</w:t>
            </w:r>
          </w:p>
        </w:tc>
        <w:tc>
          <w:tcPr>
            <w:tcW w:w="1610" w:type="dxa"/>
          </w:tcPr>
          <w:p w14:paraId="79204D58" w14:textId="25700324" w:rsidR="00014588" w:rsidRDefault="00014588" w:rsidP="00E044F6">
            <w:r>
              <w:t>192.168.0.129-192.168.0.158</w:t>
            </w:r>
          </w:p>
        </w:tc>
        <w:tc>
          <w:tcPr>
            <w:tcW w:w="2018" w:type="dxa"/>
          </w:tcPr>
          <w:p w14:paraId="674420A1" w14:textId="76AA3285" w:rsidR="00014588" w:rsidRDefault="00014588" w:rsidP="00E044F6">
            <w:r>
              <w:t>30</w:t>
            </w:r>
          </w:p>
        </w:tc>
        <w:tc>
          <w:tcPr>
            <w:tcW w:w="1847" w:type="dxa"/>
          </w:tcPr>
          <w:p w14:paraId="3BA49D7A" w14:textId="79F1D73B" w:rsidR="00014588" w:rsidRDefault="00014588" w:rsidP="00E044F6">
            <w:r>
              <w:t>192.168.0.159</w:t>
            </w:r>
          </w:p>
        </w:tc>
      </w:tr>
      <w:tr w:rsidR="00014588" w14:paraId="446A219E" w14:textId="77777777" w:rsidTr="007012A7">
        <w:tc>
          <w:tcPr>
            <w:tcW w:w="1806" w:type="dxa"/>
          </w:tcPr>
          <w:p w14:paraId="78A32110" w14:textId="1553BC22" w:rsidR="00014588" w:rsidRDefault="00014588" w:rsidP="00E044F6">
            <w:r>
              <w:t>192.168.0.240/30</w:t>
            </w:r>
          </w:p>
        </w:tc>
        <w:tc>
          <w:tcPr>
            <w:tcW w:w="1721" w:type="dxa"/>
          </w:tcPr>
          <w:p w14:paraId="253866C3" w14:textId="160E86B1" w:rsidR="00014588" w:rsidRDefault="00014588" w:rsidP="00E044F6">
            <w:r>
              <w:t>255.255.255.252</w:t>
            </w:r>
          </w:p>
        </w:tc>
        <w:tc>
          <w:tcPr>
            <w:tcW w:w="1610" w:type="dxa"/>
          </w:tcPr>
          <w:p w14:paraId="7FCB1BBB" w14:textId="199C01D4" w:rsidR="00014588" w:rsidRDefault="00014588" w:rsidP="00E044F6">
            <w:r>
              <w:t>192.168.0.241-192.168.0.242</w:t>
            </w:r>
          </w:p>
        </w:tc>
        <w:tc>
          <w:tcPr>
            <w:tcW w:w="2018" w:type="dxa"/>
          </w:tcPr>
          <w:p w14:paraId="2DF3CD6B" w14:textId="10FEE528" w:rsidR="00014588" w:rsidRDefault="00014588" w:rsidP="00E044F6">
            <w:r>
              <w:t>2</w:t>
            </w:r>
          </w:p>
        </w:tc>
        <w:tc>
          <w:tcPr>
            <w:tcW w:w="1847" w:type="dxa"/>
          </w:tcPr>
          <w:p w14:paraId="7D1C5EB4" w14:textId="3245C41F" w:rsidR="00014588" w:rsidRDefault="00014588" w:rsidP="00E044F6">
            <w:r>
              <w:t>192.168.0.243</w:t>
            </w:r>
          </w:p>
        </w:tc>
      </w:tr>
      <w:tr w:rsidR="00014588" w14:paraId="42A5320C" w14:textId="77777777" w:rsidTr="007012A7">
        <w:tc>
          <w:tcPr>
            <w:tcW w:w="1806" w:type="dxa"/>
          </w:tcPr>
          <w:p w14:paraId="29D06813" w14:textId="7D015B62" w:rsidR="00014588" w:rsidRDefault="00014588" w:rsidP="00E044F6">
            <w:r>
              <w:t>192.168.0.64/27</w:t>
            </w:r>
          </w:p>
        </w:tc>
        <w:tc>
          <w:tcPr>
            <w:tcW w:w="1721" w:type="dxa"/>
          </w:tcPr>
          <w:p w14:paraId="3B356A1C" w14:textId="3E784A43" w:rsidR="00014588" w:rsidRDefault="00014588" w:rsidP="00E044F6">
            <w:r>
              <w:t>255.255.255.224</w:t>
            </w:r>
          </w:p>
        </w:tc>
        <w:tc>
          <w:tcPr>
            <w:tcW w:w="1610" w:type="dxa"/>
          </w:tcPr>
          <w:p w14:paraId="0B347969" w14:textId="58A75812" w:rsidR="00014588" w:rsidRDefault="00014588" w:rsidP="00E044F6">
            <w:r>
              <w:t>192.168.0.65-192.168.0.94</w:t>
            </w:r>
          </w:p>
        </w:tc>
        <w:tc>
          <w:tcPr>
            <w:tcW w:w="2018" w:type="dxa"/>
          </w:tcPr>
          <w:p w14:paraId="77225E53" w14:textId="11046AF6" w:rsidR="00014588" w:rsidRDefault="00014588" w:rsidP="00E044F6">
            <w:r>
              <w:t>30</w:t>
            </w:r>
          </w:p>
        </w:tc>
        <w:tc>
          <w:tcPr>
            <w:tcW w:w="1847" w:type="dxa"/>
          </w:tcPr>
          <w:p w14:paraId="7C89844B" w14:textId="2B61CE0A" w:rsidR="00014588" w:rsidRDefault="00014588" w:rsidP="007012A7">
            <w:pPr>
              <w:keepNext/>
            </w:pPr>
            <w:r>
              <w:t>192.168.0.95</w:t>
            </w:r>
          </w:p>
        </w:tc>
      </w:tr>
    </w:tbl>
    <w:p w14:paraId="5439E501" w14:textId="3E524D82" w:rsidR="007012A7" w:rsidRDefault="007012A7">
      <w:pPr>
        <w:pStyle w:val="Caption"/>
      </w:pPr>
      <w:bookmarkStart w:id="8" w:name="_Ref151973118"/>
      <w:r>
        <w:t xml:space="preserve">Table </w:t>
      </w:r>
      <w:r>
        <w:fldChar w:fldCharType="begin"/>
      </w:r>
      <w:r>
        <w:instrText xml:space="preserve"> SEQ Table \* ARABIC </w:instrText>
      </w:r>
      <w:r>
        <w:fldChar w:fldCharType="separate"/>
      </w:r>
      <w:r>
        <w:rPr>
          <w:noProof/>
        </w:rPr>
        <w:t>2</w:t>
      </w:r>
      <w:r>
        <w:fldChar w:fldCharType="end"/>
      </w:r>
      <w:bookmarkEnd w:id="8"/>
      <w:r>
        <w:t xml:space="preserve"> - Subnet table for the ACME network</w:t>
      </w:r>
    </w:p>
    <w:p w14:paraId="3BE7D659" w14:textId="38A47DAB" w:rsidR="009525A9" w:rsidRDefault="00154A1D" w:rsidP="008605B2">
      <w:pPr>
        <w:pStyle w:val="Heading1"/>
        <w:ind w:right="4"/>
      </w:pPr>
      <w:bookmarkStart w:id="9" w:name="_Toc153259246"/>
      <w:r>
        <w:lastRenderedPageBreak/>
        <w:t>Networking Mapping Process</w:t>
      </w:r>
      <w:bookmarkEnd w:id="9"/>
    </w:p>
    <w:p w14:paraId="1188FF02" w14:textId="421C87D5" w:rsidR="00987E13" w:rsidRDefault="00A56392" w:rsidP="00A56392">
      <w:pPr>
        <w:pStyle w:val="Heading2"/>
      </w:pPr>
      <w:bookmarkStart w:id="10" w:name="_Toc153259247"/>
      <w:r>
        <w:t>Original Scans</w:t>
      </w:r>
      <w:bookmarkEnd w:id="10"/>
    </w:p>
    <w:p w14:paraId="749DED32" w14:textId="3576618B" w:rsidR="00145937" w:rsidRDefault="00A56392" w:rsidP="00145937">
      <w:pPr>
        <w:keepNext/>
      </w:pPr>
      <w:r>
        <w:t xml:space="preserve">The tester loaded up their Kali machine </w:t>
      </w:r>
      <w:r w:rsidR="006D2D8E">
        <w:t xml:space="preserve">and first established the IP </w:t>
      </w:r>
      <w:r w:rsidR="00D04CA6">
        <w:t>addre</w:t>
      </w:r>
      <w:r w:rsidR="00DB00D1">
        <w:t xml:space="preserve">ss for a router that would be referred to as “Router A”. The tester executed </w:t>
      </w:r>
      <w:r w:rsidR="006D2D8E">
        <w:t>the “</w:t>
      </w:r>
      <w:proofErr w:type="spellStart"/>
      <w:r w:rsidR="006D2D8E">
        <w:t>ifconfig</w:t>
      </w:r>
      <w:proofErr w:type="spellEnd"/>
      <w:r w:rsidR="006D2D8E">
        <w:t xml:space="preserve">” command, which displays the status of all </w:t>
      </w:r>
      <w:r w:rsidR="008F4956">
        <w:t>netwo</w:t>
      </w:r>
      <w:r w:rsidR="00C5285C">
        <w:t xml:space="preserve">rk devices connected to the host. </w:t>
      </w:r>
      <w:r w:rsidR="00DB00D1">
        <w:t xml:space="preserve">From the output of this command, the tester was able to determine the IP address of Router A, which was 192.168.0.200. </w:t>
      </w:r>
      <w:r w:rsidR="00145937">
        <w:t xml:space="preserve">The output from this command can be found in </w:t>
      </w:r>
      <w:r w:rsidR="00145937">
        <w:fldChar w:fldCharType="begin"/>
      </w:r>
      <w:r w:rsidR="00145937">
        <w:instrText xml:space="preserve"> REF _Ref150418689 \h </w:instrText>
      </w:r>
      <w:r w:rsidR="00145937">
        <w:fldChar w:fldCharType="separate"/>
      </w:r>
      <w:r w:rsidR="00145937">
        <w:t xml:space="preserve">Figure </w:t>
      </w:r>
      <w:r w:rsidR="00145937">
        <w:rPr>
          <w:noProof/>
        </w:rPr>
        <w:t>1</w:t>
      </w:r>
      <w:r w:rsidR="00145937">
        <w:fldChar w:fldCharType="end"/>
      </w:r>
      <w:r w:rsidR="00145937">
        <w:t>.</w:t>
      </w:r>
      <w:r w:rsidR="00145937">
        <w:rPr>
          <w:noProof/>
        </w:rPr>
        <w:drawing>
          <wp:inline distT="0" distB="0" distL="0" distR="0" wp14:anchorId="65E96035" wp14:editId="02736199">
            <wp:extent cx="5943600" cy="2800350"/>
            <wp:effectExtent l="0" t="0" r="0" b="0"/>
            <wp:docPr id="8801240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2800350"/>
                    </a:xfrm>
                    <a:prstGeom prst="rect">
                      <a:avLst/>
                    </a:prstGeom>
                    <a:noFill/>
                    <a:ln>
                      <a:noFill/>
                    </a:ln>
                  </pic:spPr>
                </pic:pic>
              </a:graphicData>
            </a:graphic>
          </wp:inline>
        </w:drawing>
      </w:r>
    </w:p>
    <w:p w14:paraId="0662684A" w14:textId="397606C2" w:rsidR="00145937" w:rsidRDefault="00145937" w:rsidP="00425A1E">
      <w:pPr>
        <w:pStyle w:val="Caption"/>
      </w:pPr>
      <w:bookmarkStart w:id="11" w:name="_Ref150418689"/>
      <w:r>
        <w:t xml:space="preserve">Figure </w:t>
      </w:r>
      <w:r>
        <w:fldChar w:fldCharType="begin"/>
      </w:r>
      <w:r>
        <w:instrText xml:space="preserve"> SEQ Figure \* ARABIC </w:instrText>
      </w:r>
      <w:r>
        <w:fldChar w:fldCharType="separate"/>
      </w:r>
      <w:r w:rsidR="009B0E5B">
        <w:rPr>
          <w:noProof/>
        </w:rPr>
        <w:t>2</w:t>
      </w:r>
      <w:r>
        <w:rPr>
          <w:noProof/>
        </w:rPr>
        <w:fldChar w:fldCharType="end"/>
      </w:r>
      <w:bookmarkEnd w:id="11"/>
      <w:r>
        <w:t xml:space="preserve"> - </w:t>
      </w:r>
      <w:proofErr w:type="spellStart"/>
      <w:r>
        <w:t>ifconfig</w:t>
      </w:r>
      <w:proofErr w:type="spellEnd"/>
      <w:r>
        <w:t xml:space="preserve"> command</w:t>
      </w:r>
    </w:p>
    <w:p w14:paraId="120A4484" w14:textId="77777777" w:rsidR="00425A1E" w:rsidRPr="00425A1E" w:rsidRDefault="00425A1E" w:rsidP="00425A1E"/>
    <w:p w14:paraId="287A30DA" w14:textId="6F967B6A" w:rsidR="00245C95" w:rsidRDefault="00145937" w:rsidP="00245C95">
      <w:pPr>
        <w:keepNext/>
      </w:pPr>
      <w:r>
        <w:t xml:space="preserve">The tester was able to identify through the </w:t>
      </w:r>
      <w:proofErr w:type="spellStart"/>
      <w:r>
        <w:t>ifconfig</w:t>
      </w:r>
      <w:proofErr w:type="spellEnd"/>
      <w:r>
        <w:t xml:space="preserve"> command they </w:t>
      </w:r>
      <w:r w:rsidR="00155B03">
        <w:t>Router A’s IP address was 192.168.0.200</w:t>
      </w:r>
      <w:r w:rsidR="00DE35AF">
        <w:t xml:space="preserve">, with a </w:t>
      </w:r>
      <w:r w:rsidR="00C63644">
        <w:t xml:space="preserve">subnet mask of 255.255.255.224, which indicates that there </w:t>
      </w:r>
      <w:r w:rsidR="00D63120">
        <w:t>is 30 usable hosts on the subnet</w:t>
      </w:r>
      <w:r w:rsidR="00E03728">
        <w:t>, and a broadcast address of 192.168.0.223</w:t>
      </w:r>
      <w:r w:rsidR="00D63120">
        <w:t>.</w:t>
      </w:r>
      <w:r w:rsidR="0062437D">
        <w:t xml:space="preserve"> The tester then conducted another scan</w:t>
      </w:r>
      <w:r w:rsidR="00850FEE">
        <w:t>, including</w:t>
      </w:r>
      <w:r w:rsidR="00B00FB9">
        <w:t xml:space="preserve"> but included “/27” at the end of the IP address. This was done to search for IP addresses on </w:t>
      </w:r>
      <w:r w:rsidR="00B00FB9">
        <w:lastRenderedPageBreak/>
        <w:t xml:space="preserve">the subnet that the tester had </w:t>
      </w:r>
      <w:r w:rsidR="00E03728">
        <w:t>identified</w:t>
      </w:r>
      <w:r w:rsidR="00B00FB9">
        <w:t xml:space="preserve">. The command and its output can </w:t>
      </w:r>
      <w:r w:rsidR="00E03728">
        <w:t>be found</w:t>
      </w:r>
      <w:r w:rsidR="00B00FB9">
        <w:t xml:space="preserve"> in</w:t>
      </w:r>
      <w:r w:rsidR="00245C95">
        <w:t xml:space="preserve"> </w:t>
      </w:r>
      <w:r w:rsidR="00245C95">
        <w:fldChar w:fldCharType="begin"/>
      </w:r>
      <w:r w:rsidR="00245C95">
        <w:instrText xml:space="preserve"> REF _Ref150419101 \h </w:instrText>
      </w:r>
      <w:r w:rsidR="00245C95">
        <w:fldChar w:fldCharType="separate"/>
      </w:r>
      <w:r w:rsidR="00245C95">
        <w:t xml:space="preserve">Figure </w:t>
      </w:r>
      <w:r w:rsidR="00245C95">
        <w:rPr>
          <w:noProof/>
        </w:rPr>
        <w:t>2</w:t>
      </w:r>
      <w:r w:rsidR="00245C95">
        <w:fldChar w:fldCharType="end"/>
      </w:r>
      <w:r w:rsidR="00245C95">
        <w:t>.</w:t>
      </w:r>
      <w:r w:rsidR="00B00FB9">
        <w:t xml:space="preserve"> </w:t>
      </w:r>
      <w:r w:rsidR="001961A1">
        <w:rPr>
          <w:noProof/>
        </w:rPr>
        <w:drawing>
          <wp:inline distT="0" distB="0" distL="0" distR="0" wp14:anchorId="16A79789" wp14:editId="4916C00C">
            <wp:extent cx="5324475" cy="4448175"/>
            <wp:effectExtent l="0" t="0" r="9525" b="9525"/>
            <wp:docPr id="13730664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24475" cy="4448175"/>
                    </a:xfrm>
                    <a:prstGeom prst="rect">
                      <a:avLst/>
                    </a:prstGeom>
                    <a:noFill/>
                    <a:ln>
                      <a:noFill/>
                    </a:ln>
                  </pic:spPr>
                </pic:pic>
              </a:graphicData>
            </a:graphic>
          </wp:inline>
        </w:drawing>
      </w:r>
    </w:p>
    <w:p w14:paraId="72B0E24D" w14:textId="44F8C6D9" w:rsidR="00245C95" w:rsidRDefault="00245C95" w:rsidP="00245C95">
      <w:pPr>
        <w:pStyle w:val="Caption"/>
      </w:pPr>
      <w:bookmarkStart w:id="12" w:name="_Ref150419101"/>
      <w:r>
        <w:t xml:space="preserve">Figure </w:t>
      </w:r>
      <w:r>
        <w:fldChar w:fldCharType="begin"/>
      </w:r>
      <w:r>
        <w:instrText xml:space="preserve"> SEQ Figure \* ARABIC </w:instrText>
      </w:r>
      <w:r>
        <w:fldChar w:fldCharType="separate"/>
      </w:r>
      <w:r w:rsidR="009B0E5B">
        <w:rPr>
          <w:noProof/>
        </w:rPr>
        <w:t>3</w:t>
      </w:r>
      <w:r>
        <w:rPr>
          <w:noProof/>
        </w:rPr>
        <w:fldChar w:fldCharType="end"/>
      </w:r>
      <w:bookmarkEnd w:id="12"/>
      <w:r>
        <w:t xml:space="preserve"> - Nmap scan for the original IP address, searching the /27 </w:t>
      </w:r>
      <w:r w:rsidR="00200775">
        <w:t>subnet.</w:t>
      </w:r>
    </w:p>
    <w:p w14:paraId="3DCC3953" w14:textId="524B293F" w:rsidR="00145937" w:rsidRDefault="00850FEE" w:rsidP="00145937">
      <w:r>
        <w:t xml:space="preserve"> </w:t>
      </w:r>
    </w:p>
    <w:p w14:paraId="13F4BCDE" w14:textId="57C652E3" w:rsidR="00864287" w:rsidRDefault="00864287" w:rsidP="00145937">
      <w:r>
        <w:t xml:space="preserve">From the output of this command, the tester was able to identify three separate devices operating on the same subnet. </w:t>
      </w:r>
      <w:r w:rsidR="00070834">
        <w:t xml:space="preserve">At this stage, the tester was unable to be certain of any information from the devices based on the output of this nmap scan but </w:t>
      </w:r>
      <w:r w:rsidR="008A4BE7">
        <w:t>assumed that 192.168.0.210 may be a fileserver, due to the open NFS port, 2049. Furthermore, the tester assumed that 192.168.0.200 was a Windows server due to the open port</w:t>
      </w:r>
      <w:r w:rsidR="00DB1D0C">
        <w:t xml:space="preserve"> 3389, which appeared to be running a Windows server.</w:t>
      </w:r>
      <w:r w:rsidR="00AD1377">
        <w:t xml:space="preserve"> </w:t>
      </w:r>
    </w:p>
    <w:p w14:paraId="743F3F66" w14:textId="77777777" w:rsidR="00483ED6" w:rsidRDefault="00483ED6" w:rsidP="00145937"/>
    <w:p w14:paraId="576069E6" w14:textId="052EF08D" w:rsidR="00CD357C" w:rsidRDefault="005D4238" w:rsidP="00145937">
      <w:r>
        <w:t xml:space="preserve">Devices on a subnet must be within a </w:t>
      </w:r>
      <w:r w:rsidR="0046441E">
        <w:t xml:space="preserve">pre-defined range </w:t>
      </w:r>
      <w:r w:rsidR="0007219E">
        <w:t>of valid IP addresses</w:t>
      </w:r>
      <w:r w:rsidR="0046441E">
        <w:t xml:space="preserve"> </w:t>
      </w:r>
      <w:r>
        <w:t>for that subnet</w:t>
      </w:r>
      <w:r w:rsidR="0007219E">
        <w:t xml:space="preserve">. </w:t>
      </w:r>
      <w:r w:rsidR="00483ED6">
        <w:t xml:space="preserve">The tester wanted to confirm that the subnet they had assumed for this router was accurate and therefore mapped out the </w:t>
      </w:r>
      <w:r w:rsidR="00474F0A">
        <w:t xml:space="preserve">available host range for a 255.255.255.224 subnet, as can be seen in </w:t>
      </w:r>
      <w:r w:rsidR="008525B7">
        <w:t xml:space="preserve">Appendix </w:t>
      </w:r>
      <w:r w:rsidR="008525B7">
        <w:fldChar w:fldCharType="begin"/>
      </w:r>
      <w:r w:rsidR="008525B7">
        <w:instrText xml:space="preserve"> REF _Ref151974049 \r \h </w:instrText>
      </w:r>
      <w:r w:rsidR="008525B7">
        <w:fldChar w:fldCharType="separate"/>
      </w:r>
      <w:r w:rsidR="008525B7">
        <w:t>7.1</w:t>
      </w:r>
      <w:r w:rsidR="008525B7">
        <w:fldChar w:fldCharType="end"/>
      </w:r>
      <w:r w:rsidR="00474F0A">
        <w:t>.</w:t>
      </w:r>
      <w:r w:rsidR="00B44818">
        <w:t xml:space="preserve"> </w:t>
      </w:r>
      <w:r w:rsidR="00EC1901">
        <w:t xml:space="preserve">From this appendix, the tester was able to confirm that the addresses found in </w:t>
      </w:r>
      <w:r w:rsidR="00EC1901">
        <w:fldChar w:fldCharType="begin"/>
      </w:r>
      <w:r w:rsidR="00EC1901">
        <w:instrText xml:space="preserve"> REF _Ref150419101 \h </w:instrText>
      </w:r>
      <w:r w:rsidR="00EC1901">
        <w:fldChar w:fldCharType="separate"/>
      </w:r>
      <w:r w:rsidR="00EC1901">
        <w:t xml:space="preserve">Figure </w:t>
      </w:r>
      <w:r w:rsidR="00EC1901">
        <w:rPr>
          <w:noProof/>
        </w:rPr>
        <w:t>2</w:t>
      </w:r>
      <w:r w:rsidR="00EC1901">
        <w:fldChar w:fldCharType="end"/>
      </w:r>
      <w:r w:rsidR="00EC1901">
        <w:t xml:space="preserve"> fit within a valid range, and therefore it was fair to assume that </w:t>
      </w:r>
      <w:r w:rsidR="00C4172E">
        <w:t>the tester would be able to run further scans against 192.168.0.192/27</w:t>
      </w:r>
      <w:r w:rsidR="00286642">
        <w:t xml:space="preserve"> which would allow them to enumerate the correct range of addresses and potentially uncover more devices operating on the same subnet. </w:t>
      </w:r>
    </w:p>
    <w:p w14:paraId="24D9A0B4" w14:textId="77777777" w:rsidR="00CD357C" w:rsidRDefault="00CD357C" w:rsidP="00145937"/>
    <w:p w14:paraId="58F29F17" w14:textId="658FF253" w:rsidR="000732B6" w:rsidRDefault="00CD357C" w:rsidP="000732B6">
      <w:pPr>
        <w:keepNext/>
      </w:pPr>
      <w:r>
        <w:lastRenderedPageBreak/>
        <w:t xml:space="preserve">The tester ran another nmap scan against 192.168.0.192/27 and documented their results in </w:t>
      </w:r>
      <w:r w:rsidR="004A546E">
        <w:fldChar w:fldCharType="begin"/>
      </w:r>
      <w:r w:rsidR="004A546E">
        <w:instrText xml:space="preserve"> REF _Ref150420797 \h </w:instrText>
      </w:r>
      <w:r w:rsidR="004A546E">
        <w:fldChar w:fldCharType="separate"/>
      </w:r>
      <w:r w:rsidR="004A546E">
        <w:t xml:space="preserve">Figure </w:t>
      </w:r>
      <w:r w:rsidR="004A546E">
        <w:rPr>
          <w:noProof/>
        </w:rPr>
        <w:t>3</w:t>
      </w:r>
      <w:r w:rsidR="004A546E">
        <w:fldChar w:fldCharType="end"/>
      </w:r>
      <w:r w:rsidR="004A546E">
        <w:t>.</w:t>
      </w:r>
      <w:r w:rsidR="000732B6">
        <w:rPr>
          <w:noProof/>
        </w:rPr>
        <w:drawing>
          <wp:inline distT="0" distB="0" distL="0" distR="0" wp14:anchorId="4E335103" wp14:editId="13773F7B">
            <wp:extent cx="5324475" cy="4448175"/>
            <wp:effectExtent l="0" t="0" r="9525" b="9525"/>
            <wp:docPr id="151729300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24475" cy="4448175"/>
                    </a:xfrm>
                    <a:prstGeom prst="rect">
                      <a:avLst/>
                    </a:prstGeom>
                    <a:noFill/>
                    <a:ln>
                      <a:noFill/>
                    </a:ln>
                  </pic:spPr>
                </pic:pic>
              </a:graphicData>
            </a:graphic>
          </wp:inline>
        </w:drawing>
      </w:r>
    </w:p>
    <w:p w14:paraId="6ECE163C" w14:textId="5D8A6729" w:rsidR="000732B6" w:rsidRDefault="000732B6" w:rsidP="000732B6">
      <w:pPr>
        <w:pStyle w:val="Caption"/>
      </w:pPr>
      <w:bookmarkStart w:id="13" w:name="_Ref150420797"/>
      <w:r>
        <w:t xml:space="preserve">Figure </w:t>
      </w:r>
      <w:r>
        <w:fldChar w:fldCharType="begin"/>
      </w:r>
      <w:r>
        <w:instrText xml:space="preserve"> SEQ Figure \* ARABIC </w:instrText>
      </w:r>
      <w:r>
        <w:fldChar w:fldCharType="separate"/>
      </w:r>
      <w:r w:rsidR="009B0E5B">
        <w:rPr>
          <w:noProof/>
        </w:rPr>
        <w:t>4</w:t>
      </w:r>
      <w:r>
        <w:rPr>
          <w:noProof/>
        </w:rPr>
        <w:fldChar w:fldCharType="end"/>
      </w:r>
      <w:bookmarkEnd w:id="13"/>
      <w:r>
        <w:t xml:space="preserve"> - Nmap scan against 192.168.0.192/27</w:t>
      </w:r>
    </w:p>
    <w:p w14:paraId="7D3BDB0E" w14:textId="72C6762E" w:rsidR="00264382" w:rsidRDefault="00264382" w:rsidP="007300D7"/>
    <w:p w14:paraId="6F2FF34B" w14:textId="262E8151" w:rsidR="00264382" w:rsidRDefault="00264382" w:rsidP="007300D7">
      <w:r>
        <w:t xml:space="preserve">The tester noticed that there were </w:t>
      </w:r>
      <w:r w:rsidR="000412FB">
        <w:t>not any new devices detected with their most recent command and therefore decided to start enumerating the devices that they had discovered.</w:t>
      </w:r>
    </w:p>
    <w:p w14:paraId="34F27179" w14:textId="0BF47C66" w:rsidR="000412FB" w:rsidRPr="007300D7" w:rsidRDefault="00DE5413" w:rsidP="00DE5413">
      <w:pPr>
        <w:pStyle w:val="Heading2"/>
      </w:pPr>
      <w:bookmarkStart w:id="14" w:name="_Toc153259248"/>
      <w:r>
        <w:t>192.168.0.193</w:t>
      </w:r>
      <w:bookmarkEnd w:id="14"/>
    </w:p>
    <w:p w14:paraId="4224FC92" w14:textId="4BE5136A" w:rsidR="007C668A" w:rsidRDefault="00EC1901" w:rsidP="007C668A">
      <w:pPr>
        <w:keepNext/>
      </w:pPr>
      <w:r>
        <w:t xml:space="preserve"> </w:t>
      </w:r>
      <w:r w:rsidR="00DE5413">
        <w:t xml:space="preserve">From their original nmap scans, the tester had identified </w:t>
      </w:r>
      <w:r w:rsidR="00EB1CAB">
        <w:t xml:space="preserve">192.168.0.193 to have four services </w:t>
      </w:r>
      <w:r w:rsidR="00712E7D">
        <w:t>running and</w:t>
      </w:r>
      <w:r w:rsidR="00EB1CAB">
        <w:t xml:space="preserve"> decided to run an additional nmap scan to determine more information about the device. The tester ran the nmap command again and used the flag “-sCV”</w:t>
      </w:r>
      <w:r w:rsidR="002F45F2">
        <w:t xml:space="preserve">, which is a combination of “-sC” and “-sV”. The “-sC” flag uses default scripts when running the nmap command, and “-sV” used for grabbing </w:t>
      </w:r>
      <w:r w:rsidR="00267629">
        <w:t xml:space="preserve">any banners related to the version of the services running on the device. </w:t>
      </w:r>
      <w:r w:rsidR="00FB2170">
        <w:t xml:space="preserve">The tester also included the “-p-“ flag to </w:t>
      </w:r>
      <w:r w:rsidR="00FB2170">
        <w:lastRenderedPageBreak/>
        <w:t>search all 655</w:t>
      </w:r>
      <w:r w:rsidR="004D2009">
        <w:t>35</w:t>
      </w:r>
      <w:r w:rsidR="00FB2170">
        <w:t xml:space="preserve"> </w:t>
      </w:r>
      <w:r w:rsidR="000332E5">
        <w:t xml:space="preserve">ports. </w:t>
      </w:r>
      <w:r w:rsidR="00267629">
        <w:t xml:space="preserve">The testers command and output can </w:t>
      </w:r>
      <w:r w:rsidR="00712E7D">
        <w:t xml:space="preserve">be </w:t>
      </w:r>
      <w:r w:rsidR="00267629">
        <w:t>found in</w:t>
      </w:r>
      <w:r w:rsidR="0045241A">
        <w:t xml:space="preserve"> </w:t>
      </w:r>
      <w:r w:rsidR="0045241A">
        <w:fldChar w:fldCharType="begin"/>
      </w:r>
      <w:r w:rsidR="0045241A">
        <w:instrText xml:space="preserve"> REF _Ref150422384 \h </w:instrText>
      </w:r>
      <w:r w:rsidR="0045241A">
        <w:fldChar w:fldCharType="separate"/>
      </w:r>
      <w:r w:rsidR="0045241A">
        <w:t xml:space="preserve">Figure </w:t>
      </w:r>
      <w:r w:rsidR="0045241A">
        <w:rPr>
          <w:noProof/>
        </w:rPr>
        <w:t>4</w:t>
      </w:r>
      <w:r w:rsidR="0045241A">
        <w:fldChar w:fldCharType="end"/>
      </w:r>
      <w:r w:rsidR="0045241A">
        <w:t>.</w:t>
      </w:r>
      <w:r w:rsidR="00267629">
        <w:t xml:space="preserve"> </w:t>
      </w:r>
      <w:r w:rsidR="007C668A">
        <w:rPr>
          <w:noProof/>
        </w:rPr>
        <w:drawing>
          <wp:inline distT="0" distB="0" distL="0" distR="0" wp14:anchorId="4A456D8D" wp14:editId="7FDFF0EA">
            <wp:extent cx="5943600" cy="3114675"/>
            <wp:effectExtent l="0" t="0" r="0" b="9525"/>
            <wp:docPr id="160022785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3114675"/>
                    </a:xfrm>
                    <a:prstGeom prst="rect">
                      <a:avLst/>
                    </a:prstGeom>
                    <a:noFill/>
                    <a:ln>
                      <a:noFill/>
                    </a:ln>
                  </pic:spPr>
                </pic:pic>
              </a:graphicData>
            </a:graphic>
          </wp:inline>
        </w:drawing>
      </w:r>
    </w:p>
    <w:p w14:paraId="206725D4" w14:textId="06566D29" w:rsidR="00483ED6" w:rsidRDefault="007C668A" w:rsidP="007C668A">
      <w:pPr>
        <w:pStyle w:val="Caption"/>
      </w:pPr>
      <w:bookmarkStart w:id="15" w:name="_Ref150422384"/>
      <w:r>
        <w:t xml:space="preserve">Figure </w:t>
      </w:r>
      <w:r>
        <w:fldChar w:fldCharType="begin"/>
      </w:r>
      <w:r>
        <w:instrText xml:space="preserve"> SEQ Figure \* ARABIC </w:instrText>
      </w:r>
      <w:r>
        <w:fldChar w:fldCharType="separate"/>
      </w:r>
      <w:r w:rsidR="009B0E5B">
        <w:rPr>
          <w:noProof/>
        </w:rPr>
        <w:t>5</w:t>
      </w:r>
      <w:r>
        <w:rPr>
          <w:noProof/>
        </w:rPr>
        <w:fldChar w:fldCharType="end"/>
      </w:r>
      <w:bookmarkEnd w:id="15"/>
      <w:r>
        <w:t xml:space="preserve"> - Nmap scan result for 192.168.0.193</w:t>
      </w:r>
    </w:p>
    <w:p w14:paraId="5DB45A0A" w14:textId="77777777" w:rsidR="001C1474" w:rsidRDefault="001C1474" w:rsidP="001C1474"/>
    <w:p w14:paraId="4FBA8A35" w14:textId="086F8674" w:rsidR="00BB3B1B" w:rsidRDefault="00CE1AA6" w:rsidP="00BB3B1B">
      <w:pPr>
        <w:keepNext/>
      </w:pPr>
      <w:r>
        <w:t xml:space="preserve">The tester </w:t>
      </w:r>
      <w:r w:rsidR="003858FD">
        <w:t>looked over the output from their nmap command and although knew about port 22, 80 and 443, was unsure on the service running on port 23. After conducting some basic research, the tester noticed that “</w:t>
      </w:r>
      <w:proofErr w:type="spellStart"/>
      <w:r w:rsidR="003858FD">
        <w:t>VyOS</w:t>
      </w:r>
      <w:proofErr w:type="spellEnd"/>
      <w:r w:rsidR="003858FD">
        <w:t xml:space="preserve">” </w:t>
      </w:r>
      <w:r w:rsidR="007428AB">
        <w:t xml:space="preserve">is an </w:t>
      </w:r>
      <w:r w:rsidR="00FE3036">
        <w:t>open-source</w:t>
      </w:r>
      <w:r w:rsidR="007428AB">
        <w:t xml:space="preserve"> tool for routing and firewalls</w:t>
      </w:r>
      <w:r w:rsidR="00FE3007">
        <w:t xml:space="preserve"> </w:t>
      </w:r>
      <w:sdt>
        <w:sdtPr>
          <w:id w:val="1229643947"/>
          <w:citation/>
        </w:sdtPr>
        <w:sdtContent>
          <w:r w:rsidR="00F00281">
            <w:fldChar w:fldCharType="begin"/>
          </w:r>
          <w:r w:rsidR="00F00281">
            <w:instrText xml:space="preserve"> CITATION Bar21 \l 2057 </w:instrText>
          </w:r>
          <w:r w:rsidR="00F00281">
            <w:fldChar w:fldCharType="separate"/>
          </w:r>
          <w:r w:rsidR="005754C2" w:rsidRPr="005754C2">
            <w:rPr>
              <w:noProof/>
            </w:rPr>
            <w:t>(Oevering, 2021)</w:t>
          </w:r>
          <w:r w:rsidR="00F00281">
            <w:fldChar w:fldCharType="end"/>
          </w:r>
        </w:sdtContent>
      </w:sdt>
      <w:r w:rsidR="00F00281">
        <w:t>.</w:t>
      </w:r>
      <w:r w:rsidR="00FE3036">
        <w:t xml:space="preserve"> The tester decided to Google whether there </w:t>
      </w:r>
      <w:r w:rsidR="00FA4A6B">
        <w:t>were</w:t>
      </w:r>
      <w:r w:rsidR="00FE3036">
        <w:t xml:space="preserve"> any default credentials for the routing software</w:t>
      </w:r>
      <w:r w:rsidR="00611DAF">
        <w:t xml:space="preserve"> and stumbled across documentation that suggested the default credentials for </w:t>
      </w:r>
      <w:proofErr w:type="spellStart"/>
      <w:r w:rsidR="00611DAF">
        <w:t>VyOS</w:t>
      </w:r>
      <w:proofErr w:type="spellEnd"/>
      <w:r w:rsidR="00611DAF">
        <w:t xml:space="preserve"> software was “</w:t>
      </w:r>
      <w:proofErr w:type="spellStart"/>
      <w:r w:rsidR="00611DAF">
        <w:t>vyos</w:t>
      </w:r>
      <w:proofErr w:type="spellEnd"/>
      <w:r w:rsidR="00611DAF">
        <w:t>/</w:t>
      </w:r>
      <w:proofErr w:type="spellStart"/>
      <w:r w:rsidR="00611DAF">
        <w:t>vyos</w:t>
      </w:r>
      <w:proofErr w:type="spellEnd"/>
      <w:r w:rsidR="00611DAF">
        <w:t>”</w:t>
      </w:r>
      <w:r w:rsidR="004F7FD6">
        <w:t xml:space="preserve"> </w:t>
      </w:r>
      <w:sdt>
        <w:sdtPr>
          <w:id w:val="312142289"/>
          <w:citation/>
        </w:sdtPr>
        <w:sdtContent>
          <w:r w:rsidR="004F7FD6">
            <w:fldChar w:fldCharType="begin"/>
          </w:r>
          <w:r w:rsidR="004F7FD6">
            <w:instrText xml:space="preserve"> CITATION Ori23 \l 2057 </w:instrText>
          </w:r>
          <w:r w:rsidR="004F7FD6">
            <w:fldChar w:fldCharType="separate"/>
          </w:r>
          <w:r w:rsidR="005754C2" w:rsidRPr="005754C2">
            <w:rPr>
              <w:noProof/>
            </w:rPr>
            <w:t>(OrionVM, 2023)</w:t>
          </w:r>
          <w:r w:rsidR="004F7FD6">
            <w:fldChar w:fldCharType="end"/>
          </w:r>
        </w:sdtContent>
      </w:sdt>
      <w:r w:rsidR="00992C59">
        <w:t>.</w:t>
      </w:r>
      <w:r w:rsidR="009C5EBE">
        <w:t xml:space="preserve"> With this information, the tester used the “telnet” command to connect to the </w:t>
      </w:r>
      <w:proofErr w:type="spellStart"/>
      <w:r w:rsidR="009C5EBE">
        <w:t>VyOS</w:t>
      </w:r>
      <w:proofErr w:type="spellEnd"/>
      <w:r w:rsidR="009C5EBE">
        <w:t xml:space="preserve"> router and attempted to use the default credentials.</w:t>
      </w:r>
      <w:r w:rsidR="00BB7014">
        <w:t xml:space="preserve"> After entering the default credentials, the tester was successfully logged into the system</w:t>
      </w:r>
      <w:r w:rsidR="007E6A18">
        <w:t xml:space="preserve">. This series of events can be found in </w:t>
      </w:r>
      <w:r w:rsidR="00BB3B1B">
        <w:fldChar w:fldCharType="begin"/>
      </w:r>
      <w:r w:rsidR="00BB3B1B">
        <w:instrText xml:space="preserve"> REF _Ref150422375 \h </w:instrText>
      </w:r>
      <w:r w:rsidR="00BB3B1B">
        <w:fldChar w:fldCharType="separate"/>
      </w:r>
      <w:r w:rsidR="00BB3B1B">
        <w:t xml:space="preserve">Figure </w:t>
      </w:r>
      <w:r w:rsidR="00BB3B1B">
        <w:rPr>
          <w:noProof/>
        </w:rPr>
        <w:t>5</w:t>
      </w:r>
      <w:r w:rsidR="00BB3B1B">
        <w:fldChar w:fldCharType="end"/>
      </w:r>
      <w:r w:rsidR="00BB3B1B">
        <w:t>.</w:t>
      </w:r>
      <w:r w:rsidR="00BB3B1B">
        <w:rPr>
          <w:noProof/>
        </w:rPr>
        <w:drawing>
          <wp:inline distT="0" distB="0" distL="0" distR="0" wp14:anchorId="2BD5D88D" wp14:editId="0CA41D05">
            <wp:extent cx="5800725" cy="2371725"/>
            <wp:effectExtent l="0" t="0" r="9525" b="9525"/>
            <wp:docPr id="194858190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800725" cy="2371725"/>
                    </a:xfrm>
                    <a:prstGeom prst="rect">
                      <a:avLst/>
                    </a:prstGeom>
                    <a:noFill/>
                    <a:ln>
                      <a:noFill/>
                    </a:ln>
                  </pic:spPr>
                </pic:pic>
              </a:graphicData>
            </a:graphic>
          </wp:inline>
        </w:drawing>
      </w:r>
    </w:p>
    <w:p w14:paraId="70CE64A9" w14:textId="26A60539" w:rsidR="001C1474" w:rsidRDefault="00BB3B1B" w:rsidP="00BB3B1B">
      <w:pPr>
        <w:pStyle w:val="Caption"/>
      </w:pPr>
      <w:bookmarkStart w:id="16" w:name="_Ref150422375"/>
      <w:r>
        <w:t xml:space="preserve">Figure </w:t>
      </w:r>
      <w:r>
        <w:fldChar w:fldCharType="begin"/>
      </w:r>
      <w:r>
        <w:instrText xml:space="preserve"> SEQ Figure \* ARABIC </w:instrText>
      </w:r>
      <w:r>
        <w:fldChar w:fldCharType="separate"/>
      </w:r>
      <w:r w:rsidR="009B0E5B">
        <w:rPr>
          <w:noProof/>
        </w:rPr>
        <w:t>6</w:t>
      </w:r>
      <w:r>
        <w:rPr>
          <w:noProof/>
        </w:rPr>
        <w:fldChar w:fldCharType="end"/>
      </w:r>
      <w:bookmarkEnd w:id="16"/>
      <w:r>
        <w:t xml:space="preserve"> - 192.168.0.193 - Logging into </w:t>
      </w:r>
      <w:proofErr w:type="spellStart"/>
      <w:r>
        <w:t>VyOS</w:t>
      </w:r>
      <w:proofErr w:type="spellEnd"/>
      <w:r>
        <w:t xml:space="preserve"> via telnet</w:t>
      </w:r>
    </w:p>
    <w:p w14:paraId="771C0402" w14:textId="4253A2C2" w:rsidR="000E2C89" w:rsidRDefault="00F41D5C" w:rsidP="000E2C89">
      <w:pPr>
        <w:keepNext/>
      </w:pPr>
      <w:r>
        <w:lastRenderedPageBreak/>
        <w:t xml:space="preserve">Once on the machine, the tester viewed </w:t>
      </w:r>
      <w:r w:rsidR="00A04D0D">
        <w:t xml:space="preserve">the list of devices connected to the router </w:t>
      </w:r>
      <w:r w:rsidR="006A28C2">
        <w:t xml:space="preserve">through the use of “show interfaces”, which would allow them </w:t>
      </w:r>
      <w:r w:rsidR="00A04D0D">
        <w:t xml:space="preserve">to </w:t>
      </w:r>
      <w:r w:rsidR="00E913FB">
        <w:t xml:space="preserve">identify any other devices that may </w:t>
      </w:r>
      <w:r w:rsidR="00CE1A55">
        <w:t>not have been identified</w:t>
      </w:r>
      <w:r w:rsidR="006A28C2">
        <w:t xml:space="preserve"> through the testers nmap scans</w:t>
      </w:r>
      <w:r w:rsidR="00CE1A55">
        <w:t>.</w:t>
      </w:r>
      <w:r w:rsidR="006A28C2">
        <w:t xml:space="preserve"> The output from this command can be </w:t>
      </w:r>
      <w:r w:rsidR="000E2C89">
        <w:t xml:space="preserve">found in </w:t>
      </w:r>
      <w:r w:rsidR="00353469">
        <w:fldChar w:fldCharType="begin"/>
      </w:r>
      <w:r w:rsidR="00353469">
        <w:instrText xml:space="preserve"> REF _Ref150422861 \h </w:instrText>
      </w:r>
      <w:r w:rsidR="00353469">
        <w:fldChar w:fldCharType="separate"/>
      </w:r>
      <w:r w:rsidR="00353469">
        <w:t xml:space="preserve">Figure </w:t>
      </w:r>
      <w:r w:rsidR="00353469">
        <w:rPr>
          <w:noProof/>
        </w:rPr>
        <w:t>6</w:t>
      </w:r>
      <w:r w:rsidR="00353469">
        <w:fldChar w:fldCharType="end"/>
      </w:r>
      <w:r w:rsidR="00353469">
        <w:t>.</w:t>
      </w:r>
      <w:r w:rsidR="000E2C89">
        <w:rPr>
          <w:noProof/>
        </w:rPr>
        <w:drawing>
          <wp:inline distT="0" distB="0" distL="0" distR="0" wp14:anchorId="6E52719C" wp14:editId="43307364">
            <wp:extent cx="5305425" cy="1628775"/>
            <wp:effectExtent l="0" t="0" r="9525" b="9525"/>
            <wp:docPr id="201183390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05425" cy="1628775"/>
                    </a:xfrm>
                    <a:prstGeom prst="rect">
                      <a:avLst/>
                    </a:prstGeom>
                    <a:noFill/>
                    <a:ln>
                      <a:noFill/>
                    </a:ln>
                  </pic:spPr>
                </pic:pic>
              </a:graphicData>
            </a:graphic>
          </wp:inline>
        </w:drawing>
      </w:r>
    </w:p>
    <w:p w14:paraId="60A3CACE" w14:textId="4B28F50C" w:rsidR="00C57BE1" w:rsidRDefault="000E2C89" w:rsidP="000E2C89">
      <w:pPr>
        <w:pStyle w:val="Caption"/>
      </w:pPr>
      <w:bookmarkStart w:id="17" w:name="_Ref150422861"/>
      <w:r>
        <w:t xml:space="preserve">Figure </w:t>
      </w:r>
      <w:r>
        <w:fldChar w:fldCharType="begin"/>
      </w:r>
      <w:r>
        <w:instrText xml:space="preserve"> SEQ Figure \* ARABIC </w:instrText>
      </w:r>
      <w:r>
        <w:fldChar w:fldCharType="separate"/>
      </w:r>
      <w:r w:rsidR="009B0E5B">
        <w:rPr>
          <w:noProof/>
        </w:rPr>
        <w:t>7</w:t>
      </w:r>
      <w:r>
        <w:rPr>
          <w:noProof/>
        </w:rPr>
        <w:fldChar w:fldCharType="end"/>
      </w:r>
      <w:bookmarkEnd w:id="17"/>
      <w:r>
        <w:t xml:space="preserve"> - Output of "show interfaces" on 192.168.0.193</w:t>
      </w:r>
    </w:p>
    <w:p w14:paraId="7B3989E5" w14:textId="77777777" w:rsidR="00D43385" w:rsidRDefault="00D43385" w:rsidP="00D43385"/>
    <w:p w14:paraId="0E4C9474" w14:textId="61B2E072" w:rsidR="00BE3371" w:rsidRDefault="00353469" w:rsidP="00BE3371">
      <w:pPr>
        <w:keepNext/>
      </w:pPr>
      <w:r>
        <w:t xml:space="preserve">The tester identified that the network interface eth0 was the network the tester had </w:t>
      </w:r>
      <w:proofErr w:type="spellStart"/>
      <w:r>
        <w:t>came</w:t>
      </w:r>
      <w:proofErr w:type="spellEnd"/>
      <w:r>
        <w:t xml:space="preserve"> from</w:t>
      </w:r>
      <w:r w:rsidR="00256CE7">
        <w:t xml:space="preserve">, eth1 was on the same network but operating under a different subnet mask and eth2 appeared to be an internal IP address. To uncover more information about the hosts, the tester followed up by using the command “show </w:t>
      </w:r>
      <w:proofErr w:type="spellStart"/>
      <w:r w:rsidR="00256CE7">
        <w:t>ip</w:t>
      </w:r>
      <w:proofErr w:type="spellEnd"/>
      <w:r w:rsidR="00256CE7">
        <w:t xml:space="preserve"> route”</w:t>
      </w:r>
      <w:r w:rsidR="00A534A3">
        <w:t xml:space="preserve">, the output of the testers command can be seen in </w:t>
      </w:r>
      <w:r w:rsidR="00BE3371">
        <w:fldChar w:fldCharType="begin"/>
      </w:r>
      <w:r w:rsidR="00BE3371">
        <w:instrText xml:space="preserve"> REF _Ref150422993 \h </w:instrText>
      </w:r>
      <w:r w:rsidR="00BE3371">
        <w:fldChar w:fldCharType="separate"/>
      </w:r>
      <w:r w:rsidR="00BE3371">
        <w:t xml:space="preserve">Figure </w:t>
      </w:r>
      <w:r w:rsidR="00BE3371">
        <w:rPr>
          <w:noProof/>
        </w:rPr>
        <w:t>7</w:t>
      </w:r>
      <w:r w:rsidR="00BE3371">
        <w:fldChar w:fldCharType="end"/>
      </w:r>
      <w:r w:rsidR="00BE3371">
        <w:t>.</w:t>
      </w:r>
      <w:r w:rsidR="00BE3371">
        <w:rPr>
          <w:noProof/>
        </w:rPr>
        <w:drawing>
          <wp:inline distT="0" distB="0" distL="0" distR="0" wp14:anchorId="5ACA2AE4" wp14:editId="4C30AE7D">
            <wp:extent cx="5372100" cy="2990850"/>
            <wp:effectExtent l="0" t="0" r="0" b="0"/>
            <wp:docPr id="34232827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72100" cy="2990850"/>
                    </a:xfrm>
                    <a:prstGeom prst="rect">
                      <a:avLst/>
                    </a:prstGeom>
                    <a:noFill/>
                    <a:ln>
                      <a:noFill/>
                    </a:ln>
                  </pic:spPr>
                </pic:pic>
              </a:graphicData>
            </a:graphic>
          </wp:inline>
        </w:drawing>
      </w:r>
    </w:p>
    <w:p w14:paraId="6FDDF24E" w14:textId="473000B4" w:rsidR="00D43385" w:rsidRPr="00D43385" w:rsidRDefault="00BE3371" w:rsidP="00BE3371">
      <w:pPr>
        <w:pStyle w:val="Caption"/>
      </w:pPr>
      <w:bookmarkStart w:id="18" w:name="_Ref150422993"/>
      <w:r>
        <w:t xml:space="preserve">Figure </w:t>
      </w:r>
      <w:r>
        <w:fldChar w:fldCharType="begin"/>
      </w:r>
      <w:r>
        <w:instrText xml:space="preserve"> SEQ Figure \* ARABIC </w:instrText>
      </w:r>
      <w:r>
        <w:fldChar w:fldCharType="separate"/>
      </w:r>
      <w:r w:rsidR="009B0E5B">
        <w:rPr>
          <w:noProof/>
        </w:rPr>
        <w:t>8</w:t>
      </w:r>
      <w:r>
        <w:rPr>
          <w:noProof/>
        </w:rPr>
        <w:fldChar w:fldCharType="end"/>
      </w:r>
      <w:bookmarkEnd w:id="18"/>
      <w:r>
        <w:t xml:space="preserve"> - Output of "show </w:t>
      </w:r>
      <w:proofErr w:type="spellStart"/>
      <w:r>
        <w:t>ip</w:t>
      </w:r>
      <w:proofErr w:type="spellEnd"/>
      <w:r>
        <w:t xml:space="preserve"> route" on 192.168.0.193</w:t>
      </w:r>
    </w:p>
    <w:p w14:paraId="12463AEF" w14:textId="77777777" w:rsidR="00712E7D" w:rsidRDefault="00712E7D" w:rsidP="00145937"/>
    <w:p w14:paraId="2B1A0D8C" w14:textId="024B360C" w:rsidR="00712E7D" w:rsidRDefault="00580E12" w:rsidP="00580E12">
      <w:pPr>
        <w:pStyle w:val="Heading3"/>
      </w:pPr>
      <w:bookmarkStart w:id="19" w:name="_Toc153259249"/>
      <w:r>
        <w:t>172.16.</w:t>
      </w:r>
      <w:r w:rsidR="00AC66A4">
        <w:t>221.</w:t>
      </w:r>
      <w:r w:rsidR="00CC2D33">
        <w:t>0</w:t>
      </w:r>
      <w:r w:rsidR="00AC66A4">
        <w:t>/24</w:t>
      </w:r>
      <w:bookmarkEnd w:id="19"/>
    </w:p>
    <w:p w14:paraId="08D4741F" w14:textId="77777777" w:rsidR="00D479EC" w:rsidRDefault="00AC66A4" w:rsidP="00D479EC">
      <w:pPr>
        <w:keepNext/>
      </w:pPr>
      <w:r>
        <w:t xml:space="preserve">The tester was able to identify an IP address and subnet mask to enumerate </w:t>
      </w:r>
      <w:r w:rsidR="00C64EEB">
        <w:t xml:space="preserve">further from the output shown above and conducted an nmap scan to uncover more information about the devices running on </w:t>
      </w:r>
      <w:r w:rsidR="00C64EEB">
        <w:lastRenderedPageBreak/>
        <w:t>the devices operating on t</w:t>
      </w:r>
      <w:r w:rsidR="000A235C">
        <w:t>he given host range.</w:t>
      </w:r>
      <w:r w:rsidR="007D39DD">
        <w:t xml:space="preserve"> </w:t>
      </w:r>
      <w:r w:rsidR="00D479EC">
        <w:rPr>
          <w:noProof/>
        </w:rPr>
        <w:drawing>
          <wp:inline distT="0" distB="0" distL="0" distR="0" wp14:anchorId="25578A62" wp14:editId="237ED9F5">
            <wp:extent cx="5943600" cy="5505450"/>
            <wp:effectExtent l="0" t="0" r="0" b="0"/>
            <wp:docPr id="177715046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5505450"/>
                    </a:xfrm>
                    <a:prstGeom prst="rect">
                      <a:avLst/>
                    </a:prstGeom>
                    <a:noFill/>
                    <a:ln>
                      <a:noFill/>
                    </a:ln>
                  </pic:spPr>
                </pic:pic>
              </a:graphicData>
            </a:graphic>
          </wp:inline>
        </w:drawing>
      </w:r>
    </w:p>
    <w:p w14:paraId="1A6CA2DC" w14:textId="3DB1F3B7" w:rsidR="00AC66A4" w:rsidRDefault="00D479EC" w:rsidP="00D479EC">
      <w:pPr>
        <w:pStyle w:val="Caption"/>
      </w:pPr>
      <w:r>
        <w:t xml:space="preserve">Figure </w:t>
      </w:r>
      <w:r>
        <w:fldChar w:fldCharType="begin"/>
      </w:r>
      <w:r>
        <w:instrText xml:space="preserve"> SEQ Figure \* ARABIC </w:instrText>
      </w:r>
      <w:r>
        <w:fldChar w:fldCharType="separate"/>
      </w:r>
      <w:r w:rsidR="009B0E5B">
        <w:rPr>
          <w:noProof/>
        </w:rPr>
        <w:t>9</w:t>
      </w:r>
      <w:r>
        <w:rPr>
          <w:noProof/>
        </w:rPr>
        <w:fldChar w:fldCharType="end"/>
      </w:r>
      <w:r>
        <w:t xml:space="preserve"> - Nmap scan against 172.16.221.0/24</w:t>
      </w:r>
    </w:p>
    <w:p w14:paraId="21A82D49" w14:textId="77777777" w:rsidR="00D479EC" w:rsidRDefault="00D479EC" w:rsidP="00D479EC"/>
    <w:p w14:paraId="0C6AAEC7" w14:textId="13EAC2A4" w:rsidR="00144682" w:rsidRDefault="00D479EC" w:rsidP="00D479EC">
      <w:r>
        <w:t xml:space="preserve">The tester identified </w:t>
      </w:r>
      <w:r w:rsidR="00CF6FDD">
        <w:t xml:space="preserve">that 172.16.221.16 appeared to be an internal login page to manage the router from </w:t>
      </w:r>
      <w:r w:rsidR="00A5704E">
        <w:t xml:space="preserve">a web </w:t>
      </w:r>
      <w:r w:rsidR="00F47B1F">
        <w:t>panel but</w:t>
      </w:r>
      <w:r w:rsidR="00A5704E">
        <w:t xml:space="preserve"> was unsure on the contents of the HTTP server of 172.16.221.237</w:t>
      </w:r>
      <w:r w:rsidR="000B2975">
        <w:t xml:space="preserve"> and decided to enumerate it further.</w:t>
      </w:r>
    </w:p>
    <w:p w14:paraId="0DCE814B" w14:textId="5026E097" w:rsidR="005A1D8E" w:rsidRDefault="005A1D8E" w:rsidP="005A1D8E">
      <w:pPr>
        <w:pStyle w:val="Heading4"/>
      </w:pPr>
      <w:r>
        <w:t>172.16.221.237</w:t>
      </w:r>
    </w:p>
    <w:p w14:paraId="0A998B7A" w14:textId="1C69B86A" w:rsidR="008A1C59" w:rsidRDefault="00DD2FBC" w:rsidP="005A1D8E">
      <w:r>
        <w:t xml:space="preserve">The tester decided to run a </w:t>
      </w:r>
      <w:proofErr w:type="spellStart"/>
      <w:r>
        <w:t>dirbuster</w:t>
      </w:r>
      <w:proofErr w:type="spellEnd"/>
      <w:r>
        <w:t xml:space="preserve"> scan against the website to identify any directories or files that may be present </w:t>
      </w:r>
      <w:r w:rsidR="003956DA">
        <w:t xml:space="preserve">on the web server. </w:t>
      </w:r>
      <w:proofErr w:type="spellStart"/>
      <w:r w:rsidR="003956DA">
        <w:t>Dirbuster</w:t>
      </w:r>
      <w:proofErr w:type="spellEnd"/>
      <w:r w:rsidR="003956DA">
        <w:t xml:space="preserve"> is a multi-threaded tool designed to bruteforce directories and filenames on </w:t>
      </w:r>
      <w:r w:rsidR="006D5CA1">
        <w:t>a web application</w:t>
      </w:r>
      <w:r w:rsidR="002830FD">
        <w:t xml:space="preserve"> </w:t>
      </w:r>
      <w:sdt>
        <w:sdtPr>
          <w:id w:val="750936620"/>
          <w:citation/>
        </w:sdtPr>
        <w:sdtContent>
          <w:r w:rsidR="002830FD">
            <w:fldChar w:fldCharType="begin"/>
          </w:r>
          <w:r w:rsidR="002830FD">
            <w:instrText xml:space="preserve"> CITATION Kal23 \l 2057 </w:instrText>
          </w:r>
          <w:r w:rsidR="002830FD">
            <w:fldChar w:fldCharType="separate"/>
          </w:r>
          <w:r w:rsidR="005754C2" w:rsidRPr="005754C2">
            <w:rPr>
              <w:noProof/>
            </w:rPr>
            <w:t>(Kali Linux, 2023)</w:t>
          </w:r>
          <w:r w:rsidR="002830FD">
            <w:fldChar w:fldCharType="end"/>
          </w:r>
        </w:sdtContent>
      </w:sdt>
      <w:r w:rsidR="002830FD">
        <w:t>.</w:t>
      </w:r>
      <w:r w:rsidR="00983959">
        <w:t xml:space="preserve"> The tester provided the URL and then used the “common.txt” wordlist is a default wordlist that comes with the </w:t>
      </w:r>
      <w:proofErr w:type="spellStart"/>
      <w:r w:rsidR="00983959">
        <w:t>Dirbuster</w:t>
      </w:r>
      <w:proofErr w:type="spellEnd"/>
      <w:r w:rsidR="00983959">
        <w:t xml:space="preserve"> package.</w:t>
      </w:r>
      <w:r w:rsidR="008A1C59">
        <w:t xml:space="preserve"> The testers command can be found in </w:t>
      </w:r>
      <w:r w:rsidR="001124D6">
        <w:fldChar w:fldCharType="begin"/>
      </w:r>
      <w:r w:rsidR="001124D6">
        <w:instrText xml:space="preserve"> REF _Ref150424079 \h </w:instrText>
      </w:r>
      <w:r w:rsidR="001124D6">
        <w:fldChar w:fldCharType="separate"/>
      </w:r>
      <w:r w:rsidR="001124D6">
        <w:t xml:space="preserve">Figure </w:t>
      </w:r>
      <w:r w:rsidR="001124D6">
        <w:rPr>
          <w:noProof/>
        </w:rPr>
        <w:t>9</w:t>
      </w:r>
      <w:r w:rsidR="001124D6">
        <w:fldChar w:fldCharType="end"/>
      </w:r>
      <w:r w:rsidR="008A1C59">
        <w:t xml:space="preserve"> with the output found in Appendix </w:t>
      </w:r>
      <w:r w:rsidR="00546A59">
        <w:fldChar w:fldCharType="begin"/>
      </w:r>
      <w:r w:rsidR="00546A59">
        <w:instrText xml:space="preserve"> REF _Ref151974065 \r \h </w:instrText>
      </w:r>
      <w:r w:rsidR="00546A59">
        <w:fldChar w:fldCharType="separate"/>
      </w:r>
      <w:r w:rsidR="00546A59">
        <w:t>7.2</w:t>
      </w:r>
      <w:r w:rsidR="00546A59">
        <w:fldChar w:fldCharType="end"/>
      </w:r>
      <w:r w:rsidR="008A1C59">
        <w:t>.</w:t>
      </w:r>
    </w:p>
    <w:p w14:paraId="738B2A2C" w14:textId="77777777" w:rsidR="001124D6" w:rsidRDefault="008A1C59" w:rsidP="001124D6">
      <w:pPr>
        <w:keepNext/>
      </w:pPr>
      <w:r>
        <w:rPr>
          <w:noProof/>
        </w:rPr>
        <w:lastRenderedPageBreak/>
        <w:drawing>
          <wp:inline distT="0" distB="0" distL="0" distR="0" wp14:anchorId="2EFF6DE1" wp14:editId="55592FA0">
            <wp:extent cx="5905500" cy="257175"/>
            <wp:effectExtent l="0" t="0" r="0" b="9525"/>
            <wp:docPr id="200522337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05500" cy="257175"/>
                    </a:xfrm>
                    <a:prstGeom prst="rect">
                      <a:avLst/>
                    </a:prstGeom>
                    <a:noFill/>
                    <a:ln>
                      <a:noFill/>
                    </a:ln>
                  </pic:spPr>
                </pic:pic>
              </a:graphicData>
            </a:graphic>
          </wp:inline>
        </w:drawing>
      </w:r>
    </w:p>
    <w:p w14:paraId="7B88A1CB" w14:textId="6066FC65" w:rsidR="005A1D8E" w:rsidRDefault="001124D6" w:rsidP="001124D6">
      <w:pPr>
        <w:pStyle w:val="Caption"/>
      </w:pPr>
      <w:bookmarkStart w:id="20" w:name="_Ref150424079"/>
      <w:r>
        <w:t xml:space="preserve">Figure </w:t>
      </w:r>
      <w:r>
        <w:fldChar w:fldCharType="begin"/>
      </w:r>
      <w:r>
        <w:instrText xml:space="preserve"> SEQ Figure \* ARABIC </w:instrText>
      </w:r>
      <w:r>
        <w:fldChar w:fldCharType="separate"/>
      </w:r>
      <w:r w:rsidR="009B0E5B">
        <w:rPr>
          <w:noProof/>
        </w:rPr>
        <w:t>10</w:t>
      </w:r>
      <w:r>
        <w:rPr>
          <w:noProof/>
        </w:rPr>
        <w:fldChar w:fldCharType="end"/>
      </w:r>
      <w:bookmarkEnd w:id="20"/>
      <w:r>
        <w:t xml:space="preserve"> - </w:t>
      </w:r>
      <w:proofErr w:type="spellStart"/>
      <w:r>
        <w:t>Dirb</w:t>
      </w:r>
      <w:proofErr w:type="spellEnd"/>
      <w:r>
        <w:t xml:space="preserve"> scan against 172.16.221.237</w:t>
      </w:r>
    </w:p>
    <w:p w14:paraId="6FAEA161" w14:textId="77777777" w:rsidR="0032432E" w:rsidRDefault="0032432E" w:rsidP="0032432E"/>
    <w:p w14:paraId="2D558D5E" w14:textId="7C3E1585" w:rsidR="00BF5DDF" w:rsidRDefault="0032432E" w:rsidP="00BF5DDF">
      <w:pPr>
        <w:keepNext/>
      </w:pPr>
      <w:r>
        <w:t xml:space="preserve">From the </w:t>
      </w:r>
      <w:r w:rsidR="00425BC5">
        <w:t xml:space="preserve">output found in Appendix </w:t>
      </w:r>
      <w:r w:rsidR="00546A59">
        <w:fldChar w:fldCharType="begin"/>
      </w:r>
      <w:r w:rsidR="00546A59">
        <w:instrText xml:space="preserve"> REF _Ref151974080 \r \h </w:instrText>
      </w:r>
      <w:r w:rsidR="00546A59">
        <w:fldChar w:fldCharType="separate"/>
      </w:r>
      <w:r w:rsidR="00546A59">
        <w:t>7.2</w:t>
      </w:r>
      <w:r w:rsidR="00546A59">
        <w:fldChar w:fldCharType="end"/>
      </w:r>
      <w:r w:rsidR="00425BC5">
        <w:t xml:space="preserve">, the tester identified </w:t>
      </w:r>
      <w:r w:rsidR="00CA2B5D">
        <w:t>one interesting directory, “/</w:t>
      </w:r>
      <w:r w:rsidR="005E0C31">
        <w:t>WordPress</w:t>
      </w:r>
      <w:r w:rsidR="00CA2B5D">
        <w:t xml:space="preserve">/”, which indicated the presence of a </w:t>
      </w:r>
      <w:r w:rsidR="005E0C31">
        <w:t>WordPress</w:t>
      </w:r>
      <w:r w:rsidR="00CA2B5D">
        <w:t xml:space="preserve"> application running on the server. </w:t>
      </w:r>
      <w:r w:rsidR="001D5FA5">
        <w:t xml:space="preserve">The tester then navigated to the </w:t>
      </w:r>
      <w:r w:rsidR="005E0C31">
        <w:t>WordPress</w:t>
      </w:r>
      <w:r w:rsidR="001D5FA5">
        <w:t xml:space="preserve"> directory and was greeted with </w:t>
      </w:r>
      <w:r w:rsidR="00AA1ED4">
        <w:t>an application, which had one post, titled “Hello world!”</w:t>
      </w:r>
      <w:r w:rsidR="00193EE9">
        <w:t>.</w:t>
      </w:r>
      <w:r w:rsidR="00BF5DDF">
        <w:rPr>
          <w:noProof/>
        </w:rPr>
        <w:drawing>
          <wp:inline distT="0" distB="0" distL="0" distR="0" wp14:anchorId="3AADB28E" wp14:editId="18DE0579">
            <wp:extent cx="5391150" cy="4600575"/>
            <wp:effectExtent l="0" t="0" r="0" b="9525"/>
            <wp:docPr id="156292589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20">
                      <a:extLst>
                        <a:ext uri="{28A0092B-C50C-407E-A947-70E740481C1C}">
                          <a14:useLocalDpi xmlns:a14="http://schemas.microsoft.com/office/drawing/2010/main" val="0"/>
                        </a:ext>
                      </a:extLst>
                    </a:blip>
                    <a:srcRect l="9295" t="2817"/>
                    <a:stretch/>
                  </pic:blipFill>
                  <pic:spPr bwMode="auto">
                    <a:xfrm>
                      <a:off x="0" y="0"/>
                      <a:ext cx="5391150" cy="4600575"/>
                    </a:xfrm>
                    <a:prstGeom prst="rect">
                      <a:avLst/>
                    </a:prstGeom>
                    <a:noFill/>
                    <a:ln>
                      <a:noFill/>
                    </a:ln>
                    <a:extLst>
                      <a:ext uri="{53640926-AAD7-44D8-BBD7-CCE9431645EC}">
                        <a14:shadowObscured xmlns:a14="http://schemas.microsoft.com/office/drawing/2010/main"/>
                      </a:ext>
                    </a:extLst>
                  </pic:spPr>
                </pic:pic>
              </a:graphicData>
            </a:graphic>
          </wp:inline>
        </w:drawing>
      </w:r>
    </w:p>
    <w:p w14:paraId="46EC691B" w14:textId="402C5BC0" w:rsidR="0032432E" w:rsidRDefault="00BF5DDF" w:rsidP="00BF5DDF">
      <w:pPr>
        <w:pStyle w:val="Caption"/>
        <w:rPr>
          <w:noProof/>
        </w:rPr>
      </w:pPr>
      <w:r>
        <w:t xml:space="preserve">Figure </w:t>
      </w:r>
      <w:r>
        <w:fldChar w:fldCharType="begin"/>
      </w:r>
      <w:r>
        <w:instrText xml:space="preserve"> SEQ Figure \* ARABIC </w:instrText>
      </w:r>
      <w:r>
        <w:fldChar w:fldCharType="separate"/>
      </w:r>
      <w:r w:rsidR="009B0E5B">
        <w:rPr>
          <w:noProof/>
        </w:rPr>
        <w:t>11</w:t>
      </w:r>
      <w:r>
        <w:rPr>
          <w:noProof/>
        </w:rPr>
        <w:fldChar w:fldCharType="end"/>
      </w:r>
      <w:r>
        <w:t xml:space="preserve"> - </w:t>
      </w:r>
      <w:r w:rsidR="005E0C31">
        <w:t>WordPress</w:t>
      </w:r>
      <w:r>
        <w:t xml:space="preserve"> website on 172.16.221.237</w:t>
      </w:r>
    </w:p>
    <w:p w14:paraId="1369D28D" w14:textId="77777777" w:rsidR="00193EE9" w:rsidRDefault="00193EE9" w:rsidP="0032432E"/>
    <w:p w14:paraId="777D7130" w14:textId="7BCFA9F2" w:rsidR="00193EE9" w:rsidRDefault="00193EE9" w:rsidP="0032432E">
      <w:r>
        <w:t xml:space="preserve">Having confirmed the presence of </w:t>
      </w:r>
      <w:r w:rsidR="00CD201D">
        <w:t xml:space="preserve">a </w:t>
      </w:r>
      <w:r w:rsidR="005E0C31">
        <w:t>WordPress</w:t>
      </w:r>
      <w:r w:rsidR="00CD201D">
        <w:t xml:space="preserve"> instance, the tester used the tool “</w:t>
      </w:r>
      <w:proofErr w:type="spellStart"/>
      <w:r w:rsidR="00CD201D">
        <w:t>WPScan</w:t>
      </w:r>
      <w:proofErr w:type="spellEnd"/>
      <w:r w:rsidR="00CD201D">
        <w:t>”</w:t>
      </w:r>
      <w:r w:rsidR="00CA4F81">
        <w:t xml:space="preserve"> with the following flags: “—</w:t>
      </w:r>
      <w:proofErr w:type="spellStart"/>
      <w:r w:rsidR="00CA5AC0">
        <w:t>u</w:t>
      </w:r>
      <w:r w:rsidR="00CA4F81">
        <w:t>rl</w:t>
      </w:r>
      <w:proofErr w:type="spellEnd"/>
      <w:r w:rsidR="00CA4F81">
        <w:t>”</w:t>
      </w:r>
      <w:r w:rsidR="00CA5AC0">
        <w:t xml:space="preserve"> to specify the URL where the </w:t>
      </w:r>
      <w:r w:rsidR="005E0C31">
        <w:t>WordPress</w:t>
      </w:r>
      <w:r w:rsidR="00CA5AC0">
        <w:t xml:space="preserve"> instance was stored, “-U” </w:t>
      </w:r>
      <w:r w:rsidR="00E41C57">
        <w:t xml:space="preserve">to specify a username and “-P” to specify a password list to attempt to bruteforce </w:t>
      </w:r>
      <w:r w:rsidR="00DC1211">
        <w:t>the password for the username provided. The tester decided to use the “</w:t>
      </w:r>
      <w:proofErr w:type="spellStart"/>
      <w:r w:rsidR="008920CD">
        <w:t>password</w:t>
      </w:r>
      <w:r w:rsidR="00DC1211">
        <w:t>.</w:t>
      </w:r>
      <w:r w:rsidR="008920CD">
        <w:t>lst</w:t>
      </w:r>
      <w:proofErr w:type="spellEnd"/>
      <w:r w:rsidR="00DC1211">
        <w:t>” wordlist and the “admin” username.</w:t>
      </w:r>
      <w:r w:rsidR="00380055">
        <w:t xml:space="preserve"> The </w:t>
      </w:r>
      <w:r w:rsidR="00333D79">
        <w:t xml:space="preserve">testers command can be found in </w:t>
      </w:r>
      <w:r w:rsidR="00944C96">
        <w:fldChar w:fldCharType="begin"/>
      </w:r>
      <w:r w:rsidR="00944C96">
        <w:instrText xml:space="preserve"> REF _Ref150425548 \h </w:instrText>
      </w:r>
      <w:r w:rsidR="00944C96">
        <w:fldChar w:fldCharType="separate"/>
      </w:r>
      <w:r w:rsidR="00944C96">
        <w:t xml:space="preserve">Figure </w:t>
      </w:r>
      <w:r w:rsidR="00944C96">
        <w:rPr>
          <w:noProof/>
        </w:rPr>
        <w:t>11</w:t>
      </w:r>
      <w:r w:rsidR="00944C96">
        <w:fldChar w:fldCharType="end"/>
      </w:r>
      <w:r w:rsidR="00333D79">
        <w:t xml:space="preserve"> and the </w:t>
      </w:r>
      <w:r w:rsidR="00380055">
        <w:t xml:space="preserve">output </w:t>
      </w:r>
      <w:r w:rsidR="00434536">
        <w:t xml:space="preserve">can be found in Appendix </w:t>
      </w:r>
      <w:r w:rsidR="00546A59">
        <w:fldChar w:fldCharType="begin"/>
      </w:r>
      <w:r w:rsidR="00546A59">
        <w:instrText xml:space="preserve"> REF _Ref151974071 \r \h </w:instrText>
      </w:r>
      <w:r w:rsidR="00546A59">
        <w:fldChar w:fldCharType="separate"/>
      </w:r>
      <w:r w:rsidR="00546A59">
        <w:t>7.3</w:t>
      </w:r>
      <w:r w:rsidR="00546A59">
        <w:fldChar w:fldCharType="end"/>
      </w:r>
      <w:r w:rsidR="00871FD6">
        <w:t>.</w:t>
      </w:r>
      <w:r w:rsidR="00380055">
        <w:t xml:space="preserve"> </w:t>
      </w:r>
    </w:p>
    <w:p w14:paraId="32B1FD1B" w14:textId="77777777" w:rsidR="00005290" w:rsidRDefault="00005290" w:rsidP="0032432E"/>
    <w:p w14:paraId="59FE9882" w14:textId="77777777" w:rsidR="00944C96" w:rsidRDefault="00944C96" w:rsidP="00944C96">
      <w:pPr>
        <w:keepNext/>
      </w:pPr>
      <w:r>
        <w:rPr>
          <w:noProof/>
        </w:rPr>
        <w:lastRenderedPageBreak/>
        <w:drawing>
          <wp:inline distT="0" distB="0" distL="0" distR="0" wp14:anchorId="1640C8E8" wp14:editId="39435EE2">
            <wp:extent cx="5934075" cy="123825"/>
            <wp:effectExtent l="0" t="0" r="9525" b="9525"/>
            <wp:docPr id="57712695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4075" cy="123825"/>
                    </a:xfrm>
                    <a:prstGeom prst="rect">
                      <a:avLst/>
                    </a:prstGeom>
                    <a:noFill/>
                    <a:ln>
                      <a:noFill/>
                    </a:ln>
                  </pic:spPr>
                </pic:pic>
              </a:graphicData>
            </a:graphic>
          </wp:inline>
        </w:drawing>
      </w:r>
    </w:p>
    <w:p w14:paraId="68F25D71" w14:textId="780BFDE9" w:rsidR="00005290" w:rsidRDefault="00944C96" w:rsidP="00944C96">
      <w:pPr>
        <w:pStyle w:val="Caption"/>
      </w:pPr>
      <w:bookmarkStart w:id="21" w:name="_Ref150425548"/>
      <w:r>
        <w:t xml:space="preserve">Figure </w:t>
      </w:r>
      <w:r>
        <w:fldChar w:fldCharType="begin"/>
      </w:r>
      <w:r>
        <w:instrText xml:space="preserve"> SEQ Figure \* ARABIC </w:instrText>
      </w:r>
      <w:r>
        <w:fldChar w:fldCharType="separate"/>
      </w:r>
      <w:r w:rsidR="009B0E5B">
        <w:rPr>
          <w:noProof/>
        </w:rPr>
        <w:t>12</w:t>
      </w:r>
      <w:r>
        <w:rPr>
          <w:noProof/>
        </w:rPr>
        <w:fldChar w:fldCharType="end"/>
      </w:r>
      <w:bookmarkEnd w:id="21"/>
      <w:r>
        <w:t xml:space="preserve"> - </w:t>
      </w:r>
      <w:proofErr w:type="spellStart"/>
      <w:r>
        <w:t>WPScan</w:t>
      </w:r>
      <w:proofErr w:type="spellEnd"/>
      <w:r>
        <w:t xml:space="preserve"> command against 172.16.221.237</w:t>
      </w:r>
    </w:p>
    <w:p w14:paraId="28454C0E" w14:textId="7C39E42C" w:rsidR="00F93920" w:rsidRDefault="00F93920" w:rsidP="00871FD6"/>
    <w:p w14:paraId="63A7F78F" w14:textId="77777777" w:rsidR="006F404C" w:rsidRDefault="00F93920" w:rsidP="006F404C">
      <w:pPr>
        <w:keepNext/>
      </w:pPr>
      <w:r>
        <w:t xml:space="preserve">After looking at the output of the </w:t>
      </w:r>
      <w:proofErr w:type="spellStart"/>
      <w:r>
        <w:t>WPScan</w:t>
      </w:r>
      <w:proofErr w:type="spellEnd"/>
      <w:r>
        <w:t xml:space="preserve"> the tester had gotten a set of credentials that allowed them to log into the </w:t>
      </w:r>
      <w:r w:rsidR="005E0C31">
        <w:t>WordPress</w:t>
      </w:r>
      <w:r>
        <w:t xml:space="preserve"> page. The tester then navigated to the login page </w:t>
      </w:r>
      <w:r w:rsidR="008429E7">
        <w:t xml:space="preserve">and logged in. Once having logged in, the tested had proven that there were weak admin credentials for the </w:t>
      </w:r>
      <w:r w:rsidR="005E0C31">
        <w:t>WordPress</w:t>
      </w:r>
      <w:r w:rsidR="008429E7">
        <w:t xml:space="preserve"> application. The tester had also noticed that the </w:t>
      </w:r>
      <w:r w:rsidR="005E0C31">
        <w:t>WordPress</w:t>
      </w:r>
      <w:r w:rsidR="008429E7">
        <w:t xml:space="preserve"> version was </w:t>
      </w:r>
      <w:r w:rsidR="005E0C31">
        <w:t>3.3.1 whilst the latest version of WordPress</w:t>
      </w:r>
      <w:r w:rsidR="00FE602C">
        <w:t xml:space="preserve"> is 6.4.1.</w:t>
      </w:r>
      <w:r w:rsidR="006F404C">
        <w:rPr>
          <w:noProof/>
        </w:rPr>
        <w:drawing>
          <wp:inline distT="0" distB="0" distL="0" distR="0" wp14:anchorId="3F75D6F9" wp14:editId="469C78BD">
            <wp:extent cx="5943600" cy="1771650"/>
            <wp:effectExtent l="0" t="0" r="0" b="0"/>
            <wp:docPr id="21699588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1771650"/>
                    </a:xfrm>
                    <a:prstGeom prst="rect">
                      <a:avLst/>
                    </a:prstGeom>
                    <a:noFill/>
                    <a:ln>
                      <a:noFill/>
                    </a:ln>
                  </pic:spPr>
                </pic:pic>
              </a:graphicData>
            </a:graphic>
          </wp:inline>
        </w:drawing>
      </w:r>
    </w:p>
    <w:p w14:paraId="031D28AC" w14:textId="61852D9F" w:rsidR="00F93920" w:rsidRDefault="006F404C" w:rsidP="006F404C">
      <w:pPr>
        <w:pStyle w:val="Caption"/>
      </w:pPr>
      <w:r>
        <w:t xml:space="preserve">Figure </w:t>
      </w:r>
      <w:r>
        <w:fldChar w:fldCharType="begin"/>
      </w:r>
      <w:r>
        <w:instrText xml:space="preserve"> SEQ Figure \* ARABIC </w:instrText>
      </w:r>
      <w:r>
        <w:fldChar w:fldCharType="separate"/>
      </w:r>
      <w:r w:rsidR="009B0E5B">
        <w:rPr>
          <w:noProof/>
        </w:rPr>
        <w:t>13</w:t>
      </w:r>
      <w:r>
        <w:rPr>
          <w:noProof/>
        </w:rPr>
        <w:fldChar w:fldCharType="end"/>
      </w:r>
      <w:r>
        <w:t xml:space="preserve"> - Showing the version of the WordPress application running on 172.16.221.237</w:t>
      </w:r>
    </w:p>
    <w:p w14:paraId="672F15A3" w14:textId="77777777" w:rsidR="00F627A5" w:rsidRDefault="00F627A5" w:rsidP="00F627A5"/>
    <w:p w14:paraId="0786550A" w14:textId="1E50E88D" w:rsidR="00871FD6" w:rsidRDefault="00F627A5" w:rsidP="00F627A5">
      <w:pPr>
        <w:pStyle w:val="Heading2"/>
      </w:pPr>
      <w:bookmarkStart w:id="22" w:name="_Toc153259250"/>
      <w:r>
        <w:t>192.168.0.210</w:t>
      </w:r>
      <w:bookmarkEnd w:id="22"/>
    </w:p>
    <w:p w14:paraId="6FDAB851" w14:textId="77777777" w:rsidR="00F6774F" w:rsidRDefault="00F627A5" w:rsidP="00F6774F">
      <w:pPr>
        <w:keepNext/>
      </w:pPr>
      <w:r>
        <w:t xml:space="preserve">After gaining complete access of the </w:t>
      </w:r>
      <w:proofErr w:type="spellStart"/>
      <w:r>
        <w:t>Wordpress</w:t>
      </w:r>
      <w:proofErr w:type="spellEnd"/>
      <w:r>
        <w:t xml:space="preserve"> website on 172.16.221.237, the tester decided to enumerate the other IP they had discovered in their nmap scan of the subnet, 192.168.0.210. The device had three open ports, SSH on port 22, </w:t>
      </w:r>
      <w:proofErr w:type="spellStart"/>
      <w:r>
        <w:t>rpcbind</w:t>
      </w:r>
      <w:proofErr w:type="spellEnd"/>
      <w:r>
        <w:t xml:space="preserve"> on port 111 and NFS on port 2049. The tester was particularly interested in port 2049 which was NFS, more commonly known as Network File system. NFS is a protocol that, depending on the configuration, can allow a user to remotely load the contents of a file system onto their own machine. </w:t>
      </w:r>
      <w:r w:rsidR="00F6774F">
        <w:t xml:space="preserve">The tester began by listing any available mounts with the command </w:t>
      </w:r>
      <w:proofErr w:type="spellStart"/>
      <w:r w:rsidR="00F6774F">
        <w:rPr>
          <w:i/>
          <w:iCs/>
        </w:rPr>
        <w:t>showmount</w:t>
      </w:r>
      <w:proofErr w:type="spellEnd"/>
      <w:r w:rsidR="00F6774F">
        <w:t xml:space="preserve"> and the “-e” flag to show the list of exports.</w:t>
      </w:r>
      <w:r w:rsidR="00F6774F">
        <w:rPr>
          <w:noProof/>
        </w:rPr>
        <w:drawing>
          <wp:inline distT="0" distB="0" distL="0" distR="0" wp14:anchorId="58C343FC" wp14:editId="5C58F386">
            <wp:extent cx="3200400" cy="504825"/>
            <wp:effectExtent l="0" t="0" r="0" b="9525"/>
            <wp:docPr id="614421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200400" cy="504825"/>
                    </a:xfrm>
                    <a:prstGeom prst="rect">
                      <a:avLst/>
                    </a:prstGeom>
                    <a:noFill/>
                    <a:ln>
                      <a:noFill/>
                    </a:ln>
                  </pic:spPr>
                </pic:pic>
              </a:graphicData>
            </a:graphic>
          </wp:inline>
        </w:drawing>
      </w:r>
    </w:p>
    <w:p w14:paraId="1FABCEB0" w14:textId="67728017" w:rsidR="00F627A5" w:rsidRDefault="00F6774F" w:rsidP="00F6774F">
      <w:pPr>
        <w:pStyle w:val="Caption"/>
      </w:pPr>
      <w:r>
        <w:t xml:space="preserve">Figure </w:t>
      </w:r>
      <w:r>
        <w:fldChar w:fldCharType="begin"/>
      </w:r>
      <w:r>
        <w:instrText xml:space="preserve"> SEQ Figure \* ARABIC </w:instrText>
      </w:r>
      <w:r>
        <w:fldChar w:fldCharType="separate"/>
      </w:r>
      <w:r w:rsidR="009B0E5B">
        <w:rPr>
          <w:noProof/>
        </w:rPr>
        <w:t>14</w:t>
      </w:r>
      <w:r>
        <w:rPr>
          <w:noProof/>
        </w:rPr>
        <w:fldChar w:fldCharType="end"/>
      </w:r>
      <w:r>
        <w:t xml:space="preserve"> - </w:t>
      </w:r>
      <w:proofErr w:type="spellStart"/>
      <w:r>
        <w:t>Showmount</w:t>
      </w:r>
      <w:proofErr w:type="spellEnd"/>
      <w:r>
        <w:t xml:space="preserve"> command for 192.168.0.210</w:t>
      </w:r>
    </w:p>
    <w:p w14:paraId="286D38FD" w14:textId="77777777" w:rsidR="00F6774F" w:rsidRDefault="00F6774F" w:rsidP="00F6774F"/>
    <w:p w14:paraId="60BCF491" w14:textId="385751F9" w:rsidR="00F6774F" w:rsidRDefault="00F6774F" w:rsidP="00F6774F">
      <w:pPr>
        <w:keepNext/>
      </w:pPr>
      <w:r>
        <w:t xml:space="preserve">The tester identified from the output of this command, that they could mount any folder from any host device that was running on the network 192.168.0.*, with the asterisk indicating that any valid host could be used. The tester wanted to uncover further information about the filesystem so decided to mount the “/etc” folder of 192.168.0.210 to see if there </w:t>
      </w:r>
      <w:r w:rsidR="00A975CC">
        <w:t>were</w:t>
      </w:r>
      <w:r>
        <w:t xml:space="preserve"> any login credentials stored in the passwd </w:t>
      </w:r>
      <w:r>
        <w:lastRenderedPageBreak/>
        <w:t>or shadow file.</w:t>
      </w:r>
      <w:r>
        <w:rPr>
          <w:noProof/>
        </w:rPr>
        <w:drawing>
          <wp:inline distT="0" distB="0" distL="0" distR="0" wp14:anchorId="7E13330D" wp14:editId="587ADE67">
            <wp:extent cx="5943600" cy="714375"/>
            <wp:effectExtent l="0" t="0" r="0" b="9525"/>
            <wp:docPr id="213969694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714375"/>
                    </a:xfrm>
                    <a:prstGeom prst="rect">
                      <a:avLst/>
                    </a:prstGeom>
                    <a:noFill/>
                    <a:ln>
                      <a:noFill/>
                    </a:ln>
                  </pic:spPr>
                </pic:pic>
              </a:graphicData>
            </a:graphic>
          </wp:inline>
        </w:drawing>
      </w:r>
    </w:p>
    <w:p w14:paraId="2969B72E" w14:textId="03F57396" w:rsidR="00F6774F" w:rsidRDefault="00F6774F" w:rsidP="00F6774F">
      <w:pPr>
        <w:pStyle w:val="Caption"/>
      </w:pPr>
      <w:bookmarkStart w:id="23" w:name="_Ref151632213"/>
      <w:r>
        <w:t xml:space="preserve">Figure </w:t>
      </w:r>
      <w:r>
        <w:fldChar w:fldCharType="begin"/>
      </w:r>
      <w:r>
        <w:instrText xml:space="preserve"> SEQ Figure \* ARABIC </w:instrText>
      </w:r>
      <w:r>
        <w:fldChar w:fldCharType="separate"/>
      </w:r>
      <w:r w:rsidR="009B0E5B">
        <w:rPr>
          <w:noProof/>
        </w:rPr>
        <w:t>15</w:t>
      </w:r>
      <w:r>
        <w:rPr>
          <w:noProof/>
        </w:rPr>
        <w:fldChar w:fldCharType="end"/>
      </w:r>
      <w:bookmarkEnd w:id="23"/>
      <w:r>
        <w:t xml:space="preserve"> - Mounting /etc/ from 192.168.0.210</w:t>
      </w:r>
    </w:p>
    <w:p w14:paraId="3209DACC" w14:textId="77777777" w:rsidR="00F6774F" w:rsidRDefault="00F6774F" w:rsidP="00F6774F"/>
    <w:p w14:paraId="02119A39" w14:textId="77777777" w:rsidR="00F6774F" w:rsidRDefault="00F6774F" w:rsidP="00F6774F">
      <w:pPr>
        <w:keepNext/>
      </w:pPr>
      <w:r>
        <w:t>The tester opened the passwd and shadow files and came across a hashed password in the shadow file. Every other user in the shadow file was reserved for services besides the account “</w:t>
      </w:r>
      <w:proofErr w:type="spellStart"/>
      <w:r>
        <w:t>xadmin</w:t>
      </w:r>
      <w:proofErr w:type="spellEnd"/>
      <w:r>
        <w:t>”.</w:t>
      </w:r>
      <w:r>
        <w:rPr>
          <w:noProof/>
        </w:rPr>
        <w:t xml:space="preserve"> </w:t>
      </w:r>
      <w:r>
        <w:rPr>
          <w:noProof/>
        </w:rPr>
        <w:drawing>
          <wp:inline distT="0" distB="0" distL="0" distR="0" wp14:anchorId="34BDF749" wp14:editId="7461F7B0">
            <wp:extent cx="5943600" cy="3600450"/>
            <wp:effectExtent l="0" t="0" r="0" b="0"/>
            <wp:docPr id="137376312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600450"/>
                    </a:xfrm>
                    <a:prstGeom prst="rect">
                      <a:avLst/>
                    </a:prstGeom>
                    <a:noFill/>
                    <a:ln>
                      <a:noFill/>
                    </a:ln>
                  </pic:spPr>
                </pic:pic>
              </a:graphicData>
            </a:graphic>
          </wp:inline>
        </w:drawing>
      </w:r>
    </w:p>
    <w:p w14:paraId="20849097" w14:textId="32A0CC01" w:rsidR="00F6774F" w:rsidRDefault="00F6774F" w:rsidP="00F6774F">
      <w:pPr>
        <w:pStyle w:val="Caption"/>
        <w:rPr>
          <w:noProof/>
        </w:rPr>
      </w:pPr>
      <w:r>
        <w:t xml:space="preserve">Figure </w:t>
      </w:r>
      <w:r>
        <w:fldChar w:fldCharType="begin"/>
      </w:r>
      <w:r>
        <w:instrText xml:space="preserve"> SEQ Figure \* ARABIC </w:instrText>
      </w:r>
      <w:r>
        <w:fldChar w:fldCharType="separate"/>
      </w:r>
      <w:r w:rsidR="009B0E5B">
        <w:rPr>
          <w:noProof/>
        </w:rPr>
        <w:t>16</w:t>
      </w:r>
      <w:r>
        <w:rPr>
          <w:noProof/>
        </w:rPr>
        <w:fldChar w:fldCharType="end"/>
      </w:r>
      <w:r>
        <w:t xml:space="preserve"> - Contents of /etc/shadow on 192.168.0.210</w:t>
      </w:r>
    </w:p>
    <w:p w14:paraId="03314BCF" w14:textId="77777777" w:rsidR="00F6774F" w:rsidRDefault="00F6774F" w:rsidP="00F6774F">
      <w:pPr>
        <w:rPr>
          <w:noProof/>
        </w:rPr>
      </w:pPr>
    </w:p>
    <w:p w14:paraId="6AAD351C" w14:textId="31AB94B2" w:rsidR="00F6774F" w:rsidRDefault="00F6774F" w:rsidP="00F6774F">
      <w:pPr>
        <w:keepNext/>
      </w:pPr>
      <w:r>
        <w:t xml:space="preserve">The tester copied the hash and stored it in a separate file, away from the content they had mounted, with the intentions of attempting to crack the password. Having stored the hash in a separate file, the tester used the popular password cracking library “john”. The tester specified the file that the hash was stored in and used the “—wordlist=” flag to specify the wordlist to use, in this case the tester chose the </w:t>
      </w:r>
      <w:proofErr w:type="spellStart"/>
      <w:r>
        <w:lastRenderedPageBreak/>
        <w:t>rockyou</w:t>
      </w:r>
      <w:proofErr w:type="spellEnd"/>
      <w:r>
        <w:t xml:space="preserve"> wordlist. The output from the testers command can be found in </w:t>
      </w:r>
      <w:r>
        <w:fldChar w:fldCharType="begin"/>
      </w:r>
      <w:r>
        <w:instrText xml:space="preserve"> REF _Ref150515548 \h </w:instrText>
      </w:r>
      <w:r>
        <w:fldChar w:fldCharType="separate"/>
      </w:r>
      <w:r>
        <w:t xml:space="preserve">Figure </w:t>
      </w:r>
      <w:r>
        <w:rPr>
          <w:noProof/>
        </w:rPr>
        <w:t>16</w:t>
      </w:r>
      <w:r>
        <w:fldChar w:fldCharType="end"/>
      </w:r>
      <w:r>
        <w:t>.</w:t>
      </w:r>
      <w:r>
        <w:rPr>
          <w:noProof/>
        </w:rPr>
        <w:drawing>
          <wp:inline distT="0" distB="0" distL="0" distR="0" wp14:anchorId="304B4FBC" wp14:editId="7BB3F8BB">
            <wp:extent cx="5943600" cy="1323975"/>
            <wp:effectExtent l="0" t="0" r="0" b="9525"/>
            <wp:docPr id="25545030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1323975"/>
                    </a:xfrm>
                    <a:prstGeom prst="rect">
                      <a:avLst/>
                    </a:prstGeom>
                    <a:noFill/>
                    <a:ln>
                      <a:noFill/>
                    </a:ln>
                  </pic:spPr>
                </pic:pic>
              </a:graphicData>
            </a:graphic>
          </wp:inline>
        </w:drawing>
      </w:r>
    </w:p>
    <w:p w14:paraId="54F51C4B" w14:textId="774B5ECE" w:rsidR="00F6774F" w:rsidRDefault="00F6774F" w:rsidP="00F6774F">
      <w:pPr>
        <w:pStyle w:val="Caption"/>
      </w:pPr>
      <w:bookmarkStart w:id="24" w:name="_Ref150515548"/>
      <w:r>
        <w:t xml:space="preserve">Figure </w:t>
      </w:r>
      <w:r>
        <w:fldChar w:fldCharType="begin"/>
      </w:r>
      <w:r>
        <w:instrText xml:space="preserve"> SEQ Figure \* ARABIC </w:instrText>
      </w:r>
      <w:r>
        <w:fldChar w:fldCharType="separate"/>
      </w:r>
      <w:r w:rsidR="009B0E5B">
        <w:rPr>
          <w:noProof/>
        </w:rPr>
        <w:t>17</w:t>
      </w:r>
      <w:r>
        <w:rPr>
          <w:noProof/>
        </w:rPr>
        <w:fldChar w:fldCharType="end"/>
      </w:r>
      <w:bookmarkEnd w:id="24"/>
      <w:r>
        <w:t xml:space="preserve"> - Cracking a hash found from /etc/shadow on 192.168.0.210</w:t>
      </w:r>
    </w:p>
    <w:p w14:paraId="6DABBBEC" w14:textId="77777777" w:rsidR="00F6774F" w:rsidRDefault="00F6774F" w:rsidP="00F6774F"/>
    <w:p w14:paraId="0AF15C18" w14:textId="35D7C36B" w:rsidR="00A75CDB" w:rsidRDefault="00A75CDB" w:rsidP="00A75CDB">
      <w:pPr>
        <w:keepNext/>
      </w:pPr>
      <w:r>
        <w:t xml:space="preserve">The testers cracking attempt had found the password for the hash to be “plums”. Following this information, the tester attempted to connect to the SSH port using the credentials </w:t>
      </w:r>
      <w:proofErr w:type="spellStart"/>
      <w:r>
        <w:t>xadmin:plums</w:t>
      </w:r>
      <w:proofErr w:type="spellEnd"/>
      <w:r>
        <w:t xml:space="preserve">. Once on the machine, the tester changed the interfaces connected to the machine and was connected through the same subnet that had already been </w:t>
      </w:r>
      <w:r w:rsidR="00F47B1F">
        <w:t>identified and</w:t>
      </w:r>
      <w:r>
        <w:t xml:space="preserve"> had no connections to any other devices. The tester also noticed that they had permissions to act as if they were the “root” user and made note of this, with the intention of going into greater detail about the risks of this later into the report.</w:t>
      </w:r>
      <w:r>
        <w:rPr>
          <w:noProof/>
        </w:rPr>
        <w:drawing>
          <wp:inline distT="0" distB="0" distL="0" distR="0" wp14:anchorId="1EE4F6E9" wp14:editId="672F9893">
            <wp:extent cx="5934075" cy="4238625"/>
            <wp:effectExtent l="0" t="0" r="9525" b="9525"/>
            <wp:docPr id="45930596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34075" cy="4238625"/>
                    </a:xfrm>
                    <a:prstGeom prst="rect">
                      <a:avLst/>
                    </a:prstGeom>
                    <a:noFill/>
                    <a:ln>
                      <a:noFill/>
                    </a:ln>
                  </pic:spPr>
                </pic:pic>
              </a:graphicData>
            </a:graphic>
          </wp:inline>
        </w:drawing>
      </w:r>
    </w:p>
    <w:p w14:paraId="1303DA02" w14:textId="264E13B4" w:rsidR="00F6774F" w:rsidRDefault="00A75CDB" w:rsidP="00A75CDB">
      <w:pPr>
        <w:pStyle w:val="Caption"/>
      </w:pPr>
      <w:r>
        <w:t xml:space="preserve">Figure </w:t>
      </w:r>
      <w:r>
        <w:fldChar w:fldCharType="begin"/>
      </w:r>
      <w:r>
        <w:instrText xml:space="preserve"> SEQ Figure \* ARABIC </w:instrText>
      </w:r>
      <w:r>
        <w:fldChar w:fldCharType="separate"/>
      </w:r>
      <w:r w:rsidR="009B0E5B">
        <w:rPr>
          <w:noProof/>
        </w:rPr>
        <w:t>18</w:t>
      </w:r>
      <w:r>
        <w:rPr>
          <w:noProof/>
        </w:rPr>
        <w:fldChar w:fldCharType="end"/>
      </w:r>
      <w:r>
        <w:t xml:space="preserve"> - Checking interfaces and permissions for </w:t>
      </w:r>
      <w:proofErr w:type="spellStart"/>
      <w:r>
        <w:t>xadmin</w:t>
      </w:r>
      <w:proofErr w:type="spellEnd"/>
      <w:r>
        <w:t xml:space="preserve"> on 192.168.0.210 after connecting through </w:t>
      </w:r>
      <w:r w:rsidR="00F47B1F">
        <w:t>SSH.</w:t>
      </w:r>
    </w:p>
    <w:p w14:paraId="7AF3B49A" w14:textId="77777777" w:rsidR="00767703" w:rsidRDefault="00767703" w:rsidP="00767703"/>
    <w:p w14:paraId="12AA23D5" w14:textId="31E96BAC" w:rsidR="00767703" w:rsidRDefault="00767703" w:rsidP="00767703">
      <w:pPr>
        <w:pStyle w:val="Heading2"/>
      </w:pPr>
      <w:bookmarkStart w:id="25" w:name="_Toc153259251"/>
      <w:r>
        <w:lastRenderedPageBreak/>
        <w:t>192.168.0.226</w:t>
      </w:r>
      <w:bookmarkEnd w:id="25"/>
    </w:p>
    <w:p w14:paraId="20D2B2D0" w14:textId="77777777" w:rsidR="00FB44C9" w:rsidRDefault="00767703" w:rsidP="00FB44C9">
      <w:pPr>
        <w:keepNext/>
      </w:pPr>
      <w:r>
        <w:t xml:space="preserve">After gaining complete control over all of the systems present from the testers original scan, the tester analysed the output of their “show </w:t>
      </w:r>
      <w:proofErr w:type="spellStart"/>
      <w:r>
        <w:t>ip</w:t>
      </w:r>
      <w:proofErr w:type="spellEnd"/>
      <w:r>
        <w:t xml:space="preserve"> route” command found in </w:t>
      </w:r>
      <w:r>
        <w:fldChar w:fldCharType="begin"/>
      </w:r>
      <w:r>
        <w:instrText xml:space="preserve"> REF _Ref150422993 \h </w:instrText>
      </w:r>
      <w:r>
        <w:fldChar w:fldCharType="separate"/>
      </w:r>
      <w:r>
        <w:t xml:space="preserve">Figure </w:t>
      </w:r>
      <w:r>
        <w:rPr>
          <w:noProof/>
        </w:rPr>
        <w:t>7</w:t>
      </w:r>
      <w:r>
        <w:fldChar w:fldCharType="end"/>
      </w:r>
      <w:r>
        <w:t xml:space="preserve"> which identified the presence of a second router operating on the address 192.168.0.226. The tester was able to deduce that this was another router due to the amount of traffic that was routed through it. The tester identified that this router operating on 192.168.0.226 was operating under a /30 subnet, indicating that there were four addresses in the subnet, which meant that there could be 2 usable addresses, 192.168.0.225 and 192.168.0.226, subsequently meaning the network address must be 192.168.0.224 and the broadcast address 192.168.0.227. Knowing this information, the tester ran an nmap scan against 192.168.0.224 with the “/30” suffix to indicate the subnet, to identify what ports are open on the two IP addresses in use.</w:t>
      </w:r>
      <w:r w:rsidR="00FB44C9">
        <w:rPr>
          <w:noProof/>
        </w:rPr>
        <w:drawing>
          <wp:inline distT="0" distB="0" distL="0" distR="0" wp14:anchorId="36D0591A" wp14:editId="4E19C109">
            <wp:extent cx="5943600" cy="5353050"/>
            <wp:effectExtent l="0" t="0" r="0" b="0"/>
            <wp:docPr id="62611807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5353050"/>
                    </a:xfrm>
                    <a:prstGeom prst="rect">
                      <a:avLst/>
                    </a:prstGeom>
                    <a:noFill/>
                    <a:ln>
                      <a:noFill/>
                    </a:ln>
                  </pic:spPr>
                </pic:pic>
              </a:graphicData>
            </a:graphic>
          </wp:inline>
        </w:drawing>
      </w:r>
    </w:p>
    <w:p w14:paraId="08F814F0" w14:textId="1AE25247" w:rsidR="00767703" w:rsidRDefault="00FB44C9" w:rsidP="00FB44C9">
      <w:pPr>
        <w:pStyle w:val="Caption"/>
      </w:pPr>
      <w:r>
        <w:t xml:space="preserve">Figure </w:t>
      </w:r>
      <w:r>
        <w:fldChar w:fldCharType="begin"/>
      </w:r>
      <w:r>
        <w:instrText xml:space="preserve"> SEQ Figure \* ARABIC </w:instrText>
      </w:r>
      <w:r>
        <w:fldChar w:fldCharType="separate"/>
      </w:r>
      <w:r w:rsidR="009B0E5B">
        <w:rPr>
          <w:noProof/>
        </w:rPr>
        <w:t>19</w:t>
      </w:r>
      <w:r>
        <w:rPr>
          <w:noProof/>
        </w:rPr>
        <w:fldChar w:fldCharType="end"/>
      </w:r>
      <w:r>
        <w:t xml:space="preserve"> - Nmap scan against 192.168.0.224/30</w:t>
      </w:r>
    </w:p>
    <w:p w14:paraId="35ED4A02" w14:textId="77777777" w:rsidR="00FB44C9" w:rsidRDefault="00FB44C9" w:rsidP="00FB44C9"/>
    <w:p w14:paraId="0624B218" w14:textId="6826784E" w:rsidR="008F379D" w:rsidRDefault="00FB44C9" w:rsidP="008F379D">
      <w:pPr>
        <w:keepNext/>
      </w:pPr>
      <w:r>
        <w:lastRenderedPageBreak/>
        <w:t xml:space="preserve">The tester identified a </w:t>
      </w:r>
      <w:proofErr w:type="spellStart"/>
      <w:r>
        <w:t>VyOS</w:t>
      </w:r>
      <w:proofErr w:type="spellEnd"/>
      <w:r>
        <w:t xml:space="preserve"> telnet session running on both IP addresses and as such decided to try and reuse the credentials that they had found from earlier, on this telnet session. After attempting to log in using the same credentials, they successfully connected and as such attempted to do the same with the SSH port, and were once again, successful. Once on the </w:t>
      </w:r>
      <w:proofErr w:type="spellStart"/>
      <w:r>
        <w:t>VyOS</w:t>
      </w:r>
      <w:proofErr w:type="spellEnd"/>
      <w:r>
        <w:t xml:space="preserve"> router, the tester ran “show interfaces” and “show </w:t>
      </w:r>
      <w:proofErr w:type="spellStart"/>
      <w:r>
        <w:t>ip</w:t>
      </w:r>
      <w:proofErr w:type="spellEnd"/>
      <w:r>
        <w:t xml:space="preserve"> route” and noticed that on the network interface eth1 there was a device operating on 192.168.0.33/27</w:t>
      </w:r>
      <w:r w:rsidR="008F379D">
        <w:t xml:space="preserve">. </w:t>
      </w:r>
    </w:p>
    <w:p w14:paraId="0102AE53" w14:textId="77777777" w:rsidR="008F379D" w:rsidRDefault="008F379D" w:rsidP="008F379D">
      <w:pPr>
        <w:pStyle w:val="Caption"/>
      </w:pPr>
      <w:r>
        <w:rPr>
          <w:noProof/>
        </w:rPr>
        <w:drawing>
          <wp:inline distT="0" distB="0" distL="0" distR="0" wp14:anchorId="5892EFF5" wp14:editId="446F0C59">
            <wp:extent cx="4751129" cy="6067425"/>
            <wp:effectExtent l="0" t="0" r="0" b="0"/>
            <wp:docPr id="995018003" name="Picture 7"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018003" name="Picture 7" descr="A computer screen shot of a program&#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757880" cy="6076046"/>
                    </a:xfrm>
                    <a:prstGeom prst="rect">
                      <a:avLst/>
                    </a:prstGeom>
                    <a:noFill/>
                    <a:ln>
                      <a:noFill/>
                    </a:ln>
                  </pic:spPr>
                </pic:pic>
              </a:graphicData>
            </a:graphic>
          </wp:inline>
        </w:drawing>
      </w:r>
    </w:p>
    <w:p w14:paraId="1B4B64B8" w14:textId="63D94FE2" w:rsidR="00FB44C9" w:rsidRDefault="008F379D" w:rsidP="008F379D">
      <w:pPr>
        <w:pStyle w:val="Caption"/>
        <w:rPr>
          <w:i w:val="0"/>
          <w:iCs w:val="0"/>
        </w:rPr>
      </w:pPr>
      <w:bookmarkStart w:id="26" w:name="_Ref150517023"/>
      <w:r>
        <w:t xml:space="preserve">Figure </w:t>
      </w:r>
      <w:r>
        <w:fldChar w:fldCharType="begin"/>
      </w:r>
      <w:r>
        <w:instrText xml:space="preserve"> SEQ Figure \* ARABIC </w:instrText>
      </w:r>
      <w:r>
        <w:fldChar w:fldCharType="separate"/>
      </w:r>
      <w:r w:rsidR="009B0E5B">
        <w:rPr>
          <w:noProof/>
        </w:rPr>
        <w:t>20</w:t>
      </w:r>
      <w:r>
        <w:rPr>
          <w:noProof/>
        </w:rPr>
        <w:fldChar w:fldCharType="end"/>
      </w:r>
      <w:bookmarkEnd w:id="26"/>
      <w:r>
        <w:t xml:space="preserve"> - </w:t>
      </w:r>
      <w:r>
        <w:rPr>
          <w:i w:val="0"/>
          <w:iCs w:val="0"/>
        </w:rPr>
        <w:t xml:space="preserve">"show interfaces" and "show </w:t>
      </w:r>
      <w:proofErr w:type="spellStart"/>
      <w:r>
        <w:rPr>
          <w:i w:val="0"/>
          <w:iCs w:val="0"/>
        </w:rPr>
        <w:t>ip</w:t>
      </w:r>
      <w:proofErr w:type="spellEnd"/>
      <w:r>
        <w:rPr>
          <w:i w:val="0"/>
          <w:iCs w:val="0"/>
        </w:rPr>
        <w:t xml:space="preserve"> route" on Router operating on 192.168.0.226</w:t>
      </w:r>
    </w:p>
    <w:p w14:paraId="3625F907" w14:textId="27FB4C32" w:rsidR="008F379D" w:rsidRDefault="008F379D" w:rsidP="008F379D">
      <w:pPr>
        <w:pStyle w:val="Heading3"/>
      </w:pPr>
      <w:bookmarkStart w:id="27" w:name="_Toc153259252"/>
      <w:r>
        <w:t>192.168.0.3</w:t>
      </w:r>
      <w:r w:rsidR="00B674F0">
        <w:t>4</w:t>
      </w:r>
      <w:r>
        <w:t>/27</w:t>
      </w:r>
      <w:bookmarkEnd w:id="27"/>
    </w:p>
    <w:p w14:paraId="26BE215A" w14:textId="3A909844" w:rsidR="008F379D" w:rsidRDefault="008F379D" w:rsidP="008F379D">
      <w:r>
        <w:t xml:space="preserve">The tester ran an nmap scan against the subnet network address they had revealed from </w:t>
      </w:r>
      <w:r>
        <w:fldChar w:fldCharType="begin"/>
      </w:r>
      <w:r>
        <w:instrText xml:space="preserve"> REF _Ref150517023 \h </w:instrText>
      </w:r>
      <w:r>
        <w:fldChar w:fldCharType="separate"/>
      </w:r>
      <w:r>
        <w:t xml:space="preserve">Figure </w:t>
      </w:r>
      <w:r>
        <w:rPr>
          <w:noProof/>
        </w:rPr>
        <w:t>19</w:t>
      </w:r>
      <w:r>
        <w:fldChar w:fldCharType="end"/>
      </w:r>
      <w:r>
        <w:t xml:space="preserve"> and noticed the presence of one other device, 192.168.0.34 which had SSH, </w:t>
      </w:r>
      <w:proofErr w:type="spellStart"/>
      <w:r>
        <w:t>rpcbind</w:t>
      </w:r>
      <w:proofErr w:type="spellEnd"/>
      <w:r>
        <w:t xml:space="preserve"> and NFS ports open.</w:t>
      </w:r>
    </w:p>
    <w:p w14:paraId="2F28D319" w14:textId="77777777" w:rsidR="003A4B45" w:rsidRDefault="001D3866" w:rsidP="003A4B45">
      <w:pPr>
        <w:keepNext/>
      </w:pPr>
      <w:r>
        <w:lastRenderedPageBreak/>
        <w:t>The tester attempted to use the same SSH credentials they had retrieved earlier to attempt to log into the SSH server successfully logged in as the “</w:t>
      </w:r>
      <w:proofErr w:type="spellStart"/>
      <w:r>
        <w:t>xadmin</w:t>
      </w:r>
      <w:proofErr w:type="spellEnd"/>
      <w:r>
        <w:t xml:space="preserve">” user. They then ran the </w:t>
      </w:r>
      <w:proofErr w:type="spellStart"/>
      <w:r>
        <w:t>ifconfig</w:t>
      </w:r>
      <w:proofErr w:type="spellEnd"/>
      <w:r>
        <w:t xml:space="preserve"> command </w:t>
      </w:r>
      <w:r w:rsidR="00695F4D">
        <w:t>and noticed a second device connected to the machine.</w:t>
      </w:r>
      <w:r w:rsidR="003A4B45">
        <w:rPr>
          <w:noProof/>
        </w:rPr>
        <w:drawing>
          <wp:inline distT="0" distB="0" distL="0" distR="0" wp14:anchorId="5F996E72" wp14:editId="6D602782">
            <wp:extent cx="5934075" cy="6257925"/>
            <wp:effectExtent l="0" t="0" r="9525" b="9525"/>
            <wp:docPr id="75083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4075" cy="6257925"/>
                    </a:xfrm>
                    <a:prstGeom prst="rect">
                      <a:avLst/>
                    </a:prstGeom>
                    <a:noFill/>
                    <a:ln>
                      <a:noFill/>
                    </a:ln>
                  </pic:spPr>
                </pic:pic>
              </a:graphicData>
            </a:graphic>
          </wp:inline>
        </w:drawing>
      </w:r>
    </w:p>
    <w:p w14:paraId="10B2F82D" w14:textId="40345CBE" w:rsidR="00B674F0" w:rsidRDefault="003A4B45" w:rsidP="003A4B45">
      <w:pPr>
        <w:pStyle w:val="Caption"/>
      </w:pPr>
      <w:bookmarkStart w:id="28" w:name="_Ref150851959"/>
      <w:r>
        <w:t xml:space="preserve">Figure </w:t>
      </w:r>
      <w:r>
        <w:fldChar w:fldCharType="begin"/>
      </w:r>
      <w:r>
        <w:instrText xml:space="preserve"> SEQ Figure \* ARABIC </w:instrText>
      </w:r>
      <w:r>
        <w:fldChar w:fldCharType="separate"/>
      </w:r>
      <w:r w:rsidR="009B0E5B">
        <w:rPr>
          <w:noProof/>
        </w:rPr>
        <w:t>21</w:t>
      </w:r>
      <w:r>
        <w:rPr>
          <w:noProof/>
        </w:rPr>
        <w:fldChar w:fldCharType="end"/>
      </w:r>
      <w:bookmarkEnd w:id="28"/>
      <w:r>
        <w:t xml:space="preserve"> - Logging into SS</w:t>
      </w:r>
      <w:r w:rsidR="009C1BBB">
        <w:t>H</w:t>
      </w:r>
      <w:r>
        <w:t xml:space="preserve"> &amp; </w:t>
      </w:r>
      <w:proofErr w:type="spellStart"/>
      <w:r>
        <w:t>ifconfig</w:t>
      </w:r>
      <w:proofErr w:type="spellEnd"/>
      <w:r>
        <w:t xml:space="preserve"> on 192.168.0.34</w:t>
      </w:r>
    </w:p>
    <w:p w14:paraId="31F34C41" w14:textId="4F8C785B" w:rsidR="009C1BBB" w:rsidRDefault="00760607" w:rsidP="002C2775">
      <w:pPr>
        <w:pStyle w:val="Heading4"/>
      </w:pPr>
      <w:r>
        <w:t>13.13.13.13</w:t>
      </w:r>
    </w:p>
    <w:p w14:paraId="70581CB0" w14:textId="027D128B" w:rsidR="00225A39" w:rsidRDefault="00881124" w:rsidP="00225A39">
      <w:pPr>
        <w:keepNext/>
      </w:pPr>
      <w:r>
        <w:t>The tested noted that through the eth1 interface a device was connected on the IP address of 13.13.13.12</w:t>
      </w:r>
      <w:r w:rsidR="00467B9A">
        <w:t xml:space="preserve">, which had a broadcast address of 13.13.13.255 and a subnet mask of 255.255.255.0. The tester wanted to check whether this IP address was accessible from their own Kali machine, or if it was accessible through the </w:t>
      </w:r>
      <w:r w:rsidR="00AB5943">
        <w:t>machine</w:t>
      </w:r>
      <w:r w:rsidR="00FC07F9">
        <w:t xml:space="preserve"> that</w:t>
      </w:r>
      <w:r w:rsidR="00AB5943">
        <w:t xml:space="preserve"> they had </w:t>
      </w:r>
      <w:proofErr w:type="spellStart"/>
      <w:r w:rsidR="00AB5943">
        <w:t>SSH</w:t>
      </w:r>
      <w:r w:rsidR="00F47B1F">
        <w:t>e</w:t>
      </w:r>
      <w:r w:rsidR="00AB5943">
        <w:t>d</w:t>
      </w:r>
      <w:proofErr w:type="spellEnd"/>
      <w:r w:rsidR="00AB5943">
        <w:t xml:space="preserve"> into. To check this, the tester </w:t>
      </w:r>
      <w:r w:rsidR="00922DA4">
        <w:t>attempted</w:t>
      </w:r>
      <w:r w:rsidR="00AB5943">
        <w:t xml:space="preserve"> to ping</w:t>
      </w:r>
      <w:r w:rsidR="00922DA4">
        <w:t xml:space="preserve"> </w:t>
      </w:r>
      <w:r w:rsidR="00922DA4">
        <w:lastRenderedPageBreak/>
        <w:t xml:space="preserve">the IP address on both devices and noticed that </w:t>
      </w:r>
      <w:r w:rsidR="006D20DF">
        <w:t>it</w:t>
      </w:r>
      <w:r w:rsidR="00922DA4">
        <w:t xml:space="preserve"> was only accessible from the machine that they had </w:t>
      </w:r>
      <w:proofErr w:type="spellStart"/>
      <w:r w:rsidR="00922DA4">
        <w:t>SSHed</w:t>
      </w:r>
      <w:proofErr w:type="spellEnd"/>
      <w:r w:rsidR="00922DA4">
        <w:t xml:space="preserve"> into.</w:t>
      </w:r>
      <w:r w:rsidR="00A44C2E">
        <w:rPr>
          <w:noProof/>
        </w:rPr>
        <w:drawing>
          <wp:inline distT="0" distB="0" distL="0" distR="0" wp14:anchorId="4810F509" wp14:editId="4B7E60CE">
            <wp:extent cx="5924550" cy="742950"/>
            <wp:effectExtent l="0" t="0" r="0" b="0"/>
            <wp:docPr id="17161277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24550" cy="742950"/>
                    </a:xfrm>
                    <a:prstGeom prst="rect">
                      <a:avLst/>
                    </a:prstGeom>
                    <a:noFill/>
                    <a:ln>
                      <a:noFill/>
                    </a:ln>
                  </pic:spPr>
                </pic:pic>
              </a:graphicData>
            </a:graphic>
          </wp:inline>
        </w:drawing>
      </w:r>
    </w:p>
    <w:p w14:paraId="577DFF35" w14:textId="33176D41" w:rsidR="009C1BBB" w:rsidRDefault="00225A39" w:rsidP="00225A39">
      <w:pPr>
        <w:pStyle w:val="Caption"/>
      </w:pPr>
      <w:r>
        <w:t xml:space="preserve">Figure </w:t>
      </w:r>
      <w:r>
        <w:fldChar w:fldCharType="begin"/>
      </w:r>
      <w:r>
        <w:instrText xml:space="preserve"> SEQ Figure \* ARABIC </w:instrText>
      </w:r>
      <w:r>
        <w:fldChar w:fldCharType="separate"/>
      </w:r>
      <w:r w:rsidR="009B0E5B">
        <w:rPr>
          <w:noProof/>
        </w:rPr>
        <w:t>22</w:t>
      </w:r>
      <w:r>
        <w:rPr>
          <w:noProof/>
        </w:rPr>
        <w:fldChar w:fldCharType="end"/>
      </w:r>
      <w:r>
        <w:t xml:space="preserve"> - Attempting to ping 13.13.13.12 from 192.168.0.34</w:t>
      </w:r>
      <w:r w:rsidR="005B1636">
        <w:t>(left)</w:t>
      </w:r>
      <w:r>
        <w:t xml:space="preserve"> &amp; Kali Host</w:t>
      </w:r>
      <w:r w:rsidR="005B1636">
        <w:t>(right)</w:t>
      </w:r>
    </w:p>
    <w:p w14:paraId="2230836F" w14:textId="77777777" w:rsidR="005B1636" w:rsidRDefault="005B1636" w:rsidP="005B1636"/>
    <w:p w14:paraId="1ED82498" w14:textId="77777777" w:rsidR="00C46FDE" w:rsidRDefault="00887F97" w:rsidP="005B1636">
      <w:r>
        <w:t xml:space="preserve">The tester decided to check the contents of the </w:t>
      </w:r>
      <w:proofErr w:type="spellStart"/>
      <w:r>
        <w:t>xadmin</w:t>
      </w:r>
      <w:proofErr w:type="spellEnd"/>
      <w:r w:rsidR="00916289">
        <w:t xml:space="preserve"> home directory and noticed the “.</w:t>
      </w:r>
      <w:proofErr w:type="spellStart"/>
      <w:r w:rsidR="00916289">
        <w:t>bash_history</w:t>
      </w:r>
      <w:proofErr w:type="spellEnd"/>
      <w:r w:rsidR="00916289">
        <w:t xml:space="preserve">” file was being updated as they were </w:t>
      </w:r>
      <w:r w:rsidR="00591296">
        <w:t xml:space="preserve">executing commands. Once opening the contents of the file, the tester noticed that </w:t>
      </w:r>
      <w:r w:rsidR="00EE676F">
        <w:t xml:space="preserve">the file contained the commands of someone before them, who had attempted to SSH </w:t>
      </w:r>
      <w:r w:rsidR="00760607">
        <w:t>into “13.13.13.13”</w:t>
      </w:r>
      <w:r w:rsidR="00C46FDE">
        <w:t xml:space="preserve">. </w:t>
      </w:r>
    </w:p>
    <w:p w14:paraId="6396FB81" w14:textId="77777777" w:rsidR="00C46FDE" w:rsidRDefault="00C46FDE" w:rsidP="005B1636"/>
    <w:p w14:paraId="14156032" w14:textId="77777777" w:rsidR="00C46FDE" w:rsidRDefault="00C46FDE" w:rsidP="00C46FDE">
      <w:pPr>
        <w:keepNext/>
      </w:pPr>
      <w:r>
        <w:rPr>
          <w:noProof/>
        </w:rPr>
        <w:lastRenderedPageBreak/>
        <w:drawing>
          <wp:inline distT="0" distB="0" distL="0" distR="0" wp14:anchorId="41A4497A" wp14:editId="0F828D87">
            <wp:extent cx="5553075" cy="7762875"/>
            <wp:effectExtent l="0" t="0" r="9525" b="9525"/>
            <wp:docPr id="247199784" name="Picture 3"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199784" name="Picture 3" descr="A screen shot of a computer screen&#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53075" cy="7762875"/>
                    </a:xfrm>
                    <a:prstGeom prst="rect">
                      <a:avLst/>
                    </a:prstGeom>
                    <a:noFill/>
                    <a:ln>
                      <a:noFill/>
                    </a:ln>
                  </pic:spPr>
                </pic:pic>
              </a:graphicData>
            </a:graphic>
          </wp:inline>
        </w:drawing>
      </w:r>
    </w:p>
    <w:p w14:paraId="1F9701DD" w14:textId="5441EAFD" w:rsidR="00C46FDE" w:rsidRDefault="00C46FDE" w:rsidP="00C46FDE">
      <w:pPr>
        <w:pStyle w:val="Caption"/>
      </w:pPr>
      <w:r>
        <w:t xml:space="preserve">Figure </w:t>
      </w:r>
      <w:r>
        <w:fldChar w:fldCharType="begin"/>
      </w:r>
      <w:r>
        <w:instrText xml:space="preserve"> SEQ Figure \* ARABIC </w:instrText>
      </w:r>
      <w:r>
        <w:fldChar w:fldCharType="separate"/>
      </w:r>
      <w:r w:rsidR="009B0E5B">
        <w:rPr>
          <w:noProof/>
        </w:rPr>
        <w:t>23</w:t>
      </w:r>
      <w:r>
        <w:rPr>
          <w:noProof/>
        </w:rPr>
        <w:fldChar w:fldCharType="end"/>
      </w:r>
      <w:r>
        <w:t xml:space="preserve"> - Finding and opening the .</w:t>
      </w:r>
      <w:proofErr w:type="spellStart"/>
      <w:r>
        <w:t>bash_history</w:t>
      </w:r>
      <w:proofErr w:type="spellEnd"/>
      <w:r>
        <w:t xml:space="preserve"> file in /home/</w:t>
      </w:r>
      <w:proofErr w:type="spellStart"/>
      <w:r>
        <w:t>xadmin</w:t>
      </w:r>
      <w:proofErr w:type="spellEnd"/>
      <w:r>
        <w:t xml:space="preserve"> on 192.168.0.34</w:t>
      </w:r>
    </w:p>
    <w:p w14:paraId="5332E8AE" w14:textId="77777777" w:rsidR="00DD43D7" w:rsidRDefault="00C46FDE" w:rsidP="00DD43D7">
      <w:pPr>
        <w:keepNext/>
      </w:pPr>
      <w:r>
        <w:lastRenderedPageBreak/>
        <w:t xml:space="preserve">The tester </w:t>
      </w:r>
      <w:r w:rsidR="00760607">
        <w:t xml:space="preserve">decided to try and follow </w:t>
      </w:r>
      <w:r w:rsidR="00DD43D7">
        <w:t>in</w:t>
      </w:r>
      <w:r w:rsidR="00760607">
        <w:t xml:space="preserve"> their footsteps, attempting to log into </w:t>
      </w:r>
      <w:r w:rsidR="00354CD5">
        <w:t>the SSH service</w:t>
      </w:r>
      <w:r w:rsidR="00773418">
        <w:t xml:space="preserve"> but was unsuccessful. As such, the tester decided </w:t>
      </w:r>
      <w:r w:rsidR="00DD43D7">
        <w:t>that they needed to perform some pivoting, as to allow their Kali machine to access 13.13.13.13 and be able to bruteforce the admin password.</w:t>
      </w:r>
      <w:r w:rsidR="00DD43D7">
        <w:rPr>
          <w:noProof/>
        </w:rPr>
        <w:drawing>
          <wp:inline distT="0" distB="0" distL="0" distR="0" wp14:anchorId="1499D692" wp14:editId="32B7E433">
            <wp:extent cx="4276725" cy="438150"/>
            <wp:effectExtent l="0" t="0" r="9525" b="0"/>
            <wp:docPr id="110159396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276725" cy="438150"/>
                    </a:xfrm>
                    <a:prstGeom prst="rect">
                      <a:avLst/>
                    </a:prstGeom>
                    <a:noFill/>
                    <a:ln>
                      <a:noFill/>
                    </a:ln>
                  </pic:spPr>
                </pic:pic>
              </a:graphicData>
            </a:graphic>
          </wp:inline>
        </w:drawing>
      </w:r>
    </w:p>
    <w:p w14:paraId="37644D72" w14:textId="35B883F7" w:rsidR="005B1636" w:rsidRDefault="00DD43D7" w:rsidP="00DD43D7">
      <w:pPr>
        <w:pStyle w:val="Caption"/>
      </w:pPr>
      <w:r>
        <w:t xml:space="preserve">Figure </w:t>
      </w:r>
      <w:r>
        <w:fldChar w:fldCharType="begin"/>
      </w:r>
      <w:r>
        <w:instrText xml:space="preserve"> SEQ Figure \* ARABIC </w:instrText>
      </w:r>
      <w:r>
        <w:fldChar w:fldCharType="separate"/>
      </w:r>
      <w:r w:rsidR="009B0E5B">
        <w:rPr>
          <w:noProof/>
        </w:rPr>
        <w:t>24</w:t>
      </w:r>
      <w:r>
        <w:rPr>
          <w:noProof/>
        </w:rPr>
        <w:fldChar w:fldCharType="end"/>
      </w:r>
      <w:r>
        <w:t xml:space="preserve"> - Attempting to SSH into 13.13.13.13 from 192.168.0.34</w:t>
      </w:r>
    </w:p>
    <w:p w14:paraId="73550055" w14:textId="77777777" w:rsidR="00456ADB" w:rsidRDefault="00456ADB" w:rsidP="00456ADB"/>
    <w:p w14:paraId="44C76FAE" w14:textId="09167232" w:rsidR="006A1D4C" w:rsidRDefault="00456ADB" w:rsidP="00456ADB">
      <w:r>
        <w:t xml:space="preserve">To perform their pivot through the network, the tester intended to perform SSH </w:t>
      </w:r>
      <w:r w:rsidR="006D7941">
        <w:t>tunnelling</w:t>
      </w:r>
      <w:r>
        <w:t xml:space="preserve"> </w:t>
      </w:r>
      <w:r w:rsidR="0017552E">
        <w:t>to allow an open SSH connection</w:t>
      </w:r>
      <w:r w:rsidR="00955D5C">
        <w:t xml:space="preserve">. The first step of performing SSH </w:t>
      </w:r>
      <w:r w:rsidR="006D7941">
        <w:t>tunnelling</w:t>
      </w:r>
      <w:r w:rsidR="00955D5C">
        <w:t xml:space="preserve"> is to allow it through the </w:t>
      </w:r>
      <w:proofErr w:type="spellStart"/>
      <w:r w:rsidR="00955D5C">
        <w:t>sshd_config</w:t>
      </w:r>
      <w:proofErr w:type="spellEnd"/>
      <w:r w:rsidR="00955D5C">
        <w:t xml:space="preserve"> file, the tester also changed the </w:t>
      </w:r>
      <w:r w:rsidR="006A1D4C">
        <w:t>“</w:t>
      </w:r>
      <w:proofErr w:type="spellStart"/>
      <w:r w:rsidR="006A1D4C">
        <w:t>PermitRootLogin</w:t>
      </w:r>
      <w:proofErr w:type="spellEnd"/>
      <w:r w:rsidR="006A1D4C">
        <w:t>” setting to “Yes” from “without-password”, to allow them to log in without the use of a password. The original and updated file can be found in the figures below.</w:t>
      </w:r>
    </w:p>
    <w:p w14:paraId="5281AD0C" w14:textId="77777777" w:rsidR="006A1D4C" w:rsidRDefault="006A1D4C" w:rsidP="006A1D4C">
      <w:pPr>
        <w:keepNext/>
      </w:pPr>
      <w:r>
        <w:rPr>
          <w:noProof/>
        </w:rPr>
        <w:drawing>
          <wp:inline distT="0" distB="0" distL="0" distR="0" wp14:anchorId="2A7C4E2F" wp14:editId="26A77D32">
            <wp:extent cx="2562225" cy="676275"/>
            <wp:effectExtent l="0" t="0" r="9525" b="9525"/>
            <wp:docPr id="185863980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562225" cy="676275"/>
                    </a:xfrm>
                    <a:prstGeom prst="rect">
                      <a:avLst/>
                    </a:prstGeom>
                    <a:noFill/>
                    <a:ln>
                      <a:noFill/>
                    </a:ln>
                  </pic:spPr>
                </pic:pic>
              </a:graphicData>
            </a:graphic>
          </wp:inline>
        </w:drawing>
      </w:r>
    </w:p>
    <w:p w14:paraId="1DDE5E39" w14:textId="410E01B9" w:rsidR="006A1D4C" w:rsidRDefault="006A1D4C" w:rsidP="006A1D4C">
      <w:pPr>
        <w:pStyle w:val="Caption"/>
        <w:rPr>
          <w:noProof/>
        </w:rPr>
      </w:pPr>
      <w:r>
        <w:t xml:space="preserve">Figure </w:t>
      </w:r>
      <w:r>
        <w:fldChar w:fldCharType="begin"/>
      </w:r>
      <w:r>
        <w:instrText xml:space="preserve"> SEQ Figure \* ARABIC </w:instrText>
      </w:r>
      <w:r>
        <w:fldChar w:fldCharType="separate"/>
      </w:r>
      <w:r w:rsidR="009B0E5B">
        <w:rPr>
          <w:noProof/>
        </w:rPr>
        <w:t>25</w:t>
      </w:r>
      <w:r>
        <w:rPr>
          <w:noProof/>
        </w:rPr>
        <w:fldChar w:fldCharType="end"/>
      </w:r>
      <w:r>
        <w:t xml:space="preserve"> - Original authentication section of </w:t>
      </w:r>
      <w:proofErr w:type="spellStart"/>
      <w:r>
        <w:t>sshd_config</w:t>
      </w:r>
      <w:proofErr w:type="spellEnd"/>
    </w:p>
    <w:p w14:paraId="0D191304" w14:textId="77777777" w:rsidR="006A1D4C" w:rsidRDefault="006A1D4C" w:rsidP="006A1D4C">
      <w:pPr>
        <w:keepNext/>
      </w:pPr>
      <w:r>
        <w:rPr>
          <w:noProof/>
        </w:rPr>
        <w:drawing>
          <wp:inline distT="0" distB="0" distL="0" distR="0" wp14:anchorId="1168989C" wp14:editId="1773430D">
            <wp:extent cx="1495425" cy="933450"/>
            <wp:effectExtent l="0" t="0" r="9525" b="0"/>
            <wp:docPr id="368015443"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015443" name="Picture 6" descr="A screenshot of a computer&#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495425" cy="933450"/>
                    </a:xfrm>
                    <a:prstGeom prst="rect">
                      <a:avLst/>
                    </a:prstGeom>
                    <a:noFill/>
                    <a:ln>
                      <a:noFill/>
                    </a:ln>
                  </pic:spPr>
                </pic:pic>
              </a:graphicData>
            </a:graphic>
          </wp:inline>
        </w:drawing>
      </w:r>
    </w:p>
    <w:p w14:paraId="13CA453D" w14:textId="7F39F111" w:rsidR="00456ADB" w:rsidRDefault="006A1D4C" w:rsidP="006A1D4C">
      <w:pPr>
        <w:pStyle w:val="Caption"/>
      </w:pPr>
      <w:r>
        <w:t xml:space="preserve">Figure </w:t>
      </w:r>
      <w:r>
        <w:fldChar w:fldCharType="begin"/>
      </w:r>
      <w:r>
        <w:instrText xml:space="preserve"> SEQ Figure \* ARABIC </w:instrText>
      </w:r>
      <w:r>
        <w:fldChar w:fldCharType="separate"/>
      </w:r>
      <w:r w:rsidR="009B0E5B">
        <w:rPr>
          <w:noProof/>
        </w:rPr>
        <w:t>26</w:t>
      </w:r>
      <w:r>
        <w:rPr>
          <w:noProof/>
        </w:rPr>
        <w:fldChar w:fldCharType="end"/>
      </w:r>
      <w:r>
        <w:t xml:space="preserve"> - SSH </w:t>
      </w:r>
      <w:r w:rsidR="006D7941">
        <w:t>Tunnelling</w:t>
      </w:r>
      <w:r>
        <w:t xml:space="preserve"> enabled version of </w:t>
      </w:r>
      <w:proofErr w:type="spellStart"/>
      <w:r>
        <w:t>sshd_</w:t>
      </w:r>
      <w:r w:rsidR="00F47B1F">
        <w:t>config</w:t>
      </w:r>
      <w:proofErr w:type="spellEnd"/>
      <w:r w:rsidR="00F47B1F">
        <w:t>.</w:t>
      </w:r>
    </w:p>
    <w:p w14:paraId="19347790" w14:textId="77777777" w:rsidR="006A1D4C" w:rsidRDefault="006A1D4C" w:rsidP="006A1D4C"/>
    <w:p w14:paraId="6F2B24C7" w14:textId="74009513" w:rsidR="00676E2B" w:rsidRDefault="00C970F0" w:rsidP="00112392">
      <w:r>
        <w:t>After this, the tester th</w:t>
      </w:r>
      <w:r w:rsidR="00FE4414">
        <w:t xml:space="preserve">e tester then began the process on the machine he had compromised and his Kali machine of setting up the tunnelling. To achieve this, the tester would need to </w:t>
      </w:r>
      <w:r w:rsidR="00C42FC6">
        <w:t xml:space="preserve">add port forwarding rules to the compromised machine and create identical interfaces for both devices so that they could communicate over the same network. The testers commands detailing this process can be found in </w:t>
      </w:r>
      <w:r w:rsidR="00112392">
        <w:fldChar w:fldCharType="begin"/>
      </w:r>
      <w:r w:rsidR="00112392">
        <w:instrText xml:space="preserve"> REF _Ref150851456 \h </w:instrText>
      </w:r>
      <w:r w:rsidR="00112392">
        <w:fldChar w:fldCharType="separate"/>
      </w:r>
      <w:r w:rsidR="00112392">
        <w:t xml:space="preserve">Figure </w:t>
      </w:r>
      <w:r w:rsidR="00112392">
        <w:rPr>
          <w:noProof/>
        </w:rPr>
        <w:t>26</w:t>
      </w:r>
      <w:r w:rsidR="00112392">
        <w:fldChar w:fldCharType="end"/>
      </w:r>
      <w:r w:rsidR="00BB059F">
        <w:t xml:space="preserve"> </w:t>
      </w:r>
      <w:r w:rsidR="00C87E62">
        <w:t>The tester began by setting up an additional network interface on both devices</w:t>
      </w:r>
      <w:r w:rsidR="005A710F">
        <w:t xml:space="preserve"> “</w:t>
      </w:r>
      <w:r w:rsidR="00BB059F">
        <w:t xml:space="preserve">-w </w:t>
      </w:r>
      <w:proofErr w:type="spellStart"/>
      <w:r w:rsidR="00BB059F">
        <w:t>any:any</w:t>
      </w:r>
      <w:proofErr w:type="spellEnd"/>
      <w:r w:rsidR="00BB059F">
        <w:t>”</w:t>
      </w:r>
      <w:r w:rsidR="00DA5111">
        <w:t xml:space="preserve">, </w:t>
      </w:r>
      <w:r w:rsidR="00BB059F">
        <w:t xml:space="preserve">which allows for any tunnelling interfaces to be set up on the server and client. </w:t>
      </w:r>
      <w:r w:rsidR="00E55D68">
        <w:t xml:space="preserve">The tester then added the IP address that they would use for the Kali machine on this interface. The tester chose </w:t>
      </w:r>
      <w:r w:rsidR="00A87A31">
        <w:t>1.1.1.1</w:t>
      </w:r>
      <w:r w:rsidR="00B54BCE">
        <w:t xml:space="preserve"> and used the “/30” subnet as they would only need 2 devices on the network</w:t>
      </w:r>
      <w:r w:rsidR="00B37024">
        <w:t>.</w:t>
      </w:r>
      <w:r w:rsidR="008B01AA">
        <w:t xml:space="preserve"> The tester then set the status of the interface to “up”, indicating that it was on</w:t>
      </w:r>
      <w:r w:rsidR="00D01F26">
        <w:t xml:space="preserve"> and then added the network 13.13.13.13 with a /24 subnet, which was identified through </w:t>
      </w:r>
      <w:r w:rsidR="00D01F26">
        <w:fldChar w:fldCharType="begin"/>
      </w:r>
      <w:r w:rsidR="00D01F26">
        <w:instrText xml:space="preserve"> REF _Ref150851959 \h </w:instrText>
      </w:r>
      <w:r w:rsidR="00D01F26">
        <w:fldChar w:fldCharType="separate"/>
      </w:r>
      <w:r w:rsidR="00D01F26">
        <w:t xml:space="preserve">Figure </w:t>
      </w:r>
      <w:r w:rsidR="00D01F26">
        <w:rPr>
          <w:noProof/>
        </w:rPr>
        <w:t>20</w:t>
      </w:r>
      <w:r w:rsidR="00D01F26">
        <w:fldChar w:fldCharType="end"/>
      </w:r>
      <w:r w:rsidR="00D01F26">
        <w:t xml:space="preserve">, </w:t>
      </w:r>
      <w:r w:rsidR="00676E2B">
        <w:t xml:space="preserve">to the network. Finally, the tester ran the </w:t>
      </w:r>
      <w:proofErr w:type="spellStart"/>
      <w:r w:rsidR="00676E2B">
        <w:t>ifconfig</w:t>
      </w:r>
      <w:proofErr w:type="spellEnd"/>
      <w:r w:rsidR="00676E2B">
        <w:t xml:space="preserve"> command to ensure that the interface had been set up, which it had</w:t>
      </w:r>
      <w:r w:rsidR="00BB059F">
        <w:t xml:space="preserve">. </w:t>
      </w:r>
      <w:r w:rsidR="00676E2B">
        <w:t xml:space="preserve">The tester then </w:t>
      </w:r>
      <w:r w:rsidR="0072345D">
        <w:t xml:space="preserve">ran the same set of commands on the machine they had compromised. After running those commands, the tester then edited the “forwarding” file </w:t>
      </w:r>
      <w:r w:rsidR="0072415F">
        <w:t xml:space="preserve">to contain “1”. This is due to the fact that the file is read as a </w:t>
      </w:r>
      <w:r w:rsidR="007258FD">
        <w:t>Boolean</w:t>
      </w:r>
      <w:r w:rsidR="0072415F">
        <w:t xml:space="preserve"> value. </w:t>
      </w:r>
      <w:r w:rsidR="005B51F1">
        <w:t xml:space="preserve">If that Boolean value is “0” then port forwarding of IPV4 addresses will not be allowed, but when it is “1” it is allowed </w:t>
      </w:r>
      <w:sdt>
        <w:sdtPr>
          <w:id w:val="149183122"/>
          <w:citation/>
        </w:sdtPr>
        <w:sdtContent>
          <w:r w:rsidR="005B51F1">
            <w:fldChar w:fldCharType="begin"/>
          </w:r>
          <w:r w:rsidR="005B51F1">
            <w:instrText xml:space="preserve"> CITATION Ahm22 \l 2057 </w:instrText>
          </w:r>
          <w:r w:rsidR="005B51F1">
            <w:fldChar w:fldCharType="separate"/>
          </w:r>
          <w:r w:rsidR="005754C2" w:rsidRPr="005754C2">
            <w:rPr>
              <w:noProof/>
            </w:rPr>
            <w:t>(Gasanov, 2022)</w:t>
          </w:r>
          <w:r w:rsidR="005B51F1">
            <w:fldChar w:fldCharType="end"/>
          </w:r>
        </w:sdtContent>
      </w:sdt>
      <w:r w:rsidR="005B51F1">
        <w:t xml:space="preserve">. </w:t>
      </w:r>
      <w:r w:rsidR="00330739">
        <w:t xml:space="preserve">Following this, the tester </w:t>
      </w:r>
      <w:r w:rsidR="00F62A7C">
        <w:t xml:space="preserve">ran the iptables command with the flags </w:t>
      </w:r>
      <w:r w:rsidR="00E62BFF">
        <w:t xml:space="preserve">“-t” </w:t>
      </w:r>
      <w:r w:rsidR="00E62BFF">
        <w:lastRenderedPageBreak/>
        <w:t>which is used to specify the table to edit, “-A”</w:t>
      </w:r>
      <w:r w:rsidR="00F82642">
        <w:t xml:space="preserve"> which meant they were appending a specific rule</w:t>
      </w:r>
      <w:r w:rsidR="00F33D32">
        <w:t xml:space="preserve"> in the testers case, “POSTROUTING”, “-s” for specifying the source</w:t>
      </w:r>
      <w:r w:rsidR="0018322B">
        <w:t xml:space="preserve">, “-o” for the interface that the packets are coming from </w:t>
      </w:r>
      <w:r w:rsidR="00667341">
        <w:t xml:space="preserve">and “-j” </w:t>
      </w:r>
      <w:r w:rsidR="00AA5A4D">
        <w:t>for specifying what to do with any packets that match the rule that just been set</w:t>
      </w:r>
      <w:r w:rsidR="00215819">
        <w:t xml:space="preserve">. </w:t>
      </w:r>
      <w:sdt>
        <w:sdtPr>
          <w:id w:val="2002690543"/>
          <w:citation/>
        </w:sdtPr>
        <w:sdtContent>
          <w:r w:rsidR="00215819">
            <w:fldChar w:fldCharType="begin"/>
          </w:r>
          <w:r w:rsidR="00215819">
            <w:instrText xml:space="preserve"> CITATION Hac23 \l 2057 </w:instrText>
          </w:r>
          <w:r w:rsidR="00215819">
            <w:fldChar w:fldCharType="separate"/>
          </w:r>
          <w:r w:rsidR="005754C2" w:rsidRPr="005754C2">
            <w:rPr>
              <w:noProof/>
            </w:rPr>
            <w:t>(HackTricks, 2023)</w:t>
          </w:r>
          <w:r w:rsidR="00215819">
            <w:fldChar w:fldCharType="end"/>
          </w:r>
        </w:sdtContent>
      </w:sdt>
      <w:r w:rsidR="00215819">
        <w:t>.</w:t>
      </w:r>
    </w:p>
    <w:p w14:paraId="045D2929" w14:textId="77777777" w:rsidR="006C339E" w:rsidRDefault="006C339E" w:rsidP="00112392"/>
    <w:p w14:paraId="70815E35" w14:textId="77777777" w:rsidR="006C339E" w:rsidRDefault="006C339E" w:rsidP="006C339E">
      <w:pPr>
        <w:keepNext/>
      </w:pPr>
      <w:r>
        <w:rPr>
          <w:noProof/>
        </w:rPr>
        <w:drawing>
          <wp:inline distT="0" distB="0" distL="0" distR="0" wp14:anchorId="7E841F3C" wp14:editId="14C4065E">
            <wp:extent cx="5934075" cy="2828925"/>
            <wp:effectExtent l="0" t="0" r="9525" b="9525"/>
            <wp:docPr id="589565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34075" cy="2828925"/>
                    </a:xfrm>
                    <a:prstGeom prst="rect">
                      <a:avLst/>
                    </a:prstGeom>
                    <a:noFill/>
                    <a:ln>
                      <a:noFill/>
                    </a:ln>
                  </pic:spPr>
                </pic:pic>
              </a:graphicData>
            </a:graphic>
          </wp:inline>
        </w:drawing>
      </w:r>
    </w:p>
    <w:p w14:paraId="06A1CBE1" w14:textId="597FB24D" w:rsidR="006C339E" w:rsidRDefault="006C339E" w:rsidP="006C339E">
      <w:pPr>
        <w:pStyle w:val="Caption"/>
      </w:pPr>
      <w:r>
        <w:t xml:space="preserve">Figure </w:t>
      </w:r>
      <w:r>
        <w:fldChar w:fldCharType="begin"/>
      </w:r>
      <w:r>
        <w:instrText xml:space="preserve"> SEQ Figure \* ARABIC </w:instrText>
      </w:r>
      <w:r>
        <w:fldChar w:fldCharType="separate"/>
      </w:r>
      <w:r w:rsidR="009B0E5B">
        <w:rPr>
          <w:noProof/>
        </w:rPr>
        <w:t>27</w:t>
      </w:r>
      <w:r>
        <w:rPr>
          <w:noProof/>
        </w:rPr>
        <w:fldChar w:fldCharType="end"/>
      </w:r>
      <w:r>
        <w:t xml:space="preserve"> - Setting up SSH tunnelling for 13.13.13.13</w:t>
      </w:r>
    </w:p>
    <w:p w14:paraId="1F9577E1" w14:textId="77777777" w:rsidR="00E17FC3" w:rsidRDefault="00E17FC3" w:rsidP="00E17FC3"/>
    <w:p w14:paraId="48A30D7F" w14:textId="327FC599" w:rsidR="0040247D" w:rsidRDefault="00130BCB" w:rsidP="00E17FC3">
      <w:r>
        <w:t>After setting up SSH tunnelling, the tester used multiple wordlists and attempted to bruteforce the “</w:t>
      </w:r>
      <w:proofErr w:type="spellStart"/>
      <w:r>
        <w:t>xadmin</w:t>
      </w:r>
      <w:proofErr w:type="spellEnd"/>
      <w:r>
        <w:t xml:space="preserve">” account password on the SSH server, eventually finding that </w:t>
      </w:r>
      <w:proofErr w:type="spellStart"/>
      <w:r>
        <w:t>password.lst</w:t>
      </w:r>
      <w:proofErr w:type="spellEnd"/>
      <w:r>
        <w:t xml:space="preserve"> that was provided with Metasploit contained the password for the server. The tester made use of Hydra, a popular password </w:t>
      </w:r>
      <w:proofErr w:type="spellStart"/>
      <w:r>
        <w:t>bruteforcing</w:t>
      </w:r>
      <w:proofErr w:type="spellEnd"/>
      <w:r>
        <w:t xml:space="preserve"> tool. The tester used the “-l” flag to specify the user to bruteforce, “-P” to specify the wordlist and then “ssh://13.13.13.13” to specify the service and IP address. The teste</w:t>
      </w:r>
      <w:r w:rsidR="007D53F1">
        <w:t>r</w:t>
      </w:r>
      <w:r>
        <w:t xml:space="preserve"> was given the password for the admin account, which was “!gatvol”.</w:t>
      </w:r>
    </w:p>
    <w:p w14:paraId="31ED645C" w14:textId="77777777" w:rsidR="00A343AD" w:rsidRDefault="0040247D" w:rsidP="00A343AD">
      <w:pPr>
        <w:keepNext/>
      </w:pPr>
      <w:r>
        <w:rPr>
          <w:noProof/>
        </w:rPr>
        <w:drawing>
          <wp:inline distT="0" distB="0" distL="0" distR="0" wp14:anchorId="16A8CCC4" wp14:editId="511B3F84">
            <wp:extent cx="5943600" cy="1057275"/>
            <wp:effectExtent l="0" t="0" r="0" b="9525"/>
            <wp:docPr id="206913245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1057275"/>
                    </a:xfrm>
                    <a:prstGeom prst="rect">
                      <a:avLst/>
                    </a:prstGeom>
                    <a:noFill/>
                    <a:ln>
                      <a:noFill/>
                    </a:ln>
                  </pic:spPr>
                </pic:pic>
              </a:graphicData>
            </a:graphic>
          </wp:inline>
        </w:drawing>
      </w:r>
    </w:p>
    <w:p w14:paraId="50D7D1CF" w14:textId="0A0E5EC0" w:rsidR="00E17FC3" w:rsidRDefault="00A343AD" w:rsidP="00A343AD">
      <w:pPr>
        <w:pStyle w:val="Caption"/>
      </w:pPr>
      <w:r>
        <w:t xml:space="preserve">Figure </w:t>
      </w:r>
      <w:r>
        <w:fldChar w:fldCharType="begin"/>
      </w:r>
      <w:r>
        <w:instrText xml:space="preserve"> SEQ Figure \* ARABIC </w:instrText>
      </w:r>
      <w:r>
        <w:fldChar w:fldCharType="separate"/>
      </w:r>
      <w:r w:rsidR="009B0E5B">
        <w:rPr>
          <w:noProof/>
        </w:rPr>
        <w:t>28</w:t>
      </w:r>
      <w:r>
        <w:rPr>
          <w:noProof/>
        </w:rPr>
        <w:fldChar w:fldCharType="end"/>
      </w:r>
      <w:r>
        <w:t xml:space="preserve"> - </w:t>
      </w:r>
      <w:proofErr w:type="spellStart"/>
      <w:r>
        <w:t>Bruteforcing</w:t>
      </w:r>
      <w:proofErr w:type="spellEnd"/>
      <w:r>
        <w:t xml:space="preserve"> </w:t>
      </w:r>
      <w:proofErr w:type="spellStart"/>
      <w:r>
        <w:t>xadmin</w:t>
      </w:r>
      <w:proofErr w:type="spellEnd"/>
      <w:r>
        <w:t xml:space="preserve"> on 13.13.13.13</w:t>
      </w:r>
    </w:p>
    <w:p w14:paraId="22B4BC95" w14:textId="77777777" w:rsidR="00A343AD" w:rsidRDefault="00A343AD" w:rsidP="00A343AD"/>
    <w:p w14:paraId="1C6D350D" w14:textId="2B438F5D" w:rsidR="00A343AD" w:rsidRDefault="00A343AD" w:rsidP="00A343AD">
      <w:r>
        <w:t xml:space="preserve">After gaining these credentials, the tester successfully logged into </w:t>
      </w:r>
      <w:r w:rsidR="007D53F1">
        <w:t xml:space="preserve">the SSH server and displayed the </w:t>
      </w:r>
      <w:r w:rsidR="006B62D3">
        <w:t>ipconfig but</w:t>
      </w:r>
      <w:r w:rsidR="007D53F1">
        <w:t xml:space="preserve"> was not shown any new devices and therefore </w:t>
      </w:r>
      <w:r w:rsidR="001A0A7E">
        <w:t>did not investigate any further.</w:t>
      </w:r>
    </w:p>
    <w:p w14:paraId="0A182F80" w14:textId="77777777" w:rsidR="001A0A7E" w:rsidRDefault="001A0A7E" w:rsidP="001A0A7E">
      <w:pPr>
        <w:keepNext/>
      </w:pPr>
      <w:r>
        <w:rPr>
          <w:noProof/>
        </w:rPr>
        <w:lastRenderedPageBreak/>
        <w:drawing>
          <wp:inline distT="0" distB="0" distL="0" distR="0" wp14:anchorId="3731BF04" wp14:editId="660A53C6">
            <wp:extent cx="5667375" cy="4181475"/>
            <wp:effectExtent l="0" t="0" r="9525" b="9525"/>
            <wp:docPr id="60470881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667375" cy="4181475"/>
                    </a:xfrm>
                    <a:prstGeom prst="rect">
                      <a:avLst/>
                    </a:prstGeom>
                    <a:noFill/>
                    <a:ln>
                      <a:noFill/>
                    </a:ln>
                  </pic:spPr>
                </pic:pic>
              </a:graphicData>
            </a:graphic>
          </wp:inline>
        </w:drawing>
      </w:r>
    </w:p>
    <w:p w14:paraId="7EA7AE0D" w14:textId="26ED4F75" w:rsidR="00751AD4" w:rsidRDefault="001A0A7E" w:rsidP="00027A68">
      <w:pPr>
        <w:pStyle w:val="Caption"/>
      </w:pPr>
      <w:r>
        <w:t xml:space="preserve">Figure </w:t>
      </w:r>
      <w:r>
        <w:fldChar w:fldCharType="begin"/>
      </w:r>
      <w:r>
        <w:instrText xml:space="preserve"> SEQ Figure \* ARABIC </w:instrText>
      </w:r>
      <w:r>
        <w:fldChar w:fldCharType="separate"/>
      </w:r>
      <w:r w:rsidR="009B0E5B">
        <w:rPr>
          <w:noProof/>
        </w:rPr>
        <w:t>29</w:t>
      </w:r>
      <w:r>
        <w:rPr>
          <w:noProof/>
        </w:rPr>
        <w:fldChar w:fldCharType="end"/>
      </w:r>
      <w:r>
        <w:t xml:space="preserve"> - Logging into 13.13.13.13 as </w:t>
      </w:r>
      <w:proofErr w:type="spellStart"/>
      <w:r>
        <w:t>xadmin</w:t>
      </w:r>
      <w:proofErr w:type="spellEnd"/>
    </w:p>
    <w:p w14:paraId="3454D88A" w14:textId="77777777" w:rsidR="00751AD4" w:rsidRDefault="00751AD4" w:rsidP="00751AD4"/>
    <w:p w14:paraId="642FC737" w14:textId="6E7C62AA" w:rsidR="00751AD4" w:rsidRDefault="00751AD4" w:rsidP="00F722B8">
      <w:pPr>
        <w:pStyle w:val="Heading3"/>
      </w:pPr>
      <w:bookmarkStart w:id="29" w:name="_Toc153259253"/>
      <w:r>
        <w:t>192.168.0.229/30</w:t>
      </w:r>
      <w:bookmarkEnd w:id="29"/>
    </w:p>
    <w:p w14:paraId="353C5B1D" w14:textId="77777777" w:rsidR="00E209EA" w:rsidRDefault="00751AD4" w:rsidP="00E209EA">
      <w:pPr>
        <w:keepNext/>
      </w:pPr>
      <w:r>
        <w:t xml:space="preserve">The tester began their enumeration by </w:t>
      </w:r>
      <w:r w:rsidR="00C764EB">
        <w:t xml:space="preserve">running an Nmap scan to find any hosts running on the subnet. Due to it containing the “/30”, the tester knew that there could only be a maximum of two possible </w:t>
      </w:r>
      <w:r w:rsidR="00C764EB">
        <w:lastRenderedPageBreak/>
        <w:t>hosts</w:t>
      </w:r>
      <w:r w:rsidR="004913CE">
        <w:t>.</w:t>
      </w:r>
      <w:r w:rsidR="00E209EA">
        <w:rPr>
          <w:noProof/>
        </w:rPr>
        <w:drawing>
          <wp:inline distT="0" distB="0" distL="0" distR="0" wp14:anchorId="48356AB5" wp14:editId="3D5A03CE">
            <wp:extent cx="5939790" cy="4047490"/>
            <wp:effectExtent l="0" t="0" r="3810" b="0"/>
            <wp:docPr id="123760399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39790" cy="4047490"/>
                    </a:xfrm>
                    <a:prstGeom prst="rect">
                      <a:avLst/>
                    </a:prstGeom>
                    <a:noFill/>
                    <a:ln>
                      <a:noFill/>
                    </a:ln>
                  </pic:spPr>
                </pic:pic>
              </a:graphicData>
            </a:graphic>
          </wp:inline>
        </w:drawing>
      </w:r>
    </w:p>
    <w:p w14:paraId="6780420C" w14:textId="36460B0A" w:rsidR="00E209EA" w:rsidRDefault="00E209EA" w:rsidP="00E209EA">
      <w:pPr>
        <w:pStyle w:val="Caption"/>
      </w:pPr>
      <w:r>
        <w:t xml:space="preserve">Figure </w:t>
      </w:r>
      <w:r>
        <w:fldChar w:fldCharType="begin"/>
      </w:r>
      <w:r>
        <w:instrText xml:space="preserve"> SEQ Figure \* ARABIC </w:instrText>
      </w:r>
      <w:r>
        <w:fldChar w:fldCharType="separate"/>
      </w:r>
      <w:r w:rsidR="009B0E5B">
        <w:rPr>
          <w:noProof/>
        </w:rPr>
        <w:t>30</w:t>
      </w:r>
      <w:r>
        <w:fldChar w:fldCharType="end"/>
      </w:r>
      <w:r>
        <w:t xml:space="preserve"> - Nmap scan of 192.168.0.229/30</w:t>
      </w:r>
    </w:p>
    <w:p w14:paraId="5F725E21" w14:textId="17EB3426" w:rsidR="00751AD4" w:rsidRDefault="00C764EB" w:rsidP="00751AD4">
      <w:r>
        <w:t xml:space="preserve"> </w:t>
      </w:r>
    </w:p>
    <w:p w14:paraId="58CD723A" w14:textId="14B8E980" w:rsidR="00426F1B" w:rsidRDefault="000766FC" w:rsidP="00F722B8">
      <w:pPr>
        <w:pStyle w:val="Heading2"/>
      </w:pPr>
      <w:bookmarkStart w:id="30" w:name="_Toc153259254"/>
      <w:r>
        <w:lastRenderedPageBreak/>
        <w:t>192.168.0.230</w:t>
      </w:r>
      <w:bookmarkEnd w:id="30"/>
    </w:p>
    <w:p w14:paraId="620495A1" w14:textId="77777777" w:rsidR="00D13CE4" w:rsidRDefault="000766FC" w:rsidP="00D13CE4">
      <w:pPr>
        <w:keepNext/>
      </w:pPr>
      <w:r>
        <w:t xml:space="preserve">The tester began by logging into the router and running the “show interfaces” and “show </w:t>
      </w:r>
      <w:proofErr w:type="spellStart"/>
      <w:r>
        <w:t>ip</w:t>
      </w:r>
      <w:proofErr w:type="spellEnd"/>
      <w:r>
        <w:t xml:space="preserve"> route” command to display any devices connected to the router.</w:t>
      </w:r>
      <w:r w:rsidR="0083594D">
        <w:rPr>
          <w:noProof/>
        </w:rPr>
        <w:drawing>
          <wp:inline distT="0" distB="0" distL="0" distR="0" wp14:anchorId="0DC2E7AC" wp14:editId="0AE573E8">
            <wp:extent cx="5936615" cy="6532245"/>
            <wp:effectExtent l="0" t="0" r="6985" b="1905"/>
            <wp:docPr id="86492987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36615" cy="6532245"/>
                    </a:xfrm>
                    <a:prstGeom prst="rect">
                      <a:avLst/>
                    </a:prstGeom>
                    <a:noFill/>
                    <a:ln>
                      <a:noFill/>
                    </a:ln>
                  </pic:spPr>
                </pic:pic>
              </a:graphicData>
            </a:graphic>
          </wp:inline>
        </w:drawing>
      </w:r>
    </w:p>
    <w:p w14:paraId="5346C0A3" w14:textId="0CB631C4" w:rsidR="000766FC" w:rsidRDefault="00D13CE4" w:rsidP="00D13CE4">
      <w:pPr>
        <w:pStyle w:val="Caption"/>
      </w:pPr>
      <w:r>
        <w:t xml:space="preserve">Figure </w:t>
      </w:r>
      <w:r>
        <w:fldChar w:fldCharType="begin"/>
      </w:r>
      <w:r>
        <w:instrText xml:space="preserve"> SEQ Figure \* ARABIC </w:instrText>
      </w:r>
      <w:r>
        <w:fldChar w:fldCharType="separate"/>
      </w:r>
      <w:r w:rsidR="009B0E5B">
        <w:rPr>
          <w:noProof/>
        </w:rPr>
        <w:t>31</w:t>
      </w:r>
      <w:r>
        <w:fldChar w:fldCharType="end"/>
      </w:r>
      <w:r>
        <w:t xml:space="preserve"> - "show </w:t>
      </w:r>
      <w:proofErr w:type="spellStart"/>
      <w:r>
        <w:t>ip</w:t>
      </w:r>
      <w:proofErr w:type="spellEnd"/>
      <w:r>
        <w:t xml:space="preserve"> route" and "show interfaces" on 192.168.0.230</w:t>
      </w:r>
    </w:p>
    <w:p w14:paraId="09D49A80" w14:textId="28490BA9" w:rsidR="00FA7F1F" w:rsidRDefault="00446182" w:rsidP="00F722B8">
      <w:pPr>
        <w:pStyle w:val="Heading3"/>
      </w:pPr>
      <w:bookmarkStart w:id="31" w:name="_Toc153259255"/>
      <w:r>
        <w:t>192.168.0.128</w:t>
      </w:r>
      <w:r w:rsidR="00AB1BB8">
        <w:t>/27</w:t>
      </w:r>
      <w:bookmarkEnd w:id="31"/>
    </w:p>
    <w:p w14:paraId="5FD69E45" w14:textId="77777777" w:rsidR="007965BF" w:rsidRDefault="00AB1BB8" w:rsidP="00AB1BB8">
      <w:r>
        <w:t xml:space="preserve">The tester began by running an nmap scan against the device connected to eth1. </w:t>
      </w:r>
    </w:p>
    <w:p w14:paraId="21BF0707" w14:textId="77777777" w:rsidR="00864030" w:rsidRDefault="00864030" w:rsidP="00864030">
      <w:pPr>
        <w:keepNext/>
      </w:pPr>
      <w:r>
        <w:rPr>
          <w:noProof/>
        </w:rPr>
        <w:lastRenderedPageBreak/>
        <w:drawing>
          <wp:inline distT="0" distB="0" distL="0" distR="0" wp14:anchorId="7B9654B7" wp14:editId="4F4D9C92">
            <wp:extent cx="5936615" cy="7031355"/>
            <wp:effectExtent l="0" t="0" r="6985" b="0"/>
            <wp:docPr id="107851851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36615" cy="7031355"/>
                    </a:xfrm>
                    <a:prstGeom prst="rect">
                      <a:avLst/>
                    </a:prstGeom>
                    <a:noFill/>
                    <a:ln>
                      <a:noFill/>
                    </a:ln>
                  </pic:spPr>
                </pic:pic>
              </a:graphicData>
            </a:graphic>
          </wp:inline>
        </w:drawing>
      </w:r>
    </w:p>
    <w:p w14:paraId="387D60F9" w14:textId="40358518" w:rsidR="00864030" w:rsidRDefault="00864030" w:rsidP="00864030">
      <w:pPr>
        <w:pStyle w:val="Caption"/>
      </w:pPr>
      <w:r>
        <w:t xml:space="preserve">Figure </w:t>
      </w:r>
      <w:r>
        <w:fldChar w:fldCharType="begin"/>
      </w:r>
      <w:r>
        <w:instrText xml:space="preserve"> SEQ Figure \* ARABIC </w:instrText>
      </w:r>
      <w:r>
        <w:fldChar w:fldCharType="separate"/>
      </w:r>
      <w:r w:rsidR="009B0E5B">
        <w:rPr>
          <w:noProof/>
        </w:rPr>
        <w:t>32</w:t>
      </w:r>
      <w:r>
        <w:fldChar w:fldCharType="end"/>
      </w:r>
      <w:r>
        <w:t xml:space="preserve"> - Nmap scan against 192.168.0.128/27</w:t>
      </w:r>
    </w:p>
    <w:p w14:paraId="05459698" w14:textId="71DD219D" w:rsidR="00C058E9" w:rsidRDefault="00966839" w:rsidP="00AB1BB8">
      <w:r>
        <w:t xml:space="preserve">From the output of the nmap scan, the tester identified </w:t>
      </w:r>
      <w:r w:rsidR="00E73D1A">
        <w:t xml:space="preserve">an NFS port and thus attempted to repeat the process outlined in </w:t>
      </w:r>
      <w:r w:rsidR="00E73D1A">
        <w:fldChar w:fldCharType="begin"/>
      </w:r>
      <w:r w:rsidR="00E73D1A">
        <w:instrText xml:space="preserve"> REF _Ref151632213 \h </w:instrText>
      </w:r>
      <w:r w:rsidR="00E73D1A">
        <w:fldChar w:fldCharType="separate"/>
      </w:r>
      <w:r w:rsidR="00E73D1A">
        <w:t xml:space="preserve">Figure </w:t>
      </w:r>
      <w:r w:rsidR="00E73D1A">
        <w:rPr>
          <w:noProof/>
        </w:rPr>
        <w:t>14</w:t>
      </w:r>
      <w:r w:rsidR="00E73D1A">
        <w:fldChar w:fldCharType="end"/>
      </w:r>
      <w:r w:rsidR="00750A7C">
        <w:t xml:space="preserve"> and was successful in doing so.</w:t>
      </w:r>
    </w:p>
    <w:p w14:paraId="63154BAF" w14:textId="77777777" w:rsidR="00864030" w:rsidRDefault="00864030" w:rsidP="00AB1BB8"/>
    <w:p w14:paraId="4E8036C0" w14:textId="77777777" w:rsidR="00C058E9" w:rsidRDefault="00750A7C" w:rsidP="00C058E9">
      <w:pPr>
        <w:keepNext/>
      </w:pPr>
      <w:r>
        <w:lastRenderedPageBreak/>
        <w:t xml:space="preserve">After having mounted the filesystem, the tester </w:t>
      </w:r>
      <w:r w:rsidR="00421374">
        <w:t xml:space="preserve">looked through the filesystem for any </w:t>
      </w:r>
      <w:r w:rsidR="007965BF">
        <w:t xml:space="preserve">details that could grant them with </w:t>
      </w:r>
      <w:r w:rsidR="00B72738">
        <w:t xml:space="preserve">access to the SSH server </w:t>
      </w:r>
      <w:r w:rsidR="00946812">
        <w:t>and thus looked in the “.ssh” folder and found the “</w:t>
      </w:r>
      <w:proofErr w:type="spellStart"/>
      <w:r w:rsidR="00946812">
        <w:t>authorized_keys</w:t>
      </w:r>
      <w:proofErr w:type="spellEnd"/>
      <w:r w:rsidR="00946812">
        <w:t xml:space="preserve">” file which contained one entry. This confirmed to the tester that another device </w:t>
      </w:r>
      <w:r w:rsidR="003202C0">
        <w:t xml:space="preserve">had connected to the </w:t>
      </w:r>
      <w:r w:rsidR="0072381C">
        <w:t xml:space="preserve">PC. </w:t>
      </w:r>
      <w:r w:rsidR="00C058E9">
        <w:rPr>
          <w:noProof/>
        </w:rPr>
        <w:drawing>
          <wp:inline distT="0" distB="0" distL="0" distR="0" wp14:anchorId="797E6B11" wp14:editId="44B6F228">
            <wp:extent cx="5923915" cy="2383155"/>
            <wp:effectExtent l="0" t="0" r="635" b="0"/>
            <wp:docPr id="1349928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23915" cy="2383155"/>
                    </a:xfrm>
                    <a:prstGeom prst="rect">
                      <a:avLst/>
                    </a:prstGeom>
                    <a:noFill/>
                    <a:ln>
                      <a:noFill/>
                    </a:ln>
                  </pic:spPr>
                </pic:pic>
              </a:graphicData>
            </a:graphic>
          </wp:inline>
        </w:drawing>
      </w:r>
    </w:p>
    <w:p w14:paraId="64E7394E" w14:textId="28EF48AD" w:rsidR="00AB1BB8" w:rsidRDefault="00C058E9" w:rsidP="00C058E9">
      <w:pPr>
        <w:pStyle w:val="Caption"/>
      </w:pPr>
      <w:bookmarkStart w:id="32" w:name="_Ref151802615"/>
      <w:r>
        <w:t xml:space="preserve">Figure </w:t>
      </w:r>
      <w:r>
        <w:fldChar w:fldCharType="begin"/>
      </w:r>
      <w:r>
        <w:instrText xml:space="preserve"> SEQ Figure \* ARABIC </w:instrText>
      </w:r>
      <w:r>
        <w:fldChar w:fldCharType="separate"/>
      </w:r>
      <w:r w:rsidR="009B0E5B">
        <w:rPr>
          <w:noProof/>
        </w:rPr>
        <w:t>33</w:t>
      </w:r>
      <w:r>
        <w:fldChar w:fldCharType="end"/>
      </w:r>
      <w:bookmarkEnd w:id="32"/>
      <w:r>
        <w:t xml:space="preserve"> - Mounting NFS and opening </w:t>
      </w:r>
      <w:proofErr w:type="spellStart"/>
      <w:r>
        <w:t>authorized_keys</w:t>
      </w:r>
      <w:proofErr w:type="spellEnd"/>
      <w:r>
        <w:t xml:space="preserve"> on 192.168.0.130</w:t>
      </w:r>
    </w:p>
    <w:p w14:paraId="0F628D18" w14:textId="77777777" w:rsidR="006952E5" w:rsidRDefault="006952E5" w:rsidP="006952E5"/>
    <w:p w14:paraId="663FEFA2" w14:textId="1A54B259" w:rsidR="006952E5" w:rsidRDefault="006952E5" w:rsidP="006952E5">
      <w:r>
        <w:t xml:space="preserve">The tester went through the </w:t>
      </w:r>
      <w:r w:rsidR="005B3988">
        <w:t xml:space="preserve">devices they had previously gotten access to and attempted to </w:t>
      </w:r>
      <w:r w:rsidR="00E25856">
        <w:t>connect to 192.168.0.130 until eventually one connection worked, from 192.168.0.34</w:t>
      </w:r>
      <w:r w:rsidR="00AA4808">
        <w:t>.</w:t>
      </w:r>
    </w:p>
    <w:p w14:paraId="049F8F24" w14:textId="77777777" w:rsidR="008C79AC" w:rsidRDefault="00AA4808" w:rsidP="008C79AC">
      <w:pPr>
        <w:keepNext/>
      </w:pPr>
      <w:r>
        <w:rPr>
          <w:noProof/>
        </w:rPr>
        <w:drawing>
          <wp:inline distT="0" distB="0" distL="0" distR="0" wp14:anchorId="11D1E39C" wp14:editId="3C159BA2">
            <wp:extent cx="5885714" cy="3371429"/>
            <wp:effectExtent l="0" t="0" r="1270" b="635"/>
            <wp:docPr id="782585339"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585339" name="Picture 1" descr="A computer screen shot of a computer screen&#10;&#10;Description automatically generated"/>
                    <pic:cNvPicPr/>
                  </pic:nvPicPr>
                  <pic:blipFill>
                    <a:blip r:embed="rId43"/>
                    <a:stretch>
                      <a:fillRect/>
                    </a:stretch>
                  </pic:blipFill>
                  <pic:spPr>
                    <a:xfrm>
                      <a:off x="0" y="0"/>
                      <a:ext cx="5885714" cy="3371429"/>
                    </a:xfrm>
                    <a:prstGeom prst="rect">
                      <a:avLst/>
                    </a:prstGeom>
                  </pic:spPr>
                </pic:pic>
              </a:graphicData>
            </a:graphic>
          </wp:inline>
        </w:drawing>
      </w:r>
    </w:p>
    <w:p w14:paraId="3F8C56A7" w14:textId="1FABE1C2" w:rsidR="00AA4808" w:rsidRDefault="008C79AC" w:rsidP="008C79AC">
      <w:pPr>
        <w:pStyle w:val="Caption"/>
      </w:pPr>
      <w:r>
        <w:t xml:space="preserve">Figure </w:t>
      </w:r>
      <w:r>
        <w:fldChar w:fldCharType="begin"/>
      </w:r>
      <w:r>
        <w:instrText xml:space="preserve"> SEQ Figure \* ARABIC </w:instrText>
      </w:r>
      <w:r>
        <w:fldChar w:fldCharType="separate"/>
      </w:r>
      <w:r w:rsidR="009B0E5B">
        <w:rPr>
          <w:noProof/>
        </w:rPr>
        <w:t>34</w:t>
      </w:r>
      <w:r>
        <w:fldChar w:fldCharType="end"/>
      </w:r>
      <w:r>
        <w:t xml:space="preserve"> - Connecting to 192.168.0.130 from 192.168.0.34</w:t>
      </w:r>
    </w:p>
    <w:p w14:paraId="737FF653" w14:textId="77777777" w:rsidR="008C79AC" w:rsidRDefault="008C79AC" w:rsidP="008C79AC"/>
    <w:p w14:paraId="6C87055F" w14:textId="39251E9B" w:rsidR="008C79AC" w:rsidRDefault="00171F43" w:rsidP="00F722B8">
      <w:pPr>
        <w:pStyle w:val="Heading3"/>
      </w:pPr>
      <w:bookmarkStart w:id="33" w:name="_Toc153259256"/>
      <w:r>
        <w:lastRenderedPageBreak/>
        <w:t>192.168.0.</w:t>
      </w:r>
      <w:r w:rsidRPr="00F722B8">
        <w:t>240</w:t>
      </w:r>
      <w:r>
        <w:t>/30</w:t>
      </w:r>
      <w:bookmarkEnd w:id="33"/>
    </w:p>
    <w:p w14:paraId="2456CA82" w14:textId="043A83B6" w:rsidR="00280F79" w:rsidRDefault="00171F43" w:rsidP="00280F79">
      <w:pPr>
        <w:keepNext/>
      </w:pPr>
      <w:r>
        <w:t>After proving they could gain access to 192.168.0.</w:t>
      </w:r>
      <w:r w:rsidR="00B726F1">
        <w:t>130</w:t>
      </w:r>
      <w:r>
        <w:t xml:space="preserve">, the tester moved onto the </w:t>
      </w:r>
      <w:r w:rsidR="00090162">
        <w:t>devices connected through the network interface “eth2”. The tester started by conducting an nmap scan and analysing the results.</w:t>
      </w:r>
      <w:r w:rsidR="00280F79">
        <w:rPr>
          <w:noProof/>
        </w:rPr>
        <w:drawing>
          <wp:inline distT="0" distB="0" distL="0" distR="0" wp14:anchorId="0B68E4DA" wp14:editId="2070F68E">
            <wp:extent cx="5934075" cy="4076065"/>
            <wp:effectExtent l="0" t="0" r="9525" b="635"/>
            <wp:docPr id="30960393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34075" cy="4076065"/>
                    </a:xfrm>
                    <a:prstGeom prst="rect">
                      <a:avLst/>
                    </a:prstGeom>
                    <a:noFill/>
                    <a:ln>
                      <a:noFill/>
                    </a:ln>
                  </pic:spPr>
                </pic:pic>
              </a:graphicData>
            </a:graphic>
          </wp:inline>
        </w:drawing>
      </w:r>
    </w:p>
    <w:p w14:paraId="77316F57" w14:textId="3A038939" w:rsidR="00171F43" w:rsidRDefault="00280F79" w:rsidP="00280F79">
      <w:pPr>
        <w:pStyle w:val="Caption"/>
      </w:pPr>
      <w:r>
        <w:t xml:space="preserve">Figure </w:t>
      </w:r>
      <w:r>
        <w:fldChar w:fldCharType="begin"/>
      </w:r>
      <w:r>
        <w:instrText xml:space="preserve"> SEQ Figure \* ARABIC </w:instrText>
      </w:r>
      <w:r>
        <w:fldChar w:fldCharType="separate"/>
      </w:r>
      <w:r w:rsidR="009B0E5B">
        <w:rPr>
          <w:noProof/>
        </w:rPr>
        <w:t>35</w:t>
      </w:r>
      <w:r>
        <w:fldChar w:fldCharType="end"/>
      </w:r>
      <w:r>
        <w:t xml:space="preserve"> - Nmap scan of 192.168.0.240/30</w:t>
      </w:r>
    </w:p>
    <w:p w14:paraId="08181267" w14:textId="43513F22" w:rsidR="00834C9D" w:rsidRDefault="00834C9D" w:rsidP="00834C9D">
      <w:pPr>
        <w:pStyle w:val="Heading4"/>
      </w:pPr>
      <w:r>
        <w:t>192.168.0.242</w:t>
      </w:r>
    </w:p>
    <w:p w14:paraId="6A16C2C9" w14:textId="77777777" w:rsidR="000D2801" w:rsidRDefault="00834C9D" w:rsidP="000D2801">
      <w:pPr>
        <w:keepNext/>
      </w:pPr>
      <w:r>
        <w:t xml:space="preserve">From the nmap scan, the tester confirmed the presence of a </w:t>
      </w:r>
      <w:r w:rsidR="00F36B1D">
        <w:t>webserver running on port 80, and therefore decided to explore the webserver first.</w:t>
      </w:r>
      <w:r w:rsidR="000D2801">
        <w:rPr>
          <w:noProof/>
        </w:rPr>
        <w:drawing>
          <wp:inline distT="0" distB="0" distL="0" distR="0" wp14:anchorId="1F32E56D" wp14:editId="7447BD37">
            <wp:extent cx="5943600" cy="2130425"/>
            <wp:effectExtent l="0" t="0" r="0" b="3175"/>
            <wp:docPr id="144541658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2130425"/>
                    </a:xfrm>
                    <a:prstGeom prst="rect">
                      <a:avLst/>
                    </a:prstGeom>
                    <a:noFill/>
                    <a:ln>
                      <a:noFill/>
                    </a:ln>
                  </pic:spPr>
                </pic:pic>
              </a:graphicData>
            </a:graphic>
          </wp:inline>
        </w:drawing>
      </w:r>
    </w:p>
    <w:p w14:paraId="6F54672E" w14:textId="155F9DA9" w:rsidR="00834C9D" w:rsidRDefault="000D2801" w:rsidP="000D2801">
      <w:pPr>
        <w:pStyle w:val="Caption"/>
      </w:pPr>
      <w:bookmarkStart w:id="34" w:name="_Ref151728946"/>
      <w:r>
        <w:t xml:space="preserve">Figure </w:t>
      </w:r>
      <w:r>
        <w:fldChar w:fldCharType="begin"/>
      </w:r>
      <w:r>
        <w:instrText xml:space="preserve"> SEQ Figure \* ARABIC </w:instrText>
      </w:r>
      <w:r>
        <w:fldChar w:fldCharType="separate"/>
      </w:r>
      <w:r w:rsidR="009B0E5B">
        <w:rPr>
          <w:noProof/>
        </w:rPr>
        <w:t>36</w:t>
      </w:r>
      <w:r>
        <w:fldChar w:fldCharType="end"/>
      </w:r>
      <w:bookmarkEnd w:id="34"/>
      <w:r>
        <w:t xml:space="preserve"> - Webpage contents of 192.168.0.242</w:t>
      </w:r>
    </w:p>
    <w:p w14:paraId="4FABBE04" w14:textId="77777777" w:rsidR="00D214D5" w:rsidRDefault="00CE0A80" w:rsidP="00D214D5">
      <w:pPr>
        <w:keepNext/>
      </w:pPr>
      <w:r>
        <w:lastRenderedPageBreak/>
        <w:t>The tester noticed that the webpage displayed the uptime, kernel and Bash version running on the server and ran further commands to find anything else running on the server.</w:t>
      </w:r>
      <w:r w:rsidR="00D214D5">
        <w:t xml:space="preserve"> The tester began by running a </w:t>
      </w:r>
      <w:proofErr w:type="spellStart"/>
      <w:r w:rsidR="00D214D5">
        <w:t>dirbuster</w:t>
      </w:r>
      <w:proofErr w:type="spellEnd"/>
      <w:r w:rsidR="00D214D5">
        <w:t xml:space="preserve"> scan, although did not find anything worthy of pursuing.</w:t>
      </w:r>
      <w:r w:rsidR="00D214D5">
        <w:rPr>
          <w:noProof/>
        </w:rPr>
        <w:drawing>
          <wp:inline distT="0" distB="0" distL="0" distR="0" wp14:anchorId="7935BCF4" wp14:editId="47DF7012">
            <wp:extent cx="3171190" cy="4921885"/>
            <wp:effectExtent l="0" t="0" r="0" b="0"/>
            <wp:docPr id="81897192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171190" cy="4921885"/>
                    </a:xfrm>
                    <a:prstGeom prst="rect">
                      <a:avLst/>
                    </a:prstGeom>
                    <a:noFill/>
                    <a:ln>
                      <a:noFill/>
                    </a:ln>
                  </pic:spPr>
                </pic:pic>
              </a:graphicData>
            </a:graphic>
          </wp:inline>
        </w:drawing>
      </w:r>
    </w:p>
    <w:p w14:paraId="68F79023" w14:textId="61AD6C56" w:rsidR="009444E9" w:rsidRDefault="00D214D5" w:rsidP="00D214D5">
      <w:pPr>
        <w:pStyle w:val="Caption"/>
      </w:pPr>
      <w:r>
        <w:t xml:space="preserve">Figure </w:t>
      </w:r>
      <w:r>
        <w:fldChar w:fldCharType="begin"/>
      </w:r>
      <w:r>
        <w:instrText xml:space="preserve"> SEQ Figure \* ARABIC </w:instrText>
      </w:r>
      <w:r>
        <w:fldChar w:fldCharType="separate"/>
      </w:r>
      <w:r w:rsidR="009B0E5B">
        <w:rPr>
          <w:noProof/>
        </w:rPr>
        <w:t>37</w:t>
      </w:r>
      <w:r>
        <w:fldChar w:fldCharType="end"/>
      </w:r>
      <w:r>
        <w:t xml:space="preserve"> - </w:t>
      </w:r>
      <w:proofErr w:type="spellStart"/>
      <w:r>
        <w:t>Dirbuster</w:t>
      </w:r>
      <w:proofErr w:type="spellEnd"/>
      <w:r>
        <w:t xml:space="preserve"> scan against 192.168.0.242</w:t>
      </w:r>
    </w:p>
    <w:p w14:paraId="0B6967EF" w14:textId="77777777" w:rsidR="00D214D5" w:rsidRDefault="00D214D5" w:rsidP="00D214D5"/>
    <w:p w14:paraId="6F23CD9D" w14:textId="77777777" w:rsidR="006C028A" w:rsidRDefault="00D214D5" w:rsidP="006C028A">
      <w:pPr>
        <w:keepNext/>
      </w:pPr>
      <w:r>
        <w:lastRenderedPageBreak/>
        <w:t>Following this, the tester used the Nikto library and noted something interesting</w:t>
      </w:r>
      <w:r w:rsidR="00E86E66">
        <w:t xml:space="preserve">, that the webserver was supposedly vulnerable to CVE-2014-6271, more commonly known as “Shellshock”. </w:t>
      </w:r>
      <w:r w:rsidR="006C028A">
        <w:rPr>
          <w:noProof/>
        </w:rPr>
        <w:drawing>
          <wp:inline distT="0" distB="0" distL="0" distR="0" wp14:anchorId="7320F75C" wp14:editId="3F79A287">
            <wp:extent cx="5934075" cy="1819275"/>
            <wp:effectExtent l="0" t="0" r="9525" b="9525"/>
            <wp:docPr id="17689520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34075" cy="1819275"/>
                    </a:xfrm>
                    <a:prstGeom prst="rect">
                      <a:avLst/>
                    </a:prstGeom>
                    <a:noFill/>
                    <a:ln>
                      <a:noFill/>
                    </a:ln>
                  </pic:spPr>
                </pic:pic>
              </a:graphicData>
            </a:graphic>
          </wp:inline>
        </w:drawing>
      </w:r>
    </w:p>
    <w:p w14:paraId="5108B887" w14:textId="239B74F0" w:rsidR="00D214D5" w:rsidRDefault="006C028A" w:rsidP="006C028A">
      <w:pPr>
        <w:pStyle w:val="Caption"/>
      </w:pPr>
      <w:r>
        <w:t xml:space="preserve">Figure </w:t>
      </w:r>
      <w:r>
        <w:fldChar w:fldCharType="begin"/>
      </w:r>
      <w:r>
        <w:instrText xml:space="preserve"> SEQ Figure \* ARABIC </w:instrText>
      </w:r>
      <w:r>
        <w:fldChar w:fldCharType="separate"/>
      </w:r>
      <w:r w:rsidR="009B0E5B">
        <w:rPr>
          <w:noProof/>
        </w:rPr>
        <w:t>38</w:t>
      </w:r>
      <w:r>
        <w:fldChar w:fldCharType="end"/>
      </w:r>
      <w:r>
        <w:t xml:space="preserve"> - Nikto scan against 192.168.0.242</w:t>
      </w:r>
    </w:p>
    <w:p w14:paraId="0037020F" w14:textId="77777777" w:rsidR="006C028A" w:rsidRDefault="006C028A" w:rsidP="006C028A"/>
    <w:p w14:paraId="6C183E92" w14:textId="626A2205" w:rsidR="006C028A" w:rsidRDefault="006C028A" w:rsidP="006C028A">
      <w:r>
        <w:t xml:space="preserve">The tester confirmed the </w:t>
      </w:r>
      <w:r w:rsidR="00545CF4">
        <w:t xml:space="preserve">vulnerability Nikto had recommended by conducting research against the installed Bash version, which they had identified from </w:t>
      </w:r>
      <w:r w:rsidR="00545CF4">
        <w:fldChar w:fldCharType="begin"/>
      </w:r>
      <w:r w:rsidR="00545CF4">
        <w:instrText xml:space="preserve"> REF _Ref151728946 \h </w:instrText>
      </w:r>
      <w:r w:rsidR="00545CF4">
        <w:fldChar w:fldCharType="separate"/>
      </w:r>
      <w:r w:rsidR="00545CF4">
        <w:t xml:space="preserve">Figure </w:t>
      </w:r>
      <w:r w:rsidR="00545CF4">
        <w:rPr>
          <w:noProof/>
        </w:rPr>
        <w:t>35</w:t>
      </w:r>
      <w:r w:rsidR="00545CF4">
        <w:fldChar w:fldCharType="end"/>
      </w:r>
      <w:r w:rsidR="0008581C">
        <w:t xml:space="preserve">. </w:t>
      </w:r>
      <w:r w:rsidR="00A55279">
        <w:t>The shellshock vulnerability abuses an issue</w:t>
      </w:r>
      <w:r w:rsidR="0010199C">
        <w:t xml:space="preserve"> which allows an attacker to craft special code within an environment variable string</w:t>
      </w:r>
      <w:r w:rsidR="006A5076">
        <w:t xml:space="preserve"> and then executing this variable to gain code execution on the target server</w:t>
      </w:r>
      <w:sdt>
        <w:sdtPr>
          <w:id w:val="374435526"/>
          <w:citation/>
        </w:sdtPr>
        <w:sdtContent>
          <w:r w:rsidR="006A5076">
            <w:fldChar w:fldCharType="begin"/>
          </w:r>
          <w:r w:rsidR="006A5076">
            <w:instrText xml:space="preserve"> CITATION For14 \l 2057 </w:instrText>
          </w:r>
          <w:r w:rsidR="006A5076">
            <w:fldChar w:fldCharType="separate"/>
          </w:r>
          <w:r w:rsidR="005754C2">
            <w:rPr>
              <w:noProof/>
            </w:rPr>
            <w:t xml:space="preserve"> </w:t>
          </w:r>
          <w:r w:rsidR="005754C2" w:rsidRPr="005754C2">
            <w:rPr>
              <w:noProof/>
            </w:rPr>
            <w:t>(FortiGuard, 2014)</w:t>
          </w:r>
          <w:r w:rsidR="006A5076">
            <w:fldChar w:fldCharType="end"/>
          </w:r>
        </w:sdtContent>
      </w:sdt>
      <w:r w:rsidR="006A5076">
        <w:t>.</w:t>
      </w:r>
    </w:p>
    <w:p w14:paraId="0F11464D" w14:textId="1483702C" w:rsidR="0008581C" w:rsidRDefault="0008581C" w:rsidP="006C028A"/>
    <w:p w14:paraId="5AF84F0B" w14:textId="77777777" w:rsidR="00AF0B8D" w:rsidRDefault="0008581C" w:rsidP="00AF0B8D">
      <w:pPr>
        <w:keepNext/>
      </w:pPr>
      <w:r>
        <w:t>The tester loaded up Metasploit and searched for “shellshock” which displayed 11 different exploits</w:t>
      </w:r>
      <w:r w:rsidR="00A50D46">
        <w:t xml:space="preserve">. After </w:t>
      </w:r>
      <w:r w:rsidR="006E6C9B">
        <w:t>selecting the appropriate exploit, the tester viewed the options that they needed to configure</w:t>
      </w:r>
      <w:r w:rsidR="00AF0B8D">
        <w:t>.</w:t>
      </w:r>
      <w:r w:rsidR="00AF0B8D">
        <w:rPr>
          <w:noProof/>
        </w:rPr>
        <w:drawing>
          <wp:inline distT="0" distB="0" distL="0" distR="0" wp14:anchorId="0DC69A4C" wp14:editId="24B53FBA">
            <wp:extent cx="5934075" cy="3482340"/>
            <wp:effectExtent l="0" t="0" r="9525" b="3810"/>
            <wp:docPr id="82644732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34075" cy="3482340"/>
                    </a:xfrm>
                    <a:prstGeom prst="rect">
                      <a:avLst/>
                    </a:prstGeom>
                    <a:noFill/>
                    <a:ln>
                      <a:noFill/>
                    </a:ln>
                  </pic:spPr>
                </pic:pic>
              </a:graphicData>
            </a:graphic>
          </wp:inline>
        </w:drawing>
      </w:r>
    </w:p>
    <w:p w14:paraId="451C2F27" w14:textId="729A605E" w:rsidR="0008581C" w:rsidRDefault="00AF0B8D" w:rsidP="00AF0B8D">
      <w:pPr>
        <w:pStyle w:val="Caption"/>
      </w:pPr>
      <w:r>
        <w:t xml:space="preserve">Figure </w:t>
      </w:r>
      <w:r>
        <w:fldChar w:fldCharType="begin"/>
      </w:r>
      <w:r>
        <w:instrText xml:space="preserve"> SEQ Figure \* ARABIC </w:instrText>
      </w:r>
      <w:r>
        <w:fldChar w:fldCharType="separate"/>
      </w:r>
      <w:r w:rsidR="009B0E5B">
        <w:rPr>
          <w:noProof/>
        </w:rPr>
        <w:t>39</w:t>
      </w:r>
      <w:r>
        <w:fldChar w:fldCharType="end"/>
      </w:r>
      <w:r>
        <w:t xml:space="preserve"> - Loading </w:t>
      </w:r>
      <w:r w:rsidR="009B1A25">
        <w:t xml:space="preserve">the </w:t>
      </w:r>
      <w:r>
        <w:t xml:space="preserve">shellshock </w:t>
      </w:r>
      <w:r w:rsidR="009B1A25">
        <w:t xml:space="preserve">exploit in Metasploit </w:t>
      </w:r>
      <w:r>
        <w:t xml:space="preserve">and viewing the options </w:t>
      </w:r>
      <w:r w:rsidR="009B1A25">
        <w:t xml:space="preserve">configuring the </w:t>
      </w:r>
      <w:r w:rsidR="00F47B1F">
        <w:t>exploit.</w:t>
      </w:r>
    </w:p>
    <w:p w14:paraId="7E9EBB74" w14:textId="29363829" w:rsidR="009773E8" w:rsidRDefault="00B13CB6" w:rsidP="009773E8">
      <w:pPr>
        <w:keepNext/>
      </w:pPr>
      <w:r>
        <w:lastRenderedPageBreak/>
        <w:t xml:space="preserve">The tester configured the “RHOST” </w:t>
      </w:r>
      <w:r w:rsidR="00F47B1F">
        <w:t>option,</w:t>
      </w:r>
      <w:r>
        <w:t xml:space="preserve"> set it to the IP address of the </w:t>
      </w:r>
      <w:r w:rsidR="003B5C7D">
        <w:t>webserver, and then configured the “TARGETURI” setting, with the value “/</w:t>
      </w:r>
      <w:proofErr w:type="spellStart"/>
      <w:r w:rsidR="003B5C7D">
        <w:t>cgi</w:t>
      </w:r>
      <w:proofErr w:type="spellEnd"/>
      <w:r w:rsidR="003B5C7D">
        <w:t xml:space="preserve">-bin/status”. The tester had identified through analysing the source code for the website, that the information displayed on the home page was JSON data, called from this location and therefore </w:t>
      </w:r>
      <w:r w:rsidR="00AE6A81">
        <w:t>knew it was the place where the script was stored.</w:t>
      </w:r>
      <w:r w:rsidR="009773E8">
        <w:rPr>
          <w:noProof/>
        </w:rPr>
        <w:drawing>
          <wp:inline distT="0" distB="0" distL="0" distR="0" wp14:anchorId="608C6A10" wp14:editId="4B9457F3">
            <wp:extent cx="5943600" cy="7169150"/>
            <wp:effectExtent l="0" t="0" r="0" b="0"/>
            <wp:docPr id="130014548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7169150"/>
                    </a:xfrm>
                    <a:prstGeom prst="rect">
                      <a:avLst/>
                    </a:prstGeom>
                    <a:noFill/>
                    <a:ln>
                      <a:noFill/>
                    </a:ln>
                  </pic:spPr>
                </pic:pic>
              </a:graphicData>
            </a:graphic>
          </wp:inline>
        </w:drawing>
      </w:r>
    </w:p>
    <w:p w14:paraId="0FA859D8" w14:textId="24670F74" w:rsidR="00760B4B" w:rsidRDefault="009773E8" w:rsidP="009773E8">
      <w:pPr>
        <w:pStyle w:val="Caption"/>
      </w:pPr>
      <w:r>
        <w:t xml:space="preserve">Figure </w:t>
      </w:r>
      <w:r>
        <w:fldChar w:fldCharType="begin"/>
      </w:r>
      <w:r>
        <w:instrText xml:space="preserve"> SEQ Figure \* ARABIC </w:instrText>
      </w:r>
      <w:r>
        <w:fldChar w:fldCharType="separate"/>
      </w:r>
      <w:r w:rsidR="009B0E5B">
        <w:rPr>
          <w:noProof/>
        </w:rPr>
        <w:t>40</w:t>
      </w:r>
      <w:r>
        <w:fldChar w:fldCharType="end"/>
      </w:r>
      <w:r>
        <w:t xml:space="preserve"> - Source code on 192.168.0.242:80 showing /</w:t>
      </w:r>
      <w:proofErr w:type="spellStart"/>
      <w:r>
        <w:t>cgi</w:t>
      </w:r>
      <w:proofErr w:type="spellEnd"/>
      <w:r>
        <w:t>-bin/</w:t>
      </w:r>
      <w:r w:rsidR="00F47B1F">
        <w:t>status.</w:t>
      </w:r>
    </w:p>
    <w:p w14:paraId="4A30E8A0" w14:textId="77777777" w:rsidR="00760B4B" w:rsidRDefault="009773E8" w:rsidP="00760B4B">
      <w:pPr>
        <w:pStyle w:val="Caption"/>
        <w:keepNext/>
      </w:pPr>
      <w:r>
        <w:lastRenderedPageBreak/>
        <w:br/>
      </w:r>
      <w:r w:rsidR="00760B4B">
        <w:rPr>
          <w:noProof/>
        </w:rPr>
        <w:drawing>
          <wp:inline distT="0" distB="0" distL="0" distR="0" wp14:anchorId="3DA3B7AF" wp14:editId="1ACD4E4C">
            <wp:extent cx="5943600" cy="1478915"/>
            <wp:effectExtent l="0" t="0" r="0" b="6985"/>
            <wp:docPr id="144891628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1478915"/>
                    </a:xfrm>
                    <a:prstGeom prst="rect">
                      <a:avLst/>
                    </a:prstGeom>
                    <a:noFill/>
                    <a:ln>
                      <a:noFill/>
                    </a:ln>
                  </pic:spPr>
                </pic:pic>
              </a:graphicData>
            </a:graphic>
          </wp:inline>
        </w:drawing>
      </w:r>
    </w:p>
    <w:p w14:paraId="204A54F6" w14:textId="753E3251" w:rsidR="009B1A25" w:rsidRDefault="00760B4B" w:rsidP="00760B4B">
      <w:pPr>
        <w:pStyle w:val="Caption"/>
      </w:pPr>
      <w:r>
        <w:t xml:space="preserve">Figure </w:t>
      </w:r>
      <w:r>
        <w:fldChar w:fldCharType="begin"/>
      </w:r>
      <w:r>
        <w:instrText xml:space="preserve"> SEQ Figure \* ARABIC </w:instrText>
      </w:r>
      <w:r>
        <w:fldChar w:fldCharType="separate"/>
      </w:r>
      <w:r w:rsidR="009B0E5B">
        <w:rPr>
          <w:noProof/>
        </w:rPr>
        <w:t>41</w:t>
      </w:r>
      <w:r>
        <w:fldChar w:fldCharType="end"/>
      </w:r>
      <w:r>
        <w:t xml:space="preserve"> - Setting options for Shellshock exploit and proof of successful </w:t>
      </w:r>
      <w:r w:rsidR="00F47B1F">
        <w:t>exploit.</w:t>
      </w:r>
    </w:p>
    <w:p w14:paraId="0F22D7FD" w14:textId="77777777" w:rsidR="00B72408" w:rsidRDefault="00B72408" w:rsidP="00B72408"/>
    <w:p w14:paraId="5E749360" w14:textId="0EA60CA4" w:rsidR="00443CFB" w:rsidRDefault="00920E54" w:rsidP="00B72408">
      <w:r>
        <w:t>The tester then utilised port</w:t>
      </w:r>
      <w:r w:rsidR="00A305E9">
        <w:t xml:space="preserve"> </w:t>
      </w:r>
      <w:r>
        <w:t xml:space="preserve">forwarding to </w:t>
      </w:r>
      <w:r w:rsidR="00A305E9">
        <w:t xml:space="preserve">gain access to the </w:t>
      </w:r>
      <w:r w:rsidR="005905CE">
        <w:t>WEBSERVER</w:t>
      </w:r>
      <w:r w:rsidR="00A305E9">
        <w:t xml:space="preserve">, on their local machine. </w:t>
      </w:r>
      <w:r w:rsidR="006562A3">
        <w:t>The tester used the meterpreter command “</w:t>
      </w:r>
      <w:proofErr w:type="spellStart"/>
      <w:r w:rsidR="006562A3">
        <w:t>portfwd</w:t>
      </w:r>
      <w:proofErr w:type="spellEnd"/>
      <w:r w:rsidR="006562A3">
        <w:t xml:space="preserve"> add -l </w:t>
      </w:r>
      <w:r w:rsidR="006562A3">
        <w:rPr>
          <w:i/>
          <w:iCs/>
        </w:rPr>
        <w:t>PORT</w:t>
      </w:r>
      <w:r w:rsidR="006562A3">
        <w:t xml:space="preserve"> -p </w:t>
      </w:r>
      <w:r w:rsidR="006562A3">
        <w:rPr>
          <w:i/>
          <w:iCs/>
        </w:rPr>
        <w:t>PORT</w:t>
      </w:r>
      <w:r w:rsidR="006562A3">
        <w:t xml:space="preserve"> -r </w:t>
      </w:r>
      <w:r w:rsidR="006562A3">
        <w:rPr>
          <w:i/>
          <w:iCs/>
        </w:rPr>
        <w:t>IP</w:t>
      </w:r>
      <w:r w:rsidR="006562A3">
        <w:t xml:space="preserve">”. </w:t>
      </w:r>
      <w:r w:rsidR="00D6278F">
        <w:t xml:space="preserve">Where the “-l” flag represented the listening port, “-p” the port to relay traffic from and “-r” for the IP address to listen and relay from. </w:t>
      </w:r>
    </w:p>
    <w:p w14:paraId="7CE0DB9F" w14:textId="77777777" w:rsidR="00443CFB" w:rsidRDefault="00443CFB" w:rsidP="00443CFB">
      <w:pPr>
        <w:keepNext/>
      </w:pPr>
      <w:r>
        <w:rPr>
          <w:noProof/>
        </w:rPr>
        <w:drawing>
          <wp:inline distT="0" distB="0" distL="0" distR="0" wp14:anchorId="234A39EB" wp14:editId="35D847E4">
            <wp:extent cx="4416425" cy="875665"/>
            <wp:effectExtent l="0" t="0" r="3175" b="635"/>
            <wp:docPr id="107124345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416425" cy="875665"/>
                    </a:xfrm>
                    <a:prstGeom prst="rect">
                      <a:avLst/>
                    </a:prstGeom>
                    <a:noFill/>
                    <a:ln>
                      <a:noFill/>
                    </a:ln>
                  </pic:spPr>
                </pic:pic>
              </a:graphicData>
            </a:graphic>
          </wp:inline>
        </w:drawing>
      </w:r>
    </w:p>
    <w:p w14:paraId="050D7231" w14:textId="6765F8A1" w:rsidR="00B72408" w:rsidRDefault="00443CFB" w:rsidP="00443CFB">
      <w:pPr>
        <w:pStyle w:val="Caption"/>
      </w:pPr>
      <w:r>
        <w:t xml:space="preserve">Figure </w:t>
      </w:r>
      <w:r>
        <w:fldChar w:fldCharType="begin"/>
      </w:r>
      <w:r>
        <w:instrText xml:space="preserve"> SEQ Figure \* ARABIC </w:instrText>
      </w:r>
      <w:r>
        <w:fldChar w:fldCharType="separate"/>
      </w:r>
      <w:r w:rsidR="009B0E5B">
        <w:rPr>
          <w:noProof/>
        </w:rPr>
        <w:t>42</w:t>
      </w:r>
      <w:r>
        <w:fldChar w:fldCharType="end"/>
      </w:r>
      <w:r>
        <w:t xml:space="preserve"> - </w:t>
      </w:r>
      <w:proofErr w:type="spellStart"/>
      <w:r>
        <w:t>Portforwarding</w:t>
      </w:r>
      <w:proofErr w:type="spellEnd"/>
      <w:r>
        <w:t xml:space="preserve"> firewall login page from 192.168.0.234</w:t>
      </w:r>
    </w:p>
    <w:p w14:paraId="01690685" w14:textId="77777777" w:rsidR="005905CE" w:rsidRDefault="005905CE" w:rsidP="005905CE"/>
    <w:p w14:paraId="591EC476" w14:textId="500E4DBF" w:rsidR="00E076DE" w:rsidRDefault="005905CE" w:rsidP="005905CE">
      <w:r>
        <w:t xml:space="preserve">After successfully </w:t>
      </w:r>
      <w:r w:rsidR="00D85B57">
        <w:t>port forwarding</w:t>
      </w:r>
      <w:r>
        <w:t xml:space="preserve"> the webserver, the tester loaded “localhost:9001” on their web browser and was greeted for a login page for “</w:t>
      </w:r>
      <w:proofErr w:type="spellStart"/>
      <w:r>
        <w:t>pfSense</w:t>
      </w:r>
      <w:proofErr w:type="spellEnd"/>
      <w:r>
        <w:t>”</w:t>
      </w:r>
      <w:r w:rsidR="005A5D2A">
        <w:t>.</w:t>
      </w:r>
      <w:r w:rsidR="002019AD">
        <w:t xml:space="preserve"> </w:t>
      </w:r>
      <w:proofErr w:type="spellStart"/>
      <w:r w:rsidR="002019AD">
        <w:t>pfSense</w:t>
      </w:r>
      <w:proofErr w:type="spellEnd"/>
      <w:r w:rsidR="002019AD">
        <w:t xml:space="preserve"> is an operating system designed for easy </w:t>
      </w:r>
      <w:r w:rsidR="00E812AF">
        <w:t>firewall configuration</w:t>
      </w:r>
      <w:r w:rsidR="000A01A1">
        <w:t xml:space="preserve"> </w:t>
      </w:r>
      <w:sdt>
        <w:sdtPr>
          <w:id w:val="-1941983914"/>
          <w:citation/>
        </w:sdtPr>
        <w:sdtContent>
          <w:r w:rsidR="000A01A1">
            <w:fldChar w:fldCharType="begin"/>
          </w:r>
          <w:r w:rsidR="000A01A1">
            <w:instrText xml:space="preserve"> CITATION Zen20 \l 2057 </w:instrText>
          </w:r>
          <w:r w:rsidR="000A01A1">
            <w:fldChar w:fldCharType="separate"/>
          </w:r>
          <w:r w:rsidR="005754C2" w:rsidRPr="005754C2">
            <w:rPr>
              <w:noProof/>
            </w:rPr>
            <w:t>(Zenarmor, 2020)</w:t>
          </w:r>
          <w:r w:rsidR="000A01A1">
            <w:fldChar w:fldCharType="end"/>
          </w:r>
        </w:sdtContent>
      </w:sdt>
      <w:r w:rsidR="000A01A1">
        <w:t xml:space="preserve">. After searching for possible </w:t>
      </w:r>
      <w:r w:rsidR="00D463A3">
        <w:t>credentials,</w:t>
      </w:r>
      <w:r w:rsidR="000A01A1">
        <w:t xml:space="preserve"> the tester stumbled across the default credentials for </w:t>
      </w:r>
      <w:proofErr w:type="spellStart"/>
      <w:r w:rsidR="000A01A1">
        <w:t>pfSense</w:t>
      </w:r>
      <w:proofErr w:type="spellEnd"/>
      <w:r w:rsidR="000A01A1">
        <w:t xml:space="preserve"> routers located on their own documentation</w:t>
      </w:r>
      <w:r w:rsidR="002A5B91">
        <w:t xml:space="preserve"> which show the username as “admin” and the password as “</w:t>
      </w:r>
      <w:proofErr w:type="spellStart"/>
      <w:r w:rsidR="002A5B91">
        <w:t>pfsense</w:t>
      </w:r>
      <w:proofErr w:type="spellEnd"/>
      <w:r w:rsidR="002A5B91">
        <w:t>”</w:t>
      </w:r>
      <w:sdt>
        <w:sdtPr>
          <w:id w:val="-2078585972"/>
          <w:citation/>
        </w:sdtPr>
        <w:sdtContent>
          <w:r w:rsidR="002A5B91">
            <w:fldChar w:fldCharType="begin"/>
          </w:r>
          <w:r w:rsidR="002A5B91">
            <w:instrText xml:space="preserve"> CITATION pfS20 \l 2057 </w:instrText>
          </w:r>
          <w:r w:rsidR="002A5B91">
            <w:fldChar w:fldCharType="separate"/>
          </w:r>
          <w:r w:rsidR="005754C2">
            <w:rPr>
              <w:noProof/>
            </w:rPr>
            <w:t xml:space="preserve"> </w:t>
          </w:r>
          <w:r w:rsidR="005754C2" w:rsidRPr="005754C2">
            <w:rPr>
              <w:noProof/>
            </w:rPr>
            <w:t>(pfSense, 2020)</w:t>
          </w:r>
          <w:r w:rsidR="002A5B91">
            <w:fldChar w:fldCharType="end"/>
          </w:r>
        </w:sdtContent>
      </w:sdt>
      <w:r w:rsidR="002A5B91">
        <w:t>.</w:t>
      </w:r>
      <w:r w:rsidR="00300CDE">
        <w:t xml:space="preserve"> The tester attempted to log into the </w:t>
      </w:r>
      <w:r w:rsidR="00F47B1F">
        <w:t>page and</w:t>
      </w:r>
      <w:r w:rsidR="00300CDE">
        <w:t xml:space="preserve"> was successful.</w:t>
      </w:r>
    </w:p>
    <w:p w14:paraId="6B5C25A1" w14:textId="77777777" w:rsidR="00E076DE" w:rsidRDefault="00E076DE" w:rsidP="005905CE"/>
    <w:p w14:paraId="5C70D3DE" w14:textId="27425577" w:rsidR="00605164" w:rsidRDefault="00E076DE" w:rsidP="00605164">
      <w:pPr>
        <w:keepNext/>
      </w:pPr>
      <w:r>
        <w:t xml:space="preserve">After successfully logging into the </w:t>
      </w:r>
      <w:r w:rsidR="00D53EB1">
        <w:t xml:space="preserve">firewall admin page, the tester was greeted with an interface that showed them three </w:t>
      </w:r>
      <w:r w:rsidR="00D463A3">
        <w:t>interfaces:</w:t>
      </w:r>
      <w:r w:rsidR="00D53EB1">
        <w:t xml:space="preserve"> WAN</w:t>
      </w:r>
      <w:r w:rsidR="009C29CE">
        <w:t xml:space="preserve"> </w:t>
      </w:r>
      <w:r w:rsidR="00D53EB1">
        <w:t>(operating on 192.168.0.234</w:t>
      </w:r>
      <w:r w:rsidR="00767894">
        <w:t>/30</w:t>
      </w:r>
      <w:r w:rsidR="00D53EB1">
        <w:t>), LAN</w:t>
      </w:r>
      <w:r w:rsidR="009C29CE">
        <w:t xml:space="preserve"> </w:t>
      </w:r>
      <w:r w:rsidR="00D53EB1">
        <w:t xml:space="preserve">(operating on </w:t>
      </w:r>
      <w:r w:rsidR="00D53EB1">
        <w:lastRenderedPageBreak/>
        <w:t>192.168.0.98</w:t>
      </w:r>
      <w:r w:rsidR="00767894">
        <w:t>/27</w:t>
      </w:r>
      <w:r w:rsidR="00D53EB1">
        <w:t>) and DMZ</w:t>
      </w:r>
      <w:r w:rsidR="009C29CE">
        <w:t xml:space="preserve"> </w:t>
      </w:r>
      <w:r w:rsidR="00D53EB1">
        <w:t>(operating on 192.168.0.241</w:t>
      </w:r>
      <w:r w:rsidR="00767894">
        <w:t>/30</w:t>
      </w:r>
      <w:r w:rsidR="00605164">
        <w:t>).</w:t>
      </w:r>
      <w:r w:rsidR="00D53EB1">
        <w:t xml:space="preserve"> </w:t>
      </w:r>
      <w:r>
        <w:rPr>
          <w:noProof/>
        </w:rPr>
        <w:drawing>
          <wp:inline distT="0" distB="0" distL="0" distR="0" wp14:anchorId="2DCD8E25" wp14:editId="72ECE039">
            <wp:extent cx="5934075" cy="3881120"/>
            <wp:effectExtent l="0" t="0" r="9525" b="5080"/>
            <wp:docPr id="53537579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34075" cy="3881120"/>
                    </a:xfrm>
                    <a:prstGeom prst="rect">
                      <a:avLst/>
                    </a:prstGeom>
                    <a:noFill/>
                    <a:ln>
                      <a:noFill/>
                    </a:ln>
                  </pic:spPr>
                </pic:pic>
              </a:graphicData>
            </a:graphic>
          </wp:inline>
        </w:drawing>
      </w:r>
    </w:p>
    <w:p w14:paraId="699F1525" w14:textId="25C841CE" w:rsidR="005905CE" w:rsidRDefault="00605164" w:rsidP="00605164">
      <w:pPr>
        <w:pStyle w:val="Caption"/>
      </w:pPr>
      <w:r>
        <w:t xml:space="preserve">Figure </w:t>
      </w:r>
      <w:r>
        <w:fldChar w:fldCharType="begin"/>
      </w:r>
      <w:r>
        <w:instrText xml:space="preserve"> SEQ Figure \* ARABIC </w:instrText>
      </w:r>
      <w:r>
        <w:fldChar w:fldCharType="separate"/>
      </w:r>
      <w:r w:rsidR="009B0E5B">
        <w:rPr>
          <w:noProof/>
        </w:rPr>
        <w:t>43</w:t>
      </w:r>
      <w:r>
        <w:fldChar w:fldCharType="end"/>
      </w:r>
      <w:r>
        <w:t xml:space="preserve"> - Firewall home page showing three </w:t>
      </w:r>
      <w:r w:rsidR="00F47B1F">
        <w:t>interfaces.</w:t>
      </w:r>
    </w:p>
    <w:p w14:paraId="79BFC648" w14:textId="77777777" w:rsidR="00605164" w:rsidRDefault="00605164" w:rsidP="00605164"/>
    <w:p w14:paraId="48B317C0" w14:textId="4CFA0CDA" w:rsidR="00D85B57" w:rsidRDefault="0020086A" w:rsidP="00D85B57">
      <w:pPr>
        <w:keepNext/>
      </w:pPr>
      <w:r>
        <w:t xml:space="preserve">The tester wanted to escalate their privileges from the shell they currently had on the server and thus decided to check the “shadow” and “passwd” files </w:t>
      </w:r>
      <w:r w:rsidR="00EB0B4F">
        <w:t>on the server.</w:t>
      </w:r>
      <w:r w:rsidR="009E43A4">
        <w:t xml:space="preserve"> The tester found two hashes in the shadow file and thus copied them over to their local </w:t>
      </w:r>
      <w:r w:rsidR="00F47B1F">
        <w:t>machine and</w:t>
      </w:r>
      <w:r w:rsidR="009E43A4">
        <w:t xml:space="preserve"> attempted to crack them </w:t>
      </w:r>
      <w:r w:rsidR="009869BA">
        <w:t xml:space="preserve">through </w:t>
      </w:r>
      <w:r w:rsidR="00DC0B0B">
        <w:t xml:space="preserve">John </w:t>
      </w:r>
      <w:r w:rsidR="006D20DF">
        <w:t>the</w:t>
      </w:r>
      <w:r w:rsidR="00DC0B0B">
        <w:t xml:space="preserve"> Ripper</w:t>
      </w:r>
      <w:r w:rsidR="009869BA">
        <w:t>.</w:t>
      </w:r>
      <w:r w:rsidR="00041000">
        <w:rPr>
          <w:noProof/>
        </w:rPr>
        <w:drawing>
          <wp:inline distT="0" distB="0" distL="0" distR="0" wp14:anchorId="652C3E4A" wp14:editId="02E84BEC">
            <wp:extent cx="6648450" cy="2498679"/>
            <wp:effectExtent l="0" t="0" r="0" b="0"/>
            <wp:docPr id="186456284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6655279" cy="2501246"/>
                    </a:xfrm>
                    <a:prstGeom prst="rect">
                      <a:avLst/>
                    </a:prstGeom>
                    <a:noFill/>
                    <a:ln>
                      <a:noFill/>
                    </a:ln>
                  </pic:spPr>
                </pic:pic>
              </a:graphicData>
            </a:graphic>
          </wp:inline>
        </w:drawing>
      </w:r>
    </w:p>
    <w:p w14:paraId="5D98DFEA" w14:textId="4C9F1739" w:rsidR="00605164" w:rsidRDefault="00D85B57" w:rsidP="00D85B57">
      <w:pPr>
        <w:pStyle w:val="Caption"/>
      </w:pPr>
      <w:r>
        <w:t xml:space="preserve">Figure </w:t>
      </w:r>
      <w:r>
        <w:fldChar w:fldCharType="begin"/>
      </w:r>
      <w:r>
        <w:instrText xml:space="preserve"> SEQ Figure \* ARABIC </w:instrText>
      </w:r>
      <w:r>
        <w:fldChar w:fldCharType="separate"/>
      </w:r>
      <w:r w:rsidR="009B0E5B">
        <w:rPr>
          <w:noProof/>
        </w:rPr>
        <w:t>44</w:t>
      </w:r>
      <w:r>
        <w:fldChar w:fldCharType="end"/>
      </w:r>
      <w:r>
        <w:t xml:space="preserve"> - Contents of /etc/shadow &amp; /etc/passwd</w:t>
      </w:r>
    </w:p>
    <w:p w14:paraId="3E92FA7F" w14:textId="77777777" w:rsidR="002A2AB9" w:rsidRDefault="002A2AB9" w:rsidP="002A2AB9">
      <w:pPr>
        <w:keepNext/>
      </w:pPr>
      <w:r>
        <w:rPr>
          <w:noProof/>
        </w:rPr>
        <w:lastRenderedPageBreak/>
        <w:drawing>
          <wp:inline distT="0" distB="0" distL="0" distR="0" wp14:anchorId="2E874A9A" wp14:editId="3505838A">
            <wp:extent cx="5943600" cy="2495550"/>
            <wp:effectExtent l="0" t="0" r="0" b="0"/>
            <wp:docPr id="1946903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2495550"/>
                    </a:xfrm>
                    <a:prstGeom prst="rect">
                      <a:avLst/>
                    </a:prstGeom>
                    <a:noFill/>
                    <a:ln>
                      <a:noFill/>
                    </a:ln>
                  </pic:spPr>
                </pic:pic>
              </a:graphicData>
            </a:graphic>
          </wp:inline>
        </w:drawing>
      </w:r>
    </w:p>
    <w:p w14:paraId="78FEE75D" w14:textId="017DD20F" w:rsidR="00367566" w:rsidRDefault="002A2AB9" w:rsidP="002A2AB9">
      <w:pPr>
        <w:pStyle w:val="Caption"/>
      </w:pPr>
      <w:r>
        <w:t xml:space="preserve">Figure </w:t>
      </w:r>
      <w:r>
        <w:fldChar w:fldCharType="begin"/>
      </w:r>
      <w:r>
        <w:instrText xml:space="preserve"> SEQ Figure \* ARABIC </w:instrText>
      </w:r>
      <w:r>
        <w:fldChar w:fldCharType="separate"/>
      </w:r>
      <w:r w:rsidR="009B0E5B">
        <w:rPr>
          <w:noProof/>
        </w:rPr>
        <w:t>45</w:t>
      </w:r>
      <w:r>
        <w:fldChar w:fldCharType="end"/>
      </w:r>
      <w:r>
        <w:t xml:space="preserve"> - Cracking "root" and "</w:t>
      </w:r>
      <w:proofErr w:type="spellStart"/>
      <w:r>
        <w:t>xweb</w:t>
      </w:r>
      <w:proofErr w:type="spellEnd"/>
      <w:r>
        <w:t>" passwords</w:t>
      </w:r>
    </w:p>
    <w:p w14:paraId="57372D14" w14:textId="77777777" w:rsidR="002A2AB9" w:rsidRDefault="002A2AB9" w:rsidP="002A2AB9"/>
    <w:p w14:paraId="169C2491" w14:textId="3A4AB0BE" w:rsidR="002A2AB9" w:rsidRDefault="002A2AB9" w:rsidP="002A2AB9">
      <w:r>
        <w:t xml:space="preserve">The login details revealed from this attack were </w:t>
      </w:r>
      <w:proofErr w:type="spellStart"/>
      <w:r>
        <w:t>root:apple</w:t>
      </w:r>
      <w:proofErr w:type="spellEnd"/>
      <w:r>
        <w:t xml:space="preserve"> and </w:t>
      </w:r>
      <w:proofErr w:type="spellStart"/>
      <w:r>
        <w:t>xweb:pears</w:t>
      </w:r>
      <w:proofErr w:type="spellEnd"/>
      <w:r w:rsidR="009C3FCE">
        <w:t xml:space="preserve"> and as such decided to explore the other interfaces discovered.</w:t>
      </w:r>
    </w:p>
    <w:p w14:paraId="539AADD6" w14:textId="77777777" w:rsidR="009C3FCE" w:rsidRDefault="009C3FCE" w:rsidP="002A2AB9"/>
    <w:p w14:paraId="0FB7CBD6" w14:textId="40BDECCE" w:rsidR="009C3FCE" w:rsidRDefault="00743B0A" w:rsidP="00743B0A">
      <w:pPr>
        <w:pStyle w:val="Heading3"/>
      </w:pPr>
      <w:bookmarkStart w:id="35" w:name="_Toc153259257"/>
      <w:r>
        <w:t>192.168.0.98/27</w:t>
      </w:r>
      <w:bookmarkEnd w:id="35"/>
    </w:p>
    <w:p w14:paraId="528BE82D" w14:textId="77777777" w:rsidR="00CC4881" w:rsidRDefault="0052457C" w:rsidP="00CC4881">
      <w:pPr>
        <w:keepNext/>
      </w:pPr>
      <w:r>
        <w:t xml:space="preserve">The tester attempted to conduct an Nmap scan against </w:t>
      </w:r>
      <w:r w:rsidR="009718DE">
        <w:t xml:space="preserve">the subnet but did not uncover </w:t>
      </w:r>
      <w:r w:rsidR="006B2DD9">
        <w:t>reveal any IP addresses, which the tester knew to be wrong due to it being configured on the Firewall panel. As such, the tester navigated the Firewall admin page</w:t>
      </w:r>
      <w:r w:rsidR="003E0EBE">
        <w:t xml:space="preserve"> and loaded the “rules” section</w:t>
      </w:r>
      <w:r w:rsidR="00984D5E">
        <w:t xml:space="preserve">. The tester knew that the </w:t>
      </w:r>
      <w:r w:rsidR="004E60A8">
        <w:t xml:space="preserve">devices hidden behind the firewall would be controlled by firewall rules for the </w:t>
      </w:r>
      <w:r w:rsidR="00261871">
        <w:t>WAN</w:t>
      </w:r>
      <w:r w:rsidR="00947B93">
        <w:t>.</w:t>
      </w:r>
      <w:r w:rsidR="00CC4881" w:rsidRPr="00CC4881">
        <w:rPr>
          <w:noProof/>
        </w:rPr>
        <w:t xml:space="preserve"> </w:t>
      </w:r>
      <w:r w:rsidR="00CC4881">
        <w:rPr>
          <w:noProof/>
        </w:rPr>
        <w:drawing>
          <wp:inline distT="0" distB="0" distL="0" distR="0" wp14:anchorId="2ACFAE7F" wp14:editId="1AEB26C5">
            <wp:extent cx="5943600" cy="2085975"/>
            <wp:effectExtent l="0" t="0" r="0" b="9525"/>
            <wp:docPr id="2968468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846873" name="Picture 1" descr="A screenshot of a computer&#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2085975"/>
                    </a:xfrm>
                    <a:prstGeom prst="rect">
                      <a:avLst/>
                    </a:prstGeom>
                    <a:noFill/>
                    <a:ln>
                      <a:noFill/>
                    </a:ln>
                  </pic:spPr>
                </pic:pic>
              </a:graphicData>
            </a:graphic>
          </wp:inline>
        </w:drawing>
      </w:r>
    </w:p>
    <w:p w14:paraId="34A56218" w14:textId="6687EFCB" w:rsidR="009C29CE" w:rsidRDefault="00CC4881" w:rsidP="00CC4881">
      <w:pPr>
        <w:pStyle w:val="Caption"/>
      </w:pPr>
      <w:r>
        <w:t xml:space="preserve">Figure </w:t>
      </w:r>
      <w:r>
        <w:fldChar w:fldCharType="begin"/>
      </w:r>
      <w:r>
        <w:instrText xml:space="preserve"> SEQ Figure \* ARABIC </w:instrText>
      </w:r>
      <w:r>
        <w:fldChar w:fldCharType="separate"/>
      </w:r>
      <w:r w:rsidR="009B0E5B">
        <w:rPr>
          <w:noProof/>
        </w:rPr>
        <w:t>46</w:t>
      </w:r>
      <w:r>
        <w:fldChar w:fldCharType="end"/>
      </w:r>
      <w:r>
        <w:t xml:space="preserve"> - Firewall rules for the WAN</w:t>
      </w:r>
    </w:p>
    <w:p w14:paraId="2B225AED" w14:textId="77777777" w:rsidR="00CC4881" w:rsidRDefault="00CC4881" w:rsidP="00CC4881"/>
    <w:p w14:paraId="6556172E" w14:textId="6BA98DCB" w:rsidR="007460BB" w:rsidRDefault="00CC4881" w:rsidP="00905D5D">
      <w:pPr>
        <w:keepNext/>
      </w:pPr>
      <w:r>
        <w:lastRenderedPageBreak/>
        <w:t xml:space="preserve">The tester edited the IPv4 </w:t>
      </w:r>
      <w:r w:rsidR="00A776C0">
        <w:t xml:space="preserve">firewall rules and changed the destination IP address from </w:t>
      </w:r>
      <w:r w:rsidR="008F2891">
        <w:t>“Single host or alias – 192.168.0.242”</w:t>
      </w:r>
      <w:r w:rsidR="00A776C0">
        <w:t xml:space="preserve"> to “any” therefore allowing all traffic to pass through the firewall</w:t>
      </w:r>
      <w:r w:rsidR="007460BB">
        <w:t>.</w:t>
      </w:r>
    </w:p>
    <w:p w14:paraId="00E104EF" w14:textId="77777777" w:rsidR="00A3585C" w:rsidRDefault="00A3585C" w:rsidP="00A3585C">
      <w:pPr>
        <w:keepNext/>
      </w:pPr>
      <w:r>
        <w:rPr>
          <w:noProof/>
        </w:rPr>
        <w:drawing>
          <wp:inline distT="0" distB="0" distL="0" distR="0" wp14:anchorId="1406BE3A" wp14:editId="54FE9FE5">
            <wp:extent cx="5943600" cy="4572000"/>
            <wp:effectExtent l="0" t="0" r="0" b="0"/>
            <wp:docPr id="378894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4572000"/>
                    </a:xfrm>
                    <a:prstGeom prst="rect">
                      <a:avLst/>
                    </a:prstGeom>
                    <a:noFill/>
                    <a:ln>
                      <a:noFill/>
                    </a:ln>
                  </pic:spPr>
                </pic:pic>
              </a:graphicData>
            </a:graphic>
          </wp:inline>
        </w:drawing>
      </w:r>
    </w:p>
    <w:p w14:paraId="5386F407" w14:textId="46348BEA" w:rsidR="00A3585C" w:rsidRDefault="00A3585C" w:rsidP="00A3585C">
      <w:pPr>
        <w:pStyle w:val="Caption"/>
      </w:pPr>
      <w:r>
        <w:t xml:space="preserve">Figure </w:t>
      </w:r>
      <w:r>
        <w:fldChar w:fldCharType="begin"/>
      </w:r>
      <w:r>
        <w:instrText xml:space="preserve"> SEQ Figure \* ARABIC </w:instrText>
      </w:r>
      <w:r>
        <w:fldChar w:fldCharType="separate"/>
      </w:r>
      <w:r w:rsidR="009B0E5B">
        <w:rPr>
          <w:noProof/>
        </w:rPr>
        <w:t>47</w:t>
      </w:r>
      <w:r>
        <w:fldChar w:fldCharType="end"/>
      </w:r>
      <w:r>
        <w:t xml:space="preserve"> - Edited firewall rule settings</w:t>
      </w:r>
    </w:p>
    <w:p w14:paraId="3E115C8E" w14:textId="139BBEFC" w:rsidR="00905D5D" w:rsidRDefault="00FB708A" w:rsidP="00905D5D">
      <w:pPr>
        <w:keepNext/>
      </w:pPr>
      <w:r>
        <w:lastRenderedPageBreak/>
        <w:t xml:space="preserve">The tester then </w:t>
      </w:r>
      <w:r w:rsidR="00D162E1">
        <w:t>conducted an Nmap scan against the subnet again</w:t>
      </w:r>
      <w:r w:rsidR="00C82891">
        <w:t>, this time revealing another device, running under 192.168.0.9</w:t>
      </w:r>
      <w:r w:rsidR="006E1D1A">
        <w:t>7</w:t>
      </w:r>
      <w:r w:rsidR="00C82891">
        <w:t xml:space="preserve">, </w:t>
      </w:r>
      <w:r w:rsidR="006E1D1A">
        <w:t>which appeared to be another router</w:t>
      </w:r>
      <w:r w:rsidR="0053107E">
        <w:t>.</w:t>
      </w:r>
      <w:r w:rsidR="00905D5D">
        <w:rPr>
          <w:noProof/>
        </w:rPr>
        <w:drawing>
          <wp:inline distT="0" distB="0" distL="0" distR="0" wp14:anchorId="44E3D603" wp14:editId="51B2934E">
            <wp:extent cx="5943600" cy="2343150"/>
            <wp:effectExtent l="0" t="0" r="0" b="0"/>
            <wp:docPr id="10453832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2343150"/>
                    </a:xfrm>
                    <a:prstGeom prst="rect">
                      <a:avLst/>
                    </a:prstGeom>
                    <a:noFill/>
                    <a:ln>
                      <a:noFill/>
                    </a:ln>
                  </pic:spPr>
                </pic:pic>
              </a:graphicData>
            </a:graphic>
          </wp:inline>
        </w:drawing>
      </w:r>
    </w:p>
    <w:p w14:paraId="0820F134" w14:textId="1EB93944" w:rsidR="00CC4881" w:rsidRDefault="00905D5D" w:rsidP="00905D5D">
      <w:pPr>
        <w:pStyle w:val="Caption"/>
      </w:pPr>
      <w:r>
        <w:t xml:space="preserve">Figure </w:t>
      </w:r>
      <w:r>
        <w:fldChar w:fldCharType="begin"/>
      </w:r>
      <w:r>
        <w:instrText xml:space="preserve"> SEQ Figure \* ARABIC </w:instrText>
      </w:r>
      <w:r>
        <w:fldChar w:fldCharType="separate"/>
      </w:r>
      <w:r w:rsidR="009B0E5B">
        <w:rPr>
          <w:noProof/>
        </w:rPr>
        <w:t>48</w:t>
      </w:r>
      <w:r>
        <w:fldChar w:fldCharType="end"/>
      </w:r>
      <w:r>
        <w:t xml:space="preserve"> - Nmap scan against 192.168.0.98/27</w:t>
      </w:r>
    </w:p>
    <w:p w14:paraId="22A9DA6C" w14:textId="77777777" w:rsidR="00310CC8" w:rsidRDefault="00310CC8" w:rsidP="00310CC8"/>
    <w:p w14:paraId="01525DDD" w14:textId="6936FA61" w:rsidR="00310CC8" w:rsidRDefault="00310CC8" w:rsidP="00360123">
      <w:pPr>
        <w:pStyle w:val="Heading2"/>
      </w:pPr>
      <w:bookmarkStart w:id="36" w:name="_Toc153259258"/>
      <w:r>
        <w:t>192.168.0.9</w:t>
      </w:r>
      <w:r w:rsidR="00C21A10">
        <w:t>7</w:t>
      </w:r>
      <w:bookmarkEnd w:id="36"/>
    </w:p>
    <w:p w14:paraId="614D3D5B" w14:textId="6D40BA4E" w:rsidR="00310CC8" w:rsidRDefault="00FB334F" w:rsidP="00310CC8">
      <w:r>
        <w:t xml:space="preserve">The tester logged into the router and conducted the “show interfaces” and “show </w:t>
      </w:r>
      <w:proofErr w:type="spellStart"/>
      <w:r>
        <w:t>ip</w:t>
      </w:r>
      <w:proofErr w:type="spellEnd"/>
      <w:r>
        <w:t xml:space="preserve"> routes” command </w:t>
      </w:r>
      <w:r w:rsidR="003F1FA4">
        <w:t>which revealed two further devices connected to the router.</w:t>
      </w:r>
      <w:r>
        <w:t xml:space="preserve"> </w:t>
      </w:r>
    </w:p>
    <w:p w14:paraId="05F86DE2" w14:textId="77777777" w:rsidR="00C94DAD" w:rsidRDefault="00C94DAD" w:rsidP="00C94DAD">
      <w:pPr>
        <w:keepNext/>
      </w:pPr>
      <w:r>
        <w:rPr>
          <w:noProof/>
        </w:rPr>
        <w:lastRenderedPageBreak/>
        <w:drawing>
          <wp:inline distT="0" distB="0" distL="0" distR="0" wp14:anchorId="236DB883" wp14:editId="4CFC6675">
            <wp:extent cx="5924145" cy="6556434"/>
            <wp:effectExtent l="0" t="0" r="635" b="0"/>
            <wp:docPr id="12795323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53237" name="Picture 1" descr="A screenshot of a computer program&#10;&#10;Description automatically generated"/>
                    <pic:cNvPicPr/>
                  </pic:nvPicPr>
                  <pic:blipFill>
                    <a:blip r:embed="rId58"/>
                    <a:stretch>
                      <a:fillRect/>
                    </a:stretch>
                  </pic:blipFill>
                  <pic:spPr>
                    <a:xfrm>
                      <a:off x="0" y="0"/>
                      <a:ext cx="5952285" cy="6587578"/>
                    </a:xfrm>
                    <a:prstGeom prst="rect">
                      <a:avLst/>
                    </a:prstGeom>
                  </pic:spPr>
                </pic:pic>
              </a:graphicData>
            </a:graphic>
          </wp:inline>
        </w:drawing>
      </w:r>
    </w:p>
    <w:p w14:paraId="09FC1A81" w14:textId="7AD6F5A9" w:rsidR="00C21A10" w:rsidRDefault="00C94DAD" w:rsidP="00C94DAD">
      <w:pPr>
        <w:pStyle w:val="Caption"/>
      </w:pPr>
      <w:r>
        <w:t xml:space="preserve">Figure </w:t>
      </w:r>
      <w:r>
        <w:fldChar w:fldCharType="begin"/>
      </w:r>
      <w:r>
        <w:instrText xml:space="preserve"> SEQ Figure \* ARABIC </w:instrText>
      </w:r>
      <w:r>
        <w:fldChar w:fldCharType="separate"/>
      </w:r>
      <w:r w:rsidR="009B0E5B">
        <w:rPr>
          <w:noProof/>
        </w:rPr>
        <w:t>49</w:t>
      </w:r>
      <w:r>
        <w:fldChar w:fldCharType="end"/>
      </w:r>
      <w:r>
        <w:t xml:space="preserve"> - show </w:t>
      </w:r>
      <w:proofErr w:type="spellStart"/>
      <w:r>
        <w:t>ip</w:t>
      </w:r>
      <w:proofErr w:type="spellEnd"/>
      <w:r>
        <w:t xml:space="preserve"> routes &amp; show interfaces on 192.168.0.97</w:t>
      </w:r>
    </w:p>
    <w:p w14:paraId="140C21E6" w14:textId="76B9D3F2" w:rsidR="00C21A10" w:rsidRDefault="00C94DAD" w:rsidP="00C21A10">
      <w:pPr>
        <w:pStyle w:val="Heading3"/>
      </w:pPr>
      <w:bookmarkStart w:id="37" w:name="_Toc153259259"/>
      <w:r>
        <w:t>192.168.0.64/27</w:t>
      </w:r>
      <w:bookmarkEnd w:id="37"/>
    </w:p>
    <w:p w14:paraId="290D4F27" w14:textId="77777777" w:rsidR="00FB4AEE" w:rsidRDefault="005A65D8" w:rsidP="00FB4AEE">
      <w:pPr>
        <w:keepNext/>
      </w:pPr>
      <w:r>
        <w:t>Seeing as the tester had already searched through the network on eth0, they started with the network on eth1</w:t>
      </w:r>
      <w:r w:rsidR="00B33DC0">
        <w:t xml:space="preserve"> </w:t>
      </w:r>
      <w:r w:rsidR="00241956">
        <w:t xml:space="preserve">and conducted an nmap scan that </w:t>
      </w:r>
      <w:r w:rsidR="00396E03">
        <w:t xml:space="preserve">revealed another PC with an NFS share running on </w:t>
      </w:r>
      <w:r w:rsidR="00396E03">
        <w:lastRenderedPageBreak/>
        <w:t>192.168.0.66</w:t>
      </w:r>
      <w:r w:rsidR="00FB4AEE">
        <w:t>.</w:t>
      </w:r>
      <w:r w:rsidR="00FB4AEE">
        <w:rPr>
          <w:noProof/>
        </w:rPr>
        <w:drawing>
          <wp:inline distT="0" distB="0" distL="0" distR="0" wp14:anchorId="472AAB4A" wp14:editId="3937B3F8">
            <wp:extent cx="5934075" cy="6962775"/>
            <wp:effectExtent l="0" t="0" r="9525" b="9525"/>
            <wp:docPr id="8590836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34075" cy="6962775"/>
                    </a:xfrm>
                    <a:prstGeom prst="rect">
                      <a:avLst/>
                    </a:prstGeom>
                    <a:noFill/>
                    <a:ln>
                      <a:noFill/>
                    </a:ln>
                  </pic:spPr>
                </pic:pic>
              </a:graphicData>
            </a:graphic>
          </wp:inline>
        </w:drawing>
      </w:r>
    </w:p>
    <w:p w14:paraId="200D830C" w14:textId="09C2E176" w:rsidR="00C94DAD" w:rsidRDefault="00FB4AEE" w:rsidP="00FB4AEE">
      <w:pPr>
        <w:pStyle w:val="Caption"/>
      </w:pPr>
      <w:r>
        <w:t xml:space="preserve">Figure </w:t>
      </w:r>
      <w:r>
        <w:fldChar w:fldCharType="begin"/>
      </w:r>
      <w:r>
        <w:instrText xml:space="preserve"> SEQ Figure \* ARABIC </w:instrText>
      </w:r>
      <w:r>
        <w:fldChar w:fldCharType="separate"/>
      </w:r>
      <w:r w:rsidR="009B0E5B">
        <w:rPr>
          <w:noProof/>
        </w:rPr>
        <w:t>50</w:t>
      </w:r>
      <w:r>
        <w:fldChar w:fldCharType="end"/>
      </w:r>
      <w:r>
        <w:t xml:space="preserve"> - Nmap scan against 192.168.0.64/27</w:t>
      </w:r>
    </w:p>
    <w:p w14:paraId="334E6FBA" w14:textId="77777777" w:rsidR="00FB4AEE" w:rsidRDefault="00FB4AEE" w:rsidP="00FB4AEE"/>
    <w:p w14:paraId="042E1D9B" w14:textId="1EDD7010" w:rsidR="00FB4AEE" w:rsidRDefault="00FB4AEE" w:rsidP="00FB4AEE">
      <w:r>
        <w:t xml:space="preserve">The tester performed the same set of steps identified in </w:t>
      </w:r>
      <w:r w:rsidR="00CD633A">
        <w:fldChar w:fldCharType="begin"/>
      </w:r>
      <w:r w:rsidR="00CD633A">
        <w:instrText xml:space="preserve"> REF _Ref151632213 \h </w:instrText>
      </w:r>
      <w:r w:rsidR="00CD633A">
        <w:fldChar w:fldCharType="separate"/>
      </w:r>
      <w:r w:rsidR="00CD633A">
        <w:t xml:space="preserve">Figure </w:t>
      </w:r>
      <w:r w:rsidR="00CD633A">
        <w:rPr>
          <w:noProof/>
        </w:rPr>
        <w:t>14</w:t>
      </w:r>
      <w:r w:rsidR="00CD633A">
        <w:fldChar w:fldCharType="end"/>
      </w:r>
      <w:r w:rsidR="00CD633A">
        <w:t xml:space="preserve"> and </w:t>
      </w:r>
      <w:r w:rsidR="00CD633A">
        <w:fldChar w:fldCharType="begin"/>
      </w:r>
      <w:r w:rsidR="00CD633A">
        <w:instrText xml:space="preserve"> REF _Ref151802615 \h </w:instrText>
      </w:r>
      <w:r w:rsidR="00CD633A">
        <w:fldChar w:fldCharType="separate"/>
      </w:r>
      <w:r w:rsidR="00CD633A">
        <w:t xml:space="preserve">Figure </w:t>
      </w:r>
      <w:r w:rsidR="00CD633A">
        <w:rPr>
          <w:noProof/>
        </w:rPr>
        <w:t>32</w:t>
      </w:r>
      <w:r w:rsidR="00CD633A">
        <w:fldChar w:fldCharType="end"/>
      </w:r>
      <w:r w:rsidR="009A4385">
        <w:t xml:space="preserve"> and successfully loaded the entire file system from the </w:t>
      </w:r>
      <w:r w:rsidR="00116390">
        <w:t>device.</w:t>
      </w:r>
    </w:p>
    <w:p w14:paraId="67195A08" w14:textId="77777777" w:rsidR="00404094" w:rsidRDefault="00404094" w:rsidP="00404094">
      <w:pPr>
        <w:keepNext/>
      </w:pPr>
      <w:r>
        <w:rPr>
          <w:noProof/>
        </w:rPr>
        <w:lastRenderedPageBreak/>
        <w:drawing>
          <wp:inline distT="0" distB="0" distL="0" distR="0" wp14:anchorId="6F18CD3C" wp14:editId="2B476A19">
            <wp:extent cx="5943600" cy="890905"/>
            <wp:effectExtent l="0" t="0" r="0" b="4445"/>
            <wp:docPr id="25286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867" name="Picture 1" descr="A screen shot of a computer&#10;&#10;Description automatically generated"/>
                    <pic:cNvPicPr/>
                  </pic:nvPicPr>
                  <pic:blipFill>
                    <a:blip r:embed="rId60"/>
                    <a:stretch>
                      <a:fillRect/>
                    </a:stretch>
                  </pic:blipFill>
                  <pic:spPr>
                    <a:xfrm>
                      <a:off x="0" y="0"/>
                      <a:ext cx="5943600" cy="890905"/>
                    </a:xfrm>
                    <a:prstGeom prst="rect">
                      <a:avLst/>
                    </a:prstGeom>
                  </pic:spPr>
                </pic:pic>
              </a:graphicData>
            </a:graphic>
          </wp:inline>
        </w:drawing>
      </w:r>
    </w:p>
    <w:p w14:paraId="770F7FD6" w14:textId="41495031" w:rsidR="008B11C5" w:rsidRDefault="00404094" w:rsidP="00404094">
      <w:pPr>
        <w:pStyle w:val="Caption"/>
      </w:pPr>
      <w:r>
        <w:t xml:space="preserve">Figure </w:t>
      </w:r>
      <w:r>
        <w:fldChar w:fldCharType="begin"/>
      </w:r>
      <w:r>
        <w:instrText xml:space="preserve"> SEQ Figure \* ARABIC </w:instrText>
      </w:r>
      <w:r>
        <w:fldChar w:fldCharType="separate"/>
      </w:r>
      <w:r w:rsidR="009B0E5B">
        <w:rPr>
          <w:noProof/>
        </w:rPr>
        <w:t>51</w:t>
      </w:r>
      <w:r>
        <w:fldChar w:fldCharType="end"/>
      </w:r>
      <w:r>
        <w:t xml:space="preserve"> - Mounting 192.168.0.66 </w:t>
      </w:r>
      <w:r w:rsidR="00F47B1F">
        <w:t>filesystem.</w:t>
      </w:r>
    </w:p>
    <w:p w14:paraId="5F4DC46F" w14:textId="77777777" w:rsidR="00404094" w:rsidRDefault="00404094" w:rsidP="00404094"/>
    <w:p w14:paraId="5206AF86" w14:textId="77777777" w:rsidR="00A54FD9" w:rsidRDefault="002E6758" w:rsidP="00A54FD9">
      <w:pPr>
        <w:keepNext/>
      </w:pPr>
      <w:r>
        <w:t>The tester</w:t>
      </w:r>
      <w:r w:rsidR="001034EC">
        <w:t xml:space="preserve"> conducted some basic enumeration of the filesystem and discovered nothing of interest, and therefore decided to attempt to log into SSH with the credentials they had uncovered earlier, although they were unsuccessful.</w:t>
      </w:r>
      <w:r w:rsidR="00A54FD9" w:rsidRPr="00A54FD9">
        <w:rPr>
          <w:noProof/>
        </w:rPr>
        <w:t xml:space="preserve"> </w:t>
      </w:r>
      <w:r w:rsidR="00A54FD9">
        <w:rPr>
          <w:noProof/>
        </w:rPr>
        <w:drawing>
          <wp:inline distT="0" distB="0" distL="0" distR="0" wp14:anchorId="35E68F5A" wp14:editId="0F622766">
            <wp:extent cx="5943600" cy="960120"/>
            <wp:effectExtent l="0" t="0" r="0" b="0"/>
            <wp:docPr id="163737457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374576" name="Picture 1" descr="A screen shot of a computer code&#10;&#10;Description automatically generated"/>
                    <pic:cNvPicPr/>
                  </pic:nvPicPr>
                  <pic:blipFill>
                    <a:blip r:embed="rId61"/>
                    <a:stretch>
                      <a:fillRect/>
                    </a:stretch>
                  </pic:blipFill>
                  <pic:spPr>
                    <a:xfrm>
                      <a:off x="0" y="0"/>
                      <a:ext cx="5943600" cy="960120"/>
                    </a:xfrm>
                    <a:prstGeom prst="rect">
                      <a:avLst/>
                    </a:prstGeom>
                  </pic:spPr>
                </pic:pic>
              </a:graphicData>
            </a:graphic>
          </wp:inline>
        </w:drawing>
      </w:r>
    </w:p>
    <w:p w14:paraId="65888BC8" w14:textId="1DE585C7" w:rsidR="00A54FD9" w:rsidRDefault="00A54FD9" w:rsidP="00A54FD9">
      <w:pPr>
        <w:pStyle w:val="Caption"/>
      </w:pPr>
      <w:r>
        <w:t xml:space="preserve">Figure </w:t>
      </w:r>
      <w:r>
        <w:fldChar w:fldCharType="begin"/>
      </w:r>
      <w:r>
        <w:instrText xml:space="preserve"> SEQ Figure \* ARABIC </w:instrText>
      </w:r>
      <w:r>
        <w:fldChar w:fldCharType="separate"/>
      </w:r>
      <w:r w:rsidR="009B0E5B">
        <w:rPr>
          <w:noProof/>
        </w:rPr>
        <w:t>52</w:t>
      </w:r>
      <w:r>
        <w:fldChar w:fldCharType="end"/>
      </w:r>
      <w:r>
        <w:t xml:space="preserve"> - Attempting to SSH into 192.168.0.66</w:t>
      </w:r>
    </w:p>
    <w:p w14:paraId="07389818" w14:textId="77777777" w:rsidR="00A54FD9" w:rsidRDefault="00A54FD9" w:rsidP="00A54FD9"/>
    <w:p w14:paraId="39B823C4" w14:textId="75EAEB18" w:rsidR="00A54FD9" w:rsidRDefault="00A54FD9" w:rsidP="00A54FD9">
      <w:r>
        <w:t xml:space="preserve">The tester researched this error messaged and concluded that they needed to use </w:t>
      </w:r>
      <w:r w:rsidR="00D1348D">
        <w:t xml:space="preserve">a key to sign into the </w:t>
      </w:r>
      <w:r w:rsidR="00F47B1F">
        <w:t>device and</w:t>
      </w:r>
      <w:r w:rsidR="00D1348D">
        <w:t xml:space="preserve"> could not rely on a set of login credentials. </w:t>
      </w:r>
      <w:r w:rsidR="001D2573">
        <w:t>The tester could achieve this by creating their own SSH key and placing it onto the filesystem they had mounted, as it would dynamically update on the server side, with any changes made by the client.</w:t>
      </w:r>
    </w:p>
    <w:p w14:paraId="2EA9CA96" w14:textId="77777777" w:rsidR="00903845" w:rsidRDefault="00903845" w:rsidP="00A54FD9"/>
    <w:p w14:paraId="75487889" w14:textId="77777777" w:rsidR="00903845" w:rsidRDefault="00903845" w:rsidP="00903845">
      <w:pPr>
        <w:keepNext/>
      </w:pPr>
      <w:r>
        <w:rPr>
          <w:noProof/>
        </w:rPr>
        <w:lastRenderedPageBreak/>
        <w:drawing>
          <wp:inline distT="0" distB="0" distL="0" distR="0" wp14:anchorId="10C5B849" wp14:editId="4520E069">
            <wp:extent cx="5543550" cy="4457700"/>
            <wp:effectExtent l="0" t="0" r="0" b="0"/>
            <wp:docPr id="35642485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543550" cy="4457700"/>
                    </a:xfrm>
                    <a:prstGeom prst="rect">
                      <a:avLst/>
                    </a:prstGeom>
                    <a:noFill/>
                    <a:ln>
                      <a:noFill/>
                    </a:ln>
                  </pic:spPr>
                </pic:pic>
              </a:graphicData>
            </a:graphic>
          </wp:inline>
        </w:drawing>
      </w:r>
    </w:p>
    <w:p w14:paraId="67D03872" w14:textId="0ED365D2" w:rsidR="00903845" w:rsidRDefault="00903845" w:rsidP="00903845">
      <w:pPr>
        <w:pStyle w:val="Caption"/>
      </w:pPr>
      <w:r>
        <w:t xml:space="preserve">Figure </w:t>
      </w:r>
      <w:r>
        <w:fldChar w:fldCharType="begin"/>
      </w:r>
      <w:r>
        <w:instrText xml:space="preserve"> SEQ Figure \* ARABIC </w:instrText>
      </w:r>
      <w:r>
        <w:fldChar w:fldCharType="separate"/>
      </w:r>
      <w:r w:rsidR="009B0E5B">
        <w:rPr>
          <w:noProof/>
        </w:rPr>
        <w:t>53</w:t>
      </w:r>
      <w:r>
        <w:fldChar w:fldCharType="end"/>
      </w:r>
      <w:r>
        <w:t xml:space="preserve"> - Creating an SSH key and placing it onto the filesystem of 192.168.0.66</w:t>
      </w:r>
    </w:p>
    <w:p w14:paraId="51ED22C2" w14:textId="77777777" w:rsidR="00F81DF6" w:rsidRDefault="00F81DF6" w:rsidP="00F81DF6"/>
    <w:p w14:paraId="4E78727D" w14:textId="3759D94E" w:rsidR="00404094" w:rsidRDefault="00F81DF6" w:rsidP="00404094">
      <w:r>
        <w:t>Once created, the tester attempted to log into the SSH server and was successful.</w:t>
      </w:r>
      <w:r w:rsidR="00D27317">
        <w:t xml:space="preserve"> Upon viewing the </w:t>
      </w:r>
      <w:r w:rsidR="00BF6456">
        <w:t xml:space="preserve">network configuration of the device, the tester did not find any </w:t>
      </w:r>
      <w:r w:rsidR="00D64C6C">
        <w:t>new</w:t>
      </w:r>
      <w:r w:rsidR="00BF6456">
        <w:t xml:space="preserve"> </w:t>
      </w:r>
      <w:r w:rsidR="00761B63">
        <w:t>devices.</w:t>
      </w:r>
    </w:p>
    <w:p w14:paraId="728511FC" w14:textId="77777777" w:rsidR="009B0E5B" w:rsidRDefault="009B0E5B" w:rsidP="009B0E5B">
      <w:pPr>
        <w:keepNext/>
      </w:pPr>
      <w:r>
        <w:rPr>
          <w:noProof/>
        </w:rPr>
        <w:lastRenderedPageBreak/>
        <w:drawing>
          <wp:inline distT="0" distB="0" distL="0" distR="0" wp14:anchorId="3180CF3C" wp14:editId="34D755BA">
            <wp:extent cx="5006340" cy="5021580"/>
            <wp:effectExtent l="0" t="0" r="3810" b="7620"/>
            <wp:docPr id="642838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006340" cy="5021580"/>
                    </a:xfrm>
                    <a:prstGeom prst="rect">
                      <a:avLst/>
                    </a:prstGeom>
                    <a:noFill/>
                    <a:ln>
                      <a:noFill/>
                    </a:ln>
                  </pic:spPr>
                </pic:pic>
              </a:graphicData>
            </a:graphic>
          </wp:inline>
        </w:drawing>
      </w:r>
    </w:p>
    <w:p w14:paraId="5328DF90" w14:textId="78A5EB7B" w:rsidR="009B0E5B" w:rsidRPr="00404094" w:rsidRDefault="009B0E5B" w:rsidP="009B0E5B">
      <w:pPr>
        <w:pStyle w:val="Caption"/>
      </w:pPr>
      <w:r>
        <w:t xml:space="preserve">Figure </w:t>
      </w:r>
      <w:r>
        <w:fldChar w:fldCharType="begin"/>
      </w:r>
      <w:r>
        <w:instrText xml:space="preserve"> SEQ Figure \* ARABIC </w:instrText>
      </w:r>
      <w:r>
        <w:fldChar w:fldCharType="separate"/>
      </w:r>
      <w:r>
        <w:rPr>
          <w:noProof/>
        </w:rPr>
        <w:t>54</w:t>
      </w:r>
      <w:r>
        <w:fldChar w:fldCharType="end"/>
      </w:r>
      <w:r>
        <w:t xml:space="preserve"> - Logging into 192.168.0.66 and checking </w:t>
      </w:r>
      <w:proofErr w:type="spellStart"/>
      <w:r>
        <w:t>ifconfig</w:t>
      </w:r>
      <w:proofErr w:type="spellEnd"/>
    </w:p>
    <w:p w14:paraId="0D3B5003" w14:textId="0C7C316F" w:rsidR="00D828F5" w:rsidRDefault="00154A1D" w:rsidP="008605B2">
      <w:pPr>
        <w:pStyle w:val="Heading1"/>
        <w:ind w:right="4"/>
        <w:rPr>
          <w:lang w:eastAsia="en-US"/>
        </w:rPr>
      </w:pPr>
      <w:bookmarkStart w:id="38" w:name="_Toc153259260"/>
      <w:r>
        <w:rPr>
          <w:lang w:eastAsia="en-US"/>
        </w:rPr>
        <w:lastRenderedPageBreak/>
        <w:t>Security Weaknesses</w:t>
      </w:r>
      <w:bookmarkEnd w:id="38"/>
    </w:p>
    <w:p w14:paraId="08487DA6" w14:textId="77777777" w:rsidR="00BC7FA6" w:rsidRDefault="00BC7FA6" w:rsidP="008605B2">
      <w:pPr>
        <w:ind w:right="4"/>
        <w:rPr>
          <w:rFonts w:eastAsia="Times New Roman" w:cs="Times New Roman"/>
          <w:color w:val="000000"/>
          <w:lang w:eastAsia="en-US"/>
        </w:rPr>
      </w:pPr>
    </w:p>
    <w:p w14:paraId="59118BAE" w14:textId="099C3598" w:rsidR="003C1B00" w:rsidRDefault="003C1B00" w:rsidP="003C1B00">
      <w:pPr>
        <w:pStyle w:val="Heading2"/>
        <w:rPr>
          <w:rFonts w:eastAsia="Times New Roman"/>
          <w:lang w:eastAsia="en-US"/>
        </w:rPr>
      </w:pPr>
      <w:bookmarkStart w:id="39" w:name="_Toc153259261"/>
      <w:r>
        <w:rPr>
          <w:rFonts w:eastAsia="Times New Roman"/>
          <w:lang w:eastAsia="en-US"/>
        </w:rPr>
        <w:t>Default Passwords</w:t>
      </w:r>
      <w:bookmarkEnd w:id="39"/>
    </w:p>
    <w:p w14:paraId="46997EA4" w14:textId="484EED15" w:rsidR="003C1B00" w:rsidRDefault="006402CA" w:rsidP="003C1B00">
      <w:pPr>
        <w:rPr>
          <w:lang w:eastAsia="en-US"/>
        </w:rPr>
      </w:pPr>
      <w:r>
        <w:rPr>
          <w:lang w:eastAsia="en-US"/>
        </w:rPr>
        <w:t xml:space="preserve">Throughout the network evaluation the tester found multiple routers, and a firewall which used default credentials that are easily available online. </w:t>
      </w:r>
      <w:r w:rsidR="00786193">
        <w:rPr>
          <w:lang w:eastAsia="en-US"/>
        </w:rPr>
        <w:t xml:space="preserve">This is an obvious security weakness as an attacker can gain access to the affected devices without any issues, therefore giving them access to </w:t>
      </w:r>
      <w:r w:rsidR="00746BCF">
        <w:rPr>
          <w:lang w:eastAsia="en-US"/>
        </w:rPr>
        <w:t>the internal network and potentially allowing them to cause damage to data or services.</w:t>
      </w:r>
    </w:p>
    <w:p w14:paraId="47F8DB32" w14:textId="77777777" w:rsidR="00746BCF" w:rsidRDefault="00746BCF" w:rsidP="003C1B00">
      <w:pPr>
        <w:rPr>
          <w:lang w:eastAsia="en-US"/>
        </w:rPr>
      </w:pPr>
    </w:p>
    <w:p w14:paraId="2700B641" w14:textId="48855C79" w:rsidR="00496CED" w:rsidRDefault="00746BCF" w:rsidP="003C1B00">
      <w:pPr>
        <w:rPr>
          <w:lang w:eastAsia="en-US"/>
        </w:rPr>
      </w:pPr>
      <w:r>
        <w:rPr>
          <w:lang w:eastAsia="en-US"/>
        </w:rPr>
        <w:t xml:space="preserve">To solve this issue, the tester recommends </w:t>
      </w:r>
      <w:r w:rsidR="00116B22">
        <w:rPr>
          <w:lang w:eastAsia="en-US"/>
        </w:rPr>
        <w:t xml:space="preserve">changing the default username and password for </w:t>
      </w:r>
      <w:r w:rsidR="0032306B">
        <w:rPr>
          <w:lang w:eastAsia="en-US"/>
        </w:rPr>
        <w:t>these services</w:t>
      </w:r>
      <w:r w:rsidR="00116B22">
        <w:rPr>
          <w:lang w:eastAsia="en-US"/>
        </w:rPr>
        <w:t xml:space="preserve"> to therefore prevent attackers from being able to log in using default credentials. </w:t>
      </w:r>
      <w:r w:rsidR="0064683C">
        <w:rPr>
          <w:lang w:eastAsia="en-US"/>
        </w:rPr>
        <w:t>The routers are hosted on a Linux based operating system and therefore can use “</w:t>
      </w:r>
      <w:proofErr w:type="spellStart"/>
      <w:r w:rsidR="0064683C">
        <w:rPr>
          <w:lang w:eastAsia="en-US"/>
        </w:rPr>
        <w:t>sudo</w:t>
      </w:r>
      <w:proofErr w:type="spellEnd"/>
      <w:r w:rsidR="0064683C">
        <w:rPr>
          <w:lang w:eastAsia="en-US"/>
        </w:rPr>
        <w:t xml:space="preserve"> </w:t>
      </w:r>
      <w:proofErr w:type="spellStart"/>
      <w:r w:rsidR="0064683C">
        <w:rPr>
          <w:lang w:eastAsia="en-US"/>
        </w:rPr>
        <w:t>usermod</w:t>
      </w:r>
      <w:proofErr w:type="spellEnd"/>
      <w:r w:rsidR="0064683C">
        <w:rPr>
          <w:lang w:eastAsia="en-US"/>
        </w:rPr>
        <w:t xml:space="preserve"> -l [old-username] [new-username]”</w:t>
      </w:r>
      <w:r w:rsidR="008D4F97">
        <w:rPr>
          <w:lang w:eastAsia="en-US"/>
        </w:rPr>
        <w:t xml:space="preserve"> to change the username of an account and “</w:t>
      </w:r>
      <w:proofErr w:type="spellStart"/>
      <w:r w:rsidR="008D4F97">
        <w:rPr>
          <w:lang w:eastAsia="en-US"/>
        </w:rPr>
        <w:t>sudo</w:t>
      </w:r>
      <w:proofErr w:type="spellEnd"/>
      <w:r w:rsidR="008D4F97">
        <w:rPr>
          <w:lang w:eastAsia="en-US"/>
        </w:rPr>
        <w:t xml:space="preserve"> passwd [username]” to be prompted to enter a new password.</w:t>
      </w:r>
    </w:p>
    <w:p w14:paraId="4BAEB416" w14:textId="77777777" w:rsidR="00410540" w:rsidRDefault="00410540" w:rsidP="00410540">
      <w:pPr>
        <w:pStyle w:val="Heading2"/>
        <w:rPr>
          <w:lang w:eastAsia="en-US"/>
        </w:rPr>
      </w:pPr>
      <w:bookmarkStart w:id="40" w:name="_Ref152670760"/>
      <w:bookmarkStart w:id="41" w:name="_Toc153259262"/>
      <w:r>
        <w:rPr>
          <w:lang w:eastAsia="en-US"/>
        </w:rPr>
        <w:t>Lack of Password Policy</w:t>
      </w:r>
      <w:bookmarkEnd w:id="40"/>
      <w:bookmarkEnd w:id="41"/>
    </w:p>
    <w:p w14:paraId="083F906E" w14:textId="77777777" w:rsidR="00410540" w:rsidRDefault="00410540" w:rsidP="00410540">
      <w:pPr>
        <w:rPr>
          <w:lang w:eastAsia="en-US"/>
        </w:rPr>
      </w:pPr>
      <w:r>
        <w:rPr>
          <w:lang w:eastAsia="en-US"/>
        </w:rPr>
        <w:t>The tester uncovered multiple passwords that contained little complexity with no special characters, capitalisation or numbers. An example of these passwords could be “plums” or “pears”, both of which are basic words and are both present in multiple common wordlists, therefore the chance of these passwords being found in dictionary attacks is high. Furthermore, the password “!gatvol” shows an essence of some complexity although still appears in the default wordlist that comes with the tool, John the Ripper, and therefore should be improved on.</w:t>
      </w:r>
    </w:p>
    <w:p w14:paraId="099476AC" w14:textId="77777777" w:rsidR="00410540" w:rsidRDefault="00410540" w:rsidP="00410540">
      <w:pPr>
        <w:rPr>
          <w:lang w:eastAsia="en-US"/>
        </w:rPr>
      </w:pPr>
    </w:p>
    <w:p w14:paraId="1F996C7E" w14:textId="55AEDB61" w:rsidR="00410540" w:rsidRDefault="00410540" w:rsidP="00410540">
      <w:pPr>
        <w:rPr>
          <w:lang w:eastAsia="en-US"/>
        </w:rPr>
      </w:pPr>
      <w:r>
        <w:rPr>
          <w:lang w:eastAsia="en-US"/>
        </w:rPr>
        <w:t>A password policy for all services across the network should be implemented that requires the user to make a password that meets a complex set of guidelines. Microsoft recommends the following</w:t>
      </w:r>
      <w:sdt>
        <w:sdtPr>
          <w:rPr>
            <w:lang w:eastAsia="en-US"/>
          </w:rPr>
          <w:id w:val="-913618690"/>
          <w:citation/>
        </w:sdtPr>
        <w:sdtContent>
          <w:r>
            <w:rPr>
              <w:lang w:eastAsia="en-US"/>
            </w:rPr>
            <w:fldChar w:fldCharType="begin"/>
          </w:r>
          <w:r>
            <w:rPr>
              <w:lang w:eastAsia="en-US"/>
            </w:rPr>
            <w:instrText xml:space="preserve"> CITATION Mic231 \l 2057 </w:instrText>
          </w:r>
          <w:r>
            <w:rPr>
              <w:lang w:eastAsia="en-US"/>
            </w:rPr>
            <w:fldChar w:fldCharType="separate"/>
          </w:r>
          <w:r w:rsidR="005754C2">
            <w:rPr>
              <w:noProof/>
              <w:lang w:eastAsia="en-US"/>
            </w:rPr>
            <w:t xml:space="preserve"> </w:t>
          </w:r>
          <w:r w:rsidR="005754C2" w:rsidRPr="005754C2">
            <w:rPr>
              <w:noProof/>
              <w:lang w:eastAsia="en-US"/>
            </w:rPr>
            <w:t>(Microsoft, 2023)</w:t>
          </w:r>
          <w:r>
            <w:rPr>
              <w:lang w:eastAsia="en-US"/>
            </w:rPr>
            <w:fldChar w:fldCharType="end"/>
          </w:r>
        </w:sdtContent>
      </w:sdt>
      <w:r>
        <w:rPr>
          <w:lang w:eastAsia="en-US"/>
        </w:rPr>
        <w:t>:</w:t>
      </w:r>
    </w:p>
    <w:p w14:paraId="5BE3E69A" w14:textId="77777777" w:rsidR="00410540" w:rsidRDefault="00410540" w:rsidP="00410540">
      <w:pPr>
        <w:pStyle w:val="ListParagraph"/>
        <w:numPr>
          <w:ilvl w:val="0"/>
          <w:numId w:val="38"/>
        </w:numPr>
        <w:rPr>
          <w:lang w:eastAsia="en-US"/>
        </w:rPr>
      </w:pPr>
      <w:r>
        <w:rPr>
          <w:lang w:eastAsia="en-US"/>
        </w:rPr>
        <w:t>At least 8 characters in length</w:t>
      </w:r>
    </w:p>
    <w:p w14:paraId="51129110" w14:textId="77777777" w:rsidR="00410540" w:rsidRDefault="00410540" w:rsidP="00410540">
      <w:pPr>
        <w:pStyle w:val="ListParagraph"/>
        <w:numPr>
          <w:ilvl w:val="0"/>
          <w:numId w:val="38"/>
        </w:numPr>
        <w:rPr>
          <w:lang w:eastAsia="en-US"/>
        </w:rPr>
      </w:pPr>
      <w:r>
        <w:rPr>
          <w:lang w:eastAsia="en-US"/>
        </w:rPr>
        <w:t>Does not use any sequences or words found in the dictionary</w:t>
      </w:r>
    </w:p>
    <w:p w14:paraId="5053FAF6" w14:textId="77777777" w:rsidR="00410540" w:rsidRDefault="00410540" w:rsidP="00410540">
      <w:pPr>
        <w:pStyle w:val="ListParagraph"/>
        <w:numPr>
          <w:ilvl w:val="0"/>
          <w:numId w:val="38"/>
        </w:numPr>
        <w:rPr>
          <w:lang w:eastAsia="en-US"/>
        </w:rPr>
      </w:pPr>
      <w:r>
        <w:rPr>
          <w:lang w:eastAsia="en-US"/>
        </w:rPr>
        <w:t>Contains lower &amp; uppercase, numbers and symbols</w:t>
      </w:r>
    </w:p>
    <w:p w14:paraId="40CF9BA4" w14:textId="77777777" w:rsidR="00410540" w:rsidRDefault="00410540" w:rsidP="00410540">
      <w:pPr>
        <w:pStyle w:val="ListParagraph"/>
        <w:numPr>
          <w:ilvl w:val="0"/>
          <w:numId w:val="38"/>
        </w:numPr>
        <w:rPr>
          <w:lang w:eastAsia="en-US"/>
        </w:rPr>
      </w:pPr>
      <w:r>
        <w:rPr>
          <w:lang w:eastAsia="en-US"/>
        </w:rPr>
        <w:t>Not similar to username</w:t>
      </w:r>
    </w:p>
    <w:p w14:paraId="7792A81C" w14:textId="77777777" w:rsidR="00410540" w:rsidRDefault="00410540" w:rsidP="00410540">
      <w:pPr>
        <w:pStyle w:val="ListParagraph"/>
        <w:numPr>
          <w:ilvl w:val="0"/>
          <w:numId w:val="38"/>
        </w:numPr>
        <w:rPr>
          <w:lang w:eastAsia="en-US"/>
        </w:rPr>
      </w:pPr>
      <w:r>
        <w:rPr>
          <w:lang w:eastAsia="en-US"/>
        </w:rPr>
        <w:t>Force multi-factor authentication</w:t>
      </w:r>
    </w:p>
    <w:p w14:paraId="32DAFE61" w14:textId="77777777" w:rsidR="00410540" w:rsidRDefault="00410540" w:rsidP="00410540">
      <w:pPr>
        <w:pStyle w:val="Heading2"/>
        <w:rPr>
          <w:lang w:eastAsia="en-US"/>
        </w:rPr>
      </w:pPr>
      <w:bookmarkStart w:id="42" w:name="_Toc153259263"/>
      <w:r>
        <w:rPr>
          <w:lang w:eastAsia="en-US"/>
        </w:rPr>
        <w:t>Password Reuse</w:t>
      </w:r>
      <w:bookmarkEnd w:id="42"/>
    </w:p>
    <w:p w14:paraId="165D9034" w14:textId="77777777" w:rsidR="00410540" w:rsidRDefault="00410540" w:rsidP="00410540">
      <w:pPr>
        <w:rPr>
          <w:lang w:eastAsia="en-US"/>
        </w:rPr>
      </w:pPr>
      <w:r>
        <w:rPr>
          <w:lang w:eastAsia="en-US"/>
        </w:rPr>
        <w:t xml:space="preserve">Throughout the testers assessment of the network, they uncovered multiple computers were using the same password, “plums” for the SSH accounts on the individual devices. This is quite a security concern </w:t>
      </w:r>
      <w:r>
        <w:rPr>
          <w:lang w:eastAsia="en-US"/>
        </w:rPr>
        <w:lastRenderedPageBreak/>
        <w:t xml:space="preserve">as if an attacker were to compromise a machine, one of the first passwords that they might try for compromising the same user on a different machine would be the password they had already compromised. The tester believes that, as well as the previously suggested password requirements, devices should not share the same password for any service, no matter if they are connected or not. </w:t>
      </w:r>
    </w:p>
    <w:p w14:paraId="0DE1FB23" w14:textId="77777777" w:rsidR="0007410F" w:rsidRDefault="0007410F" w:rsidP="0007410F">
      <w:pPr>
        <w:pStyle w:val="Heading2"/>
        <w:rPr>
          <w:lang w:eastAsia="en-US"/>
        </w:rPr>
      </w:pPr>
      <w:bookmarkStart w:id="43" w:name="_Toc153259264"/>
      <w:r>
        <w:rPr>
          <w:lang w:eastAsia="en-US"/>
        </w:rPr>
        <w:t>Shellshock (</w:t>
      </w:r>
      <w:r w:rsidRPr="00D63A3F">
        <w:rPr>
          <w:lang w:eastAsia="en-US"/>
        </w:rPr>
        <w:t>CVE-2014-6271</w:t>
      </w:r>
      <w:r>
        <w:rPr>
          <w:lang w:eastAsia="en-US"/>
        </w:rPr>
        <w:t>)</w:t>
      </w:r>
      <w:bookmarkEnd w:id="43"/>
    </w:p>
    <w:p w14:paraId="316C289C" w14:textId="34D87B2E" w:rsidR="0007410F" w:rsidRDefault="0007410F" w:rsidP="0007410F">
      <w:pPr>
        <w:rPr>
          <w:lang w:eastAsia="en-US"/>
        </w:rPr>
      </w:pPr>
      <w:r w:rsidRPr="00AF3E46">
        <w:rPr>
          <w:lang w:eastAsia="en-US"/>
        </w:rPr>
        <w:t>CVE-2014-6271</w:t>
      </w:r>
      <w:r>
        <w:rPr>
          <w:lang w:eastAsia="en-US"/>
        </w:rPr>
        <w:t xml:space="preserve"> is a vulnerability in the Bash library between versions 1.0.3 through 4.3 that gave an attacker remote code execution on a target machine through a payload that took advantage of environment variables to execute the code </w:t>
      </w:r>
      <w:sdt>
        <w:sdtPr>
          <w:rPr>
            <w:lang w:eastAsia="en-US"/>
          </w:rPr>
          <w:id w:val="1345980913"/>
          <w:citation/>
        </w:sdtPr>
        <w:sdtContent>
          <w:r>
            <w:rPr>
              <w:lang w:eastAsia="en-US"/>
            </w:rPr>
            <w:fldChar w:fldCharType="begin"/>
          </w:r>
          <w:r>
            <w:rPr>
              <w:lang w:eastAsia="en-US"/>
            </w:rPr>
            <w:instrText xml:space="preserve"> CITATION NIS14 \l 2057 </w:instrText>
          </w:r>
          <w:r>
            <w:rPr>
              <w:lang w:eastAsia="en-US"/>
            </w:rPr>
            <w:fldChar w:fldCharType="separate"/>
          </w:r>
          <w:r w:rsidR="005754C2" w:rsidRPr="005754C2">
            <w:rPr>
              <w:noProof/>
              <w:lang w:eastAsia="en-US"/>
            </w:rPr>
            <w:t>(NIST, 2014)</w:t>
          </w:r>
          <w:r>
            <w:rPr>
              <w:lang w:eastAsia="en-US"/>
            </w:rPr>
            <w:fldChar w:fldCharType="end"/>
          </w:r>
        </w:sdtContent>
      </w:sdt>
      <w:r>
        <w:rPr>
          <w:lang w:eastAsia="en-US"/>
        </w:rPr>
        <w:t>. In this engagement, the tester found the vulnerability present in the /</w:t>
      </w:r>
      <w:proofErr w:type="spellStart"/>
      <w:r>
        <w:rPr>
          <w:lang w:eastAsia="en-US"/>
        </w:rPr>
        <w:t>cgi</w:t>
      </w:r>
      <w:proofErr w:type="spellEnd"/>
      <w:r>
        <w:rPr>
          <w:lang w:eastAsia="en-US"/>
        </w:rPr>
        <w:t xml:space="preserve">-bin/status file that allowed the tester to gain access to sensitive information on the system such as account passwords for other users, and giving the tester access to the firewall administration site which was previously unavailable due to </w:t>
      </w:r>
      <w:proofErr w:type="spellStart"/>
      <w:r>
        <w:rPr>
          <w:lang w:eastAsia="en-US"/>
        </w:rPr>
        <w:t>portforwarding</w:t>
      </w:r>
      <w:proofErr w:type="spellEnd"/>
      <w:r>
        <w:rPr>
          <w:lang w:eastAsia="en-US"/>
        </w:rPr>
        <w:t xml:space="preserve"> capabilities gained from the exploit.</w:t>
      </w:r>
    </w:p>
    <w:p w14:paraId="1D5EB9AC" w14:textId="77777777" w:rsidR="0007410F" w:rsidRDefault="0007410F" w:rsidP="0007410F">
      <w:pPr>
        <w:rPr>
          <w:lang w:eastAsia="en-US"/>
        </w:rPr>
      </w:pPr>
    </w:p>
    <w:p w14:paraId="5605BC85" w14:textId="5998AE73" w:rsidR="0007410F" w:rsidRDefault="0007410F" w:rsidP="0007410F">
      <w:pPr>
        <w:rPr>
          <w:lang w:eastAsia="en-US"/>
        </w:rPr>
      </w:pPr>
      <w:r>
        <w:rPr>
          <w:lang w:eastAsia="en-US"/>
        </w:rPr>
        <w:t xml:space="preserve">Protecting against this vulnerability is quite simple, considering the severity of it. At the time of writing this report, the latest version of Bash is 5.2 </w:t>
      </w:r>
      <w:sdt>
        <w:sdtPr>
          <w:rPr>
            <w:lang w:eastAsia="en-US"/>
          </w:rPr>
          <w:id w:val="-395207262"/>
          <w:citation/>
        </w:sdtPr>
        <w:sdtContent>
          <w:r>
            <w:rPr>
              <w:lang w:eastAsia="en-US"/>
            </w:rPr>
            <w:fldChar w:fldCharType="begin"/>
          </w:r>
          <w:r>
            <w:rPr>
              <w:lang w:eastAsia="en-US"/>
            </w:rPr>
            <w:instrText xml:space="preserve">CITATION htt23 \l 2057 </w:instrText>
          </w:r>
          <w:r>
            <w:rPr>
              <w:lang w:eastAsia="en-US"/>
            </w:rPr>
            <w:fldChar w:fldCharType="separate"/>
          </w:r>
          <w:r w:rsidR="005754C2" w:rsidRPr="005754C2">
            <w:rPr>
              <w:noProof/>
              <w:lang w:eastAsia="en-US"/>
            </w:rPr>
            <w:t>(GNU, 2023)</w:t>
          </w:r>
          <w:r>
            <w:rPr>
              <w:lang w:eastAsia="en-US"/>
            </w:rPr>
            <w:fldChar w:fldCharType="end"/>
          </w:r>
        </w:sdtContent>
      </w:sdt>
      <w:r>
        <w:rPr>
          <w:lang w:eastAsia="en-US"/>
        </w:rPr>
        <w:t xml:space="preserve"> and therefore the system can be upgraded through the following command “</w:t>
      </w:r>
      <w:proofErr w:type="spellStart"/>
      <w:r>
        <w:rPr>
          <w:lang w:eastAsia="en-US"/>
        </w:rPr>
        <w:t>sudo</w:t>
      </w:r>
      <w:proofErr w:type="spellEnd"/>
      <w:r>
        <w:rPr>
          <w:lang w:eastAsia="en-US"/>
        </w:rPr>
        <w:t xml:space="preserve"> apt-get update &amp;&amp; </w:t>
      </w:r>
      <w:proofErr w:type="spellStart"/>
      <w:r>
        <w:rPr>
          <w:lang w:eastAsia="en-US"/>
        </w:rPr>
        <w:t>sudo</w:t>
      </w:r>
      <w:proofErr w:type="spellEnd"/>
      <w:r>
        <w:rPr>
          <w:lang w:eastAsia="en-US"/>
        </w:rPr>
        <w:t xml:space="preserve"> apt-get upgrade”. This will update every package on the system to the latest version, which, considering the outdated bash version, would be beneficial as it would secure the system from other possible vulnerabilities not found in this network evaluation. </w:t>
      </w:r>
    </w:p>
    <w:p w14:paraId="3A7F44C7" w14:textId="76F9E948" w:rsidR="00496CED" w:rsidRDefault="003F153F" w:rsidP="00496CED">
      <w:pPr>
        <w:pStyle w:val="Heading2"/>
        <w:rPr>
          <w:lang w:eastAsia="en-US"/>
        </w:rPr>
      </w:pPr>
      <w:bookmarkStart w:id="44" w:name="_Toc153259265"/>
      <w:r>
        <w:rPr>
          <w:lang w:eastAsia="en-US"/>
        </w:rPr>
        <w:t>Lack of Telnet Encryption</w:t>
      </w:r>
      <w:bookmarkEnd w:id="44"/>
    </w:p>
    <w:p w14:paraId="32ACE2A0" w14:textId="39AB0C58" w:rsidR="00FA7506" w:rsidRDefault="00076DDE" w:rsidP="00FA7506">
      <w:pPr>
        <w:rPr>
          <w:lang w:eastAsia="en-US"/>
        </w:rPr>
      </w:pPr>
      <w:r>
        <w:rPr>
          <w:lang w:eastAsia="en-US"/>
        </w:rPr>
        <w:t xml:space="preserve">To connect to the </w:t>
      </w:r>
      <w:proofErr w:type="spellStart"/>
      <w:r>
        <w:rPr>
          <w:lang w:eastAsia="en-US"/>
        </w:rPr>
        <w:t>VyOS</w:t>
      </w:r>
      <w:proofErr w:type="spellEnd"/>
      <w:r>
        <w:rPr>
          <w:lang w:eastAsia="en-US"/>
        </w:rPr>
        <w:t xml:space="preserve"> routers throughout this evaluation, the tester used the telnet protocol. By default, the telnet protocol is not encrypted and therefore vulnerable to </w:t>
      </w:r>
      <w:r w:rsidR="00757B0E">
        <w:rPr>
          <w:lang w:eastAsia="en-US"/>
        </w:rPr>
        <w:t>attacks such as packet sniffing</w:t>
      </w:r>
      <w:r w:rsidR="00721CD5">
        <w:rPr>
          <w:lang w:eastAsia="en-US"/>
        </w:rPr>
        <w:t xml:space="preserve"> </w:t>
      </w:r>
      <w:sdt>
        <w:sdtPr>
          <w:rPr>
            <w:lang w:eastAsia="en-US"/>
          </w:rPr>
          <w:id w:val="347691083"/>
          <w:citation/>
        </w:sdtPr>
        <w:sdtContent>
          <w:r w:rsidR="00721CD5">
            <w:rPr>
              <w:lang w:eastAsia="en-US"/>
            </w:rPr>
            <w:fldChar w:fldCharType="begin"/>
          </w:r>
          <w:r w:rsidR="00721CD5">
            <w:rPr>
              <w:lang w:eastAsia="en-US"/>
            </w:rPr>
            <w:instrText xml:space="preserve"> CITATION Kar23 \l 2057 </w:instrText>
          </w:r>
          <w:r w:rsidR="00721CD5">
            <w:rPr>
              <w:lang w:eastAsia="en-US"/>
            </w:rPr>
            <w:fldChar w:fldCharType="separate"/>
          </w:r>
          <w:r w:rsidR="005754C2" w:rsidRPr="005754C2">
            <w:rPr>
              <w:noProof/>
              <w:lang w:eastAsia="en-US"/>
            </w:rPr>
            <w:t>(Thakral, 2023)</w:t>
          </w:r>
          <w:r w:rsidR="00721CD5">
            <w:rPr>
              <w:lang w:eastAsia="en-US"/>
            </w:rPr>
            <w:fldChar w:fldCharType="end"/>
          </w:r>
        </w:sdtContent>
      </w:sdt>
      <w:r w:rsidR="00757B0E">
        <w:rPr>
          <w:lang w:eastAsia="en-US"/>
        </w:rPr>
        <w:t>.</w:t>
      </w:r>
      <w:r w:rsidR="00721CD5">
        <w:rPr>
          <w:lang w:eastAsia="en-US"/>
        </w:rPr>
        <w:t xml:space="preserve"> </w:t>
      </w:r>
      <w:r w:rsidR="00B0584E">
        <w:rPr>
          <w:lang w:eastAsia="en-US"/>
        </w:rPr>
        <w:t xml:space="preserve">Packet sniffing attacks can lead to data leakage such as </w:t>
      </w:r>
      <w:r w:rsidR="00AB4F4B">
        <w:rPr>
          <w:lang w:eastAsia="en-US"/>
        </w:rPr>
        <w:t xml:space="preserve">usernames and </w:t>
      </w:r>
      <w:r w:rsidR="00B0584E">
        <w:rPr>
          <w:lang w:eastAsia="en-US"/>
        </w:rPr>
        <w:t>passwords</w:t>
      </w:r>
      <w:r w:rsidR="00AB4F4B">
        <w:rPr>
          <w:lang w:eastAsia="en-US"/>
        </w:rPr>
        <w:t>.</w:t>
      </w:r>
    </w:p>
    <w:p w14:paraId="6C53001B" w14:textId="77777777" w:rsidR="00AB4F4B" w:rsidRDefault="00AB4F4B" w:rsidP="00FA7506">
      <w:pPr>
        <w:rPr>
          <w:lang w:eastAsia="en-US"/>
        </w:rPr>
      </w:pPr>
    </w:p>
    <w:p w14:paraId="5045DC41" w14:textId="4713FE32" w:rsidR="0091603F" w:rsidRDefault="00AB4F4B" w:rsidP="00FA7506">
      <w:pPr>
        <w:rPr>
          <w:lang w:eastAsia="en-US"/>
        </w:rPr>
      </w:pPr>
      <w:r>
        <w:rPr>
          <w:lang w:eastAsia="en-US"/>
        </w:rPr>
        <w:t>Mitigating this issue is fairly simple</w:t>
      </w:r>
      <w:r w:rsidR="004E29F7">
        <w:rPr>
          <w:lang w:eastAsia="en-US"/>
        </w:rPr>
        <w:t xml:space="preserve">, remote access to the routers should be provided through a more secure protocol such as SSH. </w:t>
      </w:r>
      <w:r w:rsidR="004E240B">
        <w:rPr>
          <w:lang w:eastAsia="en-US"/>
        </w:rPr>
        <w:t xml:space="preserve">SSH is a more secure alternative to telnet as it encrypts all traffic sent through the </w:t>
      </w:r>
      <w:r w:rsidR="0091603F">
        <w:rPr>
          <w:lang w:eastAsia="en-US"/>
        </w:rPr>
        <w:t>device, which would therefore prevent packet sniffing from being a vulnerability.</w:t>
      </w:r>
    </w:p>
    <w:p w14:paraId="11AA0B50" w14:textId="77777777" w:rsidR="0007410F" w:rsidRDefault="0007410F" w:rsidP="0007410F">
      <w:pPr>
        <w:pStyle w:val="Heading2"/>
        <w:rPr>
          <w:lang w:eastAsia="en-US"/>
        </w:rPr>
      </w:pPr>
      <w:bookmarkStart w:id="45" w:name="_Toc153259266"/>
      <w:r>
        <w:rPr>
          <w:lang w:eastAsia="en-US"/>
        </w:rPr>
        <w:t>Lack of HTTPS</w:t>
      </w:r>
      <w:bookmarkEnd w:id="45"/>
    </w:p>
    <w:p w14:paraId="4380C99D" w14:textId="77777777" w:rsidR="0007410F" w:rsidRDefault="0007410F" w:rsidP="0007410F">
      <w:pPr>
        <w:rPr>
          <w:lang w:eastAsia="en-US"/>
        </w:rPr>
      </w:pPr>
      <w:r>
        <w:rPr>
          <w:lang w:eastAsia="en-US"/>
        </w:rPr>
        <w:t xml:space="preserve">Multiple important interfaces involved in the network were found to be using the HTTP protocol, which is not encrypted. Unencrypted, sensitive traffic passing through the network could allow for a malicious actor to perform a man-in-the-middle(MITM) attack and sniff this sensitive information, which could include credentials for sensitive services.  An example of this could be through the </w:t>
      </w:r>
      <w:proofErr w:type="spellStart"/>
      <w:r>
        <w:rPr>
          <w:lang w:eastAsia="en-US"/>
        </w:rPr>
        <w:t>pfSense</w:t>
      </w:r>
      <w:proofErr w:type="spellEnd"/>
      <w:r>
        <w:rPr>
          <w:lang w:eastAsia="en-US"/>
        </w:rPr>
        <w:t xml:space="preserve"> software, which was responsible for controlling the firewall present in this network evaluation. </w:t>
      </w:r>
    </w:p>
    <w:p w14:paraId="3EC365CD" w14:textId="77777777" w:rsidR="0007410F" w:rsidRDefault="0007410F" w:rsidP="0007410F">
      <w:pPr>
        <w:rPr>
          <w:lang w:eastAsia="en-US"/>
        </w:rPr>
      </w:pPr>
    </w:p>
    <w:p w14:paraId="6925342D" w14:textId="57F7EF6C" w:rsidR="0007410F" w:rsidRDefault="0007410F" w:rsidP="0007410F">
      <w:pPr>
        <w:rPr>
          <w:lang w:eastAsia="en-US"/>
        </w:rPr>
      </w:pPr>
      <w:r>
        <w:rPr>
          <w:lang w:eastAsia="en-US"/>
        </w:rPr>
        <w:lastRenderedPageBreak/>
        <w:t xml:space="preserve">Forcing connections to this webservice to use HTTPS is relatively simple. The administrator can access the service, navigate through System &gt; Advanced and then clicking the </w:t>
      </w:r>
      <w:proofErr w:type="spellStart"/>
      <w:r>
        <w:rPr>
          <w:lang w:eastAsia="en-US"/>
        </w:rPr>
        <w:t>tickbox</w:t>
      </w:r>
      <w:proofErr w:type="spellEnd"/>
      <w:r>
        <w:rPr>
          <w:lang w:eastAsia="en-US"/>
        </w:rPr>
        <w:t xml:space="preserve"> related to “Change to HTTPS”. The administrator can then configure the desired port, and then configure a </w:t>
      </w:r>
      <w:proofErr w:type="spellStart"/>
      <w:r>
        <w:rPr>
          <w:lang w:eastAsia="en-US"/>
        </w:rPr>
        <w:t>WebGUI</w:t>
      </w:r>
      <w:proofErr w:type="spellEnd"/>
      <w:r>
        <w:rPr>
          <w:lang w:eastAsia="en-US"/>
        </w:rPr>
        <w:t xml:space="preserve"> redirect so that all data sent on port 80 (HTTP) will not be sent, therefore forcing users to use HTTPS and preventing from sensitive data from being at risk of MITM attacks </w:t>
      </w:r>
      <w:sdt>
        <w:sdtPr>
          <w:rPr>
            <w:lang w:eastAsia="en-US"/>
          </w:rPr>
          <w:id w:val="951365977"/>
          <w:citation/>
        </w:sdtPr>
        <w:sdtContent>
          <w:r>
            <w:rPr>
              <w:lang w:eastAsia="en-US"/>
            </w:rPr>
            <w:fldChar w:fldCharType="begin"/>
          </w:r>
          <w:r>
            <w:rPr>
              <w:lang w:eastAsia="en-US"/>
            </w:rPr>
            <w:instrText xml:space="preserve"> CITATION Der16 \l 2057 </w:instrText>
          </w:r>
          <w:r>
            <w:rPr>
              <w:lang w:eastAsia="en-US"/>
            </w:rPr>
            <w:fldChar w:fldCharType="separate"/>
          </w:r>
          <w:r w:rsidR="005754C2" w:rsidRPr="005754C2">
            <w:rPr>
              <w:noProof/>
              <w:lang w:eastAsia="en-US"/>
            </w:rPr>
            <w:t>(Derelict, 2016)</w:t>
          </w:r>
          <w:r>
            <w:rPr>
              <w:lang w:eastAsia="en-US"/>
            </w:rPr>
            <w:fldChar w:fldCharType="end"/>
          </w:r>
        </w:sdtContent>
      </w:sdt>
      <w:r>
        <w:rPr>
          <w:lang w:eastAsia="en-US"/>
        </w:rPr>
        <w:t>.</w:t>
      </w:r>
    </w:p>
    <w:p w14:paraId="1C75CBDC" w14:textId="5A3BBDC8" w:rsidR="00921F15" w:rsidRDefault="00803BD7" w:rsidP="00921F15">
      <w:pPr>
        <w:pStyle w:val="Heading2"/>
        <w:rPr>
          <w:lang w:eastAsia="en-US"/>
        </w:rPr>
      </w:pPr>
      <w:bookmarkStart w:id="46" w:name="_Toc153259267"/>
      <w:r>
        <w:rPr>
          <w:lang w:eastAsia="en-US"/>
        </w:rPr>
        <w:t xml:space="preserve">Unprotected </w:t>
      </w:r>
      <w:proofErr w:type="spellStart"/>
      <w:r>
        <w:rPr>
          <w:lang w:eastAsia="en-US"/>
        </w:rPr>
        <w:t>Fileshares</w:t>
      </w:r>
      <w:bookmarkEnd w:id="46"/>
      <w:proofErr w:type="spellEnd"/>
    </w:p>
    <w:p w14:paraId="4E8D1824" w14:textId="0B91DF11" w:rsidR="001A62D4" w:rsidRPr="00D43497" w:rsidRDefault="00825ACC" w:rsidP="005C3733">
      <w:pPr>
        <w:rPr>
          <w:lang w:eastAsia="en-US"/>
        </w:rPr>
      </w:pPr>
      <w:r>
        <w:rPr>
          <w:lang w:eastAsia="en-US"/>
        </w:rPr>
        <w:t xml:space="preserve">Throughout the testers evaluation of the </w:t>
      </w:r>
      <w:r w:rsidR="00F47B1F">
        <w:rPr>
          <w:lang w:eastAsia="en-US"/>
        </w:rPr>
        <w:t>network,</w:t>
      </w:r>
      <w:r>
        <w:rPr>
          <w:lang w:eastAsia="en-US"/>
        </w:rPr>
        <w:t xml:space="preserve"> they uncovered multiple </w:t>
      </w:r>
      <w:r w:rsidR="00F51E02">
        <w:rPr>
          <w:lang w:eastAsia="en-US"/>
        </w:rPr>
        <w:t xml:space="preserve">insecure file shares that allowed the tester to load the entire file system of multiple different devices onto their host machine and remotely edit </w:t>
      </w:r>
      <w:r w:rsidR="004A2C17">
        <w:rPr>
          <w:lang w:eastAsia="en-US"/>
        </w:rPr>
        <w:t>files on the system, allowing them to alter sensitive information such as SSH keys</w:t>
      </w:r>
      <w:r w:rsidR="00C9245D">
        <w:rPr>
          <w:lang w:eastAsia="en-US"/>
        </w:rPr>
        <w:t>, thus giving them unauthorised to further devices on the network</w:t>
      </w:r>
      <w:r w:rsidR="0030224D">
        <w:rPr>
          <w:lang w:eastAsia="en-US"/>
        </w:rPr>
        <w:t xml:space="preserve"> effectively giving them arbitrary code execution. </w:t>
      </w:r>
      <w:r w:rsidR="002F3979">
        <w:rPr>
          <w:lang w:eastAsia="en-US"/>
        </w:rPr>
        <w:t xml:space="preserve">A remediation for this weakness could </w:t>
      </w:r>
      <w:r w:rsidR="00E7411D">
        <w:rPr>
          <w:lang w:eastAsia="en-US"/>
        </w:rPr>
        <w:t xml:space="preserve">be </w:t>
      </w:r>
      <w:r w:rsidR="00933692">
        <w:rPr>
          <w:lang w:eastAsia="en-US"/>
        </w:rPr>
        <w:t>altering the user permissions for the files that are available via NFS. This can be done on Linux machines, which are the base for the routers</w:t>
      </w:r>
      <w:r w:rsidR="00D43497">
        <w:rPr>
          <w:lang w:eastAsia="en-US"/>
        </w:rPr>
        <w:t xml:space="preserve">, through the use of </w:t>
      </w:r>
      <w:proofErr w:type="spellStart"/>
      <w:r w:rsidR="00D43497">
        <w:rPr>
          <w:i/>
          <w:iCs/>
          <w:lang w:eastAsia="en-US"/>
        </w:rPr>
        <w:t>chown</w:t>
      </w:r>
      <w:proofErr w:type="spellEnd"/>
      <w:r w:rsidR="00D43497">
        <w:rPr>
          <w:lang w:eastAsia="en-US"/>
        </w:rPr>
        <w:t xml:space="preserve"> and </w:t>
      </w:r>
      <w:proofErr w:type="spellStart"/>
      <w:r w:rsidR="00D43497">
        <w:rPr>
          <w:i/>
          <w:iCs/>
          <w:lang w:eastAsia="en-US"/>
        </w:rPr>
        <w:t>chmod</w:t>
      </w:r>
      <w:proofErr w:type="spellEnd"/>
      <w:r w:rsidR="00D43497">
        <w:rPr>
          <w:lang w:eastAsia="en-US"/>
        </w:rPr>
        <w:t>.</w:t>
      </w:r>
      <w:r w:rsidR="00786EB8">
        <w:rPr>
          <w:lang w:eastAsia="en-US"/>
        </w:rPr>
        <w:t xml:space="preserve"> Both of which are commands that can be used for </w:t>
      </w:r>
      <w:r w:rsidR="006E2F4B">
        <w:rPr>
          <w:lang w:eastAsia="en-US"/>
        </w:rPr>
        <w:t>altering the permissions and owners for files and folders.</w:t>
      </w:r>
    </w:p>
    <w:p w14:paraId="50A710AE" w14:textId="0A78A881" w:rsidR="0060480C" w:rsidRDefault="0060480C" w:rsidP="0060480C">
      <w:pPr>
        <w:pStyle w:val="Heading2"/>
        <w:rPr>
          <w:lang w:eastAsia="en-US"/>
        </w:rPr>
      </w:pPr>
      <w:bookmarkStart w:id="47" w:name="_Toc153259268"/>
      <w:r>
        <w:rPr>
          <w:lang w:eastAsia="en-US"/>
        </w:rPr>
        <w:t xml:space="preserve">Outdated </w:t>
      </w:r>
      <w:r w:rsidR="00D53846">
        <w:rPr>
          <w:lang w:eastAsia="en-US"/>
        </w:rPr>
        <w:t>W</w:t>
      </w:r>
      <w:r>
        <w:rPr>
          <w:lang w:eastAsia="en-US"/>
        </w:rPr>
        <w:t xml:space="preserve">eb </w:t>
      </w:r>
      <w:r w:rsidR="00D53846">
        <w:rPr>
          <w:lang w:eastAsia="en-US"/>
        </w:rPr>
        <w:t>S</w:t>
      </w:r>
      <w:r>
        <w:rPr>
          <w:lang w:eastAsia="en-US"/>
        </w:rPr>
        <w:t xml:space="preserve">ervice </w:t>
      </w:r>
      <w:r w:rsidR="00D53846">
        <w:rPr>
          <w:lang w:eastAsia="en-US"/>
        </w:rPr>
        <w:t>V</w:t>
      </w:r>
      <w:r>
        <w:rPr>
          <w:lang w:eastAsia="en-US"/>
        </w:rPr>
        <w:t>ersions</w:t>
      </w:r>
      <w:bookmarkEnd w:id="47"/>
    </w:p>
    <w:p w14:paraId="6ACB77C1" w14:textId="7AF70817" w:rsidR="008A465C" w:rsidRDefault="00584A67" w:rsidP="0060480C">
      <w:pPr>
        <w:rPr>
          <w:lang w:eastAsia="en-US"/>
        </w:rPr>
      </w:pPr>
      <w:r>
        <w:rPr>
          <w:lang w:eastAsia="en-US"/>
        </w:rPr>
        <w:t xml:space="preserve">The tested noticed outdated WordPress &amp; Apache versions whilst conducting their security evaluation of the network. Outdated versions for both of these services </w:t>
      </w:r>
      <w:r w:rsidR="007C66BD">
        <w:rPr>
          <w:lang w:eastAsia="en-US"/>
        </w:rPr>
        <w:t xml:space="preserve">can lead to attackers having </w:t>
      </w:r>
      <w:r w:rsidR="00FF11F0">
        <w:rPr>
          <w:lang w:eastAsia="en-US"/>
        </w:rPr>
        <w:t xml:space="preserve">a greater arsenal of exploits due to the lack of support for the older versions of the services. </w:t>
      </w:r>
    </w:p>
    <w:p w14:paraId="4489216B" w14:textId="77777777" w:rsidR="00FF11F0" w:rsidRDefault="00FF11F0" w:rsidP="0060480C">
      <w:pPr>
        <w:rPr>
          <w:lang w:eastAsia="en-US"/>
        </w:rPr>
      </w:pPr>
    </w:p>
    <w:p w14:paraId="6C3F8382" w14:textId="555C392D" w:rsidR="00FF11F0" w:rsidRDefault="00FF11F0" w:rsidP="0060480C">
      <w:pPr>
        <w:rPr>
          <w:lang w:eastAsia="en-US"/>
        </w:rPr>
      </w:pPr>
      <w:r>
        <w:rPr>
          <w:lang w:eastAsia="en-US"/>
        </w:rPr>
        <w:t>The simplest way of mitigating this vulnerability is to ensure that any services running are updated to the latest version</w:t>
      </w:r>
      <w:r w:rsidR="000D020E">
        <w:rPr>
          <w:lang w:eastAsia="en-US"/>
        </w:rPr>
        <w:t xml:space="preserve">, therefore removing the chance of known vulnerabilities from exploited in the software. </w:t>
      </w:r>
    </w:p>
    <w:p w14:paraId="7D738E45" w14:textId="77777777" w:rsidR="000D020E" w:rsidRDefault="000D020E" w:rsidP="0060480C">
      <w:pPr>
        <w:rPr>
          <w:lang w:eastAsia="en-US"/>
        </w:rPr>
      </w:pPr>
    </w:p>
    <w:p w14:paraId="2823C33C" w14:textId="29E1FF5B" w:rsidR="000D020E" w:rsidRDefault="00D4722C" w:rsidP="000D020E">
      <w:pPr>
        <w:pStyle w:val="Heading2"/>
        <w:rPr>
          <w:lang w:eastAsia="en-US"/>
        </w:rPr>
      </w:pPr>
      <w:bookmarkStart w:id="48" w:name="_Toc153259269"/>
      <w:r>
        <w:rPr>
          <w:lang w:eastAsia="en-US"/>
        </w:rPr>
        <w:t xml:space="preserve">Lack of </w:t>
      </w:r>
      <w:r w:rsidR="00D53846">
        <w:rPr>
          <w:lang w:eastAsia="en-US"/>
        </w:rPr>
        <w:t>SSH</w:t>
      </w:r>
      <w:r>
        <w:rPr>
          <w:lang w:eastAsia="en-US"/>
        </w:rPr>
        <w:t xml:space="preserve"> </w:t>
      </w:r>
      <w:r w:rsidR="00D53846">
        <w:rPr>
          <w:lang w:eastAsia="en-US"/>
        </w:rPr>
        <w:t>B</w:t>
      </w:r>
      <w:r>
        <w:rPr>
          <w:lang w:eastAsia="en-US"/>
        </w:rPr>
        <w:t xml:space="preserve">ruteforce </w:t>
      </w:r>
      <w:r w:rsidR="00D53846">
        <w:rPr>
          <w:lang w:eastAsia="en-US"/>
        </w:rPr>
        <w:t>P</w:t>
      </w:r>
      <w:r>
        <w:rPr>
          <w:lang w:eastAsia="en-US"/>
        </w:rPr>
        <w:t>rotection</w:t>
      </w:r>
      <w:bookmarkEnd w:id="48"/>
    </w:p>
    <w:p w14:paraId="0074FEEB" w14:textId="2E20450A" w:rsidR="00D4722C" w:rsidRDefault="003D0B81" w:rsidP="00D4722C">
      <w:pPr>
        <w:rPr>
          <w:lang w:eastAsia="en-US"/>
        </w:rPr>
      </w:pPr>
      <w:r>
        <w:rPr>
          <w:lang w:eastAsia="en-US"/>
        </w:rPr>
        <w:t xml:space="preserve">Due to the configuration of the SSH services, the tester was able to utilise service bruteforce tool “Hydra” </w:t>
      </w:r>
      <w:r w:rsidR="00C57028">
        <w:rPr>
          <w:lang w:eastAsia="en-US"/>
        </w:rPr>
        <w:t>to use a wordlist to bruteforce the password for the “</w:t>
      </w:r>
      <w:proofErr w:type="spellStart"/>
      <w:r w:rsidR="00C57028">
        <w:rPr>
          <w:lang w:eastAsia="en-US"/>
        </w:rPr>
        <w:t>xadmin</w:t>
      </w:r>
      <w:proofErr w:type="spellEnd"/>
      <w:r w:rsidR="00C57028">
        <w:rPr>
          <w:lang w:eastAsia="en-US"/>
        </w:rPr>
        <w:t>” user on 13.13.13.13</w:t>
      </w:r>
      <w:r w:rsidR="003972F1">
        <w:rPr>
          <w:lang w:eastAsia="en-US"/>
        </w:rPr>
        <w:t xml:space="preserve">. </w:t>
      </w:r>
    </w:p>
    <w:p w14:paraId="143D27DE" w14:textId="77777777" w:rsidR="003972F1" w:rsidRDefault="003972F1" w:rsidP="00D4722C">
      <w:pPr>
        <w:rPr>
          <w:lang w:eastAsia="en-US"/>
        </w:rPr>
      </w:pPr>
    </w:p>
    <w:p w14:paraId="45D27CCE" w14:textId="14922801" w:rsidR="0006759E" w:rsidRDefault="00636735" w:rsidP="00D4722C">
      <w:pPr>
        <w:rPr>
          <w:lang w:eastAsia="en-US"/>
        </w:rPr>
      </w:pPr>
      <w:r>
        <w:rPr>
          <w:lang w:eastAsia="en-US"/>
        </w:rPr>
        <w:t xml:space="preserve">A simple way of preventing future bruteforce attackers against the SSH service would </w:t>
      </w:r>
      <w:r w:rsidR="008C442B">
        <w:rPr>
          <w:lang w:eastAsia="en-US"/>
        </w:rPr>
        <w:t xml:space="preserve">be through editing the SSH config </w:t>
      </w:r>
      <w:r w:rsidR="002A5F56">
        <w:rPr>
          <w:lang w:eastAsia="en-US"/>
        </w:rPr>
        <w:t>located in “/etc/</w:t>
      </w:r>
      <w:r w:rsidR="0006759E">
        <w:rPr>
          <w:lang w:eastAsia="en-US"/>
        </w:rPr>
        <w:t>ssh/</w:t>
      </w:r>
      <w:proofErr w:type="spellStart"/>
      <w:r w:rsidR="0006759E">
        <w:rPr>
          <w:lang w:eastAsia="en-US"/>
        </w:rPr>
        <w:t>sshd_config</w:t>
      </w:r>
      <w:proofErr w:type="spellEnd"/>
      <w:r w:rsidR="0006759E">
        <w:rPr>
          <w:lang w:eastAsia="en-US"/>
        </w:rPr>
        <w:t>” to include “</w:t>
      </w:r>
      <w:proofErr w:type="spellStart"/>
      <w:r w:rsidR="0006759E">
        <w:rPr>
          <w:lang w:eastAsia="en-US"/>
        </w:rPr>
        <w:t>MaxTries</w:t>
      </w:r>
      <w:proofErr w:type="spellEnd"/>
      <w:r w:rsidR="0006759E">
        <w:rPr>
          <w:lang w:eastAsia="en-US"/>
        </w:rPr>
        <w:t>”.</w:t>
      </w:r>
      <w:r w:rsidR="00A968C5">
        <w:rPr>
          <w:lang w:eastAsia="en-US"/>
        </w:rPr>
        <w:t xml:space="preserve"> </w:t>
      </w:r>
      <w:proofErr w:type="spellStart"/>
      <w:r w:rsidR="00A968C5">
        <w:rPr>
          <w:lang w:eastAsia="en-US"/>
        </w:rPr>
        <w:t>MaxTries</w:t>
      </w:r>
      <w:proofErr w:type="spellEnd"/>
      <w:r w:rsidR="00A968C5">
        <w:rPr>
          <w:lang w:eastAsia="en-US"/>
        </w:rPr>
        <w:t xml:space="preserve"> is a config variable that </w:t>
      </w:r>
      <w:r w:rsidR="008650CE">
        <w:rPr>
          <w:lang w:eastAsia="en-US"/>
        </w:rPr>
        <w:t xml:space="preserve">uses three rules to define a login “attempt”, and when </w:t>
      </w:r>
      <w:proofErr w:type="spellStart"/>
      <w:r w:rsidR="008650CE">
        <w:rPr>
          <w:lang w:eastAsia="en-US"/>
        </w:rPr>
        <w:t>MaxTries</w:t>
      </w:r>
      <w:proofErr w:type="spellEnd"/>
      <w:r w:rsidR="008650CE">
        <w:rPr>
          <w:lang w:eastAsia="en-US"/>
        </w:rPr>
        <w:t xml:space="preserve"> is reached, that person is then unable to sign </w:t>
      </w:r>
      <w:r w:rsidR="00F47B1F">
        <w:rPr>
          <w:lang w:eastAsia="en-US"/>
        </w:rPr>
        <w:t>into</w:t>
      </w:r>
      <w:r w:rsidR="008650CE">
        <w:rPr>
          <w:lang w:eastAsia="en-US"/>
        </w:rPr>
        <w:t xml:space="preserve"> their account. Those conditions are:</w:t>
      </w:r>
    </w:p>
    <w:p w14:paraId="3D1AE6E4" w14:textId="4EF0035D" w:rsidR="008650CE" w:rsidRDefault="008650CE" w:rsidP="008650CE">
      <w:pPr>
        <w:pStyle w:val="ListParagraph"/>
        <w:numPr>
          <w:ilvl w:val="0"/>
          <w:numId w:val="39"/>
        </w:numPr>
        <w:rPr>
          <w:lang w:eastAsia="en-US"/>
        </w:rPr>
      </w:pPr>
      <w:r>
        <w:rPr>
          <w:lang w:eastAsia="en-US"/>
        </w:rPr>
        <w:t>V</w:t>
      </w:r>
      <w:r w:rsidR="0034343F">
        <w:rPr>
          <w:lang w:eastAsia="en-US"/>
        </w:rPr>
        <w:t>alidating an SSH key offered by the client</w:t>
      </w:r>
    </w:p>
    <w:p w14:paraId="58C39BC2" w14:textId="5047B6DF" w:rsidR="0034343F" w:rsidRDefault="0034343F" w:rsidP="008650CE">
      <w:pPr>
        <w:pStyle w:val="ListParagraph"/>
        <w:numPr>
          <w:ilvl w:val="0"/>
          <w:numId w:val="39"/>
        </w:numPr>
        <w:rPr>
          <w:lang w:eastAsia="en-US"/>
        </w:rPr>
      </w:pPr>
      <w:r>
        <w:rPr>
          <w:lang w:eastAsia="en-US"/>
        </w:rPr>
        <w:t>Determining if the client can authenticate with Kerberos authentication</w:t>
      </w:r>
    </w:p>
    <w:p w14:paraId="70F15F25" w14:textId="140BDD32" w:rsidR="0034343F" w:rsidRDefault="0034343F" w:rsidP="0034343F">
      <w:pPr>
        <w:pStyle w:val="ListParagraph"/>
        <w:numPr>
          <w:ilvl w:val="0"/>
          <w:numId w:val="39"/>
        </w:numPr>
        <w:rPr>
          <w:lang w:eastAsia="en-US"/>
        </w:rPr>
      </w:pPr>
      <w:r>
        <w:rPr>
          <w:lang w:eastAsia="en-US"/>
        </w:rPr>
        <w:lastRenderedPageBreak/>
        <w:t xml:space="preserve">Entering a password </w:t>
      </w:r>
    </w:p>
    <w:p w14:paraId="360FDEF8" w14:textId="65DBEB22" w:rsidR="0034343F" w:rsidRDefault="0034343F" w:rsidP="0034343F">
      <w:pPr>
        <w:rPr>
          <w:lang w:eastAsia="en-US"/>
        </w:rPr>
      </w:pPr>
      <w:r>
        <w:rPr>
          <w:lang w:eastAsia="en-US"/>
        </w:rPr>
        <w:t xml:space="preserve">The tester would recommend configuring this SSH setting and setting the limit to, at a maximum, three attempts. </w:t>
      </w:r>
      <w:sdt>
        <w:sdtPr>
          <w:rPr>
            <w:lang w:eastAsia="en-US"/>
          </w:rPr>
          <w:id w:val="1039394369"/>
          <w:citation/>
        </w:sdtPr>
        <w:sdtContent>
          <w:r w:rsidR="009372CA">
            <w:rPr>
              <w:lang w:eastAsia="en-US"/>
            </w:rPr>
            <w:fldChar w:fldCharType="begin"/>
          </w:r>
          <w:r w:rsidR="009372CA">
            <w:rPr>
              <w:lang w:eastAsia="en-US"/>
            </w:rPr>
            <w:instrText xml:space="preserve"> CITATION Rob22 \l 2057 </w:instrText>
          </w:r>
          <w:r w:rsidR="009372CA">
            <w:rPr>
              <w:lang w:eastAsia="en-US"/>
            </w:rPr>
            <w:fldChar w:fldCharType="separate"/>
          </w:r>
          <w:r w:rsidR="005754C2" w:rsidRPr="005754C2">
            <w:rPr>
              <w:noProof/>
              <w:lang w:eastAsia="en-US"/>
            </w:rPr>
            <w:t>(Watson, 2022)</w:t>
          </w:r>
          <w:r w:rsidR="009372CA">
            <w:rPr>
              <w:lang w:eastAsia="en-US"/>
            </w:rPr>
            <w:fldChar w:fldCharType="end"/>
          </w:r>
        </w:sdtContent>
      </w:sdt>
    </w:p>
    <w:p w14:paraId="0555AFC1" w14:textId="473C88E4" w:rsidR="0016615B" w:rsidRDefault="0016615B" w:rsidP="0016615B">
      <w:pPr>
        <w:pStyle w:val="Heading2"/>
        <w:rPr>
          <w:lang w:eastAsia="en-US"/>
        </w:rPr>
      </w:pPr>
      <w:bookmarkStart w:id="49" w:name="_Ref152671239"/>
      <w:bookmarkStart w:id="50" w:name="_Toc153259270"/>
      <w:r>
        <w:rPr>
          <w:lang w:eastAsia="en-US"/>
        </w:rPr>
        <w:t>Network Topology</w:t>
      </w:r>
      <w:bookmarkEnd w:id="49"/>
      <w:bookmarkEnd w:id="50"/>
    </w:p>
    <w:p w14:paraId="656AB9AF" w14:textId="72E18846" w:rsidR="0016615B" w:rsidRDefault="0016615B" w:rsidP="0016615B">
      <w:pPr>
        <w:rPr>
          <w:lang w:eastAsia="en-US"/>
        </w:rPr>
      </w:pPr>
      <w:r>
        <w:rPr>
          <w:lang w:eastAsia="en-US"/>
        </w:rPr>
        <w:t xml:space="preserve">The network operates on a </w:t>
      </w:r>
      <w:r w:rsidR="00B66C26">
        <w:rPr>
          <w:lang w:eastAsia="en-US"/>
        </w:rPr>
        <w:t xml:space="preserve">bus topology, whereby the routers are in a straight line and communicate directly </w:t>
      </w:r>
      <w:r w:rsidR="00D53A89">
        <w:rPr>
          <w:lang w:eastAsia="en-US"/>
        </w:rPr>
        <w:t xml:space="preserve">with </w:t>
      </w:r>
      <w:r w:rsidR="00C20DEE">
        <w:rPr>
          <w:lang w:eastAsia="en-US"/>
        </w:rPr>
        <w:t>one router</w:t>
      </w:r>
      <w:r w:rsidR="005B1686">
        <w:rPr>
          <w:lang w:eastAsia="en-US"/>
        </w:rPr>
        <w:t xml:space="preserve">. </w:t>
      </w:r>
      <w:r w:rsidR="00C50353">
        <w:rPr>
          <w:lang w:eastAsia="en-US"/>
        </w:rPr>
        <w:t xml:space="preserve">The disadvantage to this topology is that </w:t>
      </w:r>
      <w:r w:rsidR="005631BB">
        <w:rPr>
          <w:lang w:eastAsia="en-US"/>
        </w:rPr>
        <w:t>if an attacker were to compromise one machine in the network and take it offline, it would cause for other devices on the network to lose access to one another.</w:t>
      </w:r>
      <w:r w:rsidR="00F30160">
        <w:rPr>
          <w:lang w:eastAsia="en-US"/>
        </w:rPr>
        <w:t xml:space="preserve"> For example, if the router with the eth1 interface 192.168.0.33 were to be taken offline, then the computers that are connected through the eth1 interface would be inaccessible as they would not be connected to any other devices.</w:t>
      </w:r>
      <w:r w:rsidR="008D36C3">
        <w:rPr>
          <w:lang w:eastAsia="en-US"/>
        </w:rPr>
        <w:t xml:space="preserve"> Although the tester is aware of the benefits to this network topology in the sense that it is easy to set up and often cheaper, the risks of the topology heavily outweigh these benefits.</w:t>
      </w:r>
    </w:p>
    <w:p w14:paraId="1C4CC2E0" w14:textId="77777777" w:rsidR="008D36C3" w:rsidRDefault="008D36C3" w:rsidP="0016615B">
      <w:pPr>
        <w:rPr>
          <w:lang w:eastAsia="en-US"/>
        </w:rPr>
      </w:pPr>
    </w:p>
    <w:p w14:paraId="3A17488B" w14:textId="6CB733AF" w:rsidR="000E6F3A" w:rsidRDefault="008D36C3" w:rsidP="000E6F3A">
      <w:pPr>
        <w:keepNext/>
        <w:rPr>
          <w:lang w:eastAsia="en-US"/>
        </w:rPr>
      </w:pPr>
      <w:r>
        <w:rPr>
          <w:lang w:eastAsia="en-US"/>
        </w:rPr>
        <w:t xml:space="preserve">The tester would recommend the implementation of a different network topology such as a ring topology. The benefits of a ring topology are that if a device were taken offline the only devices affected would be the ones directly connected to it, as the other devices in the topology would be able to access every other device by following the other direction of the ring. This topology does also have its disadvantages. An example ring topology can </w:t>
      </w:r>
      <w:r w:rsidR="00F47B1F">
        <w:rPr>
          <w:lang w:eastAsia="en-US"/>
        </w:rPr>
        <w:t>be found</w:t>
      </w:r>
      <w:r>
        <w:rPr>
          <w:lang w:eastAsia="en-US"/>
        </w:rPr>
        <w:t xml:space="preserve"> in </w:t>
      </w:r>
      <w:r w:rsidR="000E6F3A">
        <w:rPr>
          <w:lang w:eastAsia="en-US"/>
        </w:rPr>
        <w:fldChar w:fldCharType="begin"/>
      </w:r>
      <w:r w:rsidR="000E6F3A">
        <w:rPr>
          <w:lang w:eastAsia="en-US"/>
        </w:rPr>
        <w:instrText xml:space="preserve"> REF _Ref152669718 \h </w:instrText>
      </w:r>
      <w:r w:rsidR="000E6F3A">
        <w:rPr>
          <w:lang w:eastAsia="en-US"/>
        </w:rPr>
      </w:r>
      <w:r w:rsidR="000E6F3A">
        <w:rPr>
          <w:lang w:eastAsia="en-US"/>
        </w:rPr>
        <w:fldChar w:fldCharType="separate"/>
      </w:r>
      <w:r w:rsidR="000E6F3A">
        <w:t xml:space="preserve">Figure </w:t>
      </w:r>
      <w:r w:rsidR="000E6F3A">
        <w:rPr>
          <w:noProof/>
        </w:rPr>
        <w:t>54</w:t>
      </w:r>
      <w:r w:rsidR="000E6F3A">
        <w:rPr>
          <w:lang w:eastAsia="en-US"/>
        </w:rPr>
        <w:fldChar w:fldCharType="end"/>
      </w:r>
      <w:r w:rsidR="000E6F3A">
        <w:rPr>
          <w:lang w:eastAsia="en-US"/>
        </w:rPr>
        <w:t xml:space="preserve">. Assuming “Server A” were to go down, “Server F” would have to send any packets for “Server B” through server E, D and C, which would increase the time it would take for data to reach the host. This is a potential disadvantage of this topology as it can cause for network delays if there is large amounts of traffic having to be sent from one </w:t>
      </w:r>
      <w:r w:rsidR="000E6F3A">
        <w:rPr>
          <w:lang w:eastAsia="en-US"/>
        </w:rPr>
        <w:lastRenderedPageBreak/>
        <w:t>side of the topology to the other. This being said, the benefits of this topology in terms of security and usability outweigh the disadvantage of increased network traffic.</w:t>
      </w:r>
    </w:p>
    <w:p w14:paraId="1931206B" w14:textId="65FD1B90" w:rsidR="000E6F3A" w:rsidRDefault="000E6F3A" w:rsidP="000E6F3A">
      <w:pPr>
        <w:keepNext/>
      </w:pPr>
      <w:r>
        <w:rPr>
          <w:noProof/>
          <w:lang w:eastAsia="en-US"/>
        </w:rPr>
        <w:drawing>
          <wp:inline distT="0" distB="0" distL="0" distR="0" wp14:anchorId="49D216E8" wp14:editId="02688AB3">
            <wp:extent cx="5240020" cy="4000500"/>
            <wp:effectExtent l="0" t="0" r="0" b="0"/>
            <wp:docPr id="744601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40020" cy="4000500"/>
                    </a:xfrm>
                    <a:prstGeom prst="rect">
                      <a:avLst/>
                    </a:prstGeom>
                    <a:noFill/>
                    <a:ln>
                      <a:noFill/>
                    </a:ln>
                  </pic:spPr>
                </pic:pic>
              </a:graphicData>
            </a:graphic>
          </wp:inline>
        </w:drawing>
      </w:r>
    </w:p>
    <w:p w14:paraId="7DEDFC32" w14:textId="38E51E65" w:rsidR="008D36C3" w:rsidRPr="0016615B" w:rsidRDefault="000E6F3A" w:rsidP="000E6F3A">
      <w:pPr>
        <w:pStyle w:val="Caption"/>
        <w:rPr>
          <w:lang w:eastAsia="en-US"/>
        </w:rPr>
      </w:pPr>
      <w:bookmarkStart w:id="51" w:name="_Ref152669718"/>
      <w:r>
        <w:t xml:space="preserve">Figure </w:t>
      </w:r>
      <w:r>
        <w:fldChar w:fldCharType="begin"/>
      </w:r>
      <w:r>
        <w:instrText xml:space="preserve"> SEQ Figure \* ARABIC </w:instrText>
      </w:r>
      <w:r>
        <w:fldChar w:fldCharType="separate"/>
      </w:r>
      <w:r w:rsidR="009B0E5B">
        <w:rPr>
          <w:noProof/>
        </w:rPr>
        <w:t>55</w:t>
      </w:r>
      <w:r>
        <w:fldChar w:fldCharType="end"/>
      </w:r>
      <w:bookmarkEnd w:id="51"/>
      <w:r>
        <w:t xml:space="preserve"> - Example ring topology</w:t>
      </w:r>
      <w:r w:rsidR="00410540">
        <w:t xml:space="preserve"> drawn on draw.io</w:t>
      </w:r>
    </w:p>
    <w:p w14:paraId="5AA57537" w14:textId="0C40539E" w:rsidR="00154A1D" w:rsidRDefault="00154A1D" w:rsidP="00154A1D">
      <w:pPr>
        <w:pStyle w:val="Heading1"/>
        <w:rPr>
          <w:rFonts w:eastAsia="Times New Roman"/>
          <w:lang w:eastAsia="en-US"/>
        </w:rPr>
      </w:pPr>
      <w:bookmarkStart w:id="52" w:name="_Toc153259271"/>
      <w:r>
        <w:rPr>
          <w:rFonts w:eastAsia="Times New Roman"/>
          <w:lang w:eastAsia="en-US"/>
        </w:rPr>
        <w:lastRenderedPageBreak/>
        <w:t>Network Design Critical Evaluation</w:t>
      </w:r>
      <w:bookmarkEnd w:id="52"/>
    </w:p>
    <w:p w14:paraId="4AE8F746" w14:textId="38523ECB" w:rsidR="009743E8" w:rsidRDefault="009743E8" w:rsidP="00154A1D">
      <w:pPr>
        <w:rPr>
          <w:lang w:eastAsia="en-US"/>
        </w:rPr>
      </w:pPr>
      <w:r>
        <w:rPr>
          <w:lang w:eastAsia="en-US"/>
        </w:rPr>
        <w:t>As mentioned throughout this report, the tester has made countless suggestions to improve the ACME network. The tester believes that the first improvement that should be made to the network is the security of every single device running on the network, with each service being individually reviewed for misconfigurations, outdated software, unencrypted services and password policies.</w:t>
      </w:r>
    </w:p>
    <w:p w14:paraId="5ADD1C38" w14:textId="77777777" w:rsidR="009743E8" w:rsidRDefault="009743E8" w:rsidP="00154A1D">
      <w:pPr>
        <w:rPr>
          <w:lang w:eastAsia="en-US"/>
        </w:rPr>
      </w:pPr>
    </w:p>
    <w:p w14:paraId="68E797C4" w14:textId="3C31BAEE" w:rsidR="00154A1D" w:rsidRDefault="009743E8" w:rsidP="00154A1D">
      <w:pPr>
        <w:rPr>
          <w:lang w:eastAsia="en-US"/>
        </w:rPr>
      </w:pPr>
      <w:r>
        <w:rPr>
          <w:lang w:eastAsia="en-US"/>
        </w:rPr>
        <w:t xml:space="preserve">Throughout the network, the tester uncovered routers, firewalls and SSH connections which used the default credentials which can be found through online documentation and therefore can be used by anyone. The tester recommends changing these default passwords to meet a criteria that would remove any kind of bruteforce or dictionary attacks from being possible against any of the devices on the network. As well as default credentials, the tester found multiple simple passwords which are present in wordlists that are distributed with common hacking tools such as “pears” and “!gatvol”. It is recommended that these passwords be changed and brought up to the level enforced by the password policy recommended in Section </w:t>
      </w:r>
      <w:r>
        <w:rPr>
          <w:lang w:eastAsia="en-US"/>
        </w:rPr>
        <w:fldChar w:fldCharType="begin"/>
      </w:r>
      <w:r>
        <w:rPr>
          <w:lang w:eastAsia="en-US"/>
        </w:rPr>
        <w:instrText xml:space="preserve"> REF _Ref152670760 \r \h </w:instrText>
      </w:r>
      <w:r>
        <w:rPr>
          <w:lang w:eastAsia="en-US"/>
        </w:rPr>
      </w:r>
      <w:r>
        <w:rPr>
          <w:lang w:eastAsia="en-US"/>
        </w:rPr>
        <w:fldChar w:fldCharType="separate"/>
      </w:r>
      <w:r>
        <w:rPr>
          <w:lang w:eastAsia="en-US"/>
        </w:rPr>
        <w:t>4.3</w:t>
      </w:r>
      <w:r>
        <w:rPr>
          <w:lang w:eastAsia="en-US"/>
        </w:rPr>
        <w:fldChar w:fldCharType="end"/>
      </w:r>
      <w:r>
        <w:rPr>
          <w:lang w:eastAsia="en-US"/>
        </w:rPr>
        <w:t>.</w:t>
      </w:r>
    </w:p>
    <w:p w14:paraId="130F95B2" w14:textId="77777777" w:rsidR="009743E8" w:rsidRDefault="009743E8" w:rsidP="00154A1D">
      <w:pPr>
        <w:rPr>
          <w:lang w:eastAsia="en-US"/>
        </w:rPr>
      </w:pPr>
    </w:p>
    <w:p w14:paraId="768EF4B5" w14:textId="2C22DAA9" w:rsidR="009743E8" w:rsidRDefault="009743E8" w:rsidP="00154A1D">
      <w:pPr>
        <w:rPr>
          <w:lang w:eastAsia="en-US"/>
        </w:rPr>
      </w:pPr>
      <w:r>
        <w:rPr>
          <w:lang w:eastAsia="en-US"/>
        </w:rPr>
        <w:t xml:space="preserve">Furthermore, the tester uncovered multiple devices running the “telnet” service, which is notorious for its lack of encryption. Due to the telnet service being used for logging into routers, sensitive information such as administrative credentials are transferred over the service and can be at risk of an attacker performing a MITM attack and gaining these credentials as they are sent across the service. </w:t>
      </w:r>
      <w:r w:rsidR="00316A56">
        <w:rPr>
          <w:lang w:eastAsia="en-US"/>
        </w:rPr>
        <w:t>It is recommended that the telnet service be removed on all routers and for connection to the router to be forced through an encrypted alternative such as SSH. This also applies for the web servers present throughout the network, as they utilise the HTTP protocol instead of HTTPS.</w:t>
      </w:r>
    </w:p>
    <w:p w14:paraId="2B13D0EB" w14:textId="77777777" w:rsidR="00316A56" w:rsidRDefault="00316A56" w:rsidP="00154A1D">
      <w:pPr>
        <w:rPr>
          <w:lang w:eastAsia="en-US"/>
        </w:rPr>
      </w:pPr>
    </w:p>
    <w:p w14:paraId="3F74BA35" w14:textId="14C7B14B" w:rsidR="00316A56" w:rsidRDefault="00316A56" w:rsidP="00154A1D">
      <w:pPr>
        <w:rPr>
          <w:lang w:eastAsia="en-US"/>
        </w:rPr>
      </w:pPr>
      <w:r>
        <w:rPr>
          <w:lang w:eastAsia="en-US"/>
        </w:rPr>
        <w:t xml:space="preserve">Finally, as previously recommended, the tester would advise that the network topology for the ACME network be changed. Due to its current topology, if one router were to be taken down by an attacker then it would cause for the network to face major issues, as any device either side of the router taken down would not be able to communicate with anything on the other side of the router. The tester has gone into greater detail regarding a replacement topology in Section </w:t>
      </w:r>
      <w:r>
        <w:rPr>
          <w:lang w:eastAsia="en-US"/>
        </w:rPr>
        <w:fldChar w:fldCharType="begin"/>
      </w:r>
      <w:r>
        <w:rPr>
          <w:lang w:eastAsia="en-US"/>
        </w:rPr>
        <w:instrText xml:space="preserve"> REF _Ref152671239 \r \h </w:instrText>
      </w:r>
      <w:r>
        <w:rPr>
          <w:lang w:eastAsia="en-US"/>
        </w:rPr>
      </w:r>
      <w:r>
        <w:rPr>
          <w:lang w:eastAsia="en-US"/>
        </w:rPr>
        <w:fldChar w:fldCharType="separate"/>
      </w:r>
      <w:r>
        <w:rPr>
          <w:lang w:eastAsia="en-US"/>
        </w:rPr>
        <w:t>4.10</w:t>
      </w:r>
      <w:r>
        <w:rPr>
          <w:lang w:eastAsia="en-US"/>
        </w:rPr>
        <w:fldChar w:fldCharType="end"/>
      </w:r>
      <w:r>
        <w:rPr>
          <w:lang w:eastAsia="en-US"/>
        </w:rPr>
        <w:t>.</w:t>
      </w:r>
    </w:p>
    <w:p w14:paraId="06C41FF0" w14:textId="22D51A14" w:rsidR="00154A1D" w:rsidRDefault="00154A1D" w:rsidP="00154A1D">
      <w:pPr>
        <w:pStyle w:val="Heading1"/>
        <w:rPr>
          <w:lang w:eastAsia="en-US"/>
        </w:rPr>
      </w:pPr>
      <w:bookmarkStart w:id="53" w:name="_Toc153259272"/>
      <w:r>
        <w:rPr>
          <w:lang w:eastAsia="en-US"/>
        </w:rPr>
        <w:lastRenderedPageBreak/>
        <w:t>Conclusions</w:t>
      </w:r>
      <w:bookmarkEnd w:id="53"/>
    </w:p>
    <w:p w14:paraId="0F92E67E" w14:textId="36096AA5" w:rsidR="001646B0" w:rsidRPr="001646B0" w:rsidRDefault="001646B0" w:rsidP="001646B0">
      <w:pPr>
        <w:rPr>
          <w:lang w:eastAsia="en-US"/>
        </w:rPr>
      </w:pPr>
      <w:r>
        <w:rPr>
          <w:lang w:eastAsia="en-US"/>
        </w:rPr>
        <w:t>In conclusion, through the tester’s evaluation of the ACME network, multiple issues have been discovered with the current network which require addressing immediately. The network has countless vulnerabilities which would allow for an attacker to compromise and take down any device on the network with little, if any, restrictions. Once a replacement network administrator has been hired, it is heavily recommended that they utilise the mitigations mentioned throughout this document to provide an understanding of the weaknesses within the network, and allow the network administrator to perform their own evaluation and then implement changes to improve the overall security of the ACME network.</w:t>
      </w:r>
    </w:p>
    <w:bookmarkStart w:id="54" w:name="_Toc153259273" w:displacedByCustomXml="next"/>
    <w:sdt>
      <w:sdtPr>
        <w:rPr>
          <w:rFonts w:eastAsiaTheme="minorEastAsia" w:cstheme="minorBidi"/>
          <w:b w:val="0"/>
          <w:bCs w:val="0"/>
          <w:smallCaps w:val="0"/>
          <w:color w:val="auto"/>
          <w:sz w:val="22"/>
          <w:szCs w:val="22"/>
          <w:lang w:val="en-US"/>
        </w:rPr>
        <w:id w:val="-1113204172"/>
        <w:docPartObj>
          <w:docPartGallery w:val="Bibliographies"/>
          <w:docPartUnique/>
        </w:docPartObj>
      </w:sdtPr>
      <w:sdtEndPr>
        <w:rPr>
          <w:lang w:val="en-GB"/>
        </w:rPr>
      </w:sdtEndPr>
      <w:sdtContent>
        <w:p w14:paraId="175A0400" w14:textId="5AC8A79F" w:rsidR="0047067F" w:rsidRDefault="0047067F">
          <w:pPr>
            <w:pStyle w:val="Heading1"/>
          </w:pPr>
          <w:r>
            <w:t>Bibliography</w:t>
          </w:r>
          <w:bookmarkEnd w:id="54"/>
        </w:p>
        <w:sdt>
          <w:sdtPr>
            <w:id w:val="111145805"/>
            <w:bibliography/>
          </w:sdtPr>
          <w:sdtContent>
            <w:p w14:paraId="035A36D0" w14:textId="77777777" w:rsidR="005754C2" w:rsidRDefault="0047067F" w:rsidP="005754C2">
              <w:pPr>
                <w:pStyle w:val="Bibliography"/>
                <w:rPr>
                  <w:noProof/>
                  <w:sz w:val="24"/>
                  <w:szCs w:val="24"/>
                </w:rPr>
              </w:pPr>
              <w:r>
                <w:fldChar w:fldCharType="begin"/>
              </w:r>
              <w:r>
                <w:instrText xml:space="preserve"> BIBLIOGRAPHY </w:instrText>
              </w:r>
              <w:r>
                <w:fldChar w:fldCharType="separate"/>
              </w:r>
              <w:r w:rsidR="005754C2">
                <w:rPr>
                  <w:noProof/>
                </w:rPr>
                <w:t xml:space="preserve">Derelict, 2016. </w:t>
              </w:r>
              <w:r w:rsidR="005754C2">
                <w:rPr>
                  <w:i/>
                  <w:iCs/>
                  <w:noProof/>
                </w:rPr>
                <w:t xml:space="preserve">How to change login from HTTP to HTTPS?. </w:t>
              </w:r>
              <w:r w:rsidR="005754C2">
                <w:rPr>
                  <w:noProof/>
                </w:rPr>
                <w:t xml:space="preserve">[Online] </w:t>
              </w:r>
              <w:r w:rsidR="005754C2">
                <w:rPr>
                  <w:noProof/>
                </w:rPr>
                <w:br/>
                <w:t xml:space="preserve">Available at: </w:t>
              </w:r>
              <w:r w:rsidR="005754C2">
                <w:rPr>
                  <w:noProof/>
                  <w:u w:val="single"/>
                </w:rPr>
                <w:t>https://forum.netgate.com/topic/107806/how-to-change-login-from-http-to-https/2</w:t>
              </w:r>
              <w:r w:rsidR="005754C2">
                <w:rPr>
                  <w:noProof/>
                </w:rPr>
                <w:br/>
                <w:t>[Accessed 3 December 2023].</w:t>
              </w:r>
            </w:p>
            <w:p w14:paraId="36F584C2" w14:textId="77777777" w:rsidR="005754C2" w:rsidRDefault="005754C2" w:rsidP="005754C2">
              <w:pPr>
                <w:pStyle w:val="Bibliography"/>
                <w:rPr>
                  <w:noProof/>
                </w:rPr>
              </w:pPr>
              <w:r>
                <w:rPr>
                  <w:noProof/>
                </w:rPr>
                <w:t xml:space="preserve">Derobert, 2013. </w:t>
              </w:r>
              <w:r>
                <w:rPr>
                  <w:i/>
                  <w:iCs/>
                  <w:noProof/>
                </w:rPr>
                <w:t xml:space="preserve">StackExchange. </w:t>
              </w:r>
              <w:r>
                <w:rPr>
                  <w:noProof/>
                </w:rPr>
                <w:t xml:space="preserve">[Online] </w:t>
              </w:r>
              <w:r>
                <w:rPr>
                  <w:noProof/>
                </w:rPr>
                <w:br/>
                <w:t xml:space="preserve">Available at: </w:t>
              </w:r>
              <w:r>
                <w:rPr>
                  <w:noProof/>
                  <w:u w:val="single"/>
                </w:rPr>
                <w:t>https://unix.stackexchange.com/questions/86720/can-i-create-a-virtual-ethernet-interface-named-eth0</w:t>
              </w:r>
            </w:p>
            <w:p w14:paraId="03F2CCFD" w14:textId="77777777" w:rsidR="005754C2" w:rsidRDefault="005754C2" w:rsidP="005754C2">
              <w:pPr>
                <w:pStyle w:val="Bibliography"/>
                <w:rPr>
                  <w:noProof/>
                </w:rPr>
              </w:pPr>
              <w:r>
                <w:rPr>
                  <w:noProof/>
                </w:rPr>
                <w:t xml:space="preserve">FortiGuard, 2014. </w:t>
              </w:r>
              <w:r>
                <w:rPr>
                  <w:i/>
                  <w:iCs/>
                  <w:noProof/>
                </w:rPr>
                <w:t xml:space="preserve">Remote Exploit Vulnerability in Bash - (Shellshock). </w:t>
              </w:r>
              <w:r>
                <w:rPr>
                  <w:noProof/>
                </w:rPr>
                <w:t xml:space="preserve">[Online] </w:t>
              </w:r>
              <w:r>
                <w:rPr>
                  <w:noProof/>
                </w:rPr>
                <w:br/>
                <w:t xml:space="preserve">Available at: </w:t>
              </w:r>
              <w:r>
                <w:rPr>
                  <w:noProof/>
                  <w:u w:val="single"/>
                </w:rPr>
                <w:t>https://www.fortiguard.com/psirt/FG-IR-14-030</w:t>
              </w:r>
              <w:r>
                <w:rPr>
                  <w:noProof/>
                </w:rPr>
                <w:br/>
                <w:t>[Accessed 24 November 2023].</w:t>
              </w:r>
            </w:p>
            <w:p w14:paraId="14AEB677" w14:textId="77777777" w:rsidR="005754C2" w:rsidRDefault="005754C2" w:rsidP="005754C2">
              <w:pPr>
                <w:pStyle w:val="Bibliography"/>
                <w:rPr>
                  <w:noProof/>
                </w:rPr>
              </w:pPr>
              <w:r>
                <w:rPr>
                  <w:noProof/>
                </w:rPr>
                <w:t xml:space="preserve">Gasanov, A., 2022. </w:t>
              </w:r>
              <w:r>
                <w:rPr>
                  <w:i/>
                  <w:iCs/>
                  <w:noProof/>
                </w:rPr>
                <w:t xml:space="preserve">Stack Exhange. </w:t>
              </w:r>
              <w:r>
                <w:rPr>
                  <w:noProof/>
                </w:rPr>
                <w:t xml:space="preserve">[Online] </w:t>
              </w:r>
              <w:r>
                <w:rPr>
                  <w:noProof/>
                </w:rPr>
                <w:br/>
                <w:t xml:space="preserve">Available at: </w:t>
              </w:r>
              <w:r>
                <w:rPr>
                  <w:noProof/>
                  <w:u w:val="single"/>
                </w:rPr>
                <w:t>https://unix.stackexchange.com/questions/723977/difference-between-net-ipv4-conf-all-forwarding-and-net-ipv4-ip-forward</w:t>
              </w:r>
            </w:p>
            <w:p w14:paraId="0D9AC1AF" w14:textId="77777777" w:rsidR="005754C2" w:rsidRDefault="005754C2" w:rsidP="005754C2">
              <w:pPr>
                <w:pStyle w:val="Bibliography"/>
                <w:rPr>
                  <w:noProof/>
                </w:rPr>
              </w:pPr>
              <w:r>
                <w:rPr>
                  <w:noProof/>
                </w:rPr>
                <w:t xml:space="preserve">GNU, 2023. </w:t>
              </w:r>
              <w:r>
                <w:rPr>
                  <w:i/>
                  <w:iCs/>
                  <w:noProof/>
                </w:rPr>
                <w:t xml:space="preserve">index: bash.git. </w:t>
              </w:r>
              <w:r>
                <w:rPr>
                  <w:noProof/>
                </w:rPr>
                <w:t xml:space="preserve">[Online] </w:t>
              </w:r>
              <w:r>
                <w:rPr>
                  <w:noProof/>
                </w:rPr>
                <w:br/>
                <w:t xml:space="preserve">Available at: </w:t>
              </w:r>
              <w:r>
                <w:rPr>
                  <w:noProof/>
                  <w:u w:val="single"/>
                </w:rPr>
                <w:t>http://git.savannah.gnu.org/cgit/bash.git/log/</w:t>
              </w:r>
              <w:r>
                <w:rPr>
                  <w:noProof/>
                </w:rPr>
                <w:br/>
                <w:t>[Accessed 3 December 2023].</w:t>
              </w:r>
            </w:p>
            <w:p w14:paraId="050510DF" w14:textId="77777777" w:rsidR="005754C2" w:rsidRDefault="005754C2" w:rsidP="005754C2">
              <w:pPr>
                <w:pStyle w:val="Bibliography"/>
                <w:rPr>
                  <w:noProof/>
                </w:rPr>
              </w:pPr>
              <w:r>
                <w:rPr>
                  <w:noProof/>
                </w:rPr>
                <w:t xml:space="preserve">HackTricks, 2023. </w:t>
              </w:r>
              <w:r>
                <w:rPr>
                  <w:i/>
                  <w:iCs/>
                  <w:noProof/>
                </w:rPr>
                <w:t xml:space="preserve">HackTricks. </w:t>
              </w:r>
              <w:r>
                <w:rPr>
                  <w:noProof/>
                </w:rPr>
                <w:t xml:space="preserve">[Online] </w:t>
              </w:r>
              <w:r>
                <w:rPr>
                  <w:noProof/>
                </w:rPr>
                <w:br/>
                <w:t xml:space="preserve">Available at: </w:t>
              </w:r>
              <w:r>
                <w:rPr>
                  <w:noProof/>
                  <w:u w:val="single"/>
                </w:rPr>
                <w:t>https://book.hacktricks.xyz/generic-methodologies-and-resources/tunneling-and-port-forwarding#vpn-tunnel</w:t>
              </w:r>
            </w:p>
            <w:p w14:paraId="2E64FAA1" w14:textId="77777777" w:rsidR="005754C2" w:rsidRDefault="005754C2" w:rsidP="005754C2">
              <w:pPr>
                <w:pStyle w:val="Bibliography"/>
                <w:rPr>
                  <w:noProof/>
                </w:rPr>
              </w:pPr>
              <w:r>
                <w:rPr>
                  <w:noProof/>
                </w:rPr>
                <w:t xml:space="preserve">Kali Linux, 2023. </w:t>
              </w:r>
              <w:r>
                <w:rPr>
                  <w:i/>
                  <w:iCs/>
                  <w:noProof/>
                </w:rPr>
                <w:t xml:space="preserve">Kali Linux. </w:t>
              </w:r>
              <w:r>
                <w:rPr>
                  <w:noProof/>
                </w:rPr>
                <w:t xml:space="preserve">[Online] </w:t>
              </w:r>
              <w:r>
                <w:rPr>
                  <w:noProof/>
                </w:rPr>
                <w:br/>
                <w:t xml:space="preserve">Available at: </w:t>
              </w:r>
              <w:r>
                <w:rPr>
                  <w:noProof/>
                  <w:u w:val="single"/>
                </w:rPr>
                <w:t>https://www.kali.org/tools/dirbuster/</w:t>
              </w:r>
            </w:p>
            <w:p w14:paraId="72EFAE21" w14:textId="77777777" w:rsidR="005754C2" w:rsidRDefault="005754C2" w:rsidP="005754C2">
              <w:pPr>
                <w:pStyle w:val="Bibliography"/>
                <w:rPr>
                  <w:noProof/>
                </w:rPr>
              </w:pPr>
              <w:r>
                <w:rPr>
                  <w:noProof/>
                </w:rPr>
                <w:t xml:space="preserve">Kerrisk, M., 2023. </w:t>
              </w:r>
              <w:r>
                <w:rPr>
                  <w:i/>
                  <w:iCs/>
                  <w:noProof/>
                </w:rPr>
                <w:t xml:space="preserve">Manual. </w:t>
              </w:r>
              <w:r>
                <w:rPr>
                  <w:noProof/>
                </w:rPr>
                <w:t xml:space="preserve">[Online] </w:t>
              </w:r>
              <w:r>
                <w:rPr>
                  <w:noProof/>
                </w:rPr>
                <w:br/>
                <w:t xml:space="preserve">Available at: </w:t>
              </w:r>
              <w:r>
                <w:rPr>
                  <w:noProof/>
                  <w:u w:val="single"/>
                </w:rPr>
                <w:t>https://man7.org/linux/man-pages/man8/iptables.8.html</w:t>
              </w:r>
            </w:p>
            <w:p w14:paraId="6FF8184E" w14:textId="77777777" w:rsidR="005754C2" w:rsidRDefault="005754C2" w:rsidP="005754C2">
              <w:pPr>
                <w:pStyle w:val="Bibliography"/>
                <w:rPr>
                  <w:noProof/>
                </w:rPr>
              </w:pPr>
              <w:r>
                <w:rPr>
                  <w:noProof/>
                </w:rPr>
                <w:t xml:space="preserve">Microsoft, 2023. </w:t>
              </w:r>
              <w:r>
                <w:rPr>
                  <w:i/>
                  <w:iCs/>
                  <w:noProof/>
                </w:rPr>
                <w:t xml:space="preserve">Password policy recommendations for Microsoft 365 passwords. </w:t>
              </w:r>
              <w:r>
                <w:rPr>
                  <w:noProof/>
                </w:rPr>
                <w:t xml:space="preserve">[Online] </w:t>
              </w:r>
              <w:r>
                <w:rPr>
                  <w:noProof/>
                </w:rPr>
                <w:br/>
                <w:t xml:space="preserve">Available at: </w:t>
              </w:r>
              <w:r>
                <w:rPr>
                  <w:noProof/>
                  <w:u w:val="single"/>
                </w:rPr>
                <w:t>https://terranovasecurity.com/blog/how-to-create-a-strong-password-in-7-easy-steps/</w:t>
              </w:r>
              <w:r>
                <w:rPr>
                  <w:noProof/>
                </w:rPr>
                <w:br/>
                <w:t>[Accessed 28 November 2023].</w:t>
              </w:r>
            </w:p>
            <w:p w14:paraId="1BC94CF8" w14:textId="77777777" w:rsidR="005754C2" w:rsidRDefault="005754C2" w:rsidP="005754C2">
              <w:pPr>
                <w:pStyle w:val="Bibliography"/>
                <w:rPr>
                  <w:noProof/>
                </w:rPr>
              </w:pPr>
              <w:r>
                <w:rPr>
                  <w:noProof/>
                </w:rPr>
                <w:t xml:space="preserve">NIST, 2014. </w:t>
              </w:r>
              <w:r>
                <w:rPr>
                  <w:i/>
                  <w:iCs/>
                  <w:noProof/>
                </w:rPr>
                <w:t xml:space="preserve">CVE-2014-6271 Detail. </w:t>
              </w:r>
              <w:r>
                <w:rPr>
                  <w:noProof/>
                </w:rPr>
                <w:t xml:space="preserve">[Online] </w:t>
              </w:r>
              <w:r>
                <w:rPr>
                  <w:noProof/>
                </w:rPr>
                <w:br/>
                <w:t xml:space="preserve">Available at: </w:t>
              </w:r>
              <w:r>
                <w:rPr>
                  <w:noProof/>
                  <w:u w:val="single"/>
                </w:rPr>
                <w:t>https://nvd.nist.gov/vuln/detail/cve-2014-6271</w:t>
              </w:r>
              <w:r>
                <w:rPr>
                  <w:noProof/>
                </w:rPr>
                <w:br/>
                <w:t>[Accessed 3 December 2023].</w:t>
              </w:r>
            </w:p>
            <w:p w14:paraId="149A7779" w14:textId="77777777" w:rsidR="005754C2" w:rsidRDefault="005754C2" w:rsidP="005754C2">
              <w:pPr>
                <w:pStyle w:val="Bibliography"/>
                <w:rPr>
                  <w:noProof/>
                </w:rPr>
              </w:pPr>
              <w:r>
                <w:rPr>
                  <w:noProof/>
                </w:rPr>
                <w:t xml:space="preserve">Oevering, B., 2021. </w:t>
              </w:r>
              <w:r>
                <w:rPr>
                  <w:i/>
                  <w:iCs/>
                  <w:noProof/>
                </w:rPr>
                <w:t xml:space="preserve">Bart Oevering. </w:t>
              </w:r>
              <w:r>
                <w:rPr>
                  <w:noProof/>
                </w:rPr>
                <w:t xml:space="preserve">[Online] </w:t>
              </w:r>
              <w:r>
                <w:rPr>
                  <w:noProof/>
                </w:rPr>
                <w:br/>
                <w:t xml:space="preserve">Available at: </w:t>
              </w:r>
              <w:r>
                <w:rPr>
                  <w:noProof/>
                  <w:u w:val="single"/>
                </w:rPr>
                <w:t>https://www.bartoevering.nl/tech/vyos/vyos-what-is-vyos-and-why-i-want-to-use-vyos/</w:t>
              </w:r>
            </w:p>
            <w:p w14:paraId="04E62B56" w14:textId="77777777" w:rsidR="005754C2" w:rsidRDefault="005754C2" w:rsidP="005754C2">
              <w:pPr>
                <w:pStyle w:val="Bibliography"/>
                <w:rPr>
                  <w:noProof/>
                </w:rPr>
              </w:pPr>
              <w:r>
                <w:rPr>
                  <w:noProof/>
                </w:rPr>
                <w:t xml:space="preserve">OrionVM, 2023. </w:t>
              </w:r>
              <w:r>
                <w:rPr>
                  <w:i/>
                  <w:iCs/>
                  <w:noProof/>
                </w:rPr>
                <w:t xml:space="preserve">OrionVM Docs. </w:t>
              </w:r>
              <w:r>
                <w:rPr>
                  <w:noProof/>
                </w:rPr>
                <w:t xml:space="preserve">[Online] </w:t>
              </w:r>
              <w:r>
                <w:rPr>
                  <w:noProof/>
                </w:rPr>
                <w:br/>
                <w:t xml:space="preserve">Available at: </w:t>
              </w:r>
              <w:r>
                <w:rPr>
                  <w:noProof/>
                  <w:u w:val="single"/>
                </w:rPr>
                <w:t>https://docs.orionvm.com/vyos/getting-started/#:~:text=The%20default%20username%20for%20VyOS,the%20default%20password%20is%20vyos%20.</w:t>
              </w:r>
            </w:p>
            <w:p w14:paraId="0D193592" w14:textId="77777777" w:rsidR="005754C2" w:rsidRDefault="005754C2" w:rsidP="005754C2">
              <w:pPr>
                <w:pStyle w:val="Bibliography"/>
                <w:rPr>
                  <w:noProof/>
                </w:rPr>
              </w:pPr>
              <w:r>
                <w:rPr>
                  <w:noProof/>
                </w:rPr>
                <w:lastRenderedPageBreak/>
                <w:t xml:space="preserve">pfSense, 2020. </w:t>
              </w:r>
              <w:r>
                <w:rPr>
                  <w:i/>
                  <w:iCs/>
                  <w:noProof/>
                </w:rPr>
                <w:t xml:space="preserve">Default Username and Password. </w:t>
              </w:r>
              <w:r>
                <w:rPr>
                  <w:noProof/>
                </w:rPr>
                <w:t xml:space="preserve">[Online] </w:t>
              </w:r>
              <w:r>
                <w:rPr>
                  <w:noProof/>
                </w:rPr>
                <w:br/>
                <w:t xml:space="preserve">Available at: </w:t>
              </w:r>
              <w:r>
                <w:rPr>
                  <w:noProof/>
                  <w:u w:val="single"/>
                </w:rPr>
                <w:t>https://docs.netgate.com/pfsense/en/latest/usermanager/defaults.html</w:t>
              </w:r>
              <w:r>
                <w:rPr>
                  <w:noProof/>
                </w:rPr>
                <w:br/>
                <w:t>[Accessed 24 November 2023].</w:t>
              </w:r>
            </w:p>
            <w:p w14:paraId="1B28E5C7" w14:textId="77777777" w:rsidR="005754C2" w:rsidRDefault="005754C2" w:rsidP="005754C2">
              <w:pPr>
                <w:pStyle w:val="Bibliography"/>
                <w:rPr>
                  <w:noProof/>
                </w:rPr>
              </w:pPr>
              <w:r>
                <w:rPr>
                  <w:noProof/>
                </w:rPr>
                <w:t xml:space="preserve">Thakral, K., 2023. </w:t>
              </w:r>
              <w:r>
                <w:rPr>
                  <w:i/>
                  <w:iCs/>
                  <w:noProof/>
                </w:rPr>
                <w:t xml:space="preserve">Differences between SSH &amp; Telnet. </w:t>
              </w:r>
              <w:r>
                <w:rPr>
                  <w:noProof/>
                </w:rPr>
                <w:t xml:space="preserve">[Online] </w:t>
              </w:r>
              <w:r>
                <w:rPr>
                  <w:noProof/>
                </w:rPr>
                <w:br/>
                <w:t xml:space="preserve">Available at: </w:t>
              </w:r>
              <w:r>
                <w:rPr>
                  <w:noProof/>
                  <w:u w:val="single"/>
                </w:rPr>
                <w:t>https://www.geeksforgeeks.org/difference-ssh-telnet/</w:t>
              </w:r>
              <w:r>
                <w:rPr>
                  <w:noProof/>
                </w:rPr>
                <w:br/>
                <w:t>[Accessed 28 November 2023].</w:t>
              </w:r>
            </w:p>
            <w:p w14:paraId="0B03BE91" w14:textId="77777777" w:rsidR="005754C2" w:rsidRDefault="005754C2" w:rsidP="005754C2">
              <w:pPr>
                <w:pStyle w:val="Bibliography"/>
                <w:rPr>
                  <w:noProof/>
                </w:rPr>
              </w:pPr>
              <w:r>
                <w:rPr>
                  <w:noProof/>
                </w:rPr>
                <w:t xml:space="preserve">Watson, R., 2022. </w:t>
              </w:r>
              <w:r>
                <w:rPr>
                  <w:i/>
                  <w:iCs/>
                  <w:noProof/>
                </w:rPr>
                <w:t xml:space="preserve">SSH Hardening Tips to Prevent Brute-Force Attacks. </w:t>
              </w:r>
              <w:r>
                <w:rPr>
                  <w:noProof/>
                </w:rPr>
                <w:t xml:space="preserve">[Online] </w:t>
              </w:r>
              <w:r>
                <w:rPr>
                  <w:noProof/>
                </w:rPr>
                <w:br/>
                <w:t xml:space="preserve">Available at: </w:t>
              </w:r>
              <w:r>
                <w:rPr>
                  <w:noProof/>
                  <w:u w:val="single"/>
                </w:rPr>
                <w:t>https://goteleport.com/blog/ssh-hardening-to-prevent-brute-force-attacks/</w:t>
              </w:r>
              <w:r>
                <w:rPr>
                  <w:noProof/>
                </w:rPr>
                <w:br/>
                <w:t>[Accessed 3 December 2023].</w:t>
              </w:r>
            </w:p>
            <w:p w14:paraId="29B267CA" w14:textId="77777777" w:rsidR="005754C2" w:rsidRDefault="005754C2" w:rsidP="005754C2">
              <w:pPr>
                <w:pStyle w:val="Bibliography"/>
                <w:rPr>
                  <w:noProof/>
                </w:rPr>
              </w:pPr>
              <w:r>
                <w:rPr>
                  <w:noProof/>
                </w:rPr>
                <w:t xml:space="preserve">Zenarmor, 2020. </w:t>
              </w:r>
              <w:r>
                <w:rPr>
                  <w:i/>
                  <w:iCs/>
                  <w:noProof/>
                </w:rPr>
                <w:t xml:space="preserve">What is pfSense® software?. </w:t>
              </w:r>
              <w:r>
                <w:rPr>
                  <w:noProof/>
                </w:rPr>
                <w:t xml:space="preserve">[Online] </w:t>
              </w:r>
              <w:r>
                <w:rPr>
                  <w:noProof/>
                </w:rPr>
                <w:br/>
                <w:t xml:space="preserve">Available at: </w:t>
              </w:r>
              <w:r>
                <w:rPr>
                  <w:noProof/>
                  <w:u w:val="single"/>
                </w:rPr>
                <w:t>https://www.pfsense.org</w:t>
              </w:r>
              <w:r>
                <w:rPr>
                  <w:noProof/>
                </w:rPr>
                <w:br/>
                <w:t>[Accessed 24 November 2023].</w:t>
              </w:r>
            </w:p>
            <w:p w14:paraId="735829CC" w14:textId="4FD2886D" w:rsidR="0047067F" w:rsidRDefault="0047067F" w:rsidP="005754C2">
              <w:r>
                <w:rPr>
                  <w:b/>
                  <w:bCs/>
                  <w:noProof/>
                </w:rPr>
                <w:fldChar w:fldCharType="end"/>
              </w:r>
            </w:p>
          </w:sdtContent>
        </w:sdt>
      </w:sdtContent>
    </w:sdt>
    <w:p w14:paraId="58F93D36" w14:textId="5355A2F9" w:rsidR="00801886" w:rsidRPr="006E34CB" w:rsidRDefault="00801886" w:rsidP="005B0E0A">
      <w:pPr>
        <w:ind w:right="4"/>
        <w:jc w:val="both"/>
        <w:rPr>
          <w:rFonts w:eastAsia="Times New Roman" w:cs="Times New Roman"/>
          <w:color w:val="000000"/>
          <w:lang w:eastAsia="en-US"/>
        </w:rPr>
      </w:pPr>
    </w:p>
    <w:p w14:paraId="6CAE3906" w14:textId="77777777" w:rsidR="006C6590" w:rsidRDefault="006C6590" w:rsidP="008605B2">
      <w:pPr>
        <w:ind w:right="4"/>
        <w:rPr>
          <w:rFonts w:eastAsia="Times New Roman" w:cs="Times New Roman"/>
          <w:color w:val="000000"/>
          <w:lang w:eastAsia="en-US"/>
        </w:rPr>
      </w:pPr>
    </w:p>
    <w:p w14:paraId="5E5AEB50" w14:textId="1977330B" w:rsidR="00801886" w:rsidRDefault="00341658" w:rsidP="008605B2">
      <w:pPr>
        <w:pStyle w:val="Heading1"/>
        <w:numPr>
          <w:ilvl w:val="0"/>
          <w:numId w:val="0"/>
        </w:numPr>
        <w:ind w:left="431" w:right="4"/>
      </w:pPr>
      <w:bookmarkStart w:id="55" w:name="_Toc153259274"/>
      <w:r>
        <w:lastRenderedPageBreak/>
        <w:t>Appendices</w:t>
      </w:r>
      <w:bookmarkEnd w:id="55"/>
    </w:p>
    <w:p w14:paraId="026E0BCF" w14:textId="469AFAA8" w:rsidR="00716DBC" w:rsidRDefault="00716DBC" w:rsidP="00716DBC">
      <w:pPr>
        <w:pStyle w:val="Heading2"/>
      </w:pPr>
      <w:bookmarkStart w:id="56" w:name="_Toc153259275"/>
      <w:r>
        <w:t>Subnet Table Calculations</w:t>
      </w:r>
      <w:bookmarkEnd w:id="56"/>
    </w:p>
    <w:p w14:paraId="74F1FC68" w14:textId="7FD917DE" w:rsidR="00D94E25" w:rsidRDefault="00A84D40" w:rsidP="00D94E25">
      <w:r>
        <w:t xml:space="preserve">The table below shows </w:t>
      </w:r>
      <w:r w:rsidR="00333F1D">
        <w:t xml:space="preserve">basic calculations </w:t>
      </w:r>
      <w:r w:rsidR="001C35A8">
        <w:t xml:space="preserve">for identifying how many host IP addresses are available and therefore the appropriate subnet </w:t>
      </w:r>
      <w:r w:rsidR="001A3CDD">
        <w:t>prefix and therefore the appropriate subnet address.</w:t>
      </w:r>
    </w:p>
    <w:p w14:paraId="15A46BCE" w14:textId="32CCC6C3" w:rsidR="00A320F0" w:rsidRDefault="001F7C3E" w:rsidP="00F12BF9">
      <w:pPr>
        <w:pStyle w:val="Heading3"/>
      </w:pPr>
      <w:bookmarkStart w:id="57" w:name="_Toc153259276"/>
      <w:r>
        <w:t>Subnet Calculations</w:t>
      </w:r>
      <w:bookmarkEnd w:id="57"/>
    </w:p>
    <w:tbl>
      <w:tblPr>
        <w:tblStyle w:val="TableGrid"/>
        <w:tblW w:w="0" w:type="auto"/>
        <w:tblLook w:val="04A0" w:firstRow="1" w:lastRow="0" w:firstColumn="1" w:lastColumn="0" w:noHBand="0" w:noVBand="1"/>
      </w:tblPr>
      <w:tblGrid>
        <w:gridCol w:w="1005"/>
        <w:gridCol w:w="918"/>
        <w:gridCol w:w="918"/>
        <w:gridCol w:w="919"/>
        <w:gridCol w:w="919"/>
        <w:gridCol w:w="938"/>
        <w:gridCol w:w="938"/>
        <w:gridCol w:w="938"/>
        <w:gridCol w:w="956"/>
        <w:gridCol w:w="901"/>
      </w:tblGrid>
      <w:tr w:rsidR="00B82211" w14:paraId="4CECF666" w14:textId="19BBC92E" w:rsidTr="008547D4">
        <w:tc>
          <w:tcPr>
            <w:tcW w:w="1005" w:type="dxa"/>
          </w:tcPr>
          <w:p w14:paraId="599DAF32" w14:textId="6BDE3BED" w:rsidR="008547D4" w:rsidRDefault="008547D4" w:rsidP="001F7C3E">
            <w:r>
              <w:t>Subnet</w:t>
            </w:r>
          </w:p>
        </w:tc>
        <w:tc>
          <w:tcPr>
            <w:tcW w:w="918" w:type="dxa"/>
          </w:tcPr>
          <w:p w14:paraId="1156F007" w14:textId="3BF2F41D" w:rsidR="008547D4" w:rsidRDefault="008547D4" w:rsidP="001F7C3E">
            <w:r>
              <w:t>1</w:t>
            </w:r>
          </w:p>
        </w:tc>
        <w:tc>
          <w:tcPr>
            <w:tcW w:w="918" w:type="dxa"/>
          </w:tcPr>
          <w:p w14:paraId="4F42EE5F" w14:textId="728BD938" w:rsidR="008547D4" w:rsidRDefault="008547D4" w:rsidP="001F7C3E">
            <w:r>
              <w:t>2</w:t>
            </w:r>
          </w:p>
        </w:tc>
        <w:tc>
          <w:tcPr>
            <w:tcW w:w="919" w:type="dxa"/>
          </w:tcPr>
          <w:p w14:paraId="55BF8455" w14:textId="7A192DA1" w:rsidR="008547D4" w:rsidRDefault="008547D4" w:rsidP="001F7C3E">
            <w:r>
              <w:t>4</w:t>
            </w:r>
          </w:p>
        </w:tc>
        <w:tc>
          <w:tcPr>
            <w:tcW w:w="919" w:type="dxa"/>
          </w:tcPr>
          <w:p w14:paraId="2F449835" w14:textId="32F87618" w:rsidR="008547D4" w:rsidRDefault="008547D4" w:rsidP="001F7C3E">
            <w:r>
              <w:t>8</w:t>
            </w:r>
          </w:p>
        </w:tc>
        <w:tc>
          <w:tcPr>
            <w:tcW w:w="938" w:type="dxa"/>
          </w:tcPr>
          <w:p w14:paraId="758FEF3C" w14:textId="5FA1CAF7" w:rsidR="008547D4" w:rsidRDefault="008547D4" w:rsidP="001F7C3E">
            <w:r>
              <w:t>16</w:t>
            </w:r>
          </w:p>
        </w:tc>
        <w:tc>
          <w:tcPr>
            <w:tcW w:w="938" w:type="dxa"/>
          </w:tcPr>
          <w:p w14:paraId="2DD9C3AA" w14:textId="21E9D929" w:rsidR="008547D4" w:rsidRDefault="008547D4" w:rsidP="001F7C3E">
            <w:r>
              <w:t>32</w:t>
            </w:r>
          </w:p>
        </w:tc>
        <w:tc>
          <w:tcPr>
            <w:tcW w:w="938" w:type="dxa"/>
          </w:tcPr>
          <w:p w14:paraId="163415C5" w14:textId="6A833F4B" w:rsidR="008547D4" w:rsidRDefault="008547D4" w:rsidP="001F7C3E">
            <w:r>
              <w:t>64</w:t>
            </w:r>
          </w:p>
        </w:tc>
        <w:tc>
          <w:tcPr>
            <w:tcW w:w="956" w:type="dxa"/>
          </w:tcPr>
          <w:p w14:paraId="6733E534" w14:textId="265263C4" w:rsidR="008547D4" w:rsidRDefault="008547D4" w:rsidP="001F7C3E">
            <w:r>
              <w:t>128</w:t>
            </w:r>
          </w:p>
        </w:tc>
        <w:tc>
          <w:tcPr>
            <w:tcW w:w="901" w:type="dxa"/>
          </w:tcPr>
          <w:p w14:paraId="54219F6F" w14:textId="2F43E783" w:rsidR="008547D4" w:rsidRDefault="008547D4" w:rsidP="001F7C3E">
            <w:r>
              <w:t>256</w:t>
            </w:r>
          </w:p>
        </w:tc>
      </w:tr>
      <w:tr w:rsidR="00B82211" w14:paraId="62C5487D" w14:textId="2BC80A59" w:rsidTr="008547D4">
        <w:tc>
          <w:tcPr>
            <w:tcW w:w="1005" w:type="dxa"/>
          </w:tcPr>
          <w:p w14:paraId="39B58038" w14:textId="034BA30D" w:rsidR="008547D4" w:rsidRDefault="008547D4" w:rsidP="001F7C3E">
            <w:r>
              <w:t>Host</w:t>
            </w:r>
          </w:p>
        </w:tc>
        <w:tc>
          <w:tcPr>
            <w:tcW w:w="918" w:type="dxa"/>
          </w:tcPr>
          <w:p w14:paraId="0304C408" w14:textId="48C172D2" w:rsidR="008547D4" w:rsidRDefault="008547D4" w:rsidP="001F7C3E">
            <w:r>
              <w:t>256</w:t>
            </w:r>
          </w:p>
        </w:tc>
        <w:tc>
          <w:tcPr>
            <w:tcW w:w="918" w:type="dxa"/>
          </w:tcPr>
          <w:p w14:paraId="68E118A8" w14:textId="138DF4B6" w:rsidR="008547D4" w:rsidRDefault="008547D4" w:rsidP="001F7C3E">
            <w:r>
              <w:t>128</w:t>
            </w:r>
          </w:p>
        </w:tc>
        <w:tc>
          <w:tcPr>
            <w:tcW w:w="919" w:type="dxa"/>
          </w:tcPr>
          <w:p w14:paraId="1E7BD641" w14:textId="1E230045" w:rsidR="008547D4" w:rsidRDefault="008547D4" w:rsidP="001F7C3E">
            <w:r>
              <w:t>64</w:t>
            </w:r>
          </w:p>
        </w:tc>
        <w:tc>
          <w:tcPr>
            <w:tcW w:w="919" w:type="dxa"/>
          </w:tcPr>
          <w:p w14:paraId="0FD73157" w14:textId="5ECD8449" w:rsidR="008547D4" w:rsidRDefault="008547D4" w:rsidP="001F7C3E">
            <w:r>
              <w:t>32</w:t>
            </w:r>
          </w:p>
        </w:tc>
        <w:tc>
          <w:tcPr>
            <w:tcW w:w="938" w:type="dxa"/>
          </w:tcPr>
          <w:p w14:paraId="4D8C9326" w14:textId="24F26E66" w:rsidR="008547D4" w:rsidRDefault="008547D4" w:rsidP="001F7C3E">
            <w:r>
              <w:t>16</w:t>
            </w:r>
          </w:p>
        </w:tc>
        <w:tc>
          <w:tcPr>
            <w:tcW w:w="938" w:type="dxa"/>
          </w:tcPr>
          <w:p w14:paraId="24F5E9A7" w14:textId="03821441" w:rsidR="008547D4" w:rsidRDefault="008547D4" w:rsidP="001F7C3E">
            <w:r>
              <w:t>8</w:t>
            </w:r>
          </w:p>
        </w:tc>
        <w:tc>
          <w:tcPr>
            <w:tcW w:w="938" w:type="dxa"/>
          </w:tcPr>
          <w:p w14:paraId="09118523" w14:textId="304FA2E2" w:rsidR="008547D4" w:rsidRDefault="008547D4" w:rsidP="001F7C3E">
            <w:r>
              <w:t>4</w:t>
            </w:r>
          </w:p>
        </w:tc>
        <w:tc>
          <w:tcPr>
            <w:tcW w:w="956" w:type="dxa"/>
          </w:tcPr>
          <w:p w14:paraId="002D3E8D" w14:textId="7A288473" w:rsidR="008547D4" w:rsidRDefault="008547D4" w:rsidP="001F7C3E">
            <w:r>
              <w:t>2</w:t>
            </w:r>
          </w:p>
        </w:tc>
        <w:tc>
          <w:tcPr>
            <w:tcW w:w="901" w:type="dxa"/>
          </w:tcPr>
          <w:p w14:paraId="3441B0D4" w14:textId="7F6E337F" w:rsidR="008547D4" w:rsidRDefault="008547D4" w:rsidP="001F7C3E">
            <w:r>
              <w:t>1</w:t>
            </w:r>
          </w:p>
        </w:tc>
      </w:tr>
      <w:tr w:rsidR="00B82211" w14:paraId="13E44406" w14:textId="56454C3A" w:rsidTr="008547D4">
        <w:tc>
          <w:tcPr>
            <w:tcW w:w="1005" w:type="dxa"/>
          </w:tcPr>
          <w:p w14:paraId="457AD620" w14:textId="1B80EC38" w:rsidR="008547D4" w:rsidRDefault="008547D4" w:rsidP="001F7C3E">
            <w:r>
              <w:t>Subnet Mask</w:t>
            </w:r>
          </w:p>
        </w:tc>
        <w:tc>
          <w:tcPr>
            <w:tcW w:w="918" w:type="dxa"/>
          </w:tcPr>
          <w:p w14:paraId="14757560" w14:textId="3043B0B0" w:rsidR="008547D4" w:rsidRDefault="008547D4" w:rsidP="001F7C3E">
            <w:r>
              <w:t>/24</w:t>
            </w:r>
          </w:p>
        </w:tc>
        <w:tc>
          <w:tcPr>
            <w:tcW w:w="918" w:type="dxa"/>
          </w:tcPr>
          <w:p w14:paraId="79249EFE" w14:textId="46354C33" w:rsidR="008547D4" w:rsidRDefault="008547D4" w:rsidP="001F7C3E">
            <w:r>
              <w:t>/25</w:t>
            </w:r>
          </w:p>
        </w:tc>
        <w:tc>
          <w:tcPr>
            <w:tcW w:w="919" w:type="dxa"/>
          </w:tcPr>
          <w:p w14:paraId="0CF45C2E" w14:textId="41DC36FD" w:rsidR="008547D4" w:rsidRDefault="008547D4" w:rsidP="001F7C3E">
            <w:r>
              <w:t>/26</w:t>
            </w:r>
          </w:p>
        </w:tc>
        <w:tc>
          <w:tcPr>
            <w:tcW w:w="919" w:type="dxa"/>
          </w:tcPr>
          <w:p w14:paraId="15810563" w14:textId="649E8923" w:rsidR="008547D4" w:rsidRDefault="008547D4" w:rsidP="001F7C3E">
            <w:r>
              <w:t>/27</w:t>
            </w:r>
          </w:p>
        </w:tc>
        <w:tc>
          <w:tcPr>
            <w:tcW w:w="938" w:type="dxa"/>
          </w:tcPr>
          <w:p w14:paraId="11B8750B" w14:textId="2BC532E2" w:rsidR="008547D4" w:rsidRDefault="008547D4" w:rsidP="001F7C3E">
            <w:r>
              <w:t>/28</w:t>
            </w:r>
          </w:p>
        </w:tc>
        <w:tc>
          <w:tcPr>
            <w:tcW w:w="938" w:type="dxa"/>
          </w:tcPr>
          <w:p w14:paraId="6C6EE4CF" w14:textId="3F6C3897" w:rsidR="008547D4" w:rsidRDefault="008547D4" w:rsidP="001F7C3E">
            <w:r>
              <w:t>/29</w:t>
            </w:r>
          </w:p>
        </w:tc>
        <w:tc>
          <w:tcPr>
            <w:tcW w:w="938" w:type="dxa"/>
          </w:tcPr>
          <w:p w14:paraId="754CD3C7" w14:textId="2CE69214" w:rsidR="008547D4" w:rsidRDefault="008547D4" w:rsidP="001F7C3E">
            <w:r>
              <w:t>/30</w:t>
            </w:r>
          </w:p>
        </w:tc>
        <w:tc>
          <w:tcPr>
            <w:tcW w:w="956" w:type="dxa"/>
          </w:tcPr>
          <w:p w14:paraId="1F657FCB" w14:textId="5D192247" w:rsidR="008547D4" w:rsidRDefault="008547D4" w:rsidP="001F7C3E">
            <w:r>
              <w:t>/31</w:t>
            </w:r>
          </w:p>
        </w:tc>
        <w:tc>
          <w:tcPr>
            <w:tcW w:w="901" w:type="dxa"/>
          </w:tcPr>
          <w:p w14:paraId="3B8A397E" w14:textId="62C5271D" w:rsidR="008547D4" w:rsidRDefault="008547D4" w:rsidP="001F7C3E">
            <w:r>
              <w:t>/32</w:t>
            </w:r>
          </w:p>
        </w:tc>
      </w:tr>
    </w:tbl>
    <w:p w14:paraId="3A90ED83" w14:textId="57CF84D1" w:rsidR="001F7C3E" w:rsidRDefault="001F7C3E" w:rsidP="001F7C3E"/>
    <w:p w14:paraId="3F92C31C" w14:textId="40748E9E" w:rsidR="00FE09C5" w:rsidRDefault="00DF7FC5" w:rsidP="001F7C3E">
      <w:r>
        <w:t xml:space="preserve">The table under </w:t>
      </w:r>
      <w:r>
        <w:fldChar w:fldCharType="begin"/>
      </w:r>
      <w:r>
        <w:instrText xml:space="preserve"> REF _Ref152250759 \n \h </w:instrText>
      </w:r>
      <w:r>
        <w:fldChar w:fldCharType="separate"/>
      </w:r>
      <w:r>
        <w:t>7.1.2</w:t>
      </w:r>
      <w:r>
        <w:fldChar w:fldCharType="end"/>
      </w:r>
      <w:r>
        <w:t xml:space="preserve"> shows </w:t>
      </w:r>
      <w:r w:rsidR="00FE09C5">
        <w:t xml:space="preserve">the subnet calculations for any IP range operating on the “/24” or 255.255.255.0 </w:t>
      </w:r>
      <w:r w:rsidR="007625F8">
        <w:t xml:space="preserve">subnet mask range. </w:t>
      </w:r>
    </w:p>
    <w:p w14:paraId="18754131" w14:textId="35D104BC" w:rsidR="00E94FDC" w:rsidRDefault="00E94FDC" w:rsidP="00E94FDC">
      <w:pPr>
        <w:pStyle w:val="Heading3"/>
      </w:pPr>
      <w:bookmarkStart w:id="58" w:name="_Ref152250759"/>
      <w:bookmarkStart w:id="59" w:name="_Toc153259277"/>
      <w:r>
        <w:t>13.13.13.0/</w:t>
      </w:r>
      <w:r w:rsidR="0053563C">
        <w:t>24 &amp; 172.16.221.0/24</w:t>
      </w:r>
      <w:bookmarkEnd w:id="58"/>
      <w:bookmarkEnd w:id="59"/>
    </w:p>
    <w:tbl>
      <w:tblPr>
        <w:tblStyle w:val="TableGrid"/>
        <w:tblW w:w="10400" w:type="dxa"/>
        <w:tblLook w:val="04A0" w:firstRow="1" w:lastRow="0" w:firstColumn="1" w:lastColumn="0" w:noHBand="0" w:noVBand="1"/>
      </w:tblPr>
      <w:tblGrid>
        <w:gridCol w:w="1387"/>
        <w:gridCol w:w="885"/>
        <w:gridCol w:w="1616"/>
        <w:gridCol w:w="935"/>
        <w:gridCol w:w="17"/>
        <w:gridCol w:w="1609"/>
        <w:gridCol w:w="3951"/>
      </w:tblGrid>
      <w:tr w:rsidR="0039584E" w14:paraId="57EA8FF6" w14:textId="17CEDA60" w:rsidTr="00542379">
        <w:trPr>
          <w:trHeight w:val="230"/>
        </w:trPr>
        <w:tc>
          <w:tcPr>
            <w:tcW w:w="1198" w:type="dxa"/>
          </w:tcPr>
          <w:p w14:paraId="1E4A3453" w14:textId="37EAA5D2" w:rsidR="00542379" w:rsidRDefault="00542379" w:rsidP="0053563C">
            <w:r>
              <w:t>Device IP</w:t>
            </w:r>
          </w:p>
        </w:tc>
        <w:tc>
          <w:tcPr>
            <w:tcW w:w="1380" w:type="dxa"/>
          </w:tcPr>
          <w:p w14:paraId="1FC62347" w14:textId="50DF3614" w:rsidR="00542379" w:rsidRDefault="00542379" w:rsidP="0053563C">
            <w:r>
              <w:t>Subnet Mask</w:t>
            </w:r>
          </w:p>
        </w:tc>
        <w:tc>
          <w:tcPr>
            <w:tcW w:w="1693" w:type="dxa"/>
          </w:tcPr>
          <w:p w14:paraId="0F442D71" w14:textId="0C63952F" w:rsidR="00542379" w:rsidRDefault="00542379" w:rsidP="0053563C">
            <w:r>
              <w:t>Host IP Range</w:t>
            </w:r>
          </w:p>
        </w:tc>
        <w:tc>
          <w:tcPr>
            <w:tcW w:w="2500" w:type="dxa"/>
            <w:gridSpan w:val="2"/>
          </w:tcPr>
          <w:p w14:paraId="459008F0" w14:textId="53CCD831" w:rsidR="00542379" w:rsidRDefault="00542379" w:rsidP="0053563C">
            <w:r>
              <w:t>Range of Usable Hosts</w:t>
            </w:r>
          </w:p>
        </w:tc>
        <w:tc>
          <w:tcPr>
            <w:tcW w:w="1799" w:type="dxa"/>
          </w:tcPr>
          <w:p w14:paraId="41B3C491" w14:textId="4D60096B" w:rsidR="00542379" w:rsidRDefault="00542379" w:rsidP="0053563C">
            <w:r>
              <w:t>Broadcast Address</w:t>
            </w:r>
          </w:p>
        </w:tc>
        <w:tc>
          <w:tcPr>
            <w:tcW w:w="1830" w:type="dxa"/>
          </w:tcPr>
          <w:p w14:paraId="759C4A85" w14:textId="000F70D4" w:rsidR="00542379" w:rsidRDefault="00542379" w:rsidP="0053563C">
            <w:r>
              <w:t>Binary Representation</w:t>
            </w:r>
          </w:p>
        </w:tc>
      </w:tr>
      <w:tr w:rsidR="0039584E" w14:paraId="560D7B1D" w14:textId="6BEF9916" w:rsidTr="00542379">
        <w:trPr>
          <w:trHeight w:val="461"/>
        </w:trPr>
        <w:tc>
          <w:tcPr>
            <w:tcW w:w="1198" w:type="dxa"/>
          </w:tcPr>
          <w:p w14:paraId="5CA1BD3D" w14:textId="0147BF1B" w:rsidR="00542379" w:rsidRDefault="00542379" w:rsidP="0053563C">
            <w:r>
              <w:t>13.13.13.0</w:t>
            </w:r>
          </w:p>
        </w:tc>
        <w:tc>
          <w:tcPr>
            <w:tcW w:w="1380" w:type="dxa"/>
          </w:tcPr>
          <w:p w14:paraId="43E5A414" w14:textId="6F40AD59" w:rsidR="00542379" w:rsidRDefault="00542379" w:rsidP="0053563C">
            <w:r>
              <w:t>/24</w:t>
            </w:r>
          </w:p>
        </w:tc>
        <w:tc>
          <w:tcPr>
            <w:tcW w:w="1693" w:type="dxa"/>
          </w:tcPr>
          <w:p w14:paraId="5BD461B7" w14:textId="01A32C84" w:rsidR="00542379" w:rsidRDefault="00542379" w:rsidP="0053563C">
            <w:r>
              <w:t>13.13.13.1-13.13.13.254</w:t>
            </w:r>
          </w:p>
        </w:tc>
        <w:tc>
          <w:tcPr>
            <w:tcW w:w="2469" w:type="dxa"/>
          </w:tcPr>
          <w:p w14:paraId="7DB58A22" w14:textId="0BED8CDE" w:rsidR="00542379" w:rsidRDefault="00542379" w:rsidP="0053563C">
            <w:r>
              <w:t>254</w:t>
            </w:r>
          </w:p>
        </w:tc>
        <w:tc>
          <w:tcPr>
            <w:tcW w:w="1830" w:type="dxa"/>
            <w:gridSpan w:val="2"/>
          </w:tcPr>
          <w:p w14:paraId="388146B1" w14:textId="225D17BB" w:rsidR="00542379" w:rsidRDefault="00542379" w:rsidP="0053563C">
            <w:r>
              <w:t>13.13.13.255</w:t>
            </w:r>
          </w:p>
        </w:tc>
        <w:tc>
          <w:tcPr>
            <w:tcW w:w="1830" w:type="dxa"/>
          </w:tcPr>
          <w:p w14:paraId="61D0BFDA" w14:textId="426692DE" w:rsidR="00542379" w:rsidRDefault="0039584E" w:rsidP="0053563C">
            <w:r>
              <w:t>11111111.11111111.11111111.00000000</w:t>
            </w:r>
          </w:p>
        </w:tc>
      </w:tr>
      <w:tr w:rsidR="0039584E" w14:paraId="132132B5" w14:textId="044C1B22" w:rsidTr="00542379">
        <w:trPr>
          <w:trHeight w:val="461"/>
        </w:trPr>
        <w:tc>
          <w:tcPr>
            <w:tcW w:w="1198" w:type="dxa"/>
          </w:tcPr>
          <w:p w14:paraId="3DE8D9F7" w14:textId="4973066B" w:rsidR="00542379" w:rsidRDefault="00542379" w:rsidP="0053563C">
            <w:r>
              <w:t>172.16.221.0</w:t>
            </w:r>
          </w:p>
        </w:tc>
        <w:tc>
          <w:tcPr>
            <w:tcW w:w="1380" w:type="dxa"/>
          </w:tcPr>
          <w:p w14:paraId="28FEA4B6" w14:textId="7062B979" w:rsidR="00542379" w:rsidRDefault="00542379" w:rsidP="0053563C">
            <w:r>
              <w:t>/24</w:t>
            </w:r>
          </w:p>
        </w:tc>
        <w:tc>
          <w:tcPr>
            <w:tcW w:w="1693" w:type="dxa"/>
          </w:tcPr>
          <w:p w14:paraId="4C0194A3" w14:textId="235F5FDA" w:rsidR="00542379" w:rsidRDefault="00542379" w:rsidP="0053563C">
            <w:r>
              <w:t>17.116.221.1-172.16.221.254</w:t>
            </w:r>
          </w:p>
        </w:tc>
        <w:tc>
          <w:tcPr>
            <w:tcW w:w="2469" w:type="dxa"/>
          </w:tcPr>
          <w:p w14:paraId="73B005BB" w14:textId="1DBCCF01" w:rsidR="00542379" w:rsidRDefault="00542379" w:rsidP="0053563C">
            <w:r>
              <w:t>254</w:t>
            </w:r>
          </w:p>
        </w:tc>
        <w:tc>
          <w:tcPr>
            <w:tcW w:w="1830" w:type="dxa"/>
            <w:gridSpan w:val="2"/>
          </w:tcPr>
          <w:p w14:paraId="42D8D2F1" w14:textId="7B0D0256" w:rsidR="00542379" w:rsidRDefault="00542379" w:rsidP="0053563C">
            <w:r>
              <w:t>172.16.221.255</w:t>
            </w:r>
          </w:p>
        </w:tc>
        <w:tc>
          <w:tcPr>
            <w:tcW w:w="1830" w:type="dxa"/>
          </w:tcPr>
          <w:p w14:paraId="76B987B8" w14:textId="70817AC2" w:rsidR="00542379" w:rsidRDefault="0039584E" w:rsidP="0053563C">
            <w:r>
              <w:t>11111111.11111111.11111111.00000000</w:t>
            </w:r>
          </w:p>
        </w:tc>
      </w:tr>
    </w:tbl>
    <w:p w14:paraId="1B49B545" w14:textId="77777777" w:rsidR="0053563C" w:rsidRDefault="0053563C" w:rsidP="0053563C"/>
    <w:p w14:paraId="722ADD58" w14:textId="2C65EEC8" w:rsidR="009614FD" w:rsidRDefault="009B70BE" w:rsidP="0053563C">
      <w:r>
        <w:t xml:space="preserve">The table under </w:t>
      </w:r>
      <w:r w:rsidR="005D09F2">
        <w:fldChar w:fldCharType="begin"/>
      </w:r>
      <w:r w:rsidR="005D09F2">
        <w:instrText xml:space="preserve"> REF _Ref152250604 \n \h </w:instrText>
      </w:r>
      <w:r w:rsidR="005D09F2">
        <w:fldChar w:fldCharType="separate"/>
      </w:r>
      <w:r w:rsidR="005D09F2">
        <w:t>7.1.3</w:t>
      </w:r>
      <w:r w:rsidR="005D09F2">
        <w:fldChar w:fldCharType="end"/>
      </w:r>
      <w:r>
        <w:t xml:space="preserve"> shows the subnet calculations </w:t>
      </w:r>
      <w:r w:rsidR="00847F10">
        <w:t xml:space="preserve">for any IP addresses operating on the “/27” or 255.255.255.224 </w:t>
      </w:r>
      <w:r w:rsidR="00B81EE1">
        <w:t>subnet mask range.</w:t>
      </w:r>
    </w:p>
    <w:p w14:paraId="279F5DC3" w14:textId="0E534FC4" w:rsidR="00D00ADF" w:rsidRDefault="00837D38" w:rsidP="00D00ADF">
      <w:pPr>
        <w:pStyle w:val="Heading3"/>
      </w:pPr>
      <w:bookmarkStart w:id="60" w:name="_Ref152250584"/>
      <w:bookmarkStart w:id="61" w:name="_Ref152250604"/>
      <w:bookmarkStart w:id="62" w:name="_Toc153259278"/>
      <w:r>
        <w:t>192.168.0.*/27</w:t>
      </w:r>
      <w:bookmarkEnd w:id="60"/>
      <w:bookmarkEnd w:id="61"/>
      <w:bookmarkEnd w:id="62"/>
    </w:p>
    <w:tbl>
      <w:tblPr>
        <w:tblStyle w:val="TableGrid"/>
        <w:tblW w:w="10797" w:type="dxa"/>
        <w:tblInd w:w="-147" w:type="dxa"/>
        <w:tblLook w:val="04A0" w:firstRow="1" w:lastRow="0" w:firstColumn="1" w:lastColumn="0" w:noHBand="0" w:noVBand="1"/>
      </w:tblPr>
      <w:tblGrid>
        <w:gridCol w:w="1562"/>
        <w:gridCol w:w="1024"/>
        <w:gridCol w:w="1566"/>
        <w:gridCol w:w="1112"/>
        <w:gridCol w:w="1582"/>
        <w:gridCol w:w="3951"/>
      </w:tblGrid>
      <w:tr w:rsidR="00BF4E4A" w14:paraId="75FFC3C3" w14:textId="5C5505B6" w:rsidTr="00BF4E4A">
        <w:trPr>
          <w:trHeight w:val="267"/>
        </w:trPr>
        <w:tc>
          <w:tcPr>
            <w:tcW w:w="1786" w:type="dxa"/>
          </w:tcPr>
          <w:p w14:paraId="3C12EA14" w14:textId="698A4E7C" w:rsidR="00BF4E4A" w:rsidRDefault="00BF4E4A" w:rsidP="00931890">
            <w:r>
              <w:t>Device IP</w:t>
            </w:r>
          </w:p>
        </w:tc>
        <w:tc>
          <w:tcPr>
            <w:tcW w:w="1656" w:type="dxa"/>
          </w:tcPr>
          <w:p w14:paraId="3CAACFCA" w14:textId="6F1E84C7" w:rsidR="00BF4E4A" w:rsidRDefault="00BF4E4A" w:rsidP="00931890">
            <w:r>
              <w:t>Subnet Mask</w:t>
            </w:r>
          </w:p>
        </w:tc>
        <w:tc>
          <w:tcPr>
            <w:tcW w:w="1454" w:type="dxa"/>
          </w:tcPr>
          <w:p w14:paraId="7FF26001" w14:textId="7C2CEA3F" w:rsidR="00BF4E4A" w:rsidRDefault="00BF4E4A" w:rsidP="00931890">
            <w:r>
              <w:t>Host IP Range</w:t>
            </w:r>
          </w:p>
        </w:tc>
        <w:tc>
          <w:tcPr>
            <w:tcW w:w="2135" w:type="dxa"/>
          </w:tcPr>
          <w:p w14:paraId="105A0E96" w14:textId="4363E589" w:rsidR="00BF4E4A" w:rsidRDefault="00BF4E4A" w:rsidP="00931890">
            <w:r>
              <w:t>Range of Usable Hosts</w:t>
            </w:r>
          </w:p>
        </w:tc>
        <w:tc>
          <w:tcPr>
            <w:tcW w:w="1883" w:type="dxa"/>
          </w:tcPr>
          <w:p w14:paraId="69EE4CA8" w14:textId="5AAFD93B" w:rsidR="00BF4E4A" w:rsidRDefault="00BF4E4A" w:rsidP="00931890">
            <w:r>
              <w:t>Broadcast Address</w:t>
            </w:r>
          </w:p>
        </w:tc>
        <w:tc>
          <w:tcPr>
            <w:tcW w:w="1883" w:type="dxa"/>
          </w:tcPr>
          <w:p w14:paraId="44C90231" w14:textId="3549A8A1" w:rsidR="00BF4E4A" w:rsidRDefault="00BF4E4A" w:rsidP="00931890">
            <w:r>
              <w:t>Binary Representation</w:t>
            </w:r>
          </w:p>
        </w:tc>
      </w:tr>
      <w:tr w:rsidR="00BF4E4A" w14:paraId="527CCB67" w14:textId="36D86719" w:rsidTr="00BF4E4A">
        <w:trPr>
          <w:trHeight w:val="534"/>
        </w:trPr>
        <w:tc>
          <w:tcPr>
            <w:tcW w:w="1786" w:type="dxa"/>
          </w:tcPr>
          <w:p w14:paraId="7005FDE8" w14:textId="0850FFFD" w:rsidR="00BF4E4A" w:rsidRDefault="00BF4E4A" w:rsidP="00931890">
            <w:r>
              <w:t>192.168.0.32</w:t>
            </w:r>
          </w:p>
        </w:tc>
        <w:tc>
          <w:tcPr>
            <w:tcW w:w="1656" w:type="dxa"/>
          </w:tcPr>
          <w:p w14:paraId="30EAA70A" w14:textId="513B6E1B" w:rsidR="00BF4E4A" w:rsidRDefault="00BF4E4A" w:rsidP="00931890">
            <w:r>
              <w:t>/27</w:t>
            </w:r>
          </w:p>
        </w:tc>
        <w:tc>
          <w:tcPr>
            <w:tcW w:w="1454" w:type="dxa"/>
          </w:tcPr>
          <w:p w14:paraId="35170AEB" w14:textId="16FDE21E" w:rsidR="00BF4E4A" w:rsidRDefault="00BF4E4A" w:rsidP="00931890">
            <w:r>
              <w:t>192.168.0.33-192.168.0.62</w:t>
            </w:r>
          </w:p>
        </w:tc>
        <w:tc>
          <w:tcPr>
            <w:tcW w:w="2135" w:type="dxa"/>
          </w:tcPr>
          <w:p w14:paraId="500A9C82" w14:textId="1A3E81CE" w:rsidR="00BF4E4A" w:rsidRDefault="00BF4E4A" w:rsidP="00931890">
            <w:r>
              <w:t>30</w:t>
            </w:r>
          </w:p>
        </w:tc>
        <w:tc>
          <w:tcPr>
            <w:tcW w:w="1883" w:type="dxa"/>
          </w:tcPr>
          <w:p w14:paraId="4222F77A" w14:textId="37140A28" w:rsidR="00BF4E4A" w:rsidRDefault="00BF4E4A" w:rsidP="00931890">
            <w:r>
              <w:t>192.168.0.63</w:t>
            </w:r>
          </w:p>
        </w:tc>
        <w:tc>
          <w:tcPr>
            <w:tcW w:w="1883" w:type="dxa"/>
          </w:tcPr>
          <w:p w14:paraId="26F7F875" w14:textId="69130B54" w:rsidR="00BF4E4A" w:rsidRDefault="00BF4E4A" w:rsidP="00931890">
            <w:r>
              <w:t>11111111.11111111.11111111.11100000</w:t>
            </w:r>
          </w:p>
        </w:tc>
      </w:tr>
      <w:tr w:rsidR="00BF4E4A" w14:paraId="4F8648CA" w14:textId="2EFDC030" w:rsidTr="00BF4E4A">
        <w:trPr>
          <w:trHeight w:val="534"/>
        </w:trPr>
        <w:tc>
          <w:tcPr>
            <w:tcW w:w="1786" w:type="dxa"/>
          </w:tcPr>
          <w:p w14:paraId="1893FE38" w14:textId="7886970D" w:rsidR="00BF4E4A" w:rsidRDefault="00BF4E4A" w:rsidP="00931890">
            <w:r>
              <w:t>192.168.0.64</w:t>
            </w:r>
          </w:p>
        </w:tc>
        <w:tc>
          <w:tcPr>
            <w:tcW w:w="1656" w:type="dxa"/>
          </w:tcPr>
          <w:p w14:paraId="008C6EFB" w14:textId="13FA012B" w:rsidR="00BF4E4A" w:rsidRDefault="00BF4E4A" w:rsidP="00931890">
            <w:r>
              <w:t>/27</w:t>
            </w:r>
          </w:p>
        </w:tc>
        <w:tc>
          <w:tcPr>
            <w:tcW w:w="1454" w:type="dxa"/>
          </w:tcPr>
          <w:p w14:paraId="268A5559" w14:textId="6F3C427C" w:rsidR="00BF4E4A" w:rsidRDefault="00BF4E4A" w:rsidP="00931890">
            <w:r>
              <w:t>192.168.0.65-192.168.0.94</w:t>
            </w:r>
          </w:p>
        </w:tc>
        <w:tc>
          <w:tcPr>
            <w:tcW w:w="2135" w:type="dxa"/>
          </w:tcPr>
          <w:p w14:paraId="23F8F9B9" w14:textId="4F9D83FC" w:rsidR="00BF4E4A" w:rsidRDefault="00BF4E4A" w:rsidP="00931890">
            <w:r>
              <w:t>30</w:t>
            </w:r>
          </w:p>
        </w:tc>
        <w:tc>
          <w:tcPr>
            <w:tcW w:w="1883" w:type="dxa"/>
          </w:tcPr>
          <w:p w14:paraId="2190EAA4" w14:textId="36995823" w:rsidR="00BF4E4A" w:rsidRDefault="00BF4E4A" w:rsidP="00931890">
            <w:r>
              <w:t>192.168.0.95</w:t>
            </w:r>
          </w:p>
        </w:tc>
        <w:tc>
          <w:tcPr>
            <w:tcW w:w="1883" w:type="dxa"/>
          </w:tcPr>
          <w:p w14:paraId="57C2BEEA" w14:textId="1CB91A18" w:rsidR="00BF4E4A" w:rsidRDefault="0021252E" w:rsidP="00931890">
            <w:r>
              <w:t>11111111.11111111.11111111.11100000</w:t>
            </w:r>
          </w:p>
        </w:tc>
      </w:tr>
      <w:tr w:rsidR="00BF4E4A" w14:paraId="02B1F62B" w14:textId="7B1FFA87" w:rsidTr="00BF4E4A">
        <w:trPr>
          <w:trHeight w:val="547"/>
        </w:trPr>
        <w:tc>
          <w:tcPr>
            <w:tcW w:w="1786" w:type="dxa"/>
          </w:tcPr>
          <w:p w14:paraId="6DA36035" w14:textId="58A21BDF" w:rsidR="00BF4E4A" w:rsidRDefault="00BF4E4A" w:rsidP="00931890">
            <w:r>
              <w:t>192.168.0.96</w:t>
            </w:r>
          </w:p>
        </w:tc>
        <w:tc>
          <w:tcPr>
            <w:tcW w:w="1656" w:type="dxa"/>
          </w:tcPr>
          <w:p w14:paraId="2FAECC4A" w14:textId="16094333" w:rsidR="00BF4E4A" w:rsidRDefault="00BF4E4A" w:rsidP="00931890">
            <w:r>
              <w:t>/27</w:t>
            </w:r>
          </w:p>
        </w:tc>
        <w:tc>
          <w:tcPr>
            <w:tcW w:w="1454" w:type="dxa"/>
          </w:tcPr>
          <w:p w14:paraId="5FDFF03F" w14:textId="2182A637" w:rsidR="00BF4E4A" w:rsidRDefault="00BF4E4A" w:rsidP="00931890">
            <w:r>
              <w:t>192.168.0.97-192.168.0.126</w:t>
            </w:r>
          </w:p>
        </w:tc>
        <w:tc>
          <w:tcPr>
            <w:tcW w:w="2135" w:type="dxa"/>
          </w:tcPr>
          <w:p w14:paraId="2D109806" w14:textId="0461BDDC" w:rsidR="00BF4E4A" w:rsidRDefault="00BF4E4A" w:rsidP="00931890">
            <w:r>
              <w:t>30</w:t>
            </w:r>
          </w:p>
        </w:tc>
        <w:tc>
          <w:tcPr>
            <w:tcW w:w="1883" w:type="dxa"/>
          </w:tcPr>
          <w:p w14:paraId="70A4F0AC" w14:textId="22D08231" w:rsidR="00BF4E4A" w:rsidRDefault="00BF4E4A" w:rsidP="00931890">
            <w:r>
              <w:t>192.168.0.127</w:t>
            </w:r>
          </w:p>
        </w:tc>
        <w:tc>
          <w:tcPr>
            <w:tcW w:w="1883" w:type="dxa"/>
          </w:tcPr>
          <w:p w14:paraId="14DB04C8" w14:textId="1792973F" w:rsidR="00BF4E4A" w:rsidRDefault="0021252E" w:rsidP="00931890">
            <w:r>
              <w:t>11111111.11111111.11111111.11100000</w:t>
            </w:r>
          </w:p>
        </w:tc>
      </w:tr>
      <w:tr w:rsidR="00BF4E4A" w14:paraId="01828263" w14:textId="279822B3" w:rsidTr="00BF4E4A">
        <w:trPr>
          <w:trHeight w:val="534"/>
        </w:trPr>
        <w:tc>
          <w:tcPr>
            <w:tcW w:w="1786" w:type="dxa"/>
          </w:tcPr>
          <w:p w14:paraId="003D7085" w14:textId="13DE2CD4" w:rsidR="00BF4E4A" w:rsidRDefault="00BF4E4A" w:rsidP="00931890">
            <w:r>
              <w:t>192.168.0.128</w:t>
            </w:r>
          </w:p>
        </w:tc>
        <w:tc>
          <w:tcPr>
            <w:tcW w:w="1656" w:type="dxa"/>
          </w:tcPr>
          <w:p w14:paraId="501247D4" w14:textId="09D6A108" w:rsidR="00BF4E4A" w:rsidRDefault="00BF4E4A" w:rsidP="00931890">
            <w:r>
              <w:t>/27</w:t>
            </w:r>
          </w:p>
        </w:tc>
        <w:tc>
          <w:tcPr>
            <w:tcW w:w="1454" w:type="dxa"/>
          </w:tcPr>
          <w:p w14:paraId="685A729D" w14:textId="346FFC53" w:rsidR="00BF4E4A" w:rsidRDefault="00BF4E4A" w:rsidP="00931890">
            <w:r>
              <w:t>192.168.0.129-192.168.0.158</w:t>
            </w:r>
          </w:p>
        </w:tc>
        <w:tc>
          <w:tcPr>
            <w:tcW w:w="2135" w:type="dxa"/>
          </w:tcPr>
          <w:p w14:paraId="70EBE279" w14:textId="0C3C7652" w:rsidR="00BF4E4A" w:rsidRDefault="00BF4E4A" w:rsidP="00931890">
            <w:r>
              <w:t>30</w:t>
            </w:r>
          </w:p>
        </w:tc>
        <w:tc>
          <w:tcPr>
            <w:tcW w:w="1883" w:type="dxa"/>
          </w:tcPr>
          <w:p w14:paraId="245C3C50" w14:textId="5FC09A76" w:rsidR="00BF4E4A" w:rsidRDefault="00BF4E4A" w:rsidP="00931890">
            <w:r>
              <w:t>192.168.0.159</w:t>
            </w:r>
          </w:p>
        </w:tc>
        <w:tc>
          <w:tcPr>
            <w:tcW w:w="1883" w:type="dxa"/>
          </w:tcPr>
          <w:p w14:paraId="127807D8" w14:textId="4ADC4FE7" w:rsidR="00BF4E4A" w:rsidRDefault="0021252E" w:rsidP="00931890">
            <w:r>
              <w:t>11111111.11111111.11111111.11100000</w:t>
            </w:r>
          </w:p>
        </w:tc>
      </w:tr>
      <w:tr w:rsidR="00BF4E4A" w14:paraId="3D0C44B3" w14:textId="33BCE093" w:rsidTr="00BF4E4A">
        <w:trPr>
          <w:trHeight w:val="534"/>
        </w:trPr>
        <w:tc>
          <w:tcPr>
            <w:tcW w:w="1786" w:type="dxa"/>
          </w:tcPr>
          <w:p w14:paraId="06D0C1B9" w14:textId="66F2209F" w:rsidR="00BF4E4A" w:rsidRDefault="00BF4E4A" w:rsidP="00931890">
            <w:r>
              <w:t>192.168.0.192</w:t>
            </w:r>
          </w:p>
        </w:tc>
        <w:tc>
          <w:tcPr>
            <w:tcW w:w="1656" w:type="dxa"/>
          </w:tcPr>
          <w:p w14:paraId="11A47AB4" w14:textId="143011FE" w:rsidR="00BF4E4A" w:rsidRDefault="00BF4E4A" w:rsidP="00931890">
            <w:r>
              <w:t>/27</w:t>
            </w:r>
          </w:p>
        </w:tc>
        <w:tc>
          <w:tcPr>
            <w:tcW w:w="1454" w:type="dxa"/>
          </w:tcPr>
          <w:p w14:paraId="6E03F59C" w14:textId="04CCC572" w:rsidR="00BF4E4A" w:rsidRDefault="00BF4E4A" w:rsidP="00931890">
            <w:r>
              <w:t>192.168.0.193-192.168.0.222</w:t>
            </w:r>
          </w:p>
        </w:tc>
        <w:tc>
          <w:tcPr>
            <w:tcW w:w="2135" w:type="dxa"/>
          </w:tcPr>
          <w:p w14:paraId="28F25C4B" w14:textId="1F08E845" w:rsidR="00BF4E4A" w:rsidRDefault="00BF4E4A" w:rsidP="00931890">
            <w:r>
              <w:t>30</w:t>
            </w:r>
          </w:p>
        </w:tc>
        <w:tc>
          <w:tcPr>
            <w:tcW w:w="1883" w:type="dxa"/>
          </w:tcPr>
          <w:p w14:paraId="74CB79CB" w14:textId="19FD66FD" w:rsidR="00BF4E4A" w:rsidRDefault="00BF4E4A" w:rsidP="00931890">
            <w:r>
              <w:t>192.168.0.223</w:t>
            </w:r>
          </w:p>
        </w:tc>
        <w:tc>
          <w:tcPr>
            <w:tcW w:w="1883" w:type="dxa"/>
          </w:tcPr>
          <w:p w14:paraId="70002BBD" w14:textId="3329EFBF" w:rsidR="00BF4E4A" w:rsidRDefault="0021252E" w:rsidP="00931890">
            <w:r>
              <w:t>11111111.11111111.11111111.11100000</w:t>
            </w:r>
          </w:p>
        </w:tc>
      </w:tr>
    </w:tbl>
    <w:p w14:paraId="0A8A2ACC" w14:textId="77777777" w:rsidR="00931890" w:rsidRDefault="00931890" w:rsidP="00931890"/>
    <w:p w14:paraId="35257E82" w14:textId="4B25E725" w:rsidR="00DF17DB" w:rsidRDefault="00DF17DB" w:rsidP="00DF17DB">
      <w:r>
        <w:lastRenderedPageBreak/>
        <w:t xml:space="preserve">The table under </w:t>
      </w:r>
      <w:r>
        <w:fldChar w:fldCharType="begin"/>
      </w:r>
      <w:r>
        <w:instrText xml:space="preserve"> REF _Ref152250706 \n \h </w:instrText>
      </w:r>
      <w:r>
        <w:fldChar w:fldCharType="separate"/>
      </w:r>
      <w:r>
        <w:t>7.1.4</w:t>
      </w:r>
      <w:r>
        <w:fldChar w:fldCharType="end"/>
      </w:r>
      <w:r>
        <w:t xml:space="preserve"> shows the subnet calculations for any IP addresses operating under the “/30” or </w:t>
      </w:r>
      <w:r w:rsidR="0016722A">
        <w:t>255.255.255.252 subnet mask range.</w:t>
      </w:r>
    </w:p>
    <w:p w14:paraId="0754042D" w14:textId="51D00A3C" w:rsidR="00C025E2" w:rsidRDefault="00C025E2" w:rsidP="00C025E2">
      <w:pPr>
        <w:pStyle w:val="Heading3"/>
      </w:pPr>
      <w:bookmarkStart w:id="63" w:name="_Ref152250706"/>
      <w:bookmarkStart w:id="64" w:name="_Toc153259279"/>
      <w:r>
        <w:t>192.168.0.*/30</w:t>
      </w:r>
      <w:bookmarkEnd w:id="63"/>
      <w:bookmarkEnd w:id="64"/>
    </w:p>
    <w:tbl>
      <w:tblPr>
        <w:tblStyle w:val="TableGrid"/>
        <w:tblW w:w="10627" w:type="dxa"/>
        <w:tblLook w:val="04A0" w:firstRow="1" w:lastRow="0" w:firstColumn="1" w:lastColumn="0" w:noHBand="0" w:noVBand="1"/>
      </w:tblPr>
      <w:tblGrid>
        <w:gridCol w:w="1551"/>
        <w:gridCol w:w="992"/>
        <w:gridCol w:w="1609"/>
        <w:gridCol w:w="973"/>
        <w:gridCol w:w="1551"/>
        <w:gridCol w:w="3951"/>
      </w:tblGrid>
      <w:tr w:rsidR="00A42954" w14:paraId="799A1560" w14:textId="7A24C266" w:rsidTr="0021252E">
        <w:tc>
          <w:tcPr>
            <w:tcW w:w="1679" w:type="dxa"/>
          </w:tcPr>
          <w:p w14:paraId="2998DE39" w14:textId="426F7FD6" w:rsidR="0021252E" w:rsidRDefault="0021252E" w:rsidP="00C025E2">
            <w:r>
              <w:t>Device IP</w:t>
            </w:r>
          </w:p>
        </w:tc>
        <w:tc>
          <w:tcPr>
            <w:tcW w:w="1347" w:type="dxa"/>
          </w:tcPr>
          <w:p w14:paraId="6891F7BD" w14:textId="5876E26E" w:rsidR="0021252E" w:rsidRDefault="0021252E" w:rsidP="00C025E2">
            <w:r>
              <w:t>Subnet Mask</w:t>
            </w:r>
          </w:p>
        </w:tc>
        <w:tc>
          <w:tcPr>
            <w:tcW w:w="1715" w:type="dxa"/>
          </w:tcPr>
          <w:p w14:paraId="42D9EEFE" w14:textId="23F2E61E" w:rsidR="0021252E" w:rsidRDefault="0021252E" w:rsidP="00C025E2">
            <w:r>
              <w:t>Host IP Range</w:t>
            </w:r>
          </w:p>
        </w:tc>
        <w:tc>
          <w:tcPr>
            <w:tcW w:w="1336" w:type="dxa"/>
          </w:tcPr>
          <w:p w14:paraId="3DB25E3D" w14:textId="62AA8752" w:rsidR="0021252E" w:rsidRDefault="0021252E" w:rsidP="00C025E2">
            <w:r>
              <w:t>Range of Usable Hosts</w:t>
            </w:r>
          </w:p>
        </w:tc>
        <w:tc>
          <w:tcPr>
            <w:tcW w:w="1680" w:type="dxa"/>
          </w:tcPr>
          <w:p w14:paraId="7ED62D70" w14:textId="498873EB" w:rsidR="0021252E" w:rsidRDefault="0021252E" w:rsidP="00C025E2">
            <w:r>
              <w:t>Broadcast Address</w:t>
            </w:r>
          </w:p>
        </w:tc>
        <w:tc>
          <w:tcPr>
            <w:tcW w:w="2870" w:type="dxa"/>
          </w:tcPr>
          <w:p w14:paraId="6F42BFA8" w14:textId="3AABE4D6" w:rsidR="0021252E" w:rsidRDefault="0021252E" w:rsidP="00C025E2">
            <w:r>
              <w:t>Binary Representation</w:t>
            </w:r>
          </w:p>
        </w:tc>
      </w:tr>
      <w:tr w:rsidR="00A42954" w14:paraId="12C61323" w14:textId="0266DBFF" w:rsidTr="0021252E">
        <w:tc>
          <w:tcPr>
            <w:tcW w:w="1679" w:type="dxa"/>
          </w:tcPr>
          <w:p w14:paraId="0D4C8C7A" w14:textId="76AFFE5E" w:rsidR="0021252E" w:rsidRDefault="0021252E" w:rsidP="00C025E2">
            <w:r>
              <w:t>192.168.0.224</w:t>
            </w:r>
          </w:p>
        </w:tc>
        <w:tc>
          <w:tcPr>
            <w:tcW w:w="1347" w:type="dxa"/>
          </w:tcPr>
          <w:p w14:paraId="4CB5E0F0" w14:textId="36642732" w:rsidR="0021252E" w:rsidRDefault="0021252E" w:rsidP="00C025E2">
            <w:r>
              <w:t>/30</w:t>
            </w:r>
          </w:p>
        </w:tc>
        <w:tc>
          <w:tcPr>
            <w:tcW w:w="1715" w:type="dxa"/>
          </w:tcPr>
          <w:p w14:paraId="78832F00" w14:textId="1723B5A3" w:rsidR="0021252E" w:rsidRDefault="0021252E" w:rsidP="00C025E2">
            <w:r>
              <w:t>192.168.0.225-192.168.0.226</w:t>
            </w:r>
          </w:p>
        </w:tc>
        <w:tc>
          <w:tcPr>
            <w:tcW w:w="1336" w:type="dxa"/>
          </w:tcPr>
          <w:p w14:paraId="5BAF0EB5" w14:textId="2D1232EE" w:rsidR="0021252E" w:rsidRDefault="0021252E" w:rsidP="00C025E2">
            <w:r>
              <w:t>2</w:t>
            </w:r>
          </w:p>
        </w:tc>
        <w:tc>
          <w:tcPr>
            <w:tcW w:w="1680" w:type="dxa"/>
          </w:tcPr>
          <w:p w14:paraId="65D40B65" w14:textId="05DD2D51" w:rsidR="0021252E" w:rsidRDefault="0021252E" w:rsidP="00C025E2">
            <w:r>
              <w:t>192.168.0.227</w:t>
            </w:r>
          </w:p>
        </w:tc>
        <w:tc>
          <w:tcPr>
            <w:tcW w:w="2870" w:type="dxa"/>
          </w:tcPr>
          <w:p w14:paraId="3F127DD5" w14:textId="272C067C" w:rsidR="0021252E" w:rsidRDefault="00A42954" w:rsidP="00C025E2">
            <w:r>
              <w:t>11111111.11111111.11111111.11111100</w:t>
            </w:r>
          </w:p>
        </w:tc>
      </w:tr>
      <w:tr w:rsidR="00A42954" w14:paraId="4EF51516" w14:textId="0249763E" w:rsidTr="0021252E">
        <w:tc>
          <w:tcPr>
            <w:tcW w:w="1679" w:type="dxa"/>
          </w:tcPr>
          <w:p w14:paraId="2732EF19" w14:textId="356A1DA4" w:rsidR="0021252E" w:rsidRDefault="0021252E" w:rsidP="00C025E2">
            <w:r>
              <w:t>192.168.0.228</w:t>
            </w:r>
          </w:p>
        </w:tc>
        <w:tc>
          <w:tcPr>
            <w:tcW w:w="1347" w:type="dxa"/>
          </w:tcPr>
          <w:p w14:paraId="680B6939" w14:textId="3B245D88" w:rsidR="0021252E" w:rsidRDefault="0021252E" w:rsidP="00C025E2">
            <w:r>
              <w:t>/30</w:t>
            </w:r>
          </w:p>
        </w:tc>
        <w:tc>
          <w:tcPr>
            <w:tcW w:w="1715" w:type="dxa"/>
          </w:tcPr>
          <w:p w14:paraId="18D09311" w14:textId="61DC1C2F" w:rsidR="0021252E" w:rsidRDefault="0021252E" w:rsidP="00C025E2">
            <w:r>
              <w:t>192.168.0.229-192.168.0.230</w:t>
            </w:r>
          </w:p>
        </w:tc>
        <w:tc>
          <w:tcPr>
            <w:tcW w:w="1336" w:type="dxa"/>
          </w:tcPr>
          <w:p w14:paraId="14A6A11C" w14:textId="2E389ECB" w:rsidR="0021252E" w:rsidRDefault="0021252E" w:rsidP="00C025E2">
            <w:r>
              <w:t>2</w:t>
            </w:r>
          </w:p>
        </w:tc>
        <w:tc>
          <w:tcPr>
            <w:tcW w:w="1680" w:type="dxa"/>
          </w:tcPr>
          <w:p w14:paraId="577F6FE9" w14:textId="6BB41ECD" w:rsidR="0021252E" w:rsidRDefault="0021252E" w:rsidP="00C025E2">
            <w:r>
              <w:t>192.168.0.231</w:t>
            </w:r>
          </w:p>
        </w:tc>
        <w:tc>
          <w:tcPr>
            <w:tcW w:w="2870" w:type="dxa"/>
          </w:tcPr>
          <w:p w14:paraId="5749D70E" w14:textId="1A1D1CAF" w:rsidR="0021252E" w:rsidRDefault="00A42954" w:rsidP="00C025E2">
            <w:r>
              <w:t>11111111.11111111.11111111.11111100</w:t>
            </w:r>
          </w:p>
        </w:tc>
      </w:tr>
      <w:tr w:rsidR="00A42954" w14:paraId="25AB0E6A" w14:textId="3C445284" w:rsidTr="0021252E">
        <w:tc>
          <w:tcPr>
            <w:tcW w:w="1679" w:type="dxa"/>
          </w:tcPr>
          <w:p w14:paraId="2B36C5DC" w14:textId="591A4018" w:rsidR="0021252E" w:rsidRDefault="0021252E" w:rsidP="00C025E2">
            <w:r>
              <w:t>192.168.0.232</w:t>
            </w:r>
          </w:p>
        </w:tc>
        <w:tc>
          <w:tcPr>
            <w:tcW w:w="1347" w:type="dxa"/>
          </w:tcPr>
          <w:p w14:paraId="6F514CBB" w14:textId="1B312830" w:rsidR="0021252E" w:rsidRDefault="0021252E" w:rsidP="00C025E2">
            <w:r>
              <w:t>/30</w:t>
            </w:r>
          </w:p>
        </w:tc>
        <w:tc>
          <w:tcPr>
            <w:tcW w:w="1715" w:type="dxa"/>
          </w:tcPr>
          <w:p w14:paraId="1CF98A89" w14:textId="3E345936" w:rsidR="0021252E" w:rsidRDefault="0021252E" w:rsidP="00C025E2">
            <w:r>
              <w:t>192.168.0.233-192.168.0.234</w:t>
            </w:r>
          </w:p>
        </w:tc>
        <w:tc>
          <w:tcPr>
            <w:tcW w:w="1336" w:type="dxa"/>
          </w:tcPr>
          <w:p w14:paraId="2C447320" w14:textId="4D308C6A" w:rsidR="0021252E" w:rsidRDefault="0021252E" w:rsidP="00C025E2">
            <w:r>
              <w:t>2</w:t>
            </w:r>
          </w:p>
        </w:tc>
        <w:tc>
          <w:tcPr>
            <w:tcW w:w="1680" w:type="dxa"/>
          </w:tcPr>
          <w:p w14:paraId="590165CB" w14:textId="23E0A986" w:rsidR="0021252E" w:rsidRDefault="0021252E" w:rsidP="00C025E2">
            <w:r>
              <w:t>192.168.0.235</w:t>
            </w:r>
          </w:p>
        </w:tc>
        <w:tc>
          <w:tcPr>
            <w:tcW w:w="2870" w:type="dxa"/>
          </w:tcPr>
          <w:p w14:paraId="241E60C8" w14:textId="0ECA915B" w:rsidR="0021252E" w:rsidRDefault="00A42954" w:rsidP="00C025E2">
            <w:r>
              <w:t>11111111.11111111.11111111.11111100</w:t>
            </w:r>
          </w:p>
        </w:tc>
      </w:tr>
      <w:tr w:rsidR="00A42954" w14:paraId="4993B983" w14:textId="467AE0C2" w:rsidTr="0021252E">
        <w:tc>
          <w:tcPr>
            <w:tcW w:w="1679" w:type="dxa"/>
          </w:tcPr>
          <w:p w14:paraId="2E54C10A" w14:textId="00FB9111" w:rsidR="0021252E" w:rsidRDefault="0021252E" w:rsidP="00C025E2">
            <w:r>
              <w:t>192.168.0.240</w:t>
            </w:r>
          </w:p>
        </w:tc>
        <w:tc>
          <w:tcPr>
            <w:tcW w:w="1347" w:type="dxa"/>
          </w:tcPr>
          <w:p w14:paraId="047E6FE2" w14:textId="68EAF75D" w:rsidR="0021252E" w:rsidRDefault="0021252E" w:rsidP="00C025E2">
            <w:r>
              <w:t>/30</w:t>
            </w:r>
          </w:p>
        </w:tc>
        <w:tc>
          <w:tcPr>
            <w:tcW w:w="1715" w:type="dxa"/>
          </w:tcPr>
          <w:p w14:paraId="0196DD04" w14:textId="6DA99470" w:rsidR="0021252E" w:rsidRDefault="0021252E" w:rsidP="00C025E2">
            <w:r>
              <w:t>192.168.0.241-192.168.0.242</w:t>
            </w:r>
          </w:p>
        </w:tc>
        <w:tc>
          <w:tcPr>
            <w:tcW w:w="1336" w:type="dxa"/>
          </w:tcPr>
          <w:p w14:paraId="13A98081" w14:textId="5A87A0F6" w:rsidR="0021252E" w:rsidRDefault="0021252E" w:rsidP="00C025E2">
            <w:r>
              <w:t>2</w:t>
            </w:r>
          </w:p>
        </w:tc>
        <w:tc>
          <w:tcPr>
            <w:tcW w:w="1680" w:type="dxa"/>
          </w:tcPr>
          <w:p w14:paraId="68B3821E" w14:textId="19079B3C" w:rsidR="0021252E" w:rsidRDefault="0021252E" w:rsidP="00C025E2">
            <w:r>
              <w:t>192.168.0.243</w:t>
            </w:r>
          </w:p>
        </w:tc>
        <w:tc>
          <w:tcPr>
            <w:tcW w:w="2870" w:type="dxa"/>
          </w:tcPr>
          <w:p w14:paraId="730D512F" w14:textId="472BF3DB" w:rsidR="0021252E" w:rsidRDefault="00A42954" w:rsidP="00C025E2">
            <w:r>
              <w:t>11111111.11111111.11111111.11111100</w:t>
            </w:r>
          </w:p>
        </w:tc>
      </w:tr>
    </w:tbl>
    <w:p w14:paraId="11F142BB" w14:textId="5AE95A85" w:rsidR="00C025E2" w:rsidRPr="00C025E2" w:rsidRDefault="00C025E2" w:rsidP="00C025E2"/>
    <w:p w14:paraId="464854E5" w14:textId="065BE0E3" w:rsidR="00191253" w:rsidRDefault="00191253" w:rsidP="00191253">
      <w:pPr>
        <w:pStyle w:val="Heading2"/>
      </w:pPr>
      <w:bookmarkStart w:id="65" w:name="_Ref151974049"/>
      <w:bookmarkStart w:id="66" w:name="_Toc153259280"/>
      <w:r>
        <w:t xml:space="preserve">Valid Host Range for the 255.255.255.224 </w:t>
      </w:r>
      <w:r w:rsidR="007A0905">
        <w:t>subnet</w:t>
      </w:r>
      <w:bookmarkEnd w:id="65"/>
      <w:bookmarkEnd w:id="66"/>
    </w:p>
    <w:tbl>
      <w:tblPr>
        <w:tblStyle w:val="TableGrid"/>
        <w:tblW w:w="0" w:type="auto"/>
        <w:tblLook w:val="04A0" w:firstRow="1" w:lastRow="0" w:firstColumn="1" w:lastColumn="0" w:noHBand="0" w:noVBand="1"/>
      </w:tblPr>
      <w:tblGrid>
        <w:gridCol w:w="1870"/>
        <w:gridCol w:w="1870"/>
        <w:gridCol w:w="1870"/>
      </w:tblGrid>
      <w:tr w:rsidR="007A0905" w14:paraId="697D30CF" w14:textId="77777777" w:rsidTr="007A0905">
        <w:tc>
          <w:tcPr>
            <w:tcW w:w="1870" w:type="dxa"/>
          </w:tcPr>
          <w:p w14:paraId="7C32466B" w14:textId="5765257E" w:rsidR="007A0905" w:rsidRPr="007A0905" w:rsidRDefault="007A0905" w:rsidP="007A0905">
            <w:pPr>
              <w:rPr>
                <w:b/>
                <w:bCs/>
              </w:rPr>
            </w:pPr>
            <w:r>
              <w:rPr>
                <w:b/>
                <w:bCs/>
              </w:rPr>
              <w:t>IP Address</w:t>
            </w:r>
          </w:p>
        </w:tc>
        <w:tc>
          <w:tcPr>
            <w:tcW w:w="1870" w:type="dxa"/>
          </w:tcPr>
          <w:p w14:paraId="20D671AE" w14:textId="20C49DC1" w:rsidR="007A0905" w:rsidRPr="007A0905" w:rsidRDefault="0066098B" w:rsidP="007A0905">
            <w:pPr>
              <w:rPr>
                <w:b/>
                <w:bCs/>
              </w:rPr>
            </w:pPr>
            <w:r>
              <w:rPr>
                <w:b/>
                <w:bCs/>
              </w:rPr>
              <w:t xml:space="preserve">Usable </w:t>
            </w:r>
            <w:r w:rsidR="007A0905">
              <w:rPr>
                <w:b/>
                <w:bCs/>
              </w:rPr>
              <w:t>Address Range</w:t>
            </w:r>
          </w:p>
        </w:tc>
        <w:tc>
          <w:tcPr>
            <w:tcW w:w="1870" w:type="dxa"/>
          </w:tcPr>
          <w:p w14:paraId="5DD3EE96" w14:textId="09DE999F" w:rsidR="007A0905" w:rsidRPr="007A0905" w:rsidRDefault="00195E94" w:rsidP="007A0905">
            <w:pPr>
              <w:rPr>
                <w:b/>
                <w:bCs/>
              </w:rPr>
            </w:pPr>
            <w:r>
              <w:rPr>
                <w:b/>
                <w:bCs/>
              </w:rPr>
              <w:t>Broadcast Address</w:t>
            </w:r>
          </w:p>
        </w:tc>
      </w:tr>
      <w:tr w:rsidR="007A0905" w14:paraId="7BC6A3F6" w14:textId="77777777" w:rsidTr="007A0905">
        <w:tc>
          <w:tcPr>
            <w:tcW w:w="1870" w:type="dxa"/>
          </w:tcPr>
          <w:p w14:paraId="02C656D6" w14:textId="6D722118" w:rsidR="007A0905" w:rsidRDefault="007A0905" w:rsidP="007A0905">
            <w:r>
              <w:t>192.168.0.0</w:t>
            </w:r>
          </w:p>
        </w:tc>
        <w:tc>
          <w:tcPr>
            <w:tcW w:w="1870" w:type="dxa"/>
          </w:tcPr>
          <w:p w14:paraId="62F4025B" w14:textId="088DD0B0" w:rsidR="007A0905" w:rsidRDefault="007A0905" w:rsidP="007A0905">
            <w:r>
              <w:t>192.168.0.1-192.168.0.30</w:t>
            </w:r>
          </w:p>
        </w:tc>
        <w:tc>
          <w:tcPr>
            <w:tcW w:w="1870" w:type="dxa"/>
          </w:tcPr>
          <w:p w14:paraId="460B42E3" w14:textId="6BB66FB3" w:rsidR="007A0905" w:rsidRDefault="007A0905" w:rsidP="007A0905">
            <w:r>
              <w:t>192.168.0.31</w:t>
            </w:r>
          </w:p>
        </w:tc>
      </w:tr>
      <w:tr w:rsidR="007A0905" w14:paraId="1B6FFABA" w14:textId="77777777" w:rsidTr="007A0905">
        <w:tc>
          <w:tcPr>
            <w:tcW w:w="1870" w:type="dxa"/>
          </w:tcPr>
          <w:p w14:paraId="0E8D1E8A" w14:textId="2AAEBB1D" w:rsidR="007A0905" w:rsidRDefault="007A0905" w:rsidP="007A0905">
            <w:r>
              <w:t>192.168.0.32</w:t>
            </w:r>
          </w:p>
        </w:tc>
        <w:tc>
          <w:tcPr>
            <w:tcW w:w="1870" w:type="dxa"/>
          </w:tcPr>
          <w:p w14:paraId="684C80F6" w14:textId="4966000A" w:rsidR="007A0905" w:rsidRDefault="007A0905" w:rsidP="007A0905">
            <w:r>
              <w:t>192.168.0.33-</w:t>
            </w:r>
            <w:r w:rsidR="001C79EE">
              <w:t>192.168.0.62</w:t>
            </w:r>
          </w:p>
        </w:tc>
        <w:tc>
          <w:tcPr>
            <w:tcW w:w="1870" w:type="dxa"/>
          </w:tcPr>
          <w:p w14:paraId="59FC5D6B" w14:textId="27DA94CA" w:rsidR="007A0905" w:rsidRDefault="001C79EE" w:rsidP="007A0905">
            <w:r>
              <w:t>192.168.0.63</w:t>
            </w:r>
          </w:p>
        </w:tc>
      </w:tr>
      <w:tr w:rsidR="007A0905" w14:paraId="79BD01A6" w14:textId="77777777" w:rsidTr="007A0905">
        <w:tc>
          <w:tcPr>
            <w:tcW w:w="1870" w:type="dxa"/>
          </w:tcPr>
          <w:p w14:paraId="31F27F0C" w14:textId="355D2676" w:rsidR="007A0905" w:rsidRDefault="001C79EE" w:rsidP="007A0905">
            <w:r>
              <w:t>192.168.0.64</w:t>
            </w:r>
          </w:p>
        </w:tc>
        <w:tc>
          <w:tcPr>
            <w:tcW w:w="1870" w:type="dxa"/>
          </w:tcPr>
          <w:p w14:paraId="1B25475C" w14:textId="773DD1FC" w:rsidR="007A0905" w:rsidRDefault="001C79EE" w:rsidP="007A0905">
            <w:r>
              <w:t>192.168.0.65-192.168.0</w:t>
            </w:r>
            <w:r w:rsidR="006E5C49">
              <w:t>.94</w:t>
            </w:r>
          </w:p>
        </w:tc>
        <w:tc>
          <w:tcPr>
            <w:tcW w:w="1870" w:type="dxa"/>
          </w:tcPr>
          <w:p w14:paraId="002F4B33" w14:textId="77EFADAC" w:rsidR="007A0905" w:rsidRDefault="006E5C49" w:rsidP="007A0905">
            <w:r>
              <w:t>192.168.0.95</w:t>
            </w:r>
          </w:p>
        </w:tc>
      </w:tr>
      <w:tr w:rsidR="007A0905" w14:paraId="229D8CFF" w14:textId="77777777" w:rsidTr="007A0905">
        <w:tc>
          <w:tcPr>
            <w:tcW w:w="1870" w:type="dxa"/>
          </w:tcPr>
          <w:p w14:paraId="62F52A66" w14:textId="32317AC9" w:rsidR="007A0905" w:rsidRDefault="006E5C49" w:rsidP="007A0905">
            <w:r>
              <w:t>192.168.0.96</w:t>
            </w:r>
          </w:p>
        </w:tc>
        <w:tc>
          <w:tcPr>
            <w:tcW w:w="1870" w:type="dxa"/>
          </w:tcPr>
          <w:p w14:paraId="2CA557D4" w14:textId="7291E819" w:rsidR="007A0905" w:rsidRDefault="006E5C49" w:rsidP="007A0905">
            <w:r>
              <w:t>192.168.0.97-192.168.0.126</w:t>
            </w:r>
          </w:p>
        </w:tc>
        <w:tc>
          <w:tcPr>
            <w:tcW w:w="1870" w:type="dxa"/>
          </w:tcPr>
          <w:p w14:paraId="5E271B95" w14:textId="4D2584AA" w:rsidR="007A0905" w:rsidRDefault="006E5C49" w:rsidP="007A0905">
            <w:r>
              <w:t>192.168.0.127</w:t>
            </w:r>
          </w:p>
        </w:tc>
      </w:tr>
      <w:tr w:rsidR="007A0905" w14:paraId="70819324" w14:textId="77777777" w:rsidTr="007A0905">
        <w:tc>
          <w:tcPr>
            <w:tcW w:w="1870" w:type="dxa"/>
          </w:tcPr>
          <w:p w14:paraId="1136E2F7" w14:textId="5D5B53AD" w:rsidR="007A0905" w:rsidRDefault="006E5C49" w:rsidP="007A0905">
            <w:r>
              <w:t>192.168.0.128</w:t>
            </w:r>
          </w:p>
        </w:tc>
        <w:tc>
          <w:tcPr>
            <w:tcW w:w="1870" w:type="dxa"/>
          </w:tcPr>
          <w:p w14:paraId="02A1C28E" w14:textId="755450C0" w:rsidR="007A0905" w:rsidRDefault="006E5C49" w:rsidP="007A0905">
            <w:r>
              <w:t>192.168.0.129-</w:t>
            </w:r>
            <w:r w:rsidR="008D7EEF">
              <w:t>192.168.0.158</w:t>
            </w:r>
          </w:p>
        </w:tc>
        <w:tc>
          <w:tcPr>
            <w:tcW w:w="1870" w:type="dxa"/>
          </w:tcPr>
          <w:p w14:paraId="12B1603D" w14:textId="63F66C76" w:rsidR="007A0905" w:rsidRDefault="008D7EEF" w:rsidP="007A0905">
            <w:r>
              <w:t>192.168.0.159</w:t>
            </w:r>
          </w:p>
        </w:tc>
      </w:tr>
      <w:tr w:rsidR="007A0905" w14:paraId="420E264C" w14:textId="77777777" w:rsidTr="007A0905">
        <w:tc>
          <w:tcPr>
            <w:tcW w:w="1870" w:type="dxa"/>
          </w:tcPr>
          <w:p w14:paraId="35F6B055" w14:textId="7E60F43E" w:rsidR="007A0905" w:rsidRDefault="004E2523" w:rsidP="007A0905">
            <w:r>
              <w:t>192.168.0.160</w:t>
            </w:r>
          </w:p>
        </w:tc>
        <w:tc>
          <w:tcPr>
            <w:tcW w:w="1870" w:type="dxa"/>
          </w:tcPr>
          <w:p w14:paraId="0E918FEF" w14:textId="02143DD1" w:rsidR="007A0905" w:rsidRDefault="004E2523" w:rsidP="007A0905">
            <w:r>
              <w:t>192.168.0.161-192.168.0.190</w:t>
            </w:r>
          </w:p>
        </w:tc>
        <w:tc>
          <w:tcPr>
            <w:tcW w:w="1870" w:type="dxa"/>
          </w:tcPr>
          <w:p w14:paraId="014B7129" w14:textId="3E56958D" w:rsidR="007A0905" w:rsidRDefault="004E2523" w:rsidP="007A0905">
            <w:r>
              <w:t>192.168.0.191</w:t>
            </w:r>
          </w:p>
        </w:tc>
      </w:tr>
      <w:tr w:rsidR="007A0905" w14:paraId="2F4B251E" w14:textId="77777777" w:rsidTr="007A0905">
        <w:tc>
          <w:tcPr>
            <w:tcW w:w="1870" w:type="dxa"/>
          </w:tcPr>
          <w:p w14:paraId="33E012F1" w14:textId="5074CD0E" w:rsidR="007A0905" w:rsidRDefault="004E2523" w:rsidP="007A0905">
            <w:r>
              <w:t>192.168.0.192</w:t>
            </w:r>
          </w:p>
        </w:tc>
        <w:tc>
          <w:tcPr>
            <w:tcW w:w="1870" w:type="dxa"/>
          </w:tcPr>
          <w:p w14:paraId="567FCE3B" w14:textId="47FDF5AB" w:rsidR="007A0905" w:rsidRDefault="004E2523" w:rsidP="007A0905">
            <w:r>
              <w:t>192.168.0.193-192.168.0.222</w:t>
            </w:r>
          </w:p>
        </w:tc>
        <w:tc>
          <w:tcPr>
            <w:tcW w:w="1870" w:type="dxa"/>
          </w:tcPr>
          <w:p w14:paraId="0017A121" w14:textId="194577E9" w:rsidR="007A0905" w:rsidRDefault="004E2523" w:rsidP="007A0905">
            <w:r>
              <w:t>192.168.0.223</w:t>
            </w:r>
          </w:p>
        </w:tc>
      </w:tr>
      <w:tr w:rsidR="004E2523" w14:paraId="2A3FF68E" w14:textId="77777777" w:rsidTr="007A0905">
        <w:tc>
          <w:tcPr>
            <w:tcW w:w="1870" w:type="dxa"/>
          </w:tcPr>
          <w:p w14:paraId="25DD7D86" w14:textId="104A6070" w:rsidR="004E2523" w:rsidRDefault="004E2523" w:rsidP="007A0905">
            <w:r>
              <w:t>192.168.0.224</w:t>
            </w:r>
          </w:p>
        </w:tc>
        <w:tc>
          <w:tcPr>
            <w:tcW w:w="1870" w:type="dxa"/>
          </w:tcPr>
          <w:p w14:paraId="3D253C9F" w14:textId="6DC056F3" w:rsidR="004E2523" w:rsidRDefault="004E2523" w:rsidP="007A0905">
            <w:r>
              <w:t>192.168.0.225</w:t>
            </w:r>
            <w:r w:rsidR="00AF5723">
              <w:t>-192.168.0.254</w:t>
            </w:r>
          </w:p>
        </w:tc>
        <w:tc>
          <w:tcPr>
            <w:tcW w:w="1870" w:type="dxa"/>
          </w:tcPr>
          <w:p w14:paraId="5893696A" w14:textId="2561C5CC" w:rsidR="004E2523" w:rsidRDefault="00AF5723" w:rsidP="007A0905">
            <w:r>
              <w:t>192.168.0.255</w:t>
            </w:r>
          </w:p>
        </w:tc>
      </w:tr>
    </w:tbl>
    <w:p w14:paraId="5BED74B2" w14:textId="77777777" w:rsidR="007A0905" w:rsidRDefault="007A0905" w:rsidP="007A0905"/>
    <w:p w14:paraId="5A42F055" w14:textId="77777777" w:rsidR="001124D6" w:rsidRDefault="001124D6" w:rsidP="007A0905"/>
    <w:p w14:paraId="1DB201C3" w14:textId="053B0623" w:rsidR="001124D6" w:rsidRDefault="001124D6" w:rsidP="001124D6">
      <w:pPr>
        <w:pStyle w:val="Heading2"/>
      </w:pPr>
      <w:bookmarkStart w:id="67" w:name="_Ref151974065"/>
      <w:bookmarkStart w:id="68" w:name="_Ref151974080"/>
      <w:bookmarkStart w:id="69" w:name="_Toc153259281"/>
      <w:proofErr w:type="spellStart"/>
      <w:r>
        <w:lastRenderedPageBreak/>
        <w:t>Dirb</w:t>
      </w:r>
      <w:proofErr w:type="spellEnd"/>
      <w:r>
        <w:t xml:space="preserve"> Output for 172.16.221.237</w:t>
      </w:r>
      <w:bookmarkEnd w:id="67"/>
      <w:bookmarkEnd w:id="68"/>
      <w:bookmarkEnd w:id="69"/>
    </w:p>
    <w:p w14:paraId="61120674" w14:textId="16CA17D7" w:rsidR="002E32B7" w:rsidRDefault="009151AC" w:rsidP="002E32B7">
      <w:r>
        <w:rPr>
          <w:noProof/>
        </w:rPr>
        <w:lastRenderedPageBreak/>
        <w:drawing>
          <wp:inline distT="0" distB="0" distL="0" distR="0" wp14:anchorId="62016334" wp14:editId="5406B1F7">
            <wp:extent cx="5610225" cy="8220075"/>
            <wp:effectExtent l="0" t="0" r="9525" b="9525"/>
            <wp:docPr id="620733092" name="Picture 1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733092" name="Picture 12" descr="A screenshot of a computer program&#10;&#10;Description automatically generated"/>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610225" cy="8220075"/>
                    </a:xfrm>
                    <a:prstGeom prst="rect">
                      <a:avLst/>
                    </a:prstGeom>
                    <a:noFill/>
                    <a:ln>
                      <a:noFill/>
                    </a:ln>
                  </pic:spPr>
                </pic:pic>
              </a:graphicData>
            </a:graphic>
          </wp:inline>
        </w:drawing>
      </w:r>
      <w:r w:rsidR="00AD2770">
        <w:rPr>
          <w:noProof/>
        </w:rPr>
        <w:lastRenderedPageBreak/>
        <w:drawing>
          <wp:inline distT="0" distB="0" distL="0" distR="0" wp14:anchorId="784264D4" wp14:editId="61CD88C4">
            <wp:extent cx="5743575" cy="8220075"/>
            <wp:effectExtent l="0" t="0" r="9525" b="9525"/>
            <wp:docPr id="166854233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43575" cy="8220075"/>
                    </a:xfrm>
                    <a:prstGeom prst="rect">
                      <a:avLst/>
                    </a:prstGeom>
                    <a:noFill/>
                    <a:ln>
                      <a:noFill/>
                    </a:ln>
                  </pic:spPr>
                </pic:pic>
              </a:graphicData>
            </a:graphic>
          </wp:inline>
        </w:drawing>
      </w:r>
      <w:r>
        <w:rPr>
          <w:noProof/>
        </w:rPr>
        <w:lastRenderedPageBreak/>
        <w:drawing>
          <wp:inline distT="0" distB="0" distL="0" distR="0" wp14:anchorId="38D6CA9C" wp14:editId="28EE779E">
            <wp:extent cx="5943600" cy="7905750"/>
            <wp:effectExtent l="0" t="0" r="0" b="0"/>
            <wp:docPr id="115383964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7905750"/>
                    </a:xfrm>
                    <a:prstGeom prst="rect">
                      <a:avLst/>
                    </a:prstGeom>
                    <a:noFill/>
                    <a:ln>
                      <a:noFill/>
                    </a:ln>
                  </pic:spPr>
                </pic:pic>
              </a:graphicData>
            </a:graphic>
          </wp:inline>
        </w:drawing>
      </w:r>
    </w:p>
    <w:p w14:paraId="1909524F" w14:textId="30FF51E2" w:rsidR="00B22DE3" w:rsidRDefault="00B22DE3" w:rsidP="002E32B7">
      <w:r>
        <w:rPr>
          <w:noProof/>
        </w:rPr>
        <w:lastRenderedPageBreak/>
        <w:drawing>
          <wp:inline distT="0" distB="0" distL="0" distR="0" wp14:anchorId="32E1AAFA" wp14:editId="55E44386">
            <wp:extent cx="5934075" cy="4067175"/>
            <wp:effectExtent l="0" t="0" r="9525" b="9525"/>
            <wp:docPr id="41184090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34075" cy="4067175"/>
                    </a:xfrm>
                    <a:prstGeom prst="rect">
                      <a:avLst/>
                    </a:prstGeom>
                    <a:noFill/>
                    <a:ln>
                      <a:noFill/>
                    </a:ln>
                  </pic:spPr>
                </pic:pic>
              </a:graphicData>
            </a:graphic>
          </wp:inline>
        </w:drawing>
      </w:r>
    </w:p>
    <w:p w14:paraId="32268AD8" w14:textId="7695DD33" w:rsidR="00944C96" w:rsidRDefault="00944C96" w:rsidP="00944C96">
      <w:pPr>
        <w:pStyle w:val="Heading2"/>
      </w:pPr>
      <w:bookmarkStart w:id="70" w:name="_Ref151974071"/>
      <w:bookmarkStart w:id="71" w:name="_Toc153259282"/>
      <w:proofErr w:type="spellStart"/>
      <w:r>
        <w:lastRenderedPageBreak/>
        <w:t>WPScan</w:t>
      </w:r>
      <w:proofErr w:type="spellEnd"/>
      <w:r>
        <w:t xml:space="preserve"> Output for 172.16</w:t>
      </w:r>
      <w:r w:rsidR="007374DF">
        <w:t>.221.237</w:t>
      </w:r>
      <w:bookmarkEnd w:id="70"/>
      <w:bookmarkEnd w:id="71"/>
    </w:p>
    <w:p w14:paraId="20D77E85" w14:textId="5E418E92" w:rsidR="007374DF" w:rsidRPr="007374DF" w:rsidRDefault="002E4F58" w:rsidP="007374DF">
      <w:r>
        <w:rPr>
          <w:noProof/>
        </w:rPr>
        <w:lastRenderedPageBreak/>
        <w:drawing>
          <wp:inline distT="0" distB="0" distL="0" distR="0" wp14:anchorId="19CCA824" wp14:editId="6287A849">
            <wp:extent cx="5943600" cy="6858000"/>
            <wp:effectExtent l="0" t="0" r="0" b="0"/>
            <wp:docPr id="171083010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6858000"/>
                    </a:xfrm>
                    <a:prstGeom prst="rect">
                      <a:avLst/>
                    </a:prstGeom>
                    <a:noFill/>
                    <a:ln>
                      <a:noFill/>
                    </a:ln>
                  </pic:spPr>
                </pic:pic>
              </a:graphicData>
            </a:graphic>
          </wp:inline>
        </w:drawing>
      </w:r>
      <w:r w:rsidR="008159BE">
        <w:rPr>
          <w:noProof/>
        </w:rPr>
        <w:lastRenderedPageBreak/>
        <w:drawing>
          <wp:inline distT="0" distB="0" distL="0" distR="0" wp14:anchorId="0EFE229A" wp14:editId="6EF8EA4D">
            <wp:extent cx="5943600" cy="4829175"/>
            <wp:effectExtent l="0" t="0" r="0" b="9525"/>
            <wp:docPr id="14689417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4829175"/>
                    </a:xfrm>
                    <a:prstGeom prst="rect">
                      <a:avLst/>
                    </a:prstGeom>
                    <a:noFill/>
                    <a:ln>
                      <a:noFill/>
                    </a:ln>
                  </pic:spPr>
                </pic:pic>
              </a:graphicData>
            </a:graphic>
          </wp:inline>
        </w:drawing>
      </w:r>
    </w:p>
    <w:sectPr w:rsidR="007374DF" w:rsidRPr="007374DF" w:rsidSect="004D7B3D">
      <w:footerReference w:type="default" r:id="rId71"/>
      <w:footerReference w:type="first" r:id="rId72"/>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92F134B" w14:textId="77777777" w:rsidR="00D664F7" w:rsidRDefault="00D664F7" w:rsidP="004E733D">
      <w:pPr>
        <w:spacing w:after="0" w:line="240" w:lineRule="auto"/>
      </w:pPr>
      <w:r>
        <w:separator/>
      </w:r>
    </w:p>
  </w:endnote>
  <w:endnote w:type="continuationSeparator" w:id="0">
    <w:p w14:paraId="7ED1EEA3" w14:textId="77777777" w:rsidR="00D664F7" w:rsidRDefault="00D664F7" w:rsidP="004E733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68859836"/>
      <w:docPartObj>
        <w:docPartGallery w:val="Page Numbers (Bottom of Page)"/>
        <w:docPartUnique/>
      </w:docPartObj>
    </w:sdtPr>
    <w:sdtEndPr>
      <w:rPr>
        <w:color w:val="7F7F7F" w:themeColor="background1" w:themeShade="7F"/>
        <w:spacing w:val="60"/>
      </w:rPr>
    </w:sdtEndPr>
    <w:sdtContent>
      <w:p w14:paraId="3BB0041D" w14:textId="77777777" w:rsidR="008F0E02" w:rsidRDefault="008F0E02">
        <w:pPr>
          <w:pStyle w:val="Footer"/>
          <w:pBdr>
            <w:top w:val="single" w:sz="4" w:space="1" w:color="D9D9D9" w:themeColor="background1" w:themeShade="D9"/>
          </w:pBdr>
          <w:rPr>
            <w:b/>
            <w:bCs/>
          </w:rPr>
        </w:pPr>
        <w:r>
          <w:fldChar w:fldCharType="begin"/>
        </w:r>
        <w:r>
          <w:instrText xml:space="preserve"> PAGE   \* MERGEFORMAT </w:instrText>
        </w:r>
        <w:r>
          <w:fldChar w:fldCharType="separate"/>
        </w:r>
        <w:r w:rsidRPr="00A60D20">
          <w:rPr>
            <w:b/>
            <w:bCs/>
            <w:noProof/>
          </w:rPr>
          <w:t>1</w:t>
        </w:r>
        <w:r>
          <w:rPr>
            <w:b/>
            <w:bCs/>
            <w:noProof/>
          </w:rPr>
          <w:fldChar w:fldCharType="end"/>
        </w:r>
        <w:r>
          <w:rPr>
            <w:b/>
            <w:bCs/>
          </w:rPr>
          <w:t xml:space="preserve"> | </w:t>
        </w:r>
        <w:r>
          <w:rPr>
            <w:color w:val="7F7F7F" w:themeColor="background1" w:themeShade="7F"/>
            <w:spacing w:val="60"/>
          </w:rPr>
          <w:t>Page</w:t>
        </w:r>
      </w:p>
    </w:sdtContent>
  </w:sdt>
  <w:p w14:paraId="6A9AAC5E" w14:textId="77777777" w:rsidR="008F0E02" w:rsidRDefault="008F0E0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9717893"/>
      <w:docPartObj>
        <w:docPartGallery w:val="Page Numbers (Bottom of Page)"/>
        <w:docPartUnique/>
      </w:docPartObj>
    </w:sdtPr>
    <w:sdtEndPr>
      <w:rPr>
        <w:color w:val="7F7F7F" w:themeColor="background1" w:themeShade="7F"/>
        <w:spacing w:val="60"/>
      </w:rPr>
    </w:sdtEndPr>
    <w:sdtContent>
      <w:p w14:paraId="4DA63E1F" w14:textId="77777777" w:rsidR="008F0E02" w:rsidRDefault="008F0E02" w:rsidP="003363BE">
        <w:pPr>
          <w:pStyle w:val="Footer"/>
          <w:pBdr>
            <w:top w:val="single" w:sz="4" w:space="1" w:color="D9D9D9" w:themeColor="background1" w:themeShade="D9"/>
          </w:pBdr>
          <w:jc w:val="right"/>
          <w:rPr>
            <w:b/>
            <w:bCs/>
          </w:rPr>
        </w:pPr>
        <w:r>
          <w:fldChar w:fldCharType="begin"/>
        </w:r>
        <w:r>
          <w:instrText xml:space="preserve"> PAGE   \* MERGEFORMAT </w:instrText>
        </w:r>
        <w:r>
          <w:fldChar w:fldCharType="separate"/>
        </w:r>
        <w:r w:rsidR="0082606B" w:rsidRPr="0082606B">
          <w:rPr>
            <w:b/>
            <w:bCs/>
            <w:noProof/>
          </w:rPr>
          <w:t>9</w:t>
        </w:r>
        <w:r>
          <w:rPr>
            <w:b/>
            <w:bCs/>
            <w:noProof/>
          </w:rPr>
          <w:fldChar w:fldCharType="end"/>
        </w:r>
        <w:r>
          <w:rPr>
            <w:b/>
            <w:bCs/>
          </w:rPr>
          <w:t xml:space="preserve"> | </w:t>
        </w:r>
        <w:r>
          <w:rPr>
            <w:color w:val="7F7F7F" w:themeColor="background1" w:themeShade="7F"/>
            <w:spacing w:val="60"/>
          </w:rPr>
          <w:t>Page</w:t>
        </w:r>
      </w:p>
    </w:sdtContent>
  </w:sdt>
  <w:p w14:paraId="7DAA0AF2" w14:textId="77777777" w:rsidR="008F0E02" w:rsidRDefault="008F0E0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53404089"/>
      <w:docPartObj>
        <w:docPartGallery w:val="Page Numbers (Bottom of Page)"/>
        <w:docPartUnique/>
      </w:docPartObj>
    </w:sdtPr>
    <w:sdtEndPr>
      <w:rPr>
        <w:color w:val="7F7F7F" w:themeColor="background1" w:themeShade="7F"/>
        <w:spacing w:val="60"/>
      </w:rPr>
    </w:sdtEndPr>
    <w:sdtContent>
      <w:p w14:paraId="73637C21" w14:textId="77777777" w:rsidR="008F0E02" w:rsidRDefault="008F0E02">
        <w:pPr>
          <w:pStyle w:val="Footer"/>
          <w:pBdr>
            <w:top w:val="single" w:sz="4" w:space="1" w:color="D9D9D9" w:themeColor="background1" w:themeShade="D9"/>
          </w:pBdr>
          <w:rPr>
            <w:b/>
            <w:bCs/>
          </w:rPr>
        </w:pPr>
        <w:r>
          <w:fldChar w:fldCharType="begin"/>
        </w:r>
        <w:r>
          <w:instrText xml:space="preserve"> PAGE   \* MERGEFORMAT </w:instrText>
        </w:r>
        <w:r>
          <w:fldChar w:fldCharType="separate"/>
        </w:r>
        <w:r w:rsidRPr="00A60D20">
          <w:rPr>
            <w:b/>
            <w:bCs/>
            <w:noProof/>
          </w:rPr>
          <w:t>1</w:t>
        </w:r>
        <w:r>
          <w:rPr>
            <w:b/>
            <w:bCs/>
            <w:noProof/>
          </w:rPr>
          <w:fldChar w:fldCharType="end"/>
        </w:r>
        <w:r>
          <w:rPr>
            <w:b/>
            <w:bCs/>
          </w:rPr>
          <w:t xml:space="preserve"> | </w:t>
        </w:r>
        <w:r>
          <w:rPr>
            <w:color w:val="7F7F7F" w:themeColor="background1" w:themeShade="7F"/>
            <w:spacing w:val="60"/>
          </w:rPr>
          <w:t>Page</w:t>
        </w:r>
      </w:p>
    </w:sdtContent>
  </w:sdt>
  <w:p w14:paraId="4A9DF14D" w14:textId="77777777" w:rsidR="008F0E02" w:rsidRPr="00A60D20" w:rsidRDefault="008F0E02" w:rsidP="00A60D2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E8913F3" w14:textId="77777777" w:rsidR="00D664F7" w:rsidRDefault="00D664F7" w:rsidP="004E733D">
      <w:pPr>
        <w:spacing w:after="0" w:line="240" w:lineRule="auto"/>
      </w:pPr>
      <w:r>
        <w:separator/>
      </w:r>
    </w:p>
  </w:footnote>
  <w:footnote w:type="continuationSeparator" w:id="0">
    <w:p w14:paraId="31496287" w14:textId="77777777" w:rsidR="00D664F7" w:rsidRDefault="00D664F7" w:rsidP="004E733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E3D3A"/>
    <w:multiLevelType w:val="hybridMultilevel"/>
    <w:tmpl w:val="1C8469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891D05"/>
    <w:multiLevelType w:val="hybridMultilevel"/>
    <w:tmpl w:val="19D675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352EF5"/>
    <w:multiLevelType w:val="hybridMultilevel"/>
    <w:tmpl w:val="F754EDE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1482775B"/>
    <w:multiLevelType w:val="multilevel"/>
    <w:tmpl w:val="428C479E"/>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 w15:restartNumberingAfterBreak="0">
    <w:nsid w:val="153C4FD8"/>
    <w:multiLevelType w:val="hybridMultilevel"/>
    <w:tmpl w:val="CF50B7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85238B5"/>
    <w:multiLevelType w:val="hybridMultilevel"/>
    <w:tmpl w:val="89D658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B6F1EC3"/>
    <w:multiLevelType w:val="hybridMultilevel"/>
    <w:tmpl w:val="8DFA33AE"/>
    <w:lvl w:ilvl="0" w:tplc="08090001">
      <w:start w:val="1"/>
      <w:numFmt w:val="bullet"/>
      <w:lvlText w:val=""/>
      <w:lvlJc w:val="left"/>
      <w:pPr>
        <w:ind w:left="767" w:hanging="360"/>
      </w:pPr>
      <w:rPr>
        <w:rFonts w:ascii="Symbol" w:hAnsi="Symbol" w:hint="default"/>
      </w:rPr>
    </w:lvl>
    <w:lvl w:ilvl="1" w:tplc="08090003" w:tentative="1">
      <w:start w:val="1"/>
      <w:numFmt w:val="bullet"/>
      <w:lvlText w:val="o"/>
      <w:lvlJc w:val="left"/>
      <w:pPr>
        <w:ind w:left="1487" w:hanging="360"/>
      </w:pPr>
      <w:rPr>
        <w:rFonts w:ascii="Courier New" w:hAnsi="Courier New" w:cs="Courier New" w:hint="default"/>
      </w:rPr>
    </w:lvl>
    <w:lvl w:ilvl="2" w:tplc="08090005" w:tentative="1">
      <w:start w:val="1"/>
      <w:numFmt w:val="bullet"/>
      <w:lvlText w:val=""/>
      <w:lvlJc w:val="left"/>
      <w:pPr>
        <w:ind w:left="2207" w:hanging="360"/>
      </w:pPr>
      <w:rPr>
        <w:rFonts w:ascii="Wingdings" w:hAnsi="Wingdings" w:hint="default"/>
      </w:rPr>
    </w:lvl>
    <w:lvl w:ilvl="3" w:tplc="08090001" w:tentative="1">
      <w:start w:val="1"/>
      <w:numFmt w:val="bullet"/>
      <w:lvlText w:val=""/>
      <w:lvlJc w:val="left"/>
      <w:pPr>
        <w:ind w:left="2927" w:hanging="360"/>
      </w:pPr>
      <w:rPr>
        <w:rFonts w:ascii="Symbol" w:hAnsi="Symbol" w:hint="default"/>
      </w:rPr>
    </w:lvl>
    <w:lvl w:ilvl="4" w:tplc="08090003" w:tentative="1">
      <w:start w:val="1"/>
      <w:numFmt w:val="bullet"/>
      <w:lvlText w:val="o"/>
      <w:lvlJc w:val="left"/>
      <w:pPr>
        <w:ind w:left="3647" w:hanging="360"/>
      </w:pPr>
      <w:rPr>
        <w:rFonts w:ascii="Courier New" w:hAnsi="Courier New" w:cs="Courier New" w:hint="default"/>
      </w:rPr>
    </w:lvl>
    <w:lvl w:ilvl="5" w:tplc="08090005" w:tentative="1">
      <w:start w:val="1"/>
      <w:numFmt w:val="bullet"/>
      <w:lvlText w:val=""/>
      <w:lvlJc w:val="left"/>
      <w:pPr>
        <w:ind w:left="4367" w:hanging="360"/>
      </w:pPr>
      <w:rPr>
        <w:rFonts w:ascii="Wingdings" w:hAnsi="Wingdings" w:hint="default"/>
      </w:rPr>
    </w:lvl>
    <w:lvl w:ilvl="6" w:tplc="08090001" w:tentative="1">
      <w:start w:val="1"/>
      <w:numFmt w:val="bullet"/>
      <w:lvlText w:val=""/>
      <w:lvlJc w:val="left"/>
      <w:pPr>
        <w:ind w:left="5087" w:hanging="360"/>
      </w:pPr>
      <w:rPr>
        <w:rFonts w:ascii="Symbol" w:hAnsi="Symbol" w:hint="default"/>
      </w:rPr>
    </w:lvl>
    <w:lvl w:ilvl="7" w:tplc="08090003" w:tentative="1">
      <w:start w:val="1"/>
      <w:numFmt w:val="bullet"/>
      <w:lvlText w:val="o"/>
      <w:lvlJc w:val="left"/>
      <w:pPr>
        <w:ind w:left="5807" w:hanging="360"/>
      </w:pPr>
      <w:rPr>
        <w:rFonts w:ascii="Courier New" w:hAnsi="Courier New" w:cs="Courier New" w:hint="default"/>
      </w:rPr>
    </w:lvl>
    <w:lvl w:ilvl="8" w:tplc="08090005" w:tentative="1">
      <w:start w:val="1"/>
      <w:numFmt w:val="bullet"/>
      <w:lvlText w:val=""/>
      <w:lvlJc w:val="left"/>
      <w:pPr>
        <w:ind w:left="6527" w:hanging="360"/>
      </w:pPr>
      <w:rPr>
        <w:rFonts w:ascii="Wingdings" w:hAnsi="Wingdings" w:hint="default"/>
      </w:rPr>
    </w:lvl>
  </w:abstractNum>
  <w:abstractNum w:abstractNumId="7" w15:restartNumberingAfterBreak="0">
    <w:nsid w:val="2CA607F7"/>
    <w:multiLevelType w:val="hybridMultilevel"/>
    <w:tmpl w:val="600411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8E90654"/>
    <w:multiLevelType w:val="hybridMultilevel"/>
    <w:tmpl w:val="FA96E058"/>
    <w:lvl w:ilvl="0" w:tplc="08090001">
      <w:start w:val="1"/>
      <w:numFmt w:val="bullet"/>
      <w:lvlText w:val=""/>
      <w:lvlJc w:val="left"/>
      <w:pPr>
        <w:ind w:left="739" w:hanging="360"/>
      </w:pPr>
      <w:rPr>
        <w:rFonts w:ascii="Symbol" w:hAnsi="Symbol" w:hint="default"/>
      </w:rPr>
    </w:lvl>
    <w:lvl w:ilvl="1" w:tplc="08090003" w:tentative="1">
      <w:start w:val="1"/>
      <w:numFmt w:val="bullet"/>
      <w:lvlText w:val="o"/>
      <w:lvlJc w:val="left"/>
      <w:pPr>
        <w:ind w:left="1459" w:hanging="360"/>
      </w:pPr>
      <w:rPr>
        <w:rFonts w:ascii="Courier New" w:hAnsi="Courier New" w:cs="Courier New" w:hint="default"/>
      </w:rPr>
    </w:lvl>
    <w:lvl w:ilvl="2" w:tplc="08090005" w:tentative="1">
      <w:start w:val="1"/>
      <w:numFmt w:val="bullet"/>
      <w:lvlText w:val=""/>
      <w:lvlJc w:val="left"/>
      <w:pPr>
        <w:ind w:left="2179" w:hanging="360"/>
      </w:pPr>
      <w:rPr>
        <w:rFonts w:ascii="Wingdings" w:hAnsi="Wingdings" w:hint="default"/>
      </w:rPr>
    </w:lvl>
    <w:lvl w:ilvl="3" w:tplc="08090001" w:tentative="1">
      <w:start w:val="1"/>
      <w:numFmt w:val="bullet"/>
      <w:lvlText w:val=""/>
      <w:lvlJc w:val="left"/>
      <w:pPr>
        <w:ind w:left="2899" w:hanging="360"/>
      </w:pPr>
      <w:rPr>
        <w:rFonts w:ascii="Symbol" w:hAnsi="Symbol" w:hint="default"/>
      </w:rPr>
    </w:lvl>
    <w:lvl w:ilvl="4" w:tplc="08090003" w:tentative="1">
      <w:start w:val="1"/>
      <w:numFmt w:val="bullet"/>
      <w:lvlText w:val="o"/>
      <w:lvlJc w:val="left"/>
      <w:pPr>
        <w:ind w:left="3619" w:hanging="360"/>
      </w:pPr>
      <w:rPr>
        <w:rFonts w:ascii="Courier New" w:hAnsi="Courier New" w:cs="Courier New" w:hint="default"/>
      </w:rPr>
    </w:lvl>
    <w:lvl w:ilvl="5" w:tplc="08090005" w:tentative="1">
      <w:start w:val="1"/>
      <w:numFmt w:val="bullet"/>
      <w:lvlText w:val=""/>
      <w:lvlJc w:val="left"/>
      <w:pPr>
        <w:ind w:left="4339" w:hanging="360"/>
      </w:pPr>
      <w:rPr>
        <w:rFonts w:ascii="Wingdings" w:hAnsi="Wingdings" w:hint="default"/>
      </w:rPr>
    </w:lvl>
    <w:lvl w:ilvl="6" w:tplc="08090001" w:tentative="1">
      <w:start w:val="1"/>
      <w:numFmt w:val="bullet"/>
      <w:lvlText w:val=""/>
      <w:lvlJc w:val="left"/>
      <w:pPr>
        <w:ind w:left="5059" w:hanging="360"/>
      </w:pPr>
      <w:rPr>
        <w:rFonts w:ascii="Symbol" w:hAnsi="Symbol" w:hint="default"/>
      </w:rPr>
    </w:lvl>
    <w:lvl w:ilvl="7" w:tplc="08090003" w:tentative="1">
      <w:start w:val="1"/>
      <w:numFmt w:val="bullet"/>
      <w:lvlText w:val="o"/>
      <w:lvlJc w:val="left"/>
      <w:pPr>
        <w:ind w:left="5779" w:hanging="360"/>
      </w:pPr>
      <w:rPr>
        <w:rFonts w:ascii="Courier New" w:hAnsi="Courier New" w:cs="Courier New" w:hint="default"/>
      </w:rPr>
    </w:lvl>
    <w:lvl w:ilvl="8" w:tplc="08090005" w:tentative="1">
      <w:start w:val="1"/>
      <w:numFmt w:val="bullet"/>
      <w:lvlText w:val=""/>
      <w:lvlJc w:val="left"/>
      <w:pPr>
        <w:ind w:left="6499" w:hanging="360"/>
      </w:pPr>
      <w:rPr>
        <w:rFonts w:ascii="Wingdings" w:hAnsi="Wingdings" w:hint="default"/>
      </w:rPr>
    </w:lvl>
  </w:abstractNum>
  <w:abstractNum w:abstractNumId="9" w15:restartNumberingAfterBreak="0">
    <w:nsid w:val="3B515488"/>
    <w:multiLevelType w:val="hybridMultilevel"/>
    <w:tmpl w:val="268E7E6E"/>
    <w:lvl w:ilvl="0" w:tplc="AEB01C1E">
      <w:numFmt w:val="bullet"/>
      <w:lvlText w:val="•"/>
      <w:lvlJc w:val="left"/>
      <w:pPr>
        <w:ind w:left="1089" w:hanging="360"/>
      </w:pPr>
      <w:rPr>
        <w:rFonts w:ascii="Calibri" w:eastAsia="Calibri" w:hAnsi="Calibri" w:cs="Calibri" w:hint="default"/>
      </w:rPr>
    </w:lvl>
    <w:lvl w:ilvl="1" w:tplc="04090003" w:tentative="1">
      <w:start w:val="1"/>
      <w:numFmt w:val="bullet"/>
      <w:lvlText w:val="o"/>
      <w:lvlJc w:val="left"/>
      <w:pPr>
        <w:ind w:left="1449" w:hanging="360"/>
      </w:pPr>
      <w:rPr>
        <w:rFonts w:ascii="Courier New" w:hAnsi="Courier New" w:cs="Courier New" w:hint="default"/>
      </w:rPr>
    </w:lvl>
    <w:lvl w:ilvl="2" w:tplc="04090005" w:tentative="1">
      <w:start w:val="1"/>
      <w:numFmt w:val="bullet"/>
      <w:lvlText w:val=""/>
      <w:lvlJc w:val="left"/>
      <w:pPr>
        <w:ind w:left="2169" w:hanging="360"/>
      </w:pPr>
      <w:rPr>
        <w:rFonts w:ascii="Wingdings" w:hAnsi="Wingdings" w:hint="default"/>
      </w:rPr>
    </w:lvl>
    <w:lvl w:ilvl="3" w:tplc="04090001" w:tentative="1">
      <w:start w:val="1"/>
      <w:numFmt w:val="bullet"/>
      <w:lvlText w:val=""/>
      <w:lvlJc w:val="left"/>
      <w:pPr>
        <w:ind w:left="2889" w:hanging="360"/>
      </w:pPr>
      <w:rPr>
        <w:rFonts w:ascii="Symbol" w:hAnsi="Symbol" w:hint="default"/>
      </w:rPr>
    </w:lvl>
    <w:lvl w:ilvl="4" w:tplc="04090003" w:tentative="1">
      <w:start w:val="1"/>
      <w:numFmt w:val="bullet"/>
      <w:lvlText w:val="o"/>
      <w:lvlJc w:val="left"/>
      <w:pPr>
        <w:ind w:left="3609" w:hanging="360"/>
      </w:pPr>
      <w:rPr>
        <w:rFonts w:ascii="Courier New" w:hAnsi="Courier New" w:cs="Courier New" w:hint="default"/>
      </w:rPr>
    </w:lvl>
    <w:lvl w:ilvl="5" w:tplc="04090005" w:tentative="1">
      <w:start w:val="1"/>
      <w:numFmt w:val="bullet"/>
      <w:lvlText w:val=""/>
      <w:lvlJc w:val="left"/>
      <w:pPr>
        <w:ind w:left="4329" w:hanging="360"/>
      </w:pPr>
      <w:rPr>
        <w:rFonts w:ascii="Wingdings" w:hAnsi="Wingdings" w:hint="default"/>
      </w:rPr>
    </w:lvl>
    <w:lvl w:ilvl="6" w:tplc="04090001" w:tentative="1">
      <w:start w:val="1"/>
      <w:numFmt w:val="bullet"/>
      <w:lvlText w:val=""/>
      <w:lvlJc w:val="left"/>
      <w:pPr>
        <w:ind w:left="5049" w:hanging="360"/>
      </w:pPr>
      <w:rPr>
        <w:rFonts w:ascii="Symbol" w:hAnsi="Symbol" w:hint="default"/>
      </w:rPr>
    </w:lvl>
    <w:lvl w:ilvl="7" w:tplc="04090003" w:tentative="1">
      <w:start w:val="1"/>
      <w:numFmt w:val="bullet"/>
      <w:lvlText w:val="o"/>
      <w:lvlJc w:val="left"/>
      <w:pPr>
        <w:ind w:left="5769" w:hanging="360"/>
      </w:pPr>
      <w:rPr>
        <w:rFonts w:ascii="Courier New" w:hAnsi="Courier New" w:cs="Courier New" w:hint="default"/>
      </w:rPr>
    </w:lvl>
    <w:lvl w:ilvl="8" w:tplc="04090005" w:tentative="1">
      <w:start w:val="1"/>
      <w:numFmt w:val="bullet"/>
      <w:lvlText w:val=""/>
      <w:lvlJc w:val="left"/>
      <w:pPr>
        <w:ind w:left="6489" w:hanging="360"/>
      </w:pPr>
      <w:rPr>
        <w:rFonts w:ascii="Wingdings" w:hAnsi="Wingdings" w:hint="default"/>
      </w:rPr>
    </w:lvl>
  </w:abstractNum>
  <w:abstractNum w:abstractNumId="10" w15:restartNumberingAfterBreak="0">
    <w:nsid w:val="3D7E3EF6"/>
    <w:multiLevelType w:val="hybridMultilevel"/>
    <w:tmpl w:val="4202C902"/>
    <w:lvl w:ilvl="0" w:tplc="E2CAF54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F5E3053"/>
    <w:multiLevelType w:val="hybridMultilevel"/>
    <w:tmpl w:val="31501312"/>
    <w:lvl w:ilvl="0" w:tplc="AEB01C1E">
      <w:numFmt w:val="bullet"/>
      <w:lvlText w:val="•"/>
      <w:lvlJc w:val="left"/>
      <w:pPr>
        <w:ind w:left="108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00545A7"/>
    <w:multiLevelType w:val="hybridMultilevel"/>
    <w:tmpl w:val="8C481A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3BF4704"/>
    <w:multiLevelType w:val="hybridMultilevel"/>
    <w:tmpl w:val="5DB673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5797606"/>
    <w:multiLevelType w:val="hybridMultilevel"/>
    <w:tmpl w:val="E13A2516"/>
    <w:lvl w:ilvl="0" w:tplc="AEB01C1E">
      <w:numFmt w:val="bullet"/>
      <w:lvlText w:val="•"/>
      <w:lvlJc w:val="left"/>
      <w:pPr>
        <w:ind w:left="108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58B187F"/>
    <w:multiLevelType w:val="hybridMultilevel"/>
    <w:tmpl w:val="3FEEFA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7485A27"/>
    <w:multiLevelType w:val="hybridMultilevel"/>
    <w:tmpl w:val="9DA8CC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78B6F2F"/>
    <w:multiLevelType w:val="hybridMultilevel"/>
    <w:tmpl w:val="4F8E6E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49C6003D"/>
    <w:multiLevelType w:val="hybridMultilevel"/>
    <w:tmpl w:val="8F76072C"/>
    <w:lvl w:ilvl="0" w:tplc="D65290F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3C31A22"/>
    <w:multiLevelType w:val="hybridMultilevel"/>
    <w:tmpl w:val="70A62D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7650321"/>
    <w:multiLevelType w:val="hybridMultilevel"/>
    <w:tmpl w:val="78ACF4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63976EDE"/>
    <w:multiLevelType w:val="hybridMultilevel"/>
    <w:tmpl w:val="77E6337A"/>
    <w:lvl w:ilvl="0" w:tplc="AEB01C1E">
      <w:numFmt w:val="bullet"/>
      <w:lvlText w:val="•"/>
      <w:lvlJc w:val="left"/>
      <w:pPr>
        <w:ind w:left="1080" w:hanging="360"/>
      </w:pPr>
      <w:rPr>
        <w:rFonts w:ascii="Calibri" w:eastAsia="Calibr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6FF73222"/>
    <w:multiLevelType w:val="hybridMultilevel"/>
    <w:tmpl w:val="1BB698D2"/>
    <w:lvl w:ilvl="0" w:tplc="4A1A2AEE">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78510C16"/>
    <w:multiLevelType w:val="hybridMultilevel"/>
    <w:tmpl w:val="8FBE12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78BD337D"/>
    <w:multiLevelType w:val="hybridMultilevel"/>
    <w:tmpl w:val="464096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7A4752D9"/>
    <w:multiLevelType w:val="hybridMultilevel"/>
    <w:tmpl w:val="1C600ECA"/>
    <w:lvl w:ilvl="0" w:tplc="AEB01C1E">
      <w:numFmt w:val="bullet"/>
      <w:lvlText w:val="•"/>
      <w:lvlJc w:val="left"/>
      <w:pPr>
        <w:ind w:left="1089" w:hanging="360"/>
      </w:pPr>
      <w:rPr>
        <w:rFonts w:ascii="Calibri" w:eastAsia="Calibri" w:hAnsi="Calibri" w:cs="Calibri" w:hint="default"/>
      </w:rPr>
    </w:lvl>
    <w:lvl w:ilvl="1" w:tplc="04090003" w:tentative="1">
      <w:start w:val="1"/>
      <w:numFmt w:val="bullet"/>
      <w:lvlText w:val="o"/>
      <w:lvlJc w:val="left"/>
      <w:pPr>
        <w:ind w:left="1449" w:hanging="360"/>
      </w:pPr>
      <w:rPr>
        <w:rFonts w:ascii="Courier New" w:hAnsi="Courier New" w:cs="Courier New" w:hint="default"/>
      </w:rPr>
    </w:lvl>
    <w:lvl w:ilvl="2" w:tplc="04090005" w:tentative="1">
      <w:start w:val="1"/>
      <w:numFmt w:val="bullet"/>
      <w:lvlText w:val=""/>
      <w:lvlJc w:val="left"/>
      <w:pPr>
        <w:ind w:left="2169" w:hanging="360"/>
      </w:pPr>
      <w:rPr>
        <w:rFonts w:ascii="Wingdings" w:hAnsi="Wingdings" w:hint="default"/>
      </w:rPr>
    </w:lvl>
    <w:lvl w:ilvl="3" w:tplc="04090001" w:tentative="1">
      <w:start w:val="1"/>
      <w:numFmt w:val="bullet"/>
      <w:lvlText w:val=""/>
      <w:lvlJc w:val="left"/>
      <w:pPr>
        <w:ind w:left="2889" w:hanging="360"/>
      </w:pPr>
      <w:rPr>
        <w:rFonts w:ascii="Symbol" w:hAnsi="Symbol" w:hint="default"/>
      </w:rPr>
    </w:lvl>
    <w:lvl w:ilvl="4" w:tplc="04090003" w:tentative="1">
      <w:start w:val="1"/>
      <w:numFmt w:val="bullet"/>
      <w:lvlText w:val="o"/>
      <w:lvlJc w:val="left"/>
      <w:pPr>
        <w:ind w:left="3609" w:hanging="360"/>
      </w:pPr>
      <w:rPr>
        <w:rFonts w:ascii="Courier New" w:hAnsi="Courier New" w:cs="Courier New" w:hint="default"/>
      </w:rPr>
    </w:lvl>
    <w:lvl w:ilvl="5" w:tplc="04090005" w:tentative="1">
      <w:start w:val="1"/>
      <w:numFmt w:val="bullet"/>
      <w:lvlText w:val=""/>
      <w:lvlJc w:val="left"/>
      <w:pPr>
        <w:ind w:left="4329" w:hanging="360"/>
      </w:pPr>
      <w:rPr>
        <w:rFonts w:ascii="Wingdings" w:hAnsi="Wingdings" w:hint="default"/>
      </w:rPr>
    </w:lvl>
    <w:lvl w:ilvl="6" w:tplc="04090001" w:tentative="1">
      <w:start w:val="1"/>
      <w:numFmt w:val="bullet"/>
      <w:lvlText w:val=""/>
      <w:lvlJc w:val="left"/>
      <w:pPr>
        <w:ind w:left="5049" w:hanging="360"/>
      </w:pPr>
      <w:rPr>
        <w:rFonts w:ascii="Symbol" w:hAnsi="Symbol" w:hint="default"/>
      </w:rPr>
    </w:lvl>
    <w:lvl w:ilvl="7" w:tplc="04090003" w:tentative="1">
      <w:start w:val="1"/>
      <w:numFmt w:val="bullet"/>
      <w:lvlText w:val="o"/>
      <w:lvlJc w:val="left"/>
      <w:pPr>
        <w:ind w:left="5769" w:hanging="360"/>
      </w:pPr>
      <w:rPr>
        <w:rFonts w:ascii="Courier New" w:hAnsi="Courier New" w:cs="Courier New" w:hint="default"/>
      </w:rPr>
    </w:lvl>
    <w:lvl w:ilvl="8" w:tplc="04090005" w:tentative="1">
      <w:start w:val="1"/>
      <w:numFmt w:val="bullet"/>
      <w:lvlText w:val=""/>
      <w:lvlJc w:val="left"/>
      <w:pPr>
        <w:ind w:left="6489" w:hanging="360"/>
      </w:pPr>
      <w:rPr>
        <w:rFonts w:ascii="Wingdings" w:hAnsi="Wingdings" w:hint="default"/>
      </w:rPr>
    </w:lvl>
  </w:abstractNum>
  <w:abstractNum w:abstractNumId="26" w15:restartNumberingAfterBreak="0">
    <w:nsid w:val="7D782A11"/>
    <w:multiLevelType w:val="hybridMultilevel"/>
    <w:tmpl w:val="F9280D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DCD72BF"/>
    <w:multiLevelType w:val="hybridMultilevel"/>
    <w:tmpl w:val="314CBA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74879183">
    <w:abstractNumId w:val="3"/>
  </w:num>
  <w:num w:numId="2" w16cid:durableId="78920378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81342216">
    <w:abstractNumId w:val="3"/>
  </w:num>
  <w:num w:numId="4" w16cid:durableId="789514242">
    <w:abstractNumId w:val="3"/>
  </w:num>
  <w:num w:numId="5" w16cid:durableId="656420786">
    <w:abstractNumId w:val="3"/>
  </w:num>
  <w:num w:numId="6" w16cid:durableId="471991848">
    <w:abstractNumId w:val="3"/>
  </w:num>
  <w:num w:numId="7" w16cid:durableId="1925411824">
    <w:abstractNumId w:val="3"/>
  </w:num>
  <w:num w:numId="8" w16cid:durableId="1815678704">
    <w:abstractNumId w:val="3"/>
  </w:num>
  <w:num w:numId="9" w16cid:durableId="1597903365">
    <w:abstractNumId w:val="3"/>
  </w:num>
  <w:num w:numId="10" w16cid:durableId="1854610524">
    <w:abstractNumId w:val="3"/>
  </w:num>
  <w:num w:numId="11" w16cid:durableId="1855336349">
    <w:abstractNumId w:val="3"/>
  </w:num>
  <w:num w:numId="12" w16cid:durableId="1252474168">
    <w:abstractNumId w:val="3"/>
  </w:num>
  <w:num w:numId="13" w16cid:durableId="1827084872">
    <w:abstractNumId w:val="10"/>
  </w:num>
  <w:num w:numId="14" w16cid:durableId="2132898131">
    <w:abstractNumId w:val="7"/>
  </w:num>
  <w:num w:numId="15" w16cid:durableId="1609123309">
    <w:abstractNumId w:val="5"/>
  </w:num>
  <w:num w:numId="16" w16cid:durableId="1724981509">
    <w:abstractNumId w:val="16"/>
  </w:num>
  <w:num w:numId="17" w16cid:durableId="583958020">
    <w:abstractNumId w:val="12"/>
  </w:num>
  <w:num w:numId="18" w16cid:durableId="368802533">
    <w:abstractNumId w:val="13"/>
  </w:num>
  <w:num w:numId="19" w16cid:durableId="1506356113">
    <w:abstractNumId w:val="4"/>
  </w:num>
  <w:num w:numId="20" w16cid:durableId="1058211404">
    <w:abstractNumId w:val="19"/>
  </w:num>
  <w:num w:numId="21" w16cid:durableId="1333068134">
    <w:abstractNumId w:val="15"/>
  </w:num>
  <w:num w:numId="22" w16cid:durableId="87040678">
    <w:abstractNumId w:val="1"/>
  </w:num>
  <w:num w:numId="23" w16cid:durableId="105127459">
    <w:abstractNumId w:val="27"/>
  </w:num>
  <w:num w:numId="24" w16cid:durableId="1556700965">
    <w:abstractNumId w:val="18"/>
  </w:num>
  <w:num w:numId="25" w16cid:durableId="1470440425">
    <w:abstractNumId w:val="26"/>
  </w:num>
  <w:num w:numId="26" w16cid:durableId="1164200523">
    <w:abstractNumId w:val="0"/>
  </w:num>
  <w:num w:numId="27" w16cid:durableId="1976138797">
    <w:abstractNumId w:val="17"/>
  </w:num>
  <w:num w:numId="28" w16cid:durableId="1103186106">
    <w:abstractNumId w:val="2"/>
  </w:num>
  <w:num w:numId="29" w16cid:durableId="619726306">
    <w:abstractNumId w:val="21"/>
  </w:num>
  <w:num w:numId="30" w16cid:durableId="727339453">
    <w:abstractNumId w:val="9"/>
  </w:num>
  <w:num w:numId="31" w16cid:durableId="870993691">
    <w:abstractNumId w:val="25"/>
  </w:num>
  <w:num w:numId="32" w16cid:durableId="1974866019">
    <w:abstractNumId w:val="11"/>
  </w:num>
  <w:num w:numId="33" w16cid:durableId="2015259986">
    <w:abstractNumId w:val="14"/>
  </w:num>
  <w:num w:numId="34" w16cid:durableId="1151824546">
    <w:abstractNumId w:val="24"/>
  </w:num>
  <w:num w:numId="35" w16cid:durableId="481970854">
    <w:abstractNumId w:val="8"/>
  </w:num>
  <w:num w:numId="36" w16cid:durableId="1828131351">
    <w:abstractNumId w:val="22"/>
  </w:num>
  <w:num w:numId="37" w16cid:durableId="1915124496">
    <w:abstractNumId w:val="20"/>
  </w:num>
  <w:num w:numId="38" w16cid:durableId="1171524895">
    <w:abstractNumId w:val="6"/>
  </w:num>
  <w:num w:numId="39" w16cid:durableId="2066100303">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attachedTemplate r:id="rId1"/>
  <w:defaultTabStop w:val="708"/>
  <w:hyphenationZone w:val="425"/>
  <w:characterSpacingControl w:val="doNotCompress"/>
  <w:hdrShapeDefaults>
    <o:shapedefaults v:ext="edit" spidmax="2050"/>
  </w:hdrShapeDefaults>
  <w:footnotePr>
    <w:footnote w:id="-1"/>
    <w:footnote w:id="0"/>
  </w:footnotePr>
  <w:endnotePr>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362BC"/>
    <w:rsid w:val="00001745"/>
    <w:rsid w:val="00005290"/>
    <w:rsid w:val="00014588"/>
    <w:rsid w:val="000239A6"/>
    <w:rsid w:val="000243AD"/>
    <w:rsid w:val="00027573"/>
    <w:rsid w:val="00027A68"/>
    <w:rsid w:val="000332E5"/>
    <w:rsid w:val="00033DAF"/>
    <w:rsid w:val="00034267"/>
    <w:rsid w:val="00041000"/>
    <w:rsid w:val="000412FB"/>
    <w:rsid w:val="00046389"/>
    <w:rsid w:val="0005250C"/>
    <w:rsid w:val="0005417B"/>
    <w:rsid w:val="0005479F"/>
    <w:rsid w:val="00061B78"/>
    <w:rsid w:val="00062D53"/>
    <w:rsid w:val="00065BD0"/>
    <w:rsid w:val="0006759E"/>
    <w:rsid w:val="00070834"/>
    <w:rsid w:val="0007219E"/>
    <w:rsid w:val="000732B6"/>
    <w:rsid w:val="0007410F"/>
    <w:rsid w:val="000766FC"/>
    <w:rsid w:val="00076DDE"/>
    <w:rsid w:val="000800EA"/>
    <w:rsid w:val="0008581C"/>
    <w:rsid w:val="00090162"/>
    <w:rsid w:val="000920B6"/>
    <w:rsid w:val="00092D3B"/>
    <w:rsid w:val="000A01A1"/>
    <w:rsid w:val="000A235C"/>
    <w:rsid w:val="000A320F"/>
    <w:rsid w:val="000A36B9"/>
    <w:rsid w:val="000B23BF"/>
    <w:rsid w:val="000B2975"/>
    <w:rsid w:val="000D020E"/>
    <w:rsid w:val="000D17CB"/>
    <w:rsid w:val="000D2801"/>
    <w:rsid w:val="000D2CDE"/>
    <w:rsid w:val="000D7464"/>
    <w:rsid w:val="000D75B8"/>
    <w:rsid w:val="000E2C89"/>
    <w:rsid w:val="000E5422"/>
    <w:rsid w:val="000E547A"/>
    <w:rsid w:val="000E6F3A"/>
    <w:rsid w:val="000F0C10"/>
    <w:rsid w:val="000F1DC5"/>
    <w:rsid w:val="000F324F"/>
    <w:rsid w:val="0010199C"/>
    <w:rsid w:val="00102C9A"/>
    <w:rsid w:val="001034EC"/>
    <w:rsid w:val="00105559"/>
    <w:rsid w:val="00105905"/>
    <w:rsid w:val="00112392"/>
    <w:rsid w:val="001124D6"/>
    <w:rsid w:val="00112965"/>
    <w:rsid w:val="00116390"/>
    <w:rsid w:val="00116B22"/>
    <w:rsid w:val="00126C3C"/>
    <w:rsid w:val="001279BD"/>
    <w:rsid w:val="0013062D"/>
    <w:rsid w:val="00130BCB"/>
    <w:rsid w:val="00132682"/>
    <w:rsid w:val="00144682"/>
    <w:rsid w:val="00145937"/>
    <w:rsid w:val="00151CD5"/>
    <w:rsid w:val="00151ECD"/>
    <w:rsid w:val="00154A1D"/>
    <w:rsid w:val="00154C09"/>
    <w:rsid w:val="00155B03"/>
    <w:rsid w:val="00161132"/>
    <w:rsid w:val="00161777"/>
    <w:rsid w:val="001646B0"/>
    <w:rsid w:val="0016615B"/>
    <w:rsid w:val="0016722A"/>
    <w:rsid w:val="001704F6"/>
    <w:rsid w:val="001712C7"/>
    <w:rsid w:val="00171F43"/>
    <w:rsid w:val="00175074"/>
    <w:rsid w:val="0017552E"/>
    <w:rsid w:val="0017676B"/>
    <w:rsid w:val="00180916"/>
    <w:rsid w:val="0018322B"/>
    <w:rsid w:val="00185D6C"/>
    <w:rsid w:val="001905B9"/>
    <w:rsid w:val="00191253"/>
    <w:rsid w:val="00191A5C"/>
    <w:rsid w:val="001935DC"/>
    <w:rsid w:val="00193EE9"/>
    <w:rsid w:val="00195E94"/>
    <w:rsid w:val="001961A1"/>
    <w:rsid w:val="00196F9C"/>
    <w:rsid w:val="001A0A7E"/>
    <w:rsid w:val="001A3CDD"/>
    <w:rsid w:val="001A62D4"/>
    <w:rsid w:val="001B03A6"/>
    <w:rsid w:val="001B2850"/>
    <w:rsid w:val="001B3929"/>
    <w:rsid w:val="001B3EEA"/>
    <w:rsid w:val="001C0BA6"/>
    <w:rsid w:val="001C0CB2"/>
    <w:rsid w:val="001C1474"/>
    <w:rsid w:val="001C2108"/>
    <w:rsid w:val="001C35A8"/>
    <w:rsid w:val="001C79EE"/>
    <w:rsid w:val="001D1620"/>
    <w:rsid w:val="001D1916"/>
    <w:rsid w:val="001D2573"/>
    <w:rsid w:val="001D3866"/>
    <w:rsid w:val="001D5FA5"/>
    <w:rsid w:val="001D7954"/>
    <w:rsid w:val="001E3330"/>
    <w:rsid w:val="001E470D"/>
    <w:rsid w:val="001F015E"/>
    <w:rsid w:val="001F2976"/>
    <w:rsid w:val="001F2BBE"/>
    <w:rsid w:val="001F7C3E"/>
    <w:rsid w:val="00200775"/>
    <w:rsid w:val="0020086A"/>
    <w:rsid w:val="002019AD"/>
    <w:rsid w:val="00203FDF"/>
    <w:rsid w:val="00212035"/>
    <w:rsid w:val="0021252E"/>
    <w:rsid w:val="00215819"/>
    <w:rsid w:val="0022030D"/>
    <w:rsid w:val="00225A39"/>
    <w:rsid w:val="00231D7B"/>
    <w:rsid w:val="002369C7"/>
    <w:rsid w:val="002371F6"/>
    <w:rsid w:val="00241956"/>
    <w:rsid w:val="00245015"/>
    <w:rsid w:val="002451EC"/>
    <w:rsid w:val="00245C95"/>
    <w:rsid w:val="00251496"/>
    <w:rsid w:val="00254AF1"/>
    <w:rsid w:val="00256944"/>
    <w:rsid w:val="00256CE7"/>
    <w:rsid w:val="00261871"/>
    <w:rsid w:val="0026303A"/>
    <w:rsid w:val="00264382"/>
    <w:rsid w:val="00267629"/>
    <w:rsid w:val="00280F79"/>
    <w:rsid w:val="00281FA2"/>
    <w:rsid w:val="002830FD"/>
    <w:rsid w:val="002833AA"/>
    <w:rsid w:val="00284C28"/>
    <w:rsid w:val="0028659A"/>
    <w:rsid w:val="00286642"/>
    <w:rsid w:val="002868E0"/>
    <w:rsid w:val="0028776D"/>
    <w:rsid w:val="00290D7C"/>
    <w:rsid w:val="002A2607"/>
    <w:rsid w:val="002A2AB9"/>
    <w:rsid w:val="002A3E0D"/>
    <w:rsid w:val="002A5B91"/>
    <w:rsid w:val="002A5F56"/>
    <w:rsid w:val="002B7A98"/>
    <w:rsid w:val="002C2775"/>
    <w:rsid w:val="002D498E"/>
    <w:rsid w:val="002E0494"/>
    <w:rsid w:val="002E1900"/>
    <w:rsid w:val="002E32B7"/>
    <w:rsid w:val="002E4F58"/>
    <w:rsid w:val="002E653A"/>
    <w:rsid w:val="002E6758"/>
    <w:rsid w:val="002F3979"/>
    <w:rsid w:val="002F45F2"/>
    <w:rsid w:val="002F5336"/>
    <w:rsid w:val="002F75FB"/>
    <w:rsid w:val="002F776C"/>
    <w:rsid w:val="0030070E"/>
    <w:rsid w:val="00300CDE"/>
    <w:rsid w:val="0030224D"/>
    <w:rsid w:val="00306184"/>
    <w:rsid w:val="00310CC8"/>
    <w:rsid w:val="00316A56"/>
    <w:rsid w:val="00317EF8"/>
    <w:rsid w:val="003202C0"/>
    <w:rsid w:val="0032095B"/>
    <w:rsid w:val="00320D20"/>
    <w:rsid w:val="00320FA8"/>
    <w:rsid w:val="0032306B"/>
    <w:rsid w:val="0032326F"/>
    <w:rsid w:val="0032432E"/>
    <w:rsid w:val="00330739"/>
    <w:rsid w:val="00333D79"/>
    <w:rsid w:val="00333F1D"/>
    <w:rsid w:val="0033414B"/>
    <w:rsid w:val="003363BE"/>
    <w:rsid w:val="00340491"/>
    <w:rsid w:val="00340E97"/>
    <w:rsid w:val="00341658"/>
    <w:rsid w:val="0034343F"/>
    <w:rsid w:val="00351C72"/>
    <w:rsid w:val="00353469"/>
    <w:rsid w:val="00353B9C"/>
    <w:rsid w:val="00354CD5"/>
    <w:rsid w:val="00360123"/>
    <w:rsid w:val="00361CF2"/>
    <w:rsid w:val="00364162"/>
    <w:rsid w:val="00364C6F"/>
    <w:rsid w:val="00367566"/>
    <w:rsid w:val="00367F81"/>
    <w:rsid w:val="00380055"/>
    <w:rsid w:val="00383F4F"/>
    <w:rsid w:val="003858FD"/>
    <w:rsid w:val="00391614"/>
    <w:rsid w:val="00392C54"/>
    <w:rsid w:val="003956DA"/>
    <w:rsid w:val="0039584E"/>
    <w:rsid w:val="00396E03"/>
    <w:rsid w:val="003972F1"/>
    <w:rsid w:val="003A4B45"/>
    <w:rsid w:val="003A6DAA"/>
    <w:rsid w:val="003B009F"/>
    <w:rsid w:val="003B4884"/>
    <w:rsid w:val="003B5725"/>
    <w:rsid w:val="003B5C7D"/>
    <w:rsid w:val="003C1B00"/>
    <w:rsid w:val="003C73E7"/>
    <w:rsid w:val="003C7753"/>
    <w:rsid w:val="003D0B81"/>
    <w:rsid w:val="003D25A0"/>
    <w:rsid w:val="003D60D2"/>
    <w:rsid w:val="003E0EBE"/>
    <w:rsid w:val="003E29E2"/>
    <w:rsid w:val="003E63DD"/>
    <w:rsid w:val="003F0C17"/>
    <w:rsid w:val="003F153F"/>
    <w:rsid w:val="003F1FA4"/>
    <w:rsid w:val="003F4AE8"/>
    <w:rsid w:val="0040247D"/>
    <w:rsid w:val="00402CB9"/>
    <w:rsid w:val="00404094"/>
    <w:rsid w:val="00404615"/>
    <w:rsid w:val="00404B3E"/>
    <w:rsid w:val="00410540"/>
    <w:rsid w:val="00410C6A"/>
    <w:rsid w:val="004134E2"/>
    <w:rsid w:val="00415A0A"/>
    <w:rsid w:val="00421374"/>
    <w:rsid w:val="00424FAB"/>
    <w:rsid w:val="00425A1E"/>
    <w:rsid w:val="00425BC5"/>
    <w:rsid w:val="00425DBE"/>
    <w:rsid w:val="00426F1B"/>
    <w:rsid w:val="00434536"/>
    <w:rsid w:val="00443CFB"/>
    <w:rsid w:val="00446182"/>
    <w:rsid w:val="0045005A"/>
    <w:rsid w:val="0045241A"/>
    <w:rsid w:val="00456ADB"/>
    <w:rsid w:val="0046275C"/>
    <w:rsid w:val="0046441E"/>
    <w:rsid w:val="00465585"/>
    <w:rsid w:val="00467B9A"/>
    <w:rsid w:val="0047067F"/>
    <w:rsid w:val="00474F0A"/>
    <w:rsid w:val="00475402"/>
    <w:rsid w:val="004816C1"/>
    <w:rsid w:val="00481CA9"/>
    <w:rsid w:val="00483ED6"/>
    <w:rsid w:val="004913CE"/>
    <w:rsid w:val="00493395"/>
    <w:rsid w:val="00493406"/>
    <w:rsid w:val="004956EF"/>
    <w:rsid w:val="00496CED"/>
    <w:rsid w:val="004A08E2"/>
    <w:rsid w:val="004A221C"/>
    <w:rsid w:val="004A2683"/>
    <w:rsid w:val="004A2C17"/>
    <w:rsid w:val="004A546E"/>
    <w:rsid w:val="004A584F"/>
    <w:rsid w:val="004A5876"/>
    <w:rsid w:val="004B40AC"/>
    <w:rsid w:val="004B746F"/>
    <w:rsid w:val="004C1F06"/>
    <w:rsid w:val="004C3573"/>
    <w:rsid w:val="004C514E"/>
    <w:rsid w:val="004C5DAB"/>
    <w:rsid w:val="004C6BF5"/>
    <w:rsid w:val="004D0B36"/>
    <w:rsid w:val="004D0BE4"/>
    <w:rsid w:val="004D157E"/>
    <w:rsid w:val="004D2009"/>
    <w:rsid w:val="004D3791"/>
    <w:rsid w:val="004D705C"/>
    <w:rsid w:val="004D770B"/>
    <w:rsid w:val="004D7B3D"/>
    <w:rsid w:val="004E240B"/>
    <w:rsid w:val="004E2523"/>
    <w:rsid w:val="004E29F7"/>
    <w:rsid w:val="004E3329"/>
    <w:rsid w:val="004E3559"/>
    <w:rsid w:val="004E60A8"/>
    <w:rsid w:val="004E6D59"/>
    <w:rsid w:val="004E733D"/>
    <w:rsid w:val="004F0323"/>
    <w:rsid w:val="004F0C68"/>
    <w:rsid w:val="004F2C3B"/>
    <w:rsid w:val="004F7FD6"/>
    <w:rsid w:val="0050090A"/>
    <w:rsid w:val="005018B7"/>
    <w:rsid w:val="005033F7"/>
    <w:rsid w:val="00504796"/>
    <w:rsid w:val="005201BA"/>
    <w:rsid w:val="00522856"/>
    <w:rsid w:val="0052308D"/>
    <w:rsid w:val="0052457C"/>
    <w:rsid w:val="00527338"/>
    <w:rsid w:val="0053107E"/>
    <w:rsid w:val="0053233E"/>
    <w:rsid w:val="00532A8E"/>
    <w:rsid w:val="0053563C"/>
    <w:rsid w:val="00541BCB"/>
    <w:rsid w:val="00542379"/>
    <w:rsid w:val="00542626"/>
    <w:rsid w:val="005451A0"/>
    <w:rsid w:val="00545CF4"/>
    <w:rsid w:val="00546A0B"/>
    <w:rsid w:val="00546A59"/>
    <w:rsid w:val="00547C89"/>
    <w:rsid w:val="0055349F"/>
    <w:rsid w:val="005557DF"/>
    <w:rsid w:val="005631BB"/>
    <w:rsid w:val="00567CD4"/>
    <w:rsid w:val="00574B53"/>
    <w:rsid w:val="005754C2"/>
    <w:rsid w:val="00577122"/>
    <w:rsid w:val="00580E12"/>
    <w:rsid w:val="00582F1D"/>
    <w:rsid w:val="00584A67"/>
    <w:rsid w:val="00586BCC"/>
    <w:rsid w:val="005905CE"/>
    <w:rsid w:val="00591296"/>
    <w:rsid w:val="005A0648"/>
    <w:rsid w:val="005A1D8E"/>
    <w:rsid w:val="005A5D2A"/>
    <w:rsid w:val="005A65D8"/>
    <w:rsid w:val="005A710F"/>
    <w:rsid w:val="005A76FE"/>
    <w:rsid w:val="005B0B9D"/>
    <w:rsid w:val="005B0E0A"/>
    <w:rsid w:val="005B1636"/>
    <w:rsid w:val="005B1686"/>
    <w:rsid w:val="005B3988"/>
    <w:rsid w:val="005B51F1"/>
    <w:rsid w:val="005B7D61"/>
    <w:rsid w:val="005C3733"/>
    <w:rsid w:val="005C4657"/>
    <w:rsid w:val="005C6143"/>
    <w:rsid w:val="005C6C1D"/>
    <w:rsid w:val="005D09F2"/>
    <w:rsid w:val="005D1DDC"/>
    <w:rsid w:val="005D4238"/>
    <w:rsid w:val="005D5E52"/>
    <w:rsid w:val="005D7D98"/>
    <w:rsid w:val="005E0C31"/>
    <w:rsid w:val="005E3CEC"/>
    <w:rsid w:val="005E55CE"/>
    <w:rsid w:val="005E59B7"/>
    <w:rsid w:val="00600857"/>
    <w:rsid w:val="0060480C"/>
    <w:rsid w:val="00605164"/>
    <w:rsid w:val="00611DAF"/>
    <w:rsid w:val="0062422C"/>
    <w:rsid w:val="0062437D"/>
    <w:rsid w:val="00634833"/>
    <w:rsid w:val="006365A0"/>
    <w:rsid w:val="00636735"/>
    <w:rsid w:val="006402CA"/>
    <w:rsid w:val="0064683C"/>
    <w:rsid w:val="0064727E"/>
    <w:rsid w:val="0065524C"/>
    <w:rsid w:val="006562A3"/>
    <w:rsid w:val="0066098B"/>
    <w:rsid w:val="00665C65"/>
    <w:rsid w:val="00666DDB"/>
    <w:rsid w:val="00667341"/>
    <w:rsid w:val="006735A9"/>
    <w:rsid w:val="00674FDC"/>
    <w:rsid w:val="00675D52"/>
    <w:rsid w:val="00676E2B"/>
    <w:rsid w:val="00682414"/>
    <w:rsid w:val="00682B37"/>
    <w:rsid w:val="006952E5"/>
    <w:rsid w:val="00695A22"/>
    <w:rsid w:val="00695F4D"/>
    <w:rsid w:val="006A13BD"/>
    <w:rsid w:val="006A1D4C"/>
    <w:rsid w:val="006A28C2"/>
    <w:rsid w:val="006A5076"/>
    <w:rsid w:val="006B284B"/>
    <w:rsid w:val="006B2DD9"/>
    <w:rsid w:val="006B38D2"/>
    <w:rsid w:val="006B62D3"/>
    <w:rsid w:val="006B70AD"/>
    <w:rsid w:val="006C028A"/>
    <w:rsid w:val="006C0C0C"/>
    <w:rsid w:val="006C339E"/>
    <w:rsid w:val="006C4A5E"/>
    <w:rsid w:val="006C6590"/>
    <w:rsid w:val="006D20DF"/>
    <w:rsid w:val="006D2D8E"/>
    <w:rsid w:val="006D5CA1"/>
    <w:rsid w:val="006D6925"/>
    <w:rsid w:val="006D7941"/>
    <w:rsid w:val="006E1D1A"/>
    <w:rsid w:val="006E2F4B"/>
    <w:rsid w:val="006E3071"/>
    <w:rsid w:val="006E34CB"/>
    <w:rsid w:val="006E5C49"/>
    <w:rsid w:val="006E6C9B"/>
    <w:rsid w:val="006E6F24"/>
    <w:rsid w:val="006E7C23"/>
    <w:rsid w:val="006F404C"/>
    <w:rsid w:val="006F4C01"/>
    <w:rsid w:val="00701153"/>
    <w:rsid w:val="007012A7"/>
    <w:rsid w:val="007035B5"/>
    <w:rsid w:val="00706443"/>
    <w:rsid w:val="00706AC0"/>
    <w:rsid w:val="00706B91"/>
    <w:rsid w:val="00712DC9"/>
    <w:rsid w:val="00712E7D"/>
    <w:rsid w:val="0071433B"/>
    <w:rsid w:val="00716DBC"/>
    <w:rsid w:val="007176A9"/>
    <w:rsid w:val="007213B6"/>
    <w:rsid w:val="00721CD5"/>
    <w:rsid w:val="0072345D"/>
    <w:rsid w:val="0072381C"/>
    <w:rsid w:val="0072415F"/>
    <w:rsid w:val="007258FD"/>
    <w:rsid w:val="007300D7"/>
    <w:rsid w:val="00734C17"/>
    <w:rsid w:val="007374DF"/>
    <w:rsid w:val="007379DF"/>
    <w:rsid w:val="007428AB"/>
    <w:rsid w:val="00743B0A"/>
    <w:rsid w:val="007460BB"/>
    <w:rsid w:val="00746BCF"/>
    <w:rsid w:val="00750A7C"/>
    <w:rsid w:val="00751AD4"/>
    <w:rsid w:val="00754824"/>
    <w:rsid w:val="007549AC"/>
    <w:rsid w:val="00757B0E"/>
    <w:rsid w:val="00760607"/>
    <w:rsid w:val="00760B4B"/>
    <w:rsid w:val="00761B63"/>
    <w:rsid w:val="007625F8"/>
    <w:rsid w:val="00762E36"/>
    <w:rsid w:val="00764D74"/>
    <w:rsid w:val="00765FD7"/>
    <w:rsid w:val="007673FA"/>
    <w:rsid w:val="00767703"/>
    <w:rsid w:val="00767894"/>
    <w:rsid w:val="00773418"/>
    <w:rsid w:val="00774F0F"/>
    <w:rsid w:val="007756CC"/>
    <w:rsid w:val="0078040C"/>
    <w:rsid w:val="00781C78"/>
    <w:rsid w:val="00786193"/>
    <w:rsid w:val="00786B07"/>
    <w:rsid w:val="00786EB8"/>
    <w:rsid w:val="0078704C"/>
    <w:rsid w:val="00792A94"/>
    <w:rsid w:val="0079657E"/>
    <w:rsid w:val="007965BF"/>
    <w:rsid w:val="007A0905"/>
    <w:rsid w:val="007C2FFC"/>
    <w:rsid w:val="007C3E1D"/>
    <w:rsid w:val="007C668A"/>
    <w:rsid w:val="007C66BD"/>
    <w:rsid w:val="007D39DD"/>
    <w:rsid w:val="007D53F1"/>
    <w:rsid w:val="007D7E00"/>
    <w:rsid w:val="007E6733"/>
    <w:rsid w:val="007E6A18"/>
    <w:rsid w:val="007F5900"/>
    <w:rsid w:val="00800DF0"/>
    <w:rsid w:val="00801886"/>
    <w:rsid w:val="00801BA7"/>
    <w:rsid w:val="00803BD7"/>
    <w:rsid w:val="00811096"/>
    <w:rsid w:val="008117E6"/>
    <w:rsid w:val="00813DC1"/>
    <w:rsid w:val="008159BE"/>
    <w:rsid w:val="0082093B"/>
    <w:rsid w:val="008250A9"/>
    <w:rsid w:val="00825ACC"/>
    <w:rsid w:val="0082606B"/>
    <w:rsid w:val="008268BF"/>
    <w:rsid w:val="00833EA1"/>
    <w:rsid w:val="00834145"/>
    <w:rsid w:val="00834C9D"/>
    <w:rsid w:val="0083594D"/>
    <w:rsid w:val="008368D3"/>
    <w:rsid w:val="00837D38"/>
    <w:rsid w:val="008417DF"/>
    <w:rsid w:val="008429E7"/>
    <w:rsid w:val="00846817"/>
    <w:rsid w:val="0084791A"/>
    <w:rsid w:val="00847F10"/>
    <w:rsid w:val="00850FEE"/>
    <w:rsid w:val="008525B7"/>
    <w:rsid w:val="008547D4"/>
    <w:rsid w:val="008605B2"/>
    <w:rsid w:val="00863340"/>
    <w:rsid w:val="00864030"/>
    <w:rsid w:val="00864287"/>
    <w:rsid w:val="00864B17"/>
    <w:rsid w:val="008650CE"/>
    <w:rsid w:val="00865937"/>
    <w:rsid w:val="00866889"/>
    <w:rsid w:val="008712FE"/>
    <w:rsid w:val="00871FD6"/>
    <w:rsid w:val="00874775"/>
    <w:rsid w:val="008750A3"/>
    <w:rsid w:val="00876AB8"/>
    <w:rsid w:val="00880C5A"/>
    <w:rsid w:val="00881124"/>
    <w:rsid w:val="008823E0"/>
    <w:rsid w:val="00887F97"/>
    <w:rsid w:val="008920CD"/>
    <w:rsid w:val="00892A8B"/>
    <w:rsid w:val="0089677E"/>
    <w:rsid w:val="008A101C"/>
    <w:rsid w:val="008A1C59"/>
    <w:rsid w:val="008A465C"/>
    <w:rsid w:val="008A4BE7"/>
    <w:rsid w:val="008A58E3"/>
    <w:rsid w:val="008A5CE9"/>
    <w:rsid w:val="008B01AA"/>
    <w:rsid w:val="008B08AC"/>
    <w:rsid w:val="008B11C5"/>
    <w:rsid w:val="008B701C"/>
    <w:rsid w:val="008B7BC9"/>
    <w:rsid w:val="008B7EEA"/>
    <w:rsid w:val="008C2637"/>
    <w:rsid w:val="008C4042"/>
    <w:rsid w:val="008C442B"/>
    <w:rsid w:val="008C79AC"/>
    <w:rsid w:val="008D3384"/>
    <w:rsid w:val="008D36C3"/>
    <w:rsid w:val="008D4F97"/>
    <w:rsid w:val="008D6009"/>
    <w:rsid w:val="008D7EEF"/>
    <w:rsid w:val="008F0E02"/>
    <w:rsid w:val="008F2891"/>
    <w:rsid w:val="008F379D"/>
    <w:rsid w:val="008F4956"/>
    <w:rsid w:val="008F7210"/>
    <w:rsid w:val="008F775F"/>
    <w:rsid w:val="00900E4E"/>
    <w:rsid w:val="00903845"/>
    <w:rsid w:val="00905D5D"/>
    <w:rsid w:val="00913D7E"/>
    <w:rsid w:val="009151AC"/>
    <w:rsid w:val="0091549F"/>
    <w:rsid w:val="0091603F"/>
    <w:rsid w:val="00916289"/>
    <w:rsid w:val="00920E54"/>
    <w:rsid w:val="00921F15"/>
    <w:rsid w:val="00922077"/>
    <w:rsid w:val="00922DA4"/>
    <w:rsid w:val="0092418F"/>
    <w:rsid w:val="009244A8"/>
    <w:rsid w:val="00927DC9"/>
    <w:rsid w:val="00931890"/>
    <w:rsid w:val="009321D7"/>
    <w:rsid w:val="00933692"/>
    <w:rsid w:val="00933B5E"/>
    <w:rsid w:val="009372CA"/>
    <w:rsid w:val="009444E9"/>
    <w:rsid w:val="00944C96"/>
    <w:rsid w:val="00946812"/>
    <w:rsid w:val="00947A76"/>
    <w:rsid w:val="00947B93"/>
    <w:rsid w:val="009500B0"/>
    <w:rsid w:val="009525A9"/>
    <w:rsid w:val="00952803"/>
    <w:rsid w:val="00952B65"/>
    <w:rsid w:val="00955D5C"/>
    <w:rsid w:val="009614FD"/>
    <w:rsid w:val="009627B3"/>
    <w:rsid w:val="0096301D"/>
    <w:rsid w:val="00966839"/>
    <w:rsid w:val="009718DE"/>
    <w:rsid w:val="009743E8"/>
    <w:rsid w:val="00974F37"/>
    <w:rsid w:val="009773E8"/>
    <w:rsid w:val="00977C19"/>
    <w:rsid w:val="00980B5E"/>
    <w:rsid w:val="00981175"/>
    <w:rsid w:val="00983959"/>
    <w:rsid w:val="00984D5E"/>
    <w:rsid w:val="009867EB"/>
    <w:rsid w:val="009869BA"/>
    <w:rsid w:val="00987E13"/>
    <w:rsid w:val="009924C9"/>
    <w:rsid w:val="00992C59"/>
    <w:rsid w:val="009A241B"/>
    <w:rsid w:val="009A27BB"/>
    <w:rsid w:val="009A40B4"/>
    <w:rsid w:val="009A4385"/>
    <w:rsid w:val="009A4877"/>
    <w:rsid w:val="009A4D12"/>
    <w:rsid w:val="009A5721"/>
    <w:rsid w:val="009B0E5B"/>
    <w:rsid w:val="009B1A25"/>
    <w:rsid w:val="009B24EA"/>
    <w:rsid w:val="009B70BE"/>
    <w:rsid w:val="009C1A03"/>
    <w:rsid w:val="009C1BBB"/>
    <w:rsid w:val="009C24A2"/>
    <w:rsid w:val="009C29CE"/>
    <w:rsid w:val="009C3FCE"/>
    <w:rsid w:val="009C4E66"/>
    <w:rsid w:val="009C5438"/>
    <w:rsid w:val="009C5EBE"/>
    <w:rsid w:val="009D0812"/>
    <w:rsid w:val="009D0A4E"/>
    <w:rsid w:val="009E325F"/>
    <w:rsid w:val="009E43A4"/>
    <w:rsid w:val="009E7775"/>
    <w:rsid w:val="009F2668"/>
    <w:rsid w:val="00A04D0D"/>
    <w:rsid w:val="00A0582C"/>
    <w:rsid w:val="00A209D4"/>
    <w:rsid w:val="00A25E77"/>
    <w:rsid w:val="00A305E9"/>
    <w:rsid w:val="00A30A1D"/>
    <w:rsid w:val="00A320F0"/>
    <w:rsid w:val="00A3308C"/>
    <w:rsid w:val="00A343AD"/>
    <w:rsid w:val="00A3585C"/>
    <w:rsid w:val="00A35AA3"/>
    <w:rsid w:val="00A362BC"/>
    <w:rsid w:val="00A415E2"/>
    <w:rsid w:val="00A42954"/>
    <w:rsid w:val="00A44C2E"/>
    <w:rsid w:val="00A47122"/>
    <w:rsid w:val="00A478E8"/>
    <w:rsid w:val="00A50D46"/>
    <w:rsid w:val="00A50E2A"/>
    <w:rsid w:val="00A534A3"/>
    <w:rsid w:val="00A54FD9"/>
    <w:rsid w:val="00A55279"/>
    <w:rsid w:val="00A556EF"/>
    <w:rsid w:val="00A56392"/>
    <w:rsid w:val="00A5704E"/>
    <w:rsid w:val="00A60D20"/>
    <w:rsid w:val="00A62544"/>
    <w:rsid w:val="00A72A01"/>
    <w:rsid w:val="00A75CDB"/>
    <w:rsid w:val="00A776C0"/>
    <w:rsid w:val="00A80B40"/>
    <w:rsid w:val="00A826B7"/>
    <w:rsid w:val="00A82C89"/>
    <w:rsid w:val="00A84D40"/>
    <w:rsid w:val="00A87A31"/>
    <w:rsid w:val="00A968C5"/>
    <w:rsid w:val="00A973B2"/>
    <w:rsid w:val="00A975CC"/>
    <w:rsid w:val="00AA1455"/>
    <w:rsid w:val="00AA1ED4"/>
    <w:rsid w:val="00AA3A25"/>
    <w:rsid w:val="00AA4808"/>
    <w:rsid w:val="00AA5A4D"/>
    <w:rsid w:val="00AB1BB8"/>
    <w:rsid w:val="00AB4F4B"/>
    <w:rsid w:val="00AB5943"/>
    <w:rsid w:val="00AB7C51"/>
    <w:rsid w:val="00AC000C"/>
    <w:rsid w:val="00AC0458"/>
    <w:rsid w:val="00AC1D7E"/>
    <w:rsid w:val="00AC3FB2"/>
    <w:rsid w:val="00AC66A4"/>
    <w:rsid w:val="00AD1377"/>
    <w:rsid w:val="00AD2770"/>
    <w:rsid w:val="00AD59AD"/>
    <w:rsid w:val="00AD6978"/>
    <w:rsid w:val="00AE349C"/>
    <w:rsid w:val="00AE4E8C"/>
    <w:rsid w:val="00AE6A81"/>
    <w:rsid w:val="00AE7B8C"/>
    <w:rsid w:val="00AF0B8D"/>
    <w:rsid w:val="00AF132C"/>
    <w:rsid w:val="00AF1741"/>
    <w:rsid w:val="00AF3E46"/>
    <w:rsid w:val="00AF5723"/>
    <w:rsid w:val="00B00FB9"/>
    <w:rsid w:val="00B028C7"/>
    <w:rsid w:val="00B03DB4"/>
    <w:rsid w:val="00B0584E"/>
    <w:rsid w:val="00B05A54"/>
    <w:rsid w:val="00B13602"/>
    <w:rsid w:val="00B13CB6"/>
    <w:rsid w:val="00B22DE3"/>
    <w:rsid w:val="00B33DC0"/>
    <w:rsid w:val="00B37024"/>
    <w:rsid w:val="00B44818"/>
    <w:rsid w:val="00B45E56"/>
    <w:rsid w:val="00B50B5B"/>
    <w:rsid w:val="00B52410"/>
    <w:rsid w:val="00B52C3E"/>
    <w:rsid w:val="00B54BCE"/>
    <w:rsid w:val="00B61EFA"/>
    <w:rsid w:val="00B62B29"/>
    <w:rsid w:val="00B66C26"/>
    <w:rsid w:val="00B674F0"/>
    <w:rsid w:val="00B72408"/>
    <w:rsid w:val="00B726F1"/>
    <w:rsid w:val="00B72738"/>
    <w:rsid w:val="00B74A41"/>
    <w:rsid w:val="00B76596"/>
    <w:rsid w:val="00B81EE1"/>
    <w:rsid w:val="00B82211"/>
    <w:rsid w:val="00B854BD"/>
    <w:rsid w:val="00B87B8F"/>
    <w:rsid w:val="00B92E03"/>
    <w:rsid w:val="00B9477C"/>
    <w:rsid w:val="00B953DE"/>
    <w:rsid w:val="00BA4804"/>
    <w:rsid w:val="00BA7AE1"/>
    <w:rsid w:val="00BB059F"/>
    <w:rsid w:val="00BB05D6"/>
    <w:rsid w:val="00BB3B1B"/>
    <w:rsid w:val="00BB7014"/>
    <w:rsid w:val="00BC1BEF"/>
    <w:rsid w:val="00BC3A78"/>
    <w:rsid w:val="00BC42E5"/>
    <w:rsid w:val="00BC7FA6"/>
    <w:rsid w:val="00BD18A7"/>
    <w:rsid w:val="00BD1E60"/>
    <w:rsid w:val="00BE3371"/>
    <w:rsid w:val="00BE4FF7"/>
    <w:rsid w:val="00BE6B72"/>
    <w:rsid w:val="00BF4177"/>
    <w:rsid w:val="00BF4E4A"/>
    <w:rsid w:val="00BF5DDF"/>
    <w:rsid w:val="00BF6456"/>
    <w:rsid w:val="00C025E2"/>
    <w:rsid w:val="00C04A3B"/>
    <w:rsid w:val="00C058E9"/>
    <w:rsid w:val="00C1087C"/>
    <w:rsid w:val="00C1109F"/>
    <w:rsid w:val="00C20321"/>
    <w:rsid w:val="00C20DEE"/>
    <w:rsid w:val="00C21A10"/>
    <w:rsid w:val="00C2641D"/>
    <w:rsid w:val="00C34786"/>
    <w:rsid w:val="00C356FA"/>
    <w:rsid w:val="00C4172E"/>
    <w:rsid w:val="00C42FC6"/>
    <w:rsid w:val="00C46FDE"/>
    <w:rsid w:val="00C50353"/>
    <w:rsid w:val="00C5090A"/>
    <w:rsid w:val="00C51DC0"/>
    <w:rsid w:val="00C526F1"/>
    <w:rsid w:val="00C5285C"/>
    <w:rsid w:val="00C545A5"/>
    <w:rsid w:val="00C57028"/>
    <w:rsid w:val="00C57763"/>
    <w:rsid w:val="00C57BE1"/>
    <w:rsid w:val="00C63644"/>
    <w:rsid w:val="00C64EEB"/>
    <w:rsid w:val="00C7034E"/>
    <w:rsid w:val="00C764EB"/>
    <w:rsid w:val="00C82891"/>
    <w:rsid w:val="00C87E62"/>
    <w:rsid w:val="00C9245D"/>
    <w:rsid w:val="00C9296A"/>
    <w:rsid w:val="00C94DAD"/>
    <w:rsid w:val="00C970F0"/>
    <w:rsid w:val="00CA2B5D"/>
    <w:rsid w:val="00CA4F81"/>
    <w:rsid w:val="00CA5897"/>
    <w:rsid w:val="00CA5AC0"/>
    <w:rsid w:val="00CA73E4"/>
    <w:rsid w:val="00CB2E44"/>
    <w:rsid w:val="00CB3929"/>
    <w:rsid w:val="00CC269F"/>
    <w:rsid w:val="00CC2D33"/>
    <w:rsid w:val="00CC4881"/>
    <w:rsid w:val="00CD201D"/>
    <w:rsid w:val="00CD357C"/>
    <w:rsid w:val="00CD633A"/>
    <w:rsid w:val="00CD72C8"/>
    <w:rsid w:val="00CE09C5"/>
    <w:rsid w:val="00CE0A80"/>
    <w:rsid w:val="00CE13B3"/>
    <w:rsid w:val="00CE1A55"/>
    <w:rsid w:val="00CE1AA6"/>
    <w:rsid w:val="00CE3C82"/>
    <w:rsid w:val="00CF01E4"/>
    <w:rsid w:val="00CF6FDD"/>
    <w:rsid w:val="00D00783"/>
    <w:rsid w:val="00D00ADF"/>
    <w:rsid w:val="00D01E52"/>
    <w:rsid w:val="00D01F26"/>
    <w:rsid w:val="00D04CA6"/>
    <w:rsid w:val="00D1348D"/>
    <w:rsid w:val="00D13CE4"/>
    <w:rsid w:val="00D162E1"/>
    <w:rsid w:val="00D16400"/>
    <w:rsid w:val="00D214D5"/>
    <w:rsid w:val="00D2338F"/>
    <w:rsid w:val="00D23CA3"/>
    <w:rsid w:val="00D24AC7"/>
    <w:rsid w:val="00D251AA"/>
    <w:rsid w:val="00D271AC"/>
    <w:rsid w:val="00D27317"/>
    <w:rsid w:val="00D40F41"/>
    <w:rsid w:val="00D43385"/>
    <w:rsid w:val="00D43497"/>
    <w:rsid w:val="00D463A3"/>
    <w:rsid w:val="00D4722C"/>
    <w:rsid w:val="00D474BF"/>
    <w:rsid w:val="00D479EC"/>
    <w:rsid w:val="00D51047"/>
    <w:rsid w:val="00D524A2"/>
    <w:rsid w:val="00D52C7E"/>
    <w:rsid w:val="00D53846"/>
    <w:rsid w:val="00D53A89"/>
    <w:rsid w:val="00D53EB1"/>
    <w:rsid w:val="00D60EA5"/>
    <w:rsid w:val="00D6278F"/>
    <w:rsid w:val="00D63120"/>
    <w:rsid w:val="00D63A3F"/>
    <w:rsid w:val="00D64C6C"/>
    <w:rsid w:val="00D664F7"/>
    <w:rsid w:val="00D66F62"/>
    <w:rsid w:val="00D70F67"/>
    <w:rsid w:val="00D76FA8"/>
    <w:rsid w:val="00D828F5"/>
    <w:rsid w:val="00D85B57"/>
    <w:rsid w:val="00D92BA1"/>
    <w:rsid w:val="00D94E25"/>
    <w:rsid w:val="00D9718A"/>
    <w:rsid w:val="00DA2F1E"/>
    <w:rsid w:val="00DA5111"/>
    <w:rsid w:val="00DA5B3A"/>
    <w:rsid w:val="00DB00D1"/>
    <w:rsid w:val="00DB1D0C"/>
    <w:rsid w:val="00DC0B0B"/>
    <w:rsid w:val="00DC1211"/>
    <w:rsid w:val="00DC186F"/>
    <w:rsid w:val="00DC50DF"/>
    <w:rsid w:val="00DD0DDB"/>
    <w:rsid w:val="00DD22DB"/>
    <w:rsid w:val="00DD2FBC"/>
    <w:rsid w:val="00DD43D7"/>
    <w:rsid w:val="00DE35AF"/>
    <w:rsid w:val="00DE5413"/>
    <w:rsid w:val="00DE69AF"/>
    <w:rsid w:val="00DF17DB"/>
    <w:rsid w:val="00DF1F98"/>
    <w:rsid w:val="00DF555A"/>
    <w:rsid w:val="00DF55AD"/>
    <w:rsid w:val="00DF7FC5"/>
    <w:rsid w:val="00E03728"/>
    <w:rsid w:val="00E044F6"/>
    <w:rsid w:val="00E076DE"/>
    <w:rsid w:val="00E17874"/>
    <w:rsid w:val="00E17FC3"/>
    <w:rsid w:val="00E209EA"/>
    <w:rsid w:val="00E25856"/>
    <w:rsid w:val="00E41C57"/>
    <w:rsid w:val="00E51C1B"/>
    <w:rsid w:val="00E55D68"/>
    <w:rsid w:val="00E56045"/>
    <w:rsid w:val="00E62BFF"/>
    <w:rsid w:val="00E73D1A"/>
    <w:rsid w:val="00E7411D"/>
    <w:rsid w:val="00E747D3"/>
    <w:rsid w:val="00E7613B"/>
    <w:rsid w:val="00E812AF"/>
    <w:rsid w:val="00E86E66"/>
    <w:rsid w:val="00E913FB"/>
    <w:rsid w:val="00E935C0"/>
    <w:rsid w:val="00E94FDC"/>
    <w:rsid w:val="00EA01F9"/>
    <w:rsid w:val="00EA104E"/>
    <w:rsid w:val="00EA23CB"/>
    <w:rsid w:val="00EB0B4F"/>
    <w:rsid w:val="00EB16AD"/>
    <w:rsid w:val="00EB1CAB"/>
    <w:rsid w:val="00EC00D5"/>
    <w:rsid w:val="00EC1901"/>
    <w:rsid w:val="00EC27F5"/>
    <w:rsid w:val="00EC6163"/>
    <w:rsid w:val="00EE676F"/>
    <w:rsid w:val="00EE75AC"/>
    <w:rsid w:val="00EF49C9"/>
    <w:rsid w:val="00EF5198"/>
    <w:rsid w:val="00EF73E3"/>
    <w:rsid w:val="00F00281"/>
    <w:rsid w:val="00F00345"/>
    <w:rsid w:val="00F004B6"/>
    <w:rsid w:val="00F05678"/>
    <w:rsid w:val="00F10C2F"/>
    <w:rsid w:val="00F12940"/>
    <w:rsid w:val="00F12A52"/>
    <w:rsid w:val="00F12BF9"/>
    <w:rsid w:val="00F15C6D"/>
    <w:rsid w:val="00F23E6A"/>
    <w:rsid w:val="00F2465D"/>
    <w:rsid w:val="00F30160"/>
    <w:rsid w:val="00F33D32"/>
    <w:rsid w:val="00F36B1D"/>
    <w:rsid w:val="00F41D5C"/>
    <w:rsid w:val="00F46166"/>
    <w:rsid w:val="00F47B1F"/>
    <w:rsid w:val="00F51E02"/>
    <w:rsid w:val="00F5646A"/>
    <w:rsid w:val="00F573B6"/>
    <w:rsid w:val="00F627A5"/>
    <w:rsid w:val="00F62A7C"/>
    <w:rsid w:val="00F63B8B"/>
    <w:rsid w:val="00F662A3"/>
    <w:rsid w:val="00F6774F"/>
    <w:rsid w:val="00F722B8"/>
    <w:rsid w:val="00F7385C"/>
    <w:rsid w:val="00F81DF6"/>
    <w:rsid w:val="00F82642"/>
    <w:rsid w:val="00F93920"/>
    <w:rsid w:val="00FA4A6B"/>
    <w:rsid w:val="00FA7506"/>
    <w:rsid w:val="00FA7F1F"/>
    <w:rsid w:val="00FB2170"/>
    <w:rsid w:val="00FB2C56"/>
    <w:rsid w:val="00FB334F"/>
    <w:rsid w:val="00FB44C9"/>
    <w:rsid w:val="00FB4AEE"/>
    <w:rsid w:val="00FB708A"/>
    <w:rsid w:val="00FC07F9"/>
    <w:rsid w:val="00FD4C91"/>
    <w:rsid w:val="00FD5C7D"/>
    <w:rsid w:val="00FD6AB1"/>
    <w:rsid w:val="00FE0465"/>
    <w:rsid w:val="00FE09C5"/>
    <w:rsid w:val="00FE1BE1"/>
    <w:rsid w:val="00FE3007"/>
    <w:rsid w:val="00FE3036"/>
    <w:rsid w:val="00FE4414"/>
    <w:rsid w:val="00FE5DA9"/>
    <w:rsid w:val="00FE602C"/>
    <w:rsid w:val="00FF11F0"/>
    <w:rsid w:val="00FF51EB"/>
    <w:rsid w:val="00FF69A5"/>
    <w:rsid w:val="00FF7616"/>
  </w:rsids>
  <m:mathPr>
    <m:mathFont m:val="Cambria Math"/>
    <m:brkBin m:val="before"/>
    <m:brkBinSub m:val="--"/>
    <m:smallFrac/>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52F5627"/>
  <w15:docId w15:val="{2ECBBCD1-2CDE-49C5-BC07-FB3FA3E105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D7B3D"/>
    <w:rPr>
      <w:rFonts w:ascii="Calibri" w:hAnsi="Calibri"/>
      <w:lang w:val="en-GB"/>
    </w:rPr>
  </w:style>
  <w:style w:type="paragraph" w:styleId="Heading1">
    <w:name w:val="heading 1"/>
    <w:basedOn w:val="Normal"/>
    <w:next w:val="Normal"/>
    <w:link w:val="Heading1Char"/>
    <w:uiPriority w:val="9"/>
    <w:qFormat/>
    <w:rsid w:val="004D7B3D"/>
    <w:pPr>
      <w:keepNext/>
      <w:keepLines/>
      <w:pageBreakBefore/>
      <w:numPr>
        <w:numId w:val="12"/>
      </w:numPr>
      <w:spacing w:before="360"/>
      <w:ind w:left="431" w:hanging="431"/>
      <w:jc w:val="right"/>
      <w:outlineLvl w:val="0"/>
    </w:pPr>
    <w:rPr>
      <w:rFonts w:eastAsiaTheme="majorEastAsia" w:cstheme="majorBidi"/>
      <w:b/>
      <w:bCs/>
      <w:smallCaps/>
      <w:color w:val="000000" w:themeColor="text1"/>
      <w:sz w:val="48"/>
      <w:szCs w:val="36"/>
    </w:rPr>
  </w:style>
  <w:style w:type="paragraph" w:styleId="Heading2">
    <w:name w:val="heading 2"/>
    <w:basedOn w:val="Normal"/>
    <w:next w:val="Normal"/>
    <w:link w:val="Heading2Char"/>
    <w:uiPriority w:val="9"/>
    <w:unhideWhenUsed/>
    <w:qFormat/>
    <w:rsid w:val="009525A9"/>
    <w:pPr>
      <w:keepNext/>
      <w:keepLines/>
      <w:numPr>
        <w:ilvl w:val="1"/>
        <w:numId w:val="12"/>
      </w:numPr>
      <w:pBdr>
        <w:bottom w:val="single" w:sz="12" w:space="1" w:color="auto"/>
      </w:pBdr>
      <w:spacing w:before="360" w:after="200"/>
      <w:ind w:left="578" w:hanging="578"/>
      <w:outlineLvl w:val="1"/>
    </w:pPr>
    <w:rPr>
      <w:rFonts w:eastAsiaTheme="majorEastAsia" w:cstheme="majorBidi"/>
      <w:b/>
      <w:bCs/>
      <w:smallCaps/>
      <w:color w:val="000000" w:themeColor="text1"/>
      <w:sz w:val="30"/>
      <w:szCs w:val="28"/>
    </w:rPr>
  </w:style>
  <w:style w:type="paragraph" w:styleId="Heading3">
    <w:name w:val="heading 3"/>
    <w:basedOn w:val="Normal"/>
    <w:next w:val="Normal"/>
    <w:link w:val="Heading3Char"/>
    <w:uiPriority w:val="9"/>
    <w:unhideWhenUsed/>
    <w:qFormat/>
    <w:rsid w:val="00404615"/>
    <w:pPr>
      <w:keepNext/>
      <w:keepLines/>
      <w:numPr>
        <w:ilvl w:val="2"/>
        <w:numId w:val="12"/>
      </w:numPr>
      <w:spacing w:before="200" w:after="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unhideWhenUsed/>
    <w:qFormat/>
    <w:rsid w:val="00404615"/>
    <w:pPr>
      <w:keepNext/>
      <w:keepLines/>
      <w:numPr>
        <w:ilvl w:val="3"/>
        <w:numId w:val="12"/>
      </w:numPr>
      <w:spacing w:before="200" w:after="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semiHidden/>
    <w:unhideWhenUsed/>
    <w:qFormat/>
    <w:rsid w:val="00404615"/>
    <w:pPr>
      <w:keepNext/>
      <w:keepLines/>
      <w:numPr>
        <w:ilvl w:val="4"/>
        <w:numId w:val="12"/>
      </w:numPr>
      <w:spacing w:before="200" w:after="0"/>
      <w:outlineLvl w:val="4"/>
    </w:pPr>
    <w:rPr>
      <w:rFonts w:asciiTheme="majorHAnsi" w:eastAsiaTheme="majorEastAsia" w:hAnsiTheme="majorHAnsi" w:cstheme="majorBidi"/>
      <w:color w:val="252525" w:themeColor="text2" w:themeShade="BF"/>
    </w:rPr>
  </w:style>
  <w:style w:type="paragraph" w:styleId="Heading6">
    <w:name w:val="heading 6"/>
    <w:basedOn w:val="Normal"/>
    <w:next w:val="Normal"/>
    <w:link w:val="Heading6Char"/>
    <w:uiPriority w:val="9"/>
    <w:semiHidden/>
    <w:unhideWhenUsed/>
    <w:qFormat/>
    <w:rsid w:val="00404615"/>
    <w:pPr>
      <w:keepNext/>
      <w:keepLines/>
      <w:numPr>
        <w:ilvl w:val="5"/>
        <w:numId w:val="12"/>
      </w:numPr>
      <w:spacing w:before="200" w:after="0"/>
      <w:outlineLvl w:val="5"/>
    </w:pPr>
    <w:rPr>
      <w:rFonts w:asciiTheme="majorHAnsi" w:eastAsiaTheme="majorEastAsia" w:hAnsiTheme="majorHAnsi" w:cstheme="majorBidi"/>
      <w:i/>
      <w:iCs/>
      <w:color w:val="252525" w:themeColor="text2" w:themeShade="BF"/>
    </w:rPr>
  </w:style>
  <w:style w:type="paragraph" w:styleId="Heading7">
    <w:name w:val="heading 7"/>
    <w:basedOn w:val="Normal"/>
    <w:next w:val="Normal"/>
    <w:link w:val="Heading7Char"/>
    <w:uiPriority w:val="9"/>
    <w:semiHidden/>
    <w:unhideWhenUsed/>
    <w:qFormat/>
    <w:rsid w:val="00404615"/>
    <w:pPr>
      <w:keepNext/>
      <w:keepLines/>
      <w:numPr>
        <w:ilvl w:val="6"/>
        <w:numId w:val="12"/>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404615"/>
    <w:pPr>
      <w:keepNext/>
      <w:keepLines/>
      <w:numPr>
        <w:ilvl w:val="7"/>
        <w:numId w:val="12"/>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404615"/>
    <w:pPr>
      <w:keepNext/>
      <w:keepLines/>
      <w:numPr>
        <w:ilvl w:val="8"/>
        <w:numId w:val="1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3363BE"/>
    <w:pPr>
      <w:spacing w:after="0" w:line="240" w:lineRule="auto"/>
      <w:contextualSpacing/>
      <w:jc w:val="center"/>
    </w:pPr>
    <w:rPr>
      <w:rFonts w:eastAsiaTheme="majorEastAsia" w:cstheme="majorBidi"/>
      <w:b/>
      <w:color w:val="000000" w:themeColor="text1"/>
      <w:sz w:val="56"/>
      <w:szCs w:val="56"/>
    </w:rPr>
  </w:style>
  <w:style w:type="character" w:customStyle="1" w:styleId="TitleChar">
    <w:name w:val="Title Char"/>
    <w:basedOn w:val="DefaultParagraphFont"/>
    <w:link w:val="Title"/>
    <w:uiPriority w:val="10"/>
    <w:rsid w:val="003363BE"/>
    <w:rPr>
      <w:rFonts w:eastAsiaTheme="majorEastAsia" w:cstheme="majorBidi"/>
      <w:b/>
      <w:color w:val="000000" w:themeColor="text1"/>
      <w:sz w:val="56"/>
      <w:szCs w:val="56"/>
    </w:rPr>
  </w:style>
  <w:style w:type="paragraph" w:styleId="Subtitle">
    <w:name w:val="Subtitle"/>
    <w:basedOn w:val="Normal"/>
    <w:next w:val="Normal"/>
    <w:link w:val="SubtitleChar"/>
    <w:uiPriority w:val="11"/>
    <w:qFormat/>
    <w:rsid w:val="00404615"/>
    <w:pPr>
      <w:numPr>
        <w:ilvl w:val="1"/>
      </w:numPr>
    </w:pPr>
    <w:rPr>
      <w:color w:val="5A5A5A" w:themeColor="text1" w:themeTint="A5"/>
      <w:spacing w:val="10"/>
    </w:rPr>
  </w:style>
  <w:style w:type="character" w:customStyle="1" w:styleId="SubtitleChar">
    <w:name w:val="Subtitle Char"/>
    <w:basedOn w:val="DefaultParagraphFont"/>
    <w:link w:val="Subtitle"/>
    <w:uiPriority w:val="11"/>
    <w:rsid w:val="00404615"/>
    <w:rPr>
      <w:color w:val="5A5A5A" w:themeColor="text1" w:themeTint="A5"/>
      <w:spacing w:val="10"/>
    </w:rPr>
  </w:style>
  <w:style w:type="character" w:customStyle="1" w:styleId="Heading1Char">
    <w:name w:val="Heading 1 Char"/>
    <w:basedOn w:val="DefaultParagraphFont"/>
    <w:link w:val="Heading1"/>
    <w:uiPriority w:val="9"/>
    <w:rsid w:val="004D7B3D"/>
    <w:rPr>
      <w:rFonts w:ascii="Calibri" w:eastAsiaTheme="majorEastAsia" w:hAnsi="Calibri" w:cstheme="majorBidi"/>
      <w:b/>
      <w:bCs/>
      <w:smallCaps/>
      <w:color w:val="000000" w:themeColor="text1"/>
      <w:sz w:val="48"/>
      <w:szCs w:val="36"/>
      <w:lang w:val="en-GB"/>
    </w:rPr>
  </w:style>
  <w:style w:type="character" w:customStyle="1" w:styleId="Heading2Char">
    <w:name w:val="Heading 2 Char"/>
    <w:basedOn w:val="DefaultParagraphFont"/>
    <w:link w:val="Heading2"/>
    <w:uiPriority w:val="9"/>
    <w:rsid w:val="009525A9"/>
    <w:rPr>
      <w:rFonts w:ascii="Calibri" w:eastAsiaTheme="majorEastAsia" w:hAnsi="Calibri" w:cstheme="majorBidi"/>
      <w:b/>
      <w:bCs/>
      <w:smallCaps/>
      <w:color w:val="000000" w:themeColor="text1"/>
      <w:sz w:val="30"/>
      <w:szCs w:val="28"/>
    </w:rPr>
  </w:style>
  <w:style w:type="character" w:customStyle="1" w:styleId="Heading3Char">
    <w:name w:val="Heading 3 Char"/>
    <w:basedOn w:val="DefaultParagraphFont"/>
    <w:link w:val="Heading3"/>
    <w:uiPriority w:val="9"/>
    <w:rsid w:val="00404615"/>
    <w:rPr>
      <w:rFonts w:asciiTheme="majorHAnsi" w:eastAsiaTheme="majorEastAsia" w:hAnsiTheme="majorHAnsi" w:cstheme="majorBidi"/>
      <w:b/>
      <w:bCs/>
      <w:color w:val="000000" w:themeColor="text1"/>
    </w:rPr>
  </w:style>
  <w:style w:type="character" w:customStyle="1" w:styleId="Heading4Char">
    <w:name w:val="Heading 4 Char"/>
    <w:basedOn w:val="DefaultParagraphFont"/>
    <w:link w:val="Heading4"/>
    <w:uiPriority w:val="9"/>
    <w:rsid w:val="00404615"/>
    <w:rPr>
      <w:rFonts w:asciiTheme="majorHAnsi" w:eastAsiaTheme="majorEastAsia" w:hAnsiTheme="majorHAnsi" w:cstheme="majorBidi"/>
      <w:b/>
      <w:bCs/>
      <w:i/>
      <w:iCs/>
      <w:color w:val="000000" w:themeColor="text1"/>
    </w:rPr>
  </w:style>
  <w:style w:type="character" w:customStyle="1" w:styleId="Heading5Char">
    <w:name w:val="Heading 5 Char"/>
    <w:basedOn w:val="DefaultParagraphFont"/>
    <w:link w:val="Heading5"/>
    <w:uiPriority w:val="9"/>
    <w:semiHidden/>
    <w:rsid w:val="00404615"/>
    <w:rPr>
      <w:rFonts w:asciiTheme="majorHAnsi" w:eastAsiaTheme="majorEastAsia" w:hAnsiTheme="majorHAnsi" w:cstheme="majorBidi"/>
      <w:color w:val="252525" w:themeColor="text2" w:themeShade="BF"/>
    </w:rPr>
  </w:style>
  <w:style w:type="character" w:customStyle="1" w:styleId="Heading6Char">
    <w:name w:val="Heading 6 Char"/>
    <w:basedOn w:val="DefaultParagraphFont"/>
    <w:link w:val="Heading6"/>
    <w:uiPriority w:val="9"/>
    <w:semiHidden/>
    <w:rsid w:val="00404615"/>
    <w:rPr>
      <w:rFonts w:asciiTheme="majorHAnsi" w:eastAsiaTheme="majorEastAsia" w:hAnsiTheme="majorHAnsi" w:cstheme="majorBidi"/>
      <w:i/>
      <w:iCs/>
      <w:color w:val="252525" w:themeColor="text2" w:themeShade="BF"/>
    </w:rPr>
  </w:style>
  <w:style w:type="character" w:customStyle="1" w:styleId="Heading7Char">
    <w:name w:val="Heading 7 Char"/>
    <w:basedOn w:val="DefaultParagraphFont"/>
    <w:link w:val="Heading7"/>
    <w:uiPriority w:val="9"/>
    <w:semiHidden/>
    <w:rsid w:val="00404615"/>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404615"/>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404615"/>
    <w:rPr>
      <w:rFonts w:asciiTheme="majorHAnsi" w:eastAsiaTheme="majorEastAsia" w:hAnsiTheme="majorHAnsi" w:cstheme="majorBidi"/>
      <w:i/>
      <w:iCs/>
      <w:color w:val="404040" w:themeColor="text1" w:themeTint="BF"/>
      <w:sz w:val="20"/>
      <w:szCs w:val="20"/>
    </w:rPr>
  </w:style>
  <w:style w:type="character" w:styleId="SubtleEmphasis">
    <w:name w:val="Subtle Emphasis"/>
    <w:basedOn w:val="DefaultParagraphFont"/>
    <w:uiPriority w:val="19"/>
    <w:qFormat/>
    <w:rsid w:val="00404615"/>
    <w:rPr>
      <w:i/>
      <w:iCs/>
      <w:color w:val="404040" w:themeColor="text1" w:themeTint="BF"/>
    </w:rPr>
  </w:style>
  <w:style w:type="character" w:styleId="Emphasis">
    <w:name w:val="Emphasis"/>
    <w:basedOn w:val="DefaultParagraphFont"/>
    <w:uiPriority w:val="20"/>
    <w:qFormat/>
    <w:rsid w:val="00404615"/>
    <w:rPr>
      <w:i/>
      <w:iCs/>
      <w:color w:val="auto"/>
    </w:rPr>
  </w:style>
  <w:style w:type="character" w:styleId="IntenseEmphasis">
    <w:name w:val="Intense Emphasis"/>
    <w:basedOn w:val="DefaultParagraphFont"/>
    <w:uiPriority w:val="21"/>
    <w:qFormat/>
    <w:rsid w:val="00404615"/>
    <w:rPr>
      <w:b/>
      <w:bCs/>
      <w:i/>
      <w:iCs/>
      <w:caps/>
    </w:rPr>
  </w:style>
  <w:style w:type="character" w:styleId="Strong">
    <w:name w:val="Strong"/>
    <w:basedOn w:val="DefaultParagraphFont"/>
    <w:uiPriority w:val="22"/>
    <w:qFormat/>
    <w:rsid w:val="00404615"/>
    <w:rPr>
      <w:b/>
      <w:bCs/>
      <w:color w:val="000000" w:themeColor="text1"/>
    </w:rPr>
  </w:style>
  <w:style w:type="paragraph" w:styleId="Quote">
    <w:name w:val="Quote"/>
    <w:basedOn w:val="Normal"/>
    <w:next w:val="Normal"/>
    <w:link w:val="QuoteChar"/>
    <w:uiPriority w:val="29"/>
    <w:qFormat/>
    <w:rsid w:val="00404615"/>
    <w:pPr>
      <w:spacing w:before="160"/>
      <w:ind w:left="720" w:right="720"/>
    </w:pPr>
    <w:rPr>
      <w:i/>
      <w:iCs/>
      <w:color w:val="000000" w:themeColor="text1"/>
    </w:rPr>
  </w:style>
  <w:style w:type="character" w:customStyle="1" w:styleId="QuoteChar">
    <w:name w:val="Quote Char"/>
    <w:basedOn w:val="DefaultParagraphFont"/>
    <w:link w:val="Quote"/>
    <w:uiPriority w:val="29"/>
    <w:rsid w:val="00404615"/>
    <w:rPr>
      <w:i/>
      <w:iCs/>
      <w:color w:val="000000" w:themeColor="text1"/>
    </w:rPr>
  </w:style>
  <w:style w:type="paragraph" w:styleId="IntenseQuote">
    <w:name w:val="Intense Quote"/>
    <w:basedOn w:val="Normal"/>
    <w:next w:val="Normal"/>
    <w:link w:val="IntenseQuoteChar"/>
    <w:uiPriority w:val="30"/>
    <w:qFormat/>
    <w:rsid w:val="00404615"/>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404615"/>
    <w:rPr>
      <w:color w:val="000000" w:themeColor="text1"/>
      <w:shd w:val="clear" w:color="auto" w:fill="F2F2F2" w:themeFill="background1" w:themeFillShade="F2"/>
    </w:rPr>
  </w:style>
  <w:style w:type="character" w:styleId="SubtleReference">
    <w:name w:val="Subtle Reference"/>
    <w:basedOn w:val="DefaultParagraphFont"/>
    <w:uiPriority w:val="31"/>
    <w:qFormat/>
    <w:rsid w:val="00404615"/>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404615"/>
    <w:rPr>
      <w:b/>
      <w:bCs/>
      <w:smallCaps/>
      <w:u w:val="single"/>
    </w:rPr>
  </w:style>
  <w:style w:type="character" w:styleId="BookTitle">
    <w:name w:val="Book Title"/>
    <w:basedOn w:val="DefaultParagraphFont"/>
    <w:uiPriority w:val="33"/>
    <w:qFormat/>
    <w:rsid w:val="00404615"/>
    <w:rPr>
      <w:b w:val="0"/>
      <w:bCs w:val="0"/>
      <w:smallCaps/>
      <w:spacing w:val="5"/>
    </w:rPr>
  </w:style>
  <w:style w:type="paragraph" w:styleId="Caption">
    <w:name w:val="caption"/>
    <w:basedOn w:val="Normal"/>
    <w:next w:val="Normal"/>
    <w:uiPriority w:val="35"/>
    <w:unhideWhenUsed/>
    <w:qFormat/>
    <w:rsid w:val="00404615"/>
    <w:pPr>
      <w:spacing w:after="200" w:line="240" w:lineRule="auto"/>
    </w:pPr>
    <w:rPr>
      <w:i/>
      <w:iCs/>
      <w:color w:val="323232" w:themeColor="text2"/>
      <w:sz w:val="18"/>
      <w:szCs w:val="18"/>
    </w:rPr>
  </w:style>
  <w:style w:type="paragraph" w:styleId="TOCHeading">
    <w:name w:val="TOC Heading"/>
    <w:basedOn w:val="Heading1"/>
    <w:next w:val="Normal"/>
    <w:uiPriority w:val="39"/>
    <w:unhideWhenUsed/>
    <w:qFormat/>
    <w:rsid w:val="00404615"/>
    <w:pPr>
      <w:outlineLvl w:val="9"/>
    </w:pPr>
  </w:style>
  <w:style w:type="paragraph" w:styleId="NoSpacing">
    <w:name w:val="No Spacing"/>
    <w:link w:val="NoSpacingChar"/>
    <w:uiPriority w:val="1"/>
    <w:qFormat/>
    <w:rsid w:val="00404615"/>
    <w:pPr>
      <w:spacing w:after="0" w:line="240" w:lineRule="auto"/>
    </w:pPr>
  </w:style>
  <w:style w:type="paragraph" w:styleId="ListParagraph">
    <w:name w:val="List Paragraph"/>
    <w:basedOn w:val="Normal"/>
    <w:uiPriority w:val="34"/>
    <w:qFormat/>
    <w:rsid w:val="00404615"/>
    <w:pPr>
      <w:ind w:left="720"/>
      <w:contextualSpacing/>
    </w:pPr>
  </w:style>
  <w:style w:type="table" w:styleId="TableGrid">
    <w:name w:val="Table Grid"/>
    <w:basedOn w:val="TableNormal"/>
    <w:uiPriority w:val="39"/>
    <w:rsid w:val="003C775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027573"/>
    <w:rPr>
      <w:color w:val="6B9F25" w:themeColor="hyperlink"/>
      <w:u w:val="single"/>
    </w:rPr>
  </w:style>
  <w:style w:type="table" w:customStyle="1" w:styleId="PlainTable11">
    <w:name w:val="Plain Table 11"/>
    <w:basedOn w:val="TableNormal"/>
    <w:uiPriority w:val="41"/>
    <w:rsid w:val="006B38D2"/>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NoSpacingChar">
    <w:name w:val="No Spacing Char"/>
    <w:basedOn w:val="DefaultParagraphFont"/>
    <w:link w:val="NoSpacing"/>
    <w:uiPriority w:val="1"/>
    <w:rsid w:val="00046389"/>
  </w:style>
  <w:style w:type="paragraph" w:customStyle="1" w:styleId="code">
    <w:name w:val="code"/>
    <w:basedOn w:val="NoSpacing"/>
    <w:link w:val="codeChar"/>
    <w:qFormat/>
    <w:rsid w:val="00DD22DB"/>
    <w:rPr>
      <w:rFonts w:asciiTheme="majorHAnsi" w:hAnsiTheme="majorHAnsi"/>
    </w:rPr>
  </w:style>
  <w:style w:type="paragraph" w:styleId="TOC1">
    <w:name w:val="toc 1"/>
    <w:basedOn w:val="Normal"/>
    <w:next w:val="Normal"/>
    <w:autoRedefine/>
    <w:uiPriority w:val="39"/>
    <w:unhideWhenUsed/>
    <w:rsid w:val="00712DC9"/>
    <w:pPr>
      <w:spacing w:after="100"/>
    </w:pPr>
  </w:style>
  <w:style w:type="character" w:customStyle="1" w:styleId="codeChar">
    <w:name w:val="code Char"/>
    <w:basedOn w:val="NoSpacingChar"/>
    <w:link w:val="code"/>
    <w:rsid w:val="00DD22DB"/>
    <w:rPr>
      <w:rFonts w:asciiTheme="majorHAnsi" w:hAnsiTheme="majorHAnsi"/>
    </w:rPr>
  </w:style>
  <w:style w:type="paragraph" w:styleId="TOC2">
    <w:name w:val="toc 2"/>
    <w:basedOn w:val="Normal"/>
    <w:next w:val="Normal"/>
    <w:autoRedefine/>
    <w:uiPriority w:val="39"/>
    <w:unhideWhenUsed/>
    <w:rsid w:val="00712DC9"/>
    <w:pPr>
      <w:spacing w:after="100"/>
      <w:ind w:left="220"/>
    </w:pPr>
  </w:style>
  <w:style w:type="paragraph" w:styleId="TOC3">
    <w:name w:val="toc 3"/>
    <w:basedOn w:val="Normal"/>
    <w:next w:val="Normal"/>
    <w:autoRedefine/>
    <w:uiPriority w:val="39"/>
    <w:unhideWhenUsed/>
    <w:rsid w:val="00712DC9"/>
    <w:pPr>
      <w:spacing w:after="100"/>
      <w:ind w:left="440"/>
    </w:pPr>
  </w:style>
  <w:style w:type="paragraph" w:styleId="Header">
    <w:name w:val="header"/>
    <w:basedOn w:val="Normal"/>
    <w:link w:val="HeaderChar"/>
    <w:uiPriority w:val="99"/>
    <w:unhideWhenUsed/>
    <w:rsid w:val="004E733D"/>
    <w:pPr>
      <w:tabs>
        <w:tab w:val="center" w:pos="4680"/>
        <w:tab w:val="right" w:pos="9360"/>
      </w:tabs>
      <w:spacing w:after="0" w:line="240" w:lineRule="auto"/>
    </w:pPr>
  </w:style>
  <w:style w:type="character" w:customStyle="1" w:styleId="HeaderChar">
    <w:name w:val="Header Char"/>
    <w:basedOn w:val="DefaultParagraphFont"/>
    <w:link w:val="Header"/>
    <w:uiPriority w:val="99"/>
    <w:rsid w:val="004E733D"/>
  </w:style>
  <w:style w:type="paragraph" w:styleId="Footer">
    <w:name w:val="footer"/>
    <w:basedOn w:val="Normal"/>
    <w:link w:val="FooterChar"/>
    <w:uiPriority w:val="99"/>
    <w:unhideWhenUsed/>
    <w:rsid w:val="004E733D"/>
    <w:pPr>
      <w:tabs>
        <w:tab w:val="center" w:pos="4680"/>
        <w:tab w:val="right" w:pos="9360"/>
      </w:tabs>
      <w:spacing w:after="0" w:line="240" w:lineRule="auto"/>
    </w:pPr>
  </w:style>
  <w:style w:type="character" w:customStyle="1" w:styleId="FooterChar">
    <w:name w:val="Footer Char"/>
    <w:basedOn w:val="DefaultParagraphFont"/>
    <w:link w:val="Footer"/>
    <w:uiPriority w:val="99"/>
    <w:rsid w:val="004E733D"/>
  </w:style>
  <w:style w:type="paragraph" w:styleId="BalloonText">
    <w:name w:val="Balloon Text"/>
    <w:basedOn w:val="Normal"/>
    <w:link w:val="BalloonTextChar"/>
    <w:uiPriority w:val="99"/>
    <w:semiHidden/>
    <w:unhideWhenUsed/>
    <w:rsid w:val="00BE6B7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E6B72"/>
    <w:rPr>
      <w:rFonts w:ascii="Tahoma" w:hAnsi="Tahoma" w:cs="Tahoma"/>
      <w:sz w:val="16"/>
      <w:szCs w:val="16"/>
    </w:rPr>
  </w:style>
  <w:style w:type="paragraph" w:customStyle="1" w:styleId="Abtracttitle">
    <w:name w:val="Abtracttitle"/>
    <w:basedOn w:val="Normal"/>
    <w:link w:val="AbtracttitleChar"/>
    <w:qFormat/>
    <w:rsid w:val="009525A9"/>
    <w:pPr>
      <w:pBdr>
        <w:bottom w:val="single" w:sz="4" w:space="1" w:color="auto"/>
      </w:pBdr>
      <w:tabs>
        <w:tab w:val="left" w:pos="2390"/>
      </w:tabs>
    </w:pPr>
    <w:rPr>
      <w:b/>
      <w:sz w:val="40"/>
      <w:szCs w:val="36"/>
    </w:rPr>
  </w:style>
  <w:style w:type="character" w:customStyle="1" w:styleId="AbtracttitleChar">
    <w:name w:val="Abtracttitle Char"/>
    <w:basedOn w:val="DefaultParagraphFont"/>
    <w:link w:val="Abtracttitle"/>
    <w:rsid w:val="009525A9"/>
    <w:rPr>
      <w:rFonts w:ascii="Calibri" w:hAnsi="Calibri"/>
      <w:b/>
      <w:sz w:val="40"/>
      <w:szCs w:val="36"/>
    </w:rPr>
  </w:style>
  <w:style w:type="table" w:customStyle="1" w:styleId="TableGrid0">
    <w:name w:val="TableGrid"/>
    <w:rsid w:val="009525A9"/>
    <w:pPr>
      <w:spacing w:after="0" w:line="240" w:lineRule="auto"/>
    </w:pPr>
    <w:rPr>
      <w:lang w:eastAsia="en-US"/>
    </w:rPr>
    <w:tblPr>
      <w:tblCellMar>
        <w:top w:w="0" w:type="dxa"/>
        <w:left w:w="0" w:type="dxa"/>
        <w:bottom w:w="0" w:type="dxa"/>
        <w:right w:w="0" w:type="dxa"/>
      </w:tblCellMar>
    </w:tblPr>
  </w:style>
  <w:style w:type="paragraph" w:styleId="Revision">
    <w:name w:val="Revision"/>
    <w:hidden/>
    <w:uiPriority w:val="99"/>
    <w:semiHidden/>
    <w:rsid w:val="00BA7AE1"/>
    <w:pPr>
      <w:spacing w:after="0" w:line="240" w:lineRule="auto"/>
    </w:pPr>
    <w:rPr>
      <w:rFonts w:ascii="Calibri" w:hAnsi="Calibri"/>
    </w:rPr>
  </w:style>
  <w:style w:type="paragraph" w:styleId="FootnoteText">
    <w:name w:val="footnote text"/>
    <w:basedOn w:val="Normal"/>
    <w:link w:val="FootnoteTextChar"/>
    <w:uiPriority w:val="99"/>
    <w:semiHidden/>
    <w:unhideWhenUsed/>
    <w:rsid w:val="00CA5897"/>
    <w:pPr>
      <w:spacing w:after="0" w:line="240" w:lineRule="auto"/>
    </w:pPr>
    <w:rPr>
      <w:rFonts w:asciiTheme="minorHAnsi" w:eastAsiaTheme="minorHAnsi" w:hAnsiTheme="minorHAnsi"/>
      <w:sz w:val="20"/>
      <w:szCs w:val="20"/>
      <w:lang w:eastAsia="en-US"/>
    </w:rPr>
  </w:style>
  <w:style w:type="character" w:customStyle="1" w:styleId="FootnoteTextChar">
    <w:name w:val="Footnote Text Char"/>
    <w:basedOn w:val="DefaultParagraphFont"/>
    <w:link w:val="FootnoteText"/>
    <w:uiPriority w:val="99"/>
    <w:semiHidden/>
    <w:rsid w:val="00CA5897"/>
    <w:rPr>
      <w:rFonts w:eastAsiaTheme="minorHAnsi"/>
      <w:sz w:val="20"/>
      <w:szCs w:val="20"/>
      <w:lang w:val="en-GB" w:eastAsia="en-US"/>
    </w:rPr>
  </w:style>
  <w:style w:type="character" w:styleId="FootnoteReference">
    <w:name w:val="footnote reference"/>
    <w:basedOn w:val="DefaultParagraphFont"/>
    <w:uiPriority w:val="99"/>
    <w:semiHidden/>
    <w:unhideWhenUsed/>
    <w:rsid w:val="00CA5897"/>
    <w:rPr>
      <w:vertAlign w:val="superscript"/>
    </w:rPr>
  </w:style>
  <w:style w:type="character" w:styleId="FollowedHyperlink">
    <w:name w:val="FollowedHyperlink"/>
    <w:basedOn w:val="DefaultParagraphFont"/>
    <w:uiPriority w:val="99"/>
    <w:semiHidden/>
    <w:unhideWhenUsed/>
    <w:rsid w:val="00154C09"/>
    <w:rPr>
      <w:color w:val="B26B02" w:themeColor="followedHyperlink"/>
      <w:u w:val="single"/>
    </w:rPr>
  </w:style>
  <w:style w:type="paragraph" w:styleId="Bibliography">
    <w:name w:val="Bibliography"/>
    <w:basedOn w:val="Normal"/>
    <w:next w:val="Normal"/>
    <w:uiPriority w:val="37"/>
    <w:unhideWhenUsed/>
    <w:rsid w:val="0047067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34859">
      <w:bodyDiv w:val="1"/>
      <w:marLeft w:val="0"/>
      <w:marRight w:val="0"/>
      <w:marTop w:val="0"/>
      <w:marBottom w:val="0"/>
      <w:divBdr>
        <w:top w:val="none" w:sz="0" w:space="0" w:color="auto"/>
        <w:left w:val="none" w:sz="0" w:space="0" w:color="auto"/>
        <w:bottom w:val="none" w:sz="0" w:space="0" w:color="auto"/>
        <w:right w:val="none" w:sz="0" w:space="0" w:color="auto"/>
      </w:divBdr>
    </w:div>
    <w:div w:id="9843552">
      <w:bodyDiv w:val="1"/>
      <w:marLeft w:val="0"/>
      <w:marRight w:val="0"/>
      <w:marTop w:val="0"/>
      <w:marBottom w:val="0"/>
      <w:divBdr>
        <w:top w:val="none" w:sz="0" w:space="0" w:color="auto"/>
        <w:left w:val="none" w:sz="0" w:space="0" w:color="auto"/>
        <w:bottom w:val="none" w:sz="0" w:space="0" w:color="auto"/>
        <w:right w:val="none" w:sz="0" w:space="0" w:color="auto"/>
      </w:divBdr>
    </w:div>
    <w:div w:id="14382703">
      <w:bodyDiv w:val="1"/>
      <w:marLeft w:val="0"/>
      <w:marRight w:val="0"/>
      <w:marTop w:val="0"/>
      <w:marBottom w:val="0"/>
      <w:divBdr>
        <w:top w:val="none" w:sz="0" w:space="0" w:color="auto"/>
        <w:left w:val="none" w:sz="0" w:space="0" w:color="auto"/>
        <w:bottom w:val="none" w:sz="0" w:space="0" w:color="auto"/>
        <w:right w:val="none" w:sz="0" w:space="0" w:color="auto"/>
      </w:divBdr>
    </w:div>
    <w:div w:id="37436604">
      <w:bodyDiv w:val="1"/>
      <w:marLeft w:val="0"/>
      <w:marRight w:val="0"/>
      <w:marTop w:val="0"/>
      <w:marBottom w:val="0"/>
      <w:divBdr>
        <w:top w:val="none" w:sz="0" w:space="0" w:color="auto"/>
        <w:left w:val="none" w:sz="0" w:space="0" w:color="auto"/>
        <w:bottom w:val="none" w:sz="0" w:space="0" w:color="auto"/>
        <w:right w:val="none" w:sz="0" w:space="0" w:color="auto"/>
      </w:divBdr>
    </w:div>
    <w:div w:id="89859518">
      <w:bodyDiv w:val="1"/>
      <w:marLeft w:val="0"/>
      <w:marRight w:val="0"/>
      <w:marTop w:val="0"/>
      <w:marBottom w:val="0"/>
      <w:divBdr>
        <w:top w:val="none" w:sz="0" w:space="0" w:color="auto"/>
        <w:left w:val="none" w:sz="0" w:space="0" w:color="auto"/>
        <w:bottom w:val="none" w:sz="0" w:space="0" w:color="auto"/>
        <w:right w:val="none" w:sz="0" w:space="0" w:color="auto"/>
      </w:divBdr>
    </w:div>
    <w:div w:id="121113968">
      <w:bodyDiv w:val="1"/>
      <w:marLeft w:val="0"/>
      <w:marRight w:val="0"/>
      <w:marTop w:val="0"/>
      <w:marBottom w:val="0"/>
      <w:divBdr>
        <w:top w:val="none" w:sz="0" w:space="0" w:color="auto"/>
        <w:left w:val="none" w:sz="0" w:space="0" w:color="auto"/>
        <w:bottom w:val="none" w:sz="0" w:space="0" w:color="auto"/>
        <w:right w:val="none" w:sz="0" w:space="0" w:color="auto"/>
      </w:divBdr>
    </w:div>
    <w:div w:id="123617809">
      <w:bodyDiv w:val="1"/>
      <w:marLeft w:val="0"/>
      <w:marRight w:val="0"/>
      <w:marTop w:val="0"/>
      <w:marBottom w:val="0"/>
      <w:divBdr>
        <w:top w:val="none" w:sz="0" w:space="0" w:color="auto"/>
        <w:left w:val="none" w:sz="0" w:space="0" w:color="auto"/>
        <w:bottom w:val="none" w:sz="0" w:space="0" w:color="auto"/>
        <w:right w:val="none" w:sz="0" w:space="0" w:color="auto"/>
      </w:divBdr>
    </w:div>
    <w:div w:id="160585606">
      <w:bodyDiv w:val="1"/>
      <w:marLeft w:val="0"/>
      <w:marRight w:val="0"/>
      <w:marTop w:val="0"/>
      <w:marBottom w:val="0"/>
      <w:divBdr>
        <w:top w:val="none" w:sz="0" w:space="0" w:color="auto"/>
        <w:left w:val="none" w:sz="0" w:space="0" w:color="auto"/>
        <w:bottom w:val="none" w:sz="0" w:space="0" w:color="auto"/>
        <w:right w:val="none" w:sz="0" w:space="0" w:color="auto"/>
      </w:divBdr>
    </w:div>
    <w:div w:id="185408782">
      <w:bodyDiv w:val="1"/>
      <w:marLeft w:val="0"/>
      <w:marRight w:val="0"/>
      <w:marTop w:val="0"/>
      <w:marBottom w:val="0"/>
      <w:divBdr>
        <w:top w:val="none" w:sz="0" w:space="0" w:color="auto"/>
        <w:left w:val="none" w:sz="0" w:space="0" w:color="auto"/>
        <w:bottom w:val="none" w:sz="0" w:space="0" w:color="auto"/>
        <w:right w:val="none" w:sz="0" w:space="0" w:color="auto"/>
      </w:divBdr>
    </w:div>
    <w:div w:id="291208404">
      <w:bodyDiv w:val="1"/>
      <w:marLeft w:val="0"/>
      <w:marRight w:val="0"/>
      <w:marTop w:val="0"/>
      <w:marBottom w:val="0"/>
      <w:divBdr>
        <w:top w:val="none" w:sz="0" w:space="0" w:color="auto"/>
        <w:left w:val="none" w:sz="0" w:space="0" w:color="auto"/>
        <w:bottom w:val="none" w:sz="0" w:space="0" w:color="auto"/>
        <w:right w:val="none" w:sz="0" w:space="0" w:color="auto"/>
      </w:divBdr>
    </w:div>
    <w:div w:id="324749883">
      <w:bodyDiv w:val="1"/>
      <w:marLeft w:val="0"/>
      <w:marRight w:val="0"/>
      <w:marTop w:val="0"/>
      <w:marBottom w:val="0"/>
      <w:divBdr>
        <w:top w:val="none" w:sz="0" w:space="0" w:color="auto"/>
        <w:left w:val="none" w:sz="0" w:space="0" w:color="auto"/>
        <w:bottom w:val="none" w:sz="0" w:space="0" w:color="auto"/>
        <w:right w:val="none" w:sz="0" w:space="0" w:color="auto"/>
      </w:divBdr>
    </w:div>
    <w:div w:id="392506236">
      <w:bodyDiv w:val="1"/>
      <w:marLeft w:val="0"/>
      <w:marRight w:val="0"/>
      <w:marTop w:val="0"/>
      <w:marBottom w:val="0"/>
      <w:divBdr>
        <w:top w:val="none" w:sz="0" w:space="0" w:color="auto"/>
        <w:left w:val="none" w:sz="0" w:space="0" w:color="auto"/>
        <w:bottom w:val="none" w:sz="0" w:space="0" w:color="auto"/>
        <w:right w:val="none" w:sz="0" w:space="0" w:color="auto"/>
      </w:divBdr>
    </w:div>
    <w:div w:id="413355550">
      <w:bodyDiv w:val="1"/>
      <w:marLeft w:val="0"/>
      <w:marRight w:val="0"/>
      <w:marTop w:val="0"/>
      <w:marBottom w:val="0"/>
      <w:divBdr>
        <w:top w:val="none" w:sz="0" w:space="0" w:color="auto"/>
        <w:left w:val="none" w:sz="0" w:space="0" w:color="auto"/>
        <w:bottom w:val="none" w:sz="0" w:space="0" w:color="auto"/>
        <w:right w:val="none" w:sz="0" w:space="0" w:color="auto"/>
      </w:divBdr>
    </w:div>
    <w:div w:id="418675167">
      <w:bodyDiv w:val="1"/>
      <w:marLeft w:val="0"/>
      <w:marRight w:val="0"/>
      <w:marTop w:val="0"/>
      <w:marBottom w:val="0"/>
      <w:divBdr>
        <w:top w:val="none" w:sz="0" w:space="0" w:color="auto"/>
        <w:left w:val="none" w:sz="0" w:space="0" w:color="auto"/>
        <w:bottom w:val="none" w:sz="0" w:space="0" w:color="auto"/>
        <w:right w:val="none" w:sz="0" w:space="0" w:color="auto"/>
      </w:divBdr>
    </w:div>
    <w:div w:id="453988500">
      <w:bodyDiv w:val="1"/>
      <w:marLeft w:val="0"/>
      <w:marRight w:val="0"/>
      <w:marTop w:val="0"/>
      <w:marBottom w:val="0"/>
      <w:divBdr>
        <w:top w:val="none" w:sz="0" w:space="0" w:color="auto"/>
        <w:left w:val="none" w:sz="0" w:space="0" w:color="auto"/>
        <w:bottom w:val="none" w:sz="0" w:space="0" w:color="auto"/>
        <w:right w:val="none" w:sz="0" w:space="0" w:color="auto"/>
      </w:divBdr>
    </w:div>
    <w:div w:id="469056616">
      <w:bodyDiv w:val="1"/>
      <w:marLeft w:val="0"/>
      <w:marRight w:val="0"/>
      <w:marTop w:val="0"/>
      <w:marBottom w:val="0"/>
      <w:divBdr>
        <w:top w:val="none" w:sz="0" w:space="0" w:color="auto"/>
        <w:left w:val="none" w:sz="0" w:space="0" w:color="auto"/>
        <w:bottom w:val="none" w:sz="0" w:space="0" w:color="auto"/>
        <w:right w:val="none" w:sz="0" w:space="0" w:color="auto"/>
      </w:divBdr>
    </w:div>
    <w:div w:id="496188217">
      <w:bodyDiv w:val="1"/>
      <w:marLeft w:val="0"/>
      <w:marRight w:val="0"/>
      <w:marTop w:val="0"/>
      <w:marBottom w:val="0"/>
      <w:divBdr>
        <w:top w:val="none" w:sz="0" w:space="0" w:color="auto"/>
        <w:left w:val="none" w:sz="0" w:space="0" w:color="auto"/>
        <w:bottom w:val="none" w:sz="0" w:space="0" w:color="auto"/>
        <w:right w:val="none" w:sz="0" w:space="0" w:color="auto"/>
      </w:divBdr>
    </w:div>
    <w:div w:id="527959984">
      <w:bodyDiv w:val="1"/>
      <w:marLeft w:val="0"/>
      <w:marRight w:val="0"/>
      <w:marTop w:val="0"/>
      <w:marBottom w:val="0"/>
      <w:divBdr>
        <w:top w:val="none" w:sz="0" w:space="0" w:color="auto"/>
        <w:left w:val="none" w:sz="0" w:space="0" w:color="auto"/>
        <w:bottom w:val="none" w:sz="0" w:space="0" w:color="auto"/>
        <w:right w:val="none" w:sz="0" w:space="0" w:color="auto"/>
      </w:divBdr>
    </w:div>
    <w:div w:id="529221180">
      <w:bodyDiv w:val="1"/>
      <w:marLeft w:val="0"/>
      <w:marRight w:val="0"/>
      <w:marTop w:val="0"/>
      <w:marBottom w:val="0"/>
      <w:divBdr>
        <w:top w:val="none" w:sz="0" w:space="0" w:color="auto"/>
        <w:left w:val="none" w:sz="0" w:space="0" w:color="auto"/>
        <w:bottom w:val="none" w:sz="0" w:space="0" w:color="auto"/>
        <w:right w:val="none" w:sz="0" w:space="0" w:color="auto"/>
      </w:divBdr>
    </w:div>
    <w:div w:id="536545955">
      <w:bodyDiv w:val="1"/>
      <w:marLeft w:val="0"/>
      <w:marRight w:val="0"/>
      <w:marTop w:val="0"/>
      <w:marBottom w:val="0"/>
      <w:divBdr>
        <w:top w:val="none" w:sz="0" w:space="0" w:color="auto"/>
        <w:left w:val="none" w:sz="0" w:space="0" w:color="auto"/>
        <w:bottom w:val="none" w:sz="0" w:space="0" w:color="auto"/>
        <w:right w:val="none" w:sz="0" w:space="0" w:color="auto"/>
      </w:divBdr>
    </w:div>
    <w:div w:id="594099936">
      <w:bodyDiv w:val="1"/>
      <w:marLeft w:val="0"/>
      <w:marRight w:val="0"/>
      <w:marTop w:val="0"/>
      <w:marBottom w:val="0"/>
      <w:divBdr>
        <w:top w:val="none" w:sz="0" w:space="0" w:color="auto"/>
        <w:left w:val="none" w:sz="0" w:space="0" w:color="auto"/>
        <w:bottom w:val="none" w:sz="0" w:space="0" w:color="auto"/>
        <w:right w:val="none" w:sz="0" w:space="0" w:color="auto"/>
      </w:divBdr>
    </w:div>
    <w:div w:id="595678476">
      <w:bodyDiv w:val="1"/>
      <w:marLeft w:val="0"/>
      <w:marRight w:val="0"/>
      <w:marTop w:val="0"/>
      <w:marBottom w:val="0"/>
      <w:divBdr>
        <w:top w:val="none" w:sz="0" w:space="0" w:color="auto"/>
        <w:left w:val="none" w:sz="0" w:space="0" w:color="auto"/>
        <w:bottom w:val="none" w:sz="0" w:space="0" w:color="auto"/>
        <w:right w:val="none" w:sz="0" w:space="0" w:color="auto"/>
      </w:divBdr>
    </w:div>
    <w:div w:id="633868724">
      <w:bodyDiv w:val="1"/>
      <w:marLeft w:val="0"/>
      <w:marRight w:val="0"/>
      <w:marTop w:val="0"/>
      <w:marBottom w:val="0"/>
      <w:divBdr>
        <w:top w:val="none" w:sz="0" w:space="0" w:color="auto"/>
        <w:left w:val="none" w:sz="0" w:space="0" w:color="auto"/>
        <w:bottom w:val="none" w:sz="0" w:space="0" w:color="auto"/>
        <w:right w:val="none" w:sz="0" w:space="0" w:color="auto"/>
      </w:divBdr>
    </w:div>
    <w:div w:id="635449617">
      <w:bodyDiv w:val="1"/>
      <w:marLeft w:val="0"/>
      <w:marRight w:val="0"/>
      <w:marTop w:val="0"/>
      <w:marBottom w:val="0"/>
      <w:divBdr>
        <w:top w:val="none" w:sz="0" w:space="0" w:color="auto"/>
        <w:left w:val="none" w:sz="0" w:space="0" w:color="auto"/>
        <w:bottom w:val="none" w:sz="0" w:space="0" w:color="auto"/>
        <w:right w:val="none" w:sz="0" w:space="0" w:color="auto"/>
      </w:divBdr>
    </w:div>
    <w:div w:id="661741956">
      <w:bodyDiv w:val="1"/>
      <w:marLeft w:val="0"/>
      <w:marRight w:val="0"/>
      <w:marTop w:val="0"/>
      <w:marBottom w:val="0"/>
      <w:divBdr>
        <w:top w:val="none" w:sz="0" w:space="0" w:color="auto"/>
        <w:left w:val="none" w:sz="0" w:space="0" w:color="auto"/>
        <w:bottom w:val="none" w:sz="0" w:space="0" w:color="auto"/>
        <w:right w:val="none" w:sz="0" w:space="0" w:color="auto"/>
      </w:divBdr>
    </w:div>
    <w:div w:id="668169986">
      <w:bodyDiv w:val="1"/>
      <w:marLeft w:val="0"/>
      <w:marRight w:val="0"/>
      <w:marTop w:val="0"/>
      <w:marBottom w:val="0"/>
      <w:divBdr>
        <w:top w:val="none" w:sz="0" w:space="0" w:color="auto"/>
        <w:left w:val="none" w:sz="0" w:space="0" w:color="auto"/>
        <w:bottom w:val="none" w:sz="0" w:space="0" w:color="auto"/>
        <w:right w:val="none" w:sz="0" w:space="0" w:color="auto"/>
      </w:divBdr>
    </w:div>
    <w:div w:id="673917404">
      <w:bodyDiv w:val="1"/>
      <w:marLeft w:val="0"/>
      <w:marRight w:val="0"/>
      <w:marTop w:val="0"/>
      <w:marBottom w:val="0"/>
      <w:divBdr>
        <w:top w:val="none" w:sz="0" w:space="0" w:color="auto"/>
        <w:left w:val="none" w:sz="0" w:space="0" w:color="auto"/>
        <w:bottom w:val="none" w:sz="0" w:space="0" w:color="auto"/>
        <w:right w:val="none" w:sz="0" w:space="0" w:color="auto"/>
      </w:divBdr>
    </w:div>
    <w:div w:id="688333380">
      <w:bodyDiv w:val="1"/>
      <w:marLeft w:val="0"/>
      <w:marRight w:val="0"/>
      <w:marTop w:val="0"/>
      <w:marBottom w:val="0"/>
      <w:divBdr>
        <w:top w:val="none" w:sz="0" w:space="0" w:color="auto"/>
        <w:left w:val="none" w:sz="0" w:space="0" w:color="auto"/>
        <w:bottom w:val="none" w:sz="0" w:space="0" w:color="auto"/>
        <w:right w:val="none" w:sz="0" w:space="0" w:color="auto"/>
      </w:divBdr>
    </w:div>
    <w:div w:id="696350853">
      <w:bodyDiv w:val="1"/>
      <w:marLeft w:val="0"/>
      <w:marRight w:val="0"/>
      <w:marTop w:val="0"/>
      <w:marBottom w:val="0"/>
      <w:divBdr>
        <w:top w:val="none" w:sz="0" w:space="0" w:color="auto"/>
        <w:left w:val="none" w:sz="0" w:space="0" w:color="auto"/>
        <w:bottom w:val="none" w:sz="0" w:space="0" w:color="auto"/>
        <w:right w:val="none" w:sz="0" w:space="0" w:color="auto"/>
      </w:divBdr>
    </w:div>
    <w:div w:id="703167969">
      <w:bodyDiv w:val="1"/>
      <w:marLeft w:val="0"/>
      <w:marRight w:val="0"/>
      <w:marTop w:val="0"/>
      <w:marBottom w:val="0"/>
      <w:divBdr>
        <w:top w:val="none" w:sz="0" w:space="0" w:color="auto"/>
        <w:left w:val="none" w:sz="0" w:space="0" w:color="auto"/>
        <w:bottom w:val="none" w:sz="0" w:space="0" w:color="auto"/>
        <w:right w:val="none" w:sz="0" w:space="0" w:color="auto"/>
      </w:divBdr>
    </w:div>
    <w:div w:id="714306911">
      <w:bodyDiv w:val="1"/>
      <w:marLeft w:val="0"/>
      <w:marRight w:val="0"/>
      <w:marTop w:val="0"/>
      <w:marBottom w:val="0"/>
      <w:divBdr>
        <w:top w:val="none" w:sz="0" w:space="0" w:color="auto"/>
        <w:left w:val="none" w:sz="0" w:space="0" w:color="auto"/>
        <w:bottom w:val="none" w:sz="0" w:space="0" w:color="auto"/>
        <w:right w:val="none" w:sz="0" w:space="0" w:color="auto"/>
      </w:divBdr>
    </w:div>
    <w:div w:id="724990304">
      <w:bodyDiv w:val="1"/>
      <w:marLeft w:val="0"/>
      <w:marRight w:val="0"/>
      <w:marTop w:val="0"/>
      <w:marBottom w:val="0"/>
      <w:divBdr>
        <w:top w:val="none" w:sz="0" w:space="0" w:color="auto"/>
        <w:left w:val="none" w:sz="0" w:space="0" w:color="auto"/>
        <w:bottom w:val="none" w:sz="0" w:space="0" w:color="auto"/>
        <w:right w:val="none" w:sz="0" w:space="0" w:color="auto"/>
      </w:divBdr>
    </w:div>
    <w:div w:id="738406475">
      <w:bodyDiv w:val="1"/>
      <w:marLeft w:val="0"/>
      <w:marRight w:val="0"/>
      <w:marTop w:val="0"/>
      <w:marBottom w:val="0"/>
      <w:divBdr>
        <w:top w:val="none" w:sz="0" w:space="0" w:color="auto"/>
        <w:left w:val="none" w:sz="0" w:space="0" w:color="auto"/>
        <w:bottom w:val="none" w:sz="0" w:space="0" w:color="auto"/>
        <w:right w:val="none" w:sz="0" w:space="0" w:color="auto"/>
      </w:divBdr>
    </w:div>
    <w:div w:id="747919344">
      <w:bodyDiv w:val="1"/>
      <w:marLeft w:val="0"/>
      <w:marRight w:val="0"/>
      <w:marTop w:val="0"/>
      <w:marBottom w:val="0"/>
      <w:divBdr>
        <w:top w:val="none" w:sz="0" w:space="0" w:color="auto"/>
        <w:left w:val="none" w:sz="0" w:space="0" w:color="auto"/>
        <w:bottom w:val="none" w:sz="0" w:space="0" w:color="auto"/>
        <w:right w:val="none" w:sz="0" w:space="0" w:color="auto"/>
      </w:divBdr>
    </w:div>
    <w:div w:id="801727558">
      <w:bodyDiv w:val="1"/>
      <w:marLeft w:val="0"/>
      <w:marRight w:val="0"/>
      <w:marTop w:val="0"/>
      <w:marBottom w:val="0"/>
      <w:divBdr>
        <w:top w:val="none" w:sz="0" w:space="0" w:color="auto"/>
        <w:left w:val="none" w:sz="0" w:space="0" w:color="auto"/>
        <w:bottom w:val="none" w:sz="0" w:space="0" w:color="auto"/>
        <w:right w:val="none" w:sz="0" w:space="0" w:color="auto"/>
      </w:divBdr>
    </w:div>
    <w:div w:id="816074486">
      <w:bodyDiv w:val="1"/>
      <w:marLeft w:val="0"/>
      <w:marRight w:val="0"/>
      <w:marTop w:val="0"/>
      <w:marBottom w:val="0"/>
      <w:divBdr>
        <w:top w:val="none" w:sz="0" w:space="0" w:color="auto"/>
        <w:left w:val="none" w:sz="0" w:space="0" w:color="auto"/>
        <w:bottom w:val="none" w:sz="0" w:space="0" w:color="auto"/>
        <w:right w:val="none" w:sz="0" w:space="0" w:color="auto"/>
      </w:divBdr>
    </w:div>
    <w:div w:id="833447580">
      <w:bodyDiv w:val="1"/>
      <w:marLeft w:val="0"/>
      <w:marRight w:val="0"/>
      <w:marTop w:val="0"/>
      <w:marBottom w:val="0"/>
      <w:divBdr>
        <w:top w:val="none" w:sz="0" w:space="0" w:color="auto"/>
        <w:left w:val="none" w:sz="0" w:space="0" w:color="auto"/>
        <w:bottom w:val="none" w:sz="0" w:space="0" w:color="auto"/>
        <w:right w:val="none" w:sz="0" w:space="0" w:color="auto"/>
      </w:divBdr>
    </w:div>
    <w:div w:id="880098398">
      <w:bodyDiv w:val="1"/>
      <w:marLeft w:val="0"/>
      <w:marRight w:val="0"/>
      <w:marTop w:val="0"/>
      <w:marBottom w:val="0"/>
      <w:divBdr>
        <w:top w:val="none" w:sz="0" w:space="0" w:color="auto"/>
        <w:left w:val="none" w:sz="0" w:space="0" w:color="auto"/>
        <w:bottom w:val="none" w:sz="0" w:space="0" w:color="auto"/>
        <w:right w:val="none" w:sz="0" w:space="0" w:color="auto"/>
      </w:divBdr>
    </w:div>
    <w:div w:id="894048441">
      <w:bodyDiv w:val="1"/>
      <w:marLeft w:val="0"/>
      <w:marRight w:val="0"/>
      <w:marTop w:val="0"/>
      <w:marBottom w:val="0"/>
      <w:divBdr>
        <w:top w:val="none" w:sz="0" w:space="0" w:color="auto"/>
        <w:left w:val="none" w:sz="0" w:space="0" w:color="auto"/>
        <w:bottom w:val="none" w:sz="0" w:space="0" w:color="auto"/>
        <w:right w:val="none" w:sz="0" w:space="0" w:color="auto"/>
      </w:divBdr>
    </w:div>
    <w:div w:id="898131662">
      <w:bodyDiv w:val="1"/>
      <w:marLeft w:val="0"/>
      <w:marRight w:val="0"/>
      <w:marTop w:val="0"/>
      <w:marBottom w:val="0"/>
      <w:divBdr>
        <w:top w:val="none" w:sz="0" w:space="0" w:color="auto"/>
        <w:left w:val="none" w:sz="0" w:space="0" w:color="auto"/>
        <w:bottom w:val="none" w:sz="0" w:space="0" w:color="auto"/>
        <w:right w:val="none" w:sz="0" w:space="0" w:color="auto"/>
      </w:divBdr>
    </w:div>
    <w:div w:id="922568946">
      <w:bodyDiv w:val="1"/>
      <w:marLeft w:val="0"/>
      <w:marRight w:val="0"/>
      <w:marTop w:val="0"/>
      <w:marBottom w:val="0"/>
      <w:divBdr>
        <w:top w:val="none" w:sz="0" w:space="0" w:color="auto"/>
        <w:left w:val="none" w:sz="0" w:space="0" w:color="auto"/>
        <w:bottom w:val="none" w:sz="0" w:space="0" w:color="auto"/>
        <w:right w:val="none" w:sz="0" w:space="0" w:color="auto"/>
      </w:divBdr>
    </w:div>
    <w:div w:id="929893384">
      <w:bodyDiv w:val="1"/>
      <w:marLeft w:val="0"/>
      <w:marRight w:val="0"/>
      <w:marTop w:val="0"/>
      <w:marBottom w:val="0"/>
      <w:divBdr>
        <w:top w:val="none" w:sz="0" w:space="0" w:color="auto"/>
        <w:left w:val="none" w:sz="0" w:space="0" w:color="auto"/>
        <w:bottom w:val="none" w:sz="0" w:space="0" w:color="auto"/>
        <w:right w:val="none" w:sz="0" w:space="0" w:color="auto"/>
      </w:divBdr>
    </w:div>
    <w:div w:id="940333280">
      <w:bodyDiv w:val="1"/>
      <w:marLeft w:val="0"/>
      <w:marRight w:val="0"/>
      <w:marTop w:val="0"/>
      <w:marBottom w:val="0"/>
      <w:divBdr>
        <w:top w:val="none" w:sz="0" w:space="0" w:color="auto"/>
        <w:left w:val="none" w:sz="0" w:space="0" w:color="auto"/>
        <w:bottom w:val="none" w:sz="0" w:space="0" w:color="auto"/>
        <w:right w:val="none" w:sz="0" w:space="0" w:color="auto"/>
      </w:divBdr>
    </w:div>
    <w:div w:id="956175893">
      <w:bodyDiv w:val="1"/>
      <w:marLeft w:val="0"/>
      <w:marRight w:val="0"/>
      <w:marTop w:val="0"/>
      <w:marBottom w:val="0"/>
      <w:divBdr>
        <w:top w:val="none" w:sz="0" w:space="0" w:color="auto"/>
        <w:left w:val="none" w:sz="0" w:space="0" w:color="auto"/>
        <w:bottom w:val="none" w:sz="0" w:space="0" w:color="auto"/>
        <w:right w:val="none" w:sz="0" w:space="0" w:color="auto"/>
      </w:divBdr>
    </w:div>
    <w:div w:id="970208279">
      <w:bodyDiv w:val="1"/>
      <w:marLeft w:val="0"/>
      <w:marRight w:val="0"/>
      <w:marTop w:val="0"/>
      <w:marBottom w:val="0"/>
      <w:divBdr>
        <w:top w:val="none" w:sz="0" w:space="0" w:color="auto"/>
        <w:left w:val="none" w:sz="0" w:space="0" w:color="auto"/>
        <w:bottom w:val="none" w:sz="0" w:space="0" w:color="auto"/>
        <w:right w:val="none" w:sz="0" w:space="0" w:color="auto"/>
      </w:divBdr>
    </w:div>
    <w:div w:id="986011664">
      <w:bodyDiv w:val="1"/>
      <w:marLeft w:val="0"/>
      <w:marRight w:val="0"/>
      <w:marTop w:val="0"/>
      <w:marBottom w:val="0"/>
      <w:divBdr>
        <w:top w:val="none" w:sz="0" w:space="0" w:color="auto"/>
        <w:left w:val="none" w:sz="0" w:space="0" w:color="auto"/>
        <w:bottom w:val="none" w:sz="0" w:space="0" w:color="auto"/>
        <w:right w:val="none" w:sz="0" w:space="0" w:color="auto"/>
      </w:divBdr>
    </w:div>
    <w:div w:id="1009990340">
      <w:bodyDiv w:val="1"/>
      <w:marLeft w:val="0"/>
      <w:marRight w:val="0"/>
      <w:marTop w:val="0"/>
      <w:marBottom w:val="0"/>
      <w:divBdr>
        <w:top w:val="none" w:sz="0" w:space="0" w:color="auto"/>
        <w:left w:val="none" w:sz="0" w:space="0" w:color="auto"/>
        <w:bottom w:val="none" w:sz="0" w:space="0" w:color="auto"/>
        <w:right w:val="none" w:sz="0" w:space="0" w:color="auto"/>
      </w:divBdr>
    </w:div>
    <w:div w:id="1016539951">
      <w:bodyDiv w:val="1"/>
      <w:marLeft w:val="0"/>
      <w:marRight w:val="0"/>
      <w:marTop w:val="0"/>
      <w:marBottom w:val="0"/>
      <w:divBdr>
        <w:top w:val="none" w:sz="0" w:space="0" w:color="auto"/>
        <w:left w:val="none" w:sz="0" w:space="0" w:color="auto"/>
        <w:bottom w:val="none" w:sz="0" w:space="0" w:color="auto"/>
        <w:right w:val="none" w:sz="0" w:space="0" w:color="auto"/>
      </w:divBdr>
    </w:div>
    <w:div w:id="1072660364">
      <w:bodyDiv w:val="1"/>
      <w:marLeft w:val="0"/>
      <w:marRight w:val="0"/>
      <w:marTop w:val="0"/>
      <w:marBottom w:val="0"/>
      <w:divBdr>
        <w:top w:val="none" w:sz="0" w:space="0" w:color="auto"/>
        <w:left w:val="none" w:sz="0" w:space="0" w:color="auto"/>
        <w:bottom w:val="none" w:sz="0" w:space="0" w:color="auto"/>
        <w:right w:val="none" w:sz="0" w:space="0" w:color="auto"/>
      </w:divBdr>
    </w:div>
    <w:div w:id="1101683282">
      <w:bodyDiv w:val="1"/>
      <w:marLeft w:val="0"/>
      <w:marRight w:val="0"/>
      <w:marTop w:val="0"/>
      <w:marBottom w:val="0"/>
      <w:divBdr>
        <w:top w:val="none" w:sz="0" w:space="0" w:color="auto"/>
        <w:left w:val="none" w:sz="0" w:space="0" w:color="auto"/>
        <w:bottom w:val="none" w:sz="0" w:space="0" w:color="auto"/>
        <w:right w:val="none" w:sz="0" w:space="0" w:color="auto"/>
      </w:divBdr>
    </w:div>
    <w:div w:id="1125125530">
      <w:bodyDiv w:val="1"/>
      <w:marLeft w:val="0"/>
      <w:marRight w:val="0"/>
      <w:marTop w:val="0"/>
      <w:marBottom w:val="0"/>
      <w:divBdr>
        <w:top w:val="none" w:sz="0" w:space="0" w:color="auto"/>
        <w:left w:val="none" w:sz="0" w:space="0" w:color="auto"/>
        <w:bottom w:val="none" w:sz="0" w:space="0" w:color="auto"/>
        <w:right w:val="none" w:sz="0" w:space="0" w:color="auto"/>
      </w:divBdr>
    </w:div>
    <w:div w:id="1143502534">
      <w:bodyDiv w:val="1"/>
      <w:marLeft w:val="0"/>
      <w:marRight w:val="0"/>
      <w:marTop w:val="0"/>
      <w:marBottom w:val="0"/>
      <w:divBdr>
        <w:top w:val="none" w:sz="0" w:space="0" w:color="auto"/>
        <w:left w:val="none" w:sz="0" w:space="0" w:color="auto"/>
        <w:bottom w:val="none" w:sz="0" w:space="0" w:color="auto"/>
        <w:right w:val="none" w:sz="0" w:space="0" w:color="auto"/>
      </w:divBdr>
    </w:div>
    <w:div w:id="1214003210">
      <w:bodyDiv w:val="1"/>
      <w:marLeft w:val="0"/>
      <w:marRight w:val="0"/>
      <w:marTop w:val="0"/>
      <w:marBottom w:val="0"/>
      <w:divBdr>
        <w:top w:val="none" w:sz="0" w:space="0" w:color="auto"/>
        <w:left w:val="none" w:sz="0" w:space="0" w:color="auto"/>
        <w:bottom w:val="none" w:sz="0" w:space="0" w:color="auto"/>
        <w:right w:val="none" w:sz="0" w:space="0" w:color="auto"/>
      </w:divBdr>
    </w:div>
    <w:div w:id="1256666256">
      <w:bodyDiv w:val="1"/>
      <w:marLeft w:val="0"/>
      <w:marRight w:val="0"/>
      <w:marTop w:val="0"/>
      <w:marBottom w:val="0"/>
      <w:divBdr>
        <w:top w:val="none" w:sz="0" w:space="0" w:color="auto"/>
        <w:left w:val="none" w:sz="0" w:space="0" w:color="auto"/>
        <w:bottom w:val="none" w:sz="0" w:space="0" w:color="auto"/>
        <w:right w:val="none" w:sz="0" w:space="0" w:color="auto"/>
      </w:divBdr>
    </w:div>
    <w:div w:id="1285846032">
      <w:bodyDiv w:val="1"/>
      <w:marLeft w:val="0"/>
      <w:marRight w:val="0"/>
      <w:marTop w:val="0"/>
      <w:marBottom w:val="0"/>
      <w:divBdr>
        <w:top w:val="none" w:sz="0" w:space="0" w:color="auto"/>
        <w:left w:val="none" w:sz="0" w:space="0" w:color="auto"/>
        <w:bottom w:val="none" w:sz="0" w:space="0" w:color="auto"/>
        <w:right w:val="none" w:sz="0" w:space="0" w:color="auto"/>
      </w:divBdr>
    </w:div>
    <w:div w:id="1303852822">
      <w:bodyDiv w:val="1"/>
      <w:marLeft w:val="0"/>
      <w:marRight w:val="0"/>
      <w:marTop w:val="0"/>
      <w:marBottom w:val="0"/>
      <w:divBdr>
        <w:top w:val="none" w:sz="0" w:space="0" w:color="auto"/>
        <w:left w:val="none" w:sz="0" w:space="0" w:color="auto"/>
        <w:bottom w:val="none" w:sz="0" w:space="0" w:color="auto"/>
        <w:right w:val="none" w:sz="0" w:space="0" w:color="auto"/>
      </w:divBdr>
    </w:div>
    <w:div w:id="1309826631">
      <w:bodyDiv w:val="1"/>
      <w:marLeft w:val="0"/>
      <w:marRight w:val="0"/>
      <w:marTop w:val="0"/>
      <w:marBottom w:val="0"/>
      <w:divBdr>
        <w:top w:val="none" w:sz="0" w:space="0" w:color="auto"/>
        <w:left w:val="none" w:sz="0" w:space="0" w:color="auto"/>
        <w:bottom w:val="none" w:sz="0" w:space="0" w:color="auto"/>
        <w:right w:val="none" w:sz="0" w:space="0" w:color="auto"/>
      </w:divBdr>
    </w:div>
    <w:div w:id="1316841263">
      <w:bodyDiv w:val="1"/>
      <w:marLeft w:val="0"/>
      <w:marRight w:val="0"/>
      <w:marTop w:val="0"/>
      <w:marBottom w:val="0"/>
      <w:divBdr>
        <w:top w:val="none" w:sz="0" w:space="0" w:color="auto"/>
        <w:left w:val="none" w:sz="0" w:space="0" w:color="auto"/>
        <w:bottom w:val="none" w:sz="0" w:space="0" w:color="auto"/>
        <w:right w:val="none" w:sz="0" w:space="0" w:color="auto"/>
      </w:divBdr>
    </w:div>
    <w:div w:id="1342396733">
      <w:bodyDiv w:val="1"/>
      <w:marLeft w:val="0"/>
      <w:marRight w:val="0"/>
      <w:marTop w:val="0"/>
      <w:marBottom w:val="0"/>
      <w:divBdr>
        <w:top w:val="none" w:sz="0" w:space="0" w:color="auto"/>
        <w:left w:val="none" w:sz="0" w:space="0" w:color="auto"/>
        <w:bottom w:val="none" w:sz="0" w:space="0" w:color="auto"/>
        <w:right w:val="none" w:sz="0" w:space="0" w:color="auto"/>
      </w:divBdr>
    </w:div>
    <w:div w:id="1349021386">
      <w:bodyDiv w:val="1"/>
      <w:marLeft w:val="0"/>
      <w:marRight w:val="0"/>
      <w:marTop w:val="0"/>
      <w:marBottom w:val="0"/>
      <w:divBdr>
        <w:top w:val="none" w:sz="0" w:space="0" w:color="auto"/>
        <w:left w:val="none" w:sz="0" w:space="0" w:color="auto"/>
        <w:bottom w:val="none" w:sz="0" w:space="0" w:color="auto"/>
        <w:right w:val="none" w:sz="0" w:space="0" w:color="auto"/>
      </w:divBdr>
    </w:div>
    <w:div w:id="1380011533">
      <w:bodyDiv w:val="1"/>
      <w:marLeft w:val="0"/>
      <w:marRight w:val="0"/>
      <w:marTop w:val="0"/>
      <w:marBottom w:val="0"/>
      <w:divBdr>
        <w:top w:val="none" w:sz="0" w:space="0" w:color="auto"/>
        <w:left w:val="none" w:sz="0" w:space="0" w:color="auto"/>
        <w:bottom w:val="none" w:sz="0" w:space="0" w:color="auto"/>
        <w:right w:val="none" w:sz="0" w:space="0" w:color="auto"/>
      </w:divBdr>
    </w:div>
    <w:div w:id="1391419963">
      <w:bodyDiv w:val="1"/>
      <w:marLeft w:val="0"/>
      <w:marRight w:val="0"/>
      <w:marTop w:val="0"/>
      <w:marBottom w:val="0"/>
      <w:divBdr>
        <w:top w:val="none" w:sz="0" w:space="0" w:color="auto"/>
        <w:left w:val="none" w:sz="0" w:space="0" w:color="auto"/>
        <w:bottom w:val="none" w:sz="0" w:space="0" w:color="auto"/>
        <w:right w:val="none" w:sz="0" w:space="0" w:color="auto"/>
      </w:divBdr>
    </w:div>
    <w:div w:id="1412387724">
      <w:bodyDiv w:val="1"/>
      <w:marLeft w:val="0"/>
      <w:marRight w:val="0"/>
      <w:marTop w:val="0"/>
      <w:marBottom w:val="0"/>
      <w:divBdr>
        <w:top w:val="none" w:sz="0" w:space="0" w:color="auto"/>
        <w:left w:val="none" w:sz="0" w:space="0" w:color="auto"/>
        <w:bottom w:val="none" w:sz="0" w:space="0" w:color="auto"/>
        <w:right w:val="none" w:sz="0" w:space="0" w:color="auto"/>
      </w:divBdr>
    </w:div>
    <w:div w:id="1457023382">
      <w:bodyDiv w:val="1"/>
      <w:marLeft w:val="0"/>
      <w:marRight w:val="0"/>
      <w:marTop w:val="0"/>
      <w:marBottom w:val="0"/>
      <w:divBdr>
        <w:top w:val="none" w:sz="0" w:space="0" w:color="auto"/>
        <w:left w:val="none" w:sz="0" w:space="0" w:color="auto"/>
        <w:bottom w:val="none" w:sz="0" w:space="0" w:color="auto"/>
        <w:right w:val="none" w:sz="0" w:space="0" w:color="auto"/>
      </w:divBdr>
    </w:div>
    <w:div w:id="1463695828">
      <w:bodyDiv w:val="1"/>
      <w:marLeft w:val="0"/>
      <w:marRight w:val="0"/>
      <w:marTop w:val="0"/>
      <w:marBottom w:val="0"/>
      <w:divBdr>
        <w:top w:val="none" w:sz="0" w:space="0" w:color="auto"/>
        <w:left w:val="none" w:sz="0" w:space="0" w:color="auto"/>
        <w:bottom w:val="none" w:sz="0" w:space="0" w:color="auto"/>
        <w:right w:val="none" w:sz="0" w:space="0" w:color="auto"/>
      </w:divBdr>
    </w:div>
    <w:div w:id="1503474258">
      <w:bodyDiv w:val="1"/>
      <w:marLeft w:val="0"/>
      <w:marRight w:val="0"/>
      <w:marTop w:val="0"/>
      <w:marBottom w:val="0"/>
      <w:divBdr>
        <w:top w:val="none" w:sz="0" w:space="0" w:color="auto"/>
        <w:left w:val="none" w:sz="0" w:space="0" w:color="auto"/>
        <w:bottom w:val="none" w:sz="0" w:space="0" w:color="auto"/>
        <w:right w:val="none" w:sz="0" w:space="0" w:color="auto"/>
      </w:divBdr>
    </w:div>
    <w:div w:id="1530488036">
      <w:bodyDiv w:val="1"/>
      <w:marLeft w:val="0"/>
      <w:marRight w:val="0"/>
      <w:marTop w:val="0"/>
      <w:marBottom w:val="0"/>
      <w:divBdr>
        <w:top w:val="none" w:sz="0" w:space="0" w:color="auto"/>
        <w:left w:val="none" w:sz="0" w:space="0" w:color="auto"/>
        <w:bottom w:val="none" w:sz="0" w:space="0" w:color="auto"/>
        <w:right w:val="none" w:sz="0" w:space="0" w:color="auto"/>
      </w:divBdr>
    </w:div>
    <w:div w:id="1550800895">
      <w:bodyDiv w:val="1"/>
      <w:marLeft w:val="0"/>
      <w:marRight w:val="0"/>
      <w:marTop w:val="0"/>
      <w:marBottom w:val="0"/>
      <w:divBdr>
        <w:top w:val="none" w:sz="0" w:space="0" w:color="auto"/>
        <w:left w:val="none" w:sz="0" w:space="0" w:color="auto"/>
        <w:bottom w:val="none" w:sz="0" w:space="0" w:color="auto"/>
        <w:right w:val="none" w:sz="0" w:space="0" w:color="auto"/>
      </w:divBdr>
    </w:div>
    <w:div w:id="1553224256">
      <w:bodyDiv w:val="1"/>
      <w:marLeft w:val="0"/>
      <w:marRight w:val="0"/>
      <w:marTop w:val="0"/>
      <w:marBottom w:val="0"/>
      <w:divBdr>
        <w:top w:val="none" w:sz="0" w:space="0" w:color="auto"/>
        <w:left w:val="none" w:sz="0" w:space="0" w:color="auto"/>
        <w:bottom w:val="none" w:sz="0" w:space="0" w:color="auto"/>
        <w:right w:val="none" w:sz="0" w:space="0" w:color="auto"/>
      </w:divBdr>
    </w:div>
    <w:div w:id="1559709077">
      <w:bodyDiv w:val="1"/>
      <w:marLeft w:val="0"/>
      <w:marRight w:val="0"/>
      <w:marTop w:val="0"/>
      <w:marBottom w:val="0"/>
      <w:divBdr>
        <w:top w:val="none" w:sz="0" w:space="0" w:color="auto"/>
        <w:left w:val="none" w:sz="0" w:space="0" w:color="auto"/>
        <w:bottom w:val="none" w:sz="0" w:space="0" w:color="auto"/>
        <w:right w:val="none" w:sz="0" w:space="0" w:color="auto"/>
      </w:divBdr>
    </w:div>
    <w:div w:id="1578124677">
      <w:bodyDiv w:val="1"/>
      <w:marLeft w:val="0"/>
      <w:marRight w:val="0"/>
      <w:marTop w:val="0"/>
      <w:marBottom w:val="0"/>
      <w:divBdr>
        <w:top w:val="none" w:sz="0" w:space="0" w:color="auto"/>
        <w:left w:val="none" w:sz="0" w:space="0" w:color="auto"/>
        <w:bottom w:val="none" w:sz="0" w:space="0" w:color="auto"/>
        <w:right w:val="none" w:sz="0" w:space="0" w:color="auto"/>
      </w:divBdr>
    </w:div>
    <w:div w:id="1590887416">
      <w:bodyDiv w:val="1"/>
      <w:marLeft w:val="0"/>
      <w:marRight w:val="0"/>
      <w:marTop w:val="0"/>
      <w:marBottom w:val="0"/>
      <w:divBdr>
        <w:top w:val="none" w:sz="0" w:space="0" w:color="auto"/>
        <w:left w:val="none" w:sz="0" w:space="0" w:color="auto"/>
        <w:bottom w:val="none" w:sz="0" w:space="0" w:color="auto"/>
        <w:right w:val="none" w:sz="0" w:space="0" w:color="auto"/>
      </w:divBdr>
    </w:div>
    <w:div w:id="1607351734">
      <w:bodyDiv w:val="1"/>
      <w:marLeft w:val="0"/>
      <w:marRight w:val="0"/>
      <w:marTop w:val="0"/>
      <w:marBottom w:val="0"/>
      <w:divBdr>
        <w:top w:val="none" w:sz="0" w:space="0" w:color="auto"/>
        <w:left w:val="none" w:sz="0" w:space="0" w:color="auto"/>
        <w:bottom w:val="none" w:sz="0" w:space="0" w:color="auto"/>
        <w:right w:val="none" w:sz="0" w:space="0" w:color="auto"/>
      </w:divBdr>
    </w:div>
    <w:div w:id="1611353014">
      <w:bodyDiv w:val="1"/>
      <w:marLeft w:val="0"/>
      <w:marRight w:val="0"/>
      <w:marTop w:val="0"/>
      <w:marBottom w:val="0"/>
      <w:divBdr>
        <w:top w:val="none" w:sz="0" w:space="0" w:color="auto"/>
        <w:left w:val="none" w:sz="0" w:space="0" w:color="auto"/>
        <w:bottom w:val="none" w:sz="0" w:space="0" w:color="auto"/>
        <w:right w:val="none" w:sz="0" w:space="0" w:color="auto"/>
      </w:divBdr>
    </w:div>
    <w:div w:id="1615288384">
      <w:bodyDiv w:val="1"/>
      <w:marLeft w:val="0"/>
      <w:marRight w:val="0"/>
      <w:marTop w:val="0"/>
      <w:marBottom w:val="0"/>
      <w:divBdr>
        <w:top w:val="none" w:sz="0" w:space="0" w:color="auto"/>
        <w:left w:val="none" w:sz="0" w:space="0" w:color="auto"/>
        <w:bottom w:val="none" w:sz="0" w:space="0" w:color="auto"/>
        <w:right w:val="none" w:sz="0" w:space="0" w:color="auto"/>
      </w:divBdr>
    </w:div>
    <w:div w:id="1623462906">
      <w:bodyDiv w:val="1"/>
      <w:marLeft w:val="0"/>
      <w:marRight w:val="0"/>
      <w:marTop w:val="0"/>
      <w:marBottom w:val="0"/>
      <w:divBdr>
        <w:top w:val="none" w:sz="0" w:space="0" w:color="auto"/>
        <w:left w:val="none" w:sz="0" w:space="0" w:color="auto"/>
        <w:bottom w:val="none" w:sz="0" w:space="0" w:color="auto"/>
        <w:right w:val="none" w:sz="0" w:space="0" w:color="auto"/>
      </w:divBdr>
    </w:div>
    <w:div w:id="1663504409">
      <w:bodyDiv w:val="1"/>
      <w:marLeft w:val="0"/>
      <w:marRight w:val="0"/>
      <w:marTop w:val="0"/>
      <w:marBottom w:val="0"/>
      <w:divBdr>
        <w:top w:val="none" w:sz="0" w:space="0" w:color="auto"/>
        <w:left w:val="none" w:sz="0" w:space="0" w:color="auto"/>
        <w:bottom w:val="none" w:sz="0" w:space="0" w:color="auto"/>
        <w:right w:val="none" w:sz="0" w:space="0" w:color="auto"/>
      </w:divBdr>
    </w:div>
    <w:div w:id="1677145702">
      <w:bodyDiv w:val="1"/>
      <w:marLeft w:val="0"/>
      <w:marRight w:val="0"/>
      <w:marTop w:val="0"/>
      <w:marBottom w:val="0"/>
      <w:divBdr>
        <w:top w:val="none" w:sz="0" w:space="0" w:color="auto"/>
        <w:left w:val="none" w:sz="0" w:space="0" w:color="auto"/>
        <w:bottom w:val="none" w:sz="0" w:space="0" w:color="auto"/>
        <w:right w:val="none" w:sz="0" w:space="0" w:color="auto"/>
      </w:divBdr>
    </w:div>
    <w:div w:id="1687563183">
      <w:bodyDiv w:val="1"/>
      <w:marLeft w:val="0"/>
      <w:marRight w:val="0"/>
      <w:marTop w:val="0"/>
      <w:marBottom w:val="0"/>
      <w:divBdr>
        <w:top w:val="none" w:sz="0" w:space="0" w:color="auto"/>
        <w:left w:val="none" w:sz="0" w:space="0" w:color="auto"/>
        <w:bottom w:val="none" w:sz="0" w:space="0" w:color="auto"/>
        <w:right w:val="none" w:sz="0" w:space="0" w:color="auto"/>
      </w:divBdr>
    </w:div>
    <w:div w:id="1719206823">
      <w:bodyDiv w:val="1"/>
      <w:marLeft w:val="0"/>
      <w:marRight w:val="0"/>
      <w:marTop w:val="0"/>
      <w:marBottom w:val="0"/>
      <w:divBdr>
        <w:top w:val="none" w:sz="0" w:space="0" w:color="auto"/>
        <w:left w:val="none" w:sz="0" w:space="0" w:color="auto"/>
        <w:bottom w:val="none" w:sz="0" w:space="0" w:color="auto"/>
        <w:right w:val="none" w:sz="0" w:space="0" w:color="auto"/>
      </w:divBdr>
    </w:div>
    <w:div w:id="1738166442">
      <w:bodyDiv w:val="1"/>
      <w:marLeft w:val="0"/>
      <w:marRight w:val="0"/>
      <w:marTop w:val="0"/>
      <w:marBottom w:val="0"/>
      <w:divBdr>
        <w:top w:val="none" w:sz="0" w:space="0" w:color="auto"/>
        <w:left w:val="none" w:sz="0" w:space="0" w:color="auto"/>
        <w:bottom w:val="none" w:sz="0" w:space="0" w:color="auto"/>
        <w:right w:val="none" w:sz="0" w:space="0" w:color="auto"/>
      </w:divBdr>
    </w:div>
    <w:div w:id="1753623852">
      <w:bodyDiv w:val="1"/>
      <w:marLeft w:val="0"/>
      <w:marRight w:val="0"/>
      <w:marTop w:val="0"/>
      <w:marBottom w:val="0"/>
      <w:divBdr>
        <w:top w:val="none" w:sz="0" w:space="0" w:color="auto"/>
        <w:left w:val="none" w:sz="0" w:space="0" w:color="auto"/>
        <w:bottom w:val="none" w:sz="0" w:space="0" w:color="auto"/>
        <w:right w:val="none" w:sz="0" w:space="0" w:color="auto"/>
      </w:divBdr>
    </w:div>
    <w:div w:id="1756127214">
      <w:bodyDiv w:val="1"/>
      <w:marLeft w:val="0"/>
      <w:marRight w:val="0"/>
      <w:marTop w:val="0"/>
      <w:marBottom w:val="0"/>
      <w:divBdr>
        <w:top w:val="none" w:sz="0" w:space="0" w:color="auto"/>
        <w:left w:val="none" w:sz="0" w:space="0" w:color="auto"/>
        <w:bottom w:val="none" w:sz="0" w:space="0" w:color="auto"/>
        <w:right w:val="none" w:sz="0" w:space="0" w:color="auto"/>
      </w:divBdr>
    </w:div>
    <w:div w:id="1762607592">
      <w:bodyDiv w:val="1"/>
      <w:marLeft w:val="0"/>
      <w:marRight w:val="0"/>
      <w:marTop w:val="0"/>
      <w:marBottom w:val="0"/>
      <w:divBdr>
        <w:top w:val="none" w:sz="0" w:space="0" w:color="auto"/>
        <w:left w:val="none" w:sz="0" w:space="0" w:color="auto"/>
        <w:bottom w:val="none" w:sz="0" w:space="0" w:color="auto"/>
        <w:right w:val="none" w:sz="0" w:space="0" w:color="auto"/>
      </w:divBdr>
    </w:div>
    <w:div w:id="1767194452">
      <w:bodyDiv w:val="1"/>
      <w:marLeft w:val="0"/>
      <w:marRight w:val="0"/>
      <w:marTop w:val="0"/>
      <w:marBottom w:val="0"/>
      <w:divBdr>
        <w:top w:val="none" w:sz="0" w:space="0" w:color="auto"/>
        <w:left w:val="none" w:sz="0" w:space="0" w:color="auto"/>
        <w:bottom w:val="none" w:sz="0" w:space="0" w:color="auto"/>
        <w:right w:val="none" w:sz="0" w:space="0" w:color="auto"/>
      </w:divBdr>
    </w:div>
    <w:div w:id="1794595183">
      <w:bodyDiv w:val="1"/>
      <w:marLeft w:val="0"/>
      <w:marRight w:val="0"/>
      <w:marTop w:val="0"/>
      <w:marBottom w:val="0"/>
      <w:divBdr>
        <w:top w:val="none" w:sz="0" w:space="0" w:color="auto"/>
        <w:left w:val="none" w:sz="0" w:space="0" w:color="auto"/>
        <w:bottom w:val="none" w:sz="0" w:space="0" w:color="auto"/>
        <w:right w:val="none" w:sz="0" w:space="0" w:color="auto"/>
      </w:divBdr>
    </w:div>
    <w:div w:id="1813062812">
      <w:bodyDiv w:val="1"/>
      <w:marLeft w:val="0"/>
      <w:marRight w:val="0"/>
      <w:marTop w:val="0"/>
      <w:marBottom w:val="0"/>
      <w:divBdr>
        <w:top w:val="none" w:sz="0" w:space="0" w:color="auto"/>
        <w:left w:val="none" w:sz="0" w:space="0" w:color="auto"/>
        <w:bottom w:val="none" w:sz="0" w:space="0" w:color="auto"/>
        <w:right w:val="none" w:sz="0" w:space="0" w:color="auto"/>
      </w:divBdr>
    </w:div>
    <w:div w:id="1822770697">
      <w:bodyDiv w:val="1"/>
      <w:marLeft w:val="0"/>
      <w:marRight w:val="0"/>
      <w:marTop w:val="0"/>
      <w:marBottom w:val="0"/>
      <w:divBdr>
        <w:top w:val="none" w:sz="0" w:space="0" w:color="auto"/>
        <w:left w:val="none" w:sz="0" w:space="0" w:color="auto"/>
        <w:bottom w:val="none" w:sz="0" w:space="0" w:color="auto"/>
        <w:right w:val="none" w:sz="0" w:space="0" w:color="auto"/>
      </w:divBdr>
    </w:div>
    <w:div w:id="1883860743">
      <w:bodyDiv w:val="1"/>
      <w:marLeft w:val="0"/>
      <w:marRight w:val="0"/>
      <w:marTop w:val="0"/>
      <w:marBottom w:val="0"/>
      <w:divBdr>
        <w:top w:val="none" w:sz="0" w:space="0" w:color="auto"/>
        <w:left w:val="none" w:sz="0" w:space="0" w:color="auto"/>
        <w:bottom w:val="none" w:sz="0" w:space="0" w:color="auto"/>
        <w:right w:val="none" w:sz="0" w:space="0" w:color="auto"/>
      </w:divBdr>
    </w:div>
    <w:div w:id="1887837563">
      <w:bodyDiv w:val="1"/>
      <w:marLeft w:val="0"/>
      <w:marRight w:val="0"/>
      <w:marTop w:val="0"/>
      <w:marBottom w:val="0"/>
      <w:divBdr>
        <w:top w:val="none" w:sz="0" w:space="0" w:color="auto"/>
        <w:left w:val="none" w:sz="0" w:space="0" w:color="auto"/>
        <w:bottom w:val="none" w:sz="0" w:space="0" w:color="auto"/>
        <w:right w:val="none" w:sz="0" w:space="0" w:color="auto"/>
      </w:divBdr>
    </w:div>
    <w:div w:id="1909226036">
      <w:bodyDiv w:val="1"/>
      <w:marLeft w:val="0"/>
      <w:marRight w:val="0"/>
      <w:marTop w:val="0"/>
      <w:marBottom w:val="0"/>
      <w:divBdr>
        <w:top w:val="none" w:sz="0" w:space="0" w:color="auto"/>
        <w:left w:val="none" w:sz="0" w:space="0" w:color="auto"/>
        <w:bottom w:val="none" w:sz="0" w:space="0" w:color="auto"/>
        <w:right w:val="none" w:sz="0" w:space="0" w:color="auto"/>
      </w:divBdr>
    </w:div>
    <w:div w:id="1920290393">
      <w:bodyDiv w:val="1"/>
      <w:marLeft w:val="0"/>
      <w:marRight w:val="0"/>
      <w:marTop w:val="0"/>
      <w:marBottom w:val="0"/>
      <w:divBdr>
        <w:top w:val="none" w:sz="0" w:space="0" w:color="auto"/>
        <w:left w:val="none" w:sz="0" w:space="0" w:color="auto"/>
        <w:bottom w:val="none" w:sz="0" w:space="0" w:color="auto"/>
        <w:right w:val="none" w:sz="0" w:space="0" w:color="auto"/>
      </w:divBdr>
    </w:div>
    <w:div w:id="1931232074">
      <w:bodyDiv w:val="1"/>
      <w:marLeft w:val="0"/>
      <w:marRight w:val="0"/>
      <w:marTop w:val="0"/>
      <w:marBottom w:val="0"/>
      <w:divBdr>
        <w:top w:val="none" w:sz="0" w:space="0" w:color="auto"/>
        <w:left w:val="none" w:sz="0" w:space="0" w:color="auto"/>
        <w:bottom w:val="none" w:sz="0" w:space="0" w:color="auto"/>
        <w:right w:val="none" w:sz="0" w:space="0" w:color="auto"/>
      </w:divBdr>
    </w:div>
    <w:div w:id="1945649115">
      <w:bodyDiv w:val="1"/>
      <w:marLeft w:val="0"/>
      <w:marRight w:val="0"/>
      <w:marTop w:val="0"/>
      <w:marBottom w:val="0"/>
      <w:divBdr>
        <w:top w:val="none" w:sz="0" w:space="0" w:color="auto"/>
        <w:left w:val="none" w:sz="0" w:space="0" w:color="auto"/>
        <w:bottom w:val="none" w:sz="0" w:space="0" w:color="auto"/>
        <w:right w:val="none" w:sz="0" w:space="0" w:color="auto"/>
      </w:divBdr>
    </w:div>
    <w:div w:id="1971090927">
      <w:bodyDiv w:val="1"/>
      <w:marLeft w:val="0"/>
      <w:marRight w:val="0"/>
      <w:marTop w:val="0"/>
      <w:marBottom w:val="0"/>
      <w:divBdr>
        <w:top w:val="none" w:sz="0" w:space="0" w:color="auto"/>
        <w:left w:val="none" w:sz="0" w:space="0" w:color="auto"/>
        <w:bottom w:val="none" w:sz="0" w:space="0" w:color="auto"/>
        <w:right w:val="none" w:sz="0" w:space="0" w:color="auto"/>
      </w:divBdr>
    </w:div>
    <w:div w:id="1971864532">
      <w:bodyDiv w:val="1"/>
      <w:marLeft w:val="0"/>
      <w:marRight w:val="0"/>
      <w:marTop w:val="0"/>
      <w:marBottom w:val="0"/>
      <w:divBdr>
        <w:top w:val="none" w:sz="0" w:space="0" w:color="auto"/>
        <w:left w:val="none" w:sz="0" w:space="0" w:color="auto"/>
        <w:bottom w:val="none" w:sz="0" w:space="0" w:color="auto"/>
        <w:right w:val="none" w:sz="0" w:space="0" w:color="auto"/>
      </w:divBdr>
    </w:div>
    <w:div w:id="1995529292">
      <w:bodyDiv w:val="1"/>
      <w:marLeft w:val="0"/>
      <w:marRight w:val="0"/>
      <w:marTop w:val="0"/>
      <w:marBottom w:val="0"/>
      <w:divBdr>
        <w:top w:val="none" w:sz="0" w:space="0" w:color="auto"/>
        <w:left w:val="none" w:sz="0" w:space="0" w:color="auto"/>
        <w:bottom w:val="none" w:sz="0" w:space="0" w:color="auto"/>
        <w:right w:val="none" w:sz="0" w:space="0" w:color="auto"/>
      </w:divBdr>
    </w:div>
    <w:div w:id="2036223995">
      <w:bodyDiv w:val="1"/>
      <w:marLeft w:val="0"/>
      <w:marRight w:val="0"/>
      <w:marTop w:val="0"/>
      <w:marBottom w:val="0"/>
      <w:divBdr>
        <w:top w:val="none" w:sz="0" w:space="0" w:color="auto"/>
        <w:left w:val="none" w:sz="0" w:space="0" w:color="auto"/>
        <w:bottom w:val="none" w:sz="0" w:space="0" w:color="auto"/>
        <w:right w:val="none" w:sz="0" w:space="0" w:color="auto"/>
      </w:divBdr>
    </w:div>
    <w:div w:id="2044744137">
      <w:bodyDiv w:val="1"/>
      <w:marLeft w:val="0"/>
      <w:marRight w:val="0"/>
      <w:marTop w:val="0"/>
      <w:marBottom w:val="0"/>
      <w:divBdr>
        <w:top w:val="none" w:sz="0" w:space="0" w:color="auto"/>
        <w:left w:val="none" w:sz="0" w:space="0" w:color="auto"/>
        <w:bottom w:val="none" w:sz="0" w:space="0" w:color="auto"/>
        <w:right w:val="none" w:sz="0" w:space="0" w:color="auto"/>
      </w:divBdr>
    </w:div>
    <w:div w:id="2046710158">
      <w:bodyDiv w:val="1"/>
      <w:marLeft w:val="0"/>
      <w:marRight w:val="0"/>
      <w:marTop w:val="0"/>
      <w:marBottom w:val="0"/>
      <w:divBdr>
        <w:top w:val="none" w:sz="0" w:space="0" w:color="auto"/>
        <w:left w:val="none" w:sz="0" w:space="0" w:color="auto"/>
        <w:bottom w:val="none" w:sz="0" w:space="0" w:color="auto"/>
        <w:right w:val="none" w:sz="0" w:space="0" w:color="auto"/>
      </w:divBdr>
    </w:div>
    <w:div w:id="2097823821">
      <w:bodyDiv w:val="1"/>
      <w:marLeft w:val="0"/>
      <w:marRight w:val="0"/>
      <w:marTop w:val="0"/>
      <w:marBottom w:val="0"/>
      <w:divBdr>
        <w:top w:val="none" w:sz="0" w:space="0" w:color="auto"/>
        <w:left w:val="none" w:sz="0" w:space="0" w:color="auto"/>
        <w:bottom w:val="none" w:sz="0" w:space="0" w:color="auto"/>
        <w:right w:val="none" w:sz="0" w:space="0" w:color="auto"/>
      </w:divBdr>
    </w:div>
    <w:div w:id="2099055120">
      <w:bodyDiv w:val="1"/>
      <w:marLeft w:val="0"/>
      <w:marRight w:val="0"/>
      <w:marTop w:val="0"/>
      <w:marBottom w:val="0"/>
      <w:divBdr>
        <w:top w:val="none" w:sz="0" w:space="0" w:color="auto"/>
        <w:left w:val="none" w:sz="0" w:space="0" w:color="auto"/>
        <w:bottom w:val="none" w:sz="0" w:space="0" w:color="auto"/>
        <w:right w:val="none" w:sz="0" w:space="0" w:color="auto"/>
      </w:divBdr>
    </w:div>
    <w:div w:id="2104915500">
      <w:bodyDiv w:val="1"/>
      <w:marLeft w:val="0"/>
      <w:marRight w:val="0"/>
      <w:marTop w:val="0"/>
      <w:marBottom w:val="0"/>
      <w:divBdr>
        <w:top w:val="none" w:sz="0" w:space="0" w:color="auto"/>
        <w:left w:val="none" w:sz="0" w:space="0" w:color="auto"/>
        <w:bottom w:val="none" w:sz="0" w:space="0" w:color="auto"/>
        <w:right w:val="none" w:sz="0" w:space="0" w:color="auto"/>
      </w:divBdr>
    </w:div>
    <w:div w:id="2107849627">
      <w:bodyDiv w:val="1"/>
      <w:marLeft w:val="0"/>
      <w:marRight w:val="0"/>
      <w:marTop w:val="0"/>
      <w:marBottom w:val="0"/>
      <w:divBdr>
        <w:top w:val="none" w:sz="0" w:space="0" w:color="auto"/>
        <w:left w:val="none" w:sz="0" w:space="0" w:color="auto"/>
        <w:bottom w:val="none" w:sz="0" w:space="0" w:color="auto"/>
        <w:right w:val="none" w:sz="0" w:space="0" w:color="auto"/>
      </w:divBdr>
    </w:div>
    <w:div w:id="2132361864">
      <w:bodyDiv w:val="1"/>
      <w:marLeft w:val="0"/>
      <w:marRight w:val="0"/>
      <w:marTop w:val="0"/>
      <w:marBottom w:val="0"/>
      <w:divBdr>
        <w:top w:val="none" w:sz="0" w:space="0" w:color="auto"/>
        <w:left w:val="none" w:sz="0" w:space="0" w:color="auto"/>
        <w:bottom w:val="none" w:sz="0" w:space="0" w:color="auto"/>
        <w:right w:val="none" w:sz="0" w:space="0" w:color="auto"/>
      </w:divBdr>
    </w:div>
    <w:div w:id="21444263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footer" Target="footer3.xm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emf"/><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footnotes" Target="footnotes.xml"/><Relationship Id="rId71" Type="http://schemas.openxmlformats.org/officeDocument/2006/relationships/footer" Target="footer2.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ad_m\AppData\Roaming\Microsoft\Templates\Report%20design%20(blank).dotx" TargetMode="External"/></Relationship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b:Sources xmlns:b="http://schemas.openxmlformats.org/officeDocument/2006/bibliography" xmlns="http://schemas.openxmlformats.org/officeDocument/2006/bibliography" SelectedStyle="\HarvardAnglia2008OfficeOnline.xsl" StyleName="Harvard - Anglia" Version="2008">
  <b:Source>
    <b:Tag>Bar21</b:Tag>
    <b:SourceType>InternetSite</b:SourceType>
    <b:Guid>{A7D0003A-5948-4B18-BD43-063F38CCE167}</b:Guid>
    <b:Author>
      <b:Author>
        <b:NameList>
          <b:Person>
            <b:Last>Oevering</b:Last>
            <b:First>Bart</b:First>
          </b:Person>
        </b:NameList>
      </b:Author>
    </b:Author>
    <b:Title>Bart Oevering</b:Title>
    <b:InternetSiteTitle>VyOS, what is it? And why do I want to use VyOS!</b:InternetSiteTitle>
    <b:Year>2021</b:Year>
    <b:Month>February</b:Month>
    <b:Day>5</b:Day>
    <b:URL>https://www.bartoevering.nl/tech/vyos/vyos-what-is-vyos-and-why-i-want-to-use-vyos/</b:URL>
    <b:RefOrder>1</b:RefOrder>
  </b:Source>
  <b:Source>
    <b:Tag>Ori23</b:Tag>
    <b:SourceType>InternetSite</b:SourceType>
    <b:Guid>{12A1CA73-C51D-479B-8B72-D0F27B30033F}</b:Guid>
    <b:Author>
      <b:Author>
        <b:Corporate>OrionVM</b:Corporate>
      </b:Author>
    </b:Author>
    <b:Title>OrionVM Docs</b:Title>
    <b:InternetSiteTitle>Getting Started</b:InternetSiteTitle>
    <b:Year>2023</b:Year>
    <b:Month>June</b:Month>
    <b:Day>12</b:Day>
    <b:URL>https://docs.orionvm.com/vyos/getting-started/#:~:text=The%20default%20username%20for%20VyOS,the%20default%20password%20is%20vyos%20.</b:URL>
    <b:RefOrder>2</b:RefOrder>
  </b:Source>
  <b:Source>
    <b:Tag>Kal23</b:Tag>
    <b:SourceType>InternetSite</b:SourceType>
    <b:Guid>{99FAB3FC-4AB6-40C7-A08D-CC65FA6228CF}</b:Guid>
    <b:Author>
      <b:Author>
        <b:Corporate>Kali Linux</b:Corporate>
      </b:Author>
    </b:Author>
    <b:Title>Kali Linux</b:Title>
    <b:InternetSiteTitle>Tool Documentation</b:InternetSiteTitle>
    <b:Year>2023</b:Year>
    <b:Month>May</b:Month>
    <b:Day>16</b:Day>
    <b:URL>https://www.kali.org/tools/dirbuster/</b:URL>
    <b:RefOrder>3</b:RefOrder>
  </b:Source>
  <b:Source>
    <b:Tag>Der13</b:Tag>
    <b:SourceType>InternetSite</b:SourceType>
    <b:Guid>{6AAD981F-3BF3-4DF7-9C57-C3883D5A2617}</b:Guid>
    <b:Author>
      <b:Author>
        <b:NameList>
          <b:Person>
            <b:Last>Derobert</b:Last>
          </b:Person>
        </b:NameList>
      </b:Author>
    </b:Author>
    <b:Title>StackExchange</b:Title>
    <b:InternetSiteTitle>Can I create a virtual ethernet interface named eth0?</b:InternetSiteTitle>
    <b:Year>2013</b:Year>
    <b:Month>August</b:Month>
    <b:Day>14</b:Day>
    <b:URL>https://unix.stackexchange.com/questions/86720/can-i-create-a-virtual-ethernet-interface-named-eth0</b:URL>
    <b:RefOrder>15</b:RefOrder>
  </b:Source>
  <b:Source>
    <b:Tag>Ahm22</b:Tag>
    <b:SourceType>InternetSite</b:SourceType>
    <b:Guid>{B6672D0B-8E5D-41AB-9FF1-2544FA98F303}</b:Guid>
    <b:Author>
      <b:Author>
        <b:NameList>
          <b:Person>
            <b:Last>Gasanov</b:Last>
            <b:First>Ahmed</b:First>
          </b:Person>
        </b:NameList>
      </b:Author>
    </b:Author>
    <b:Title>Stack Exhange</b:Title>
    <b:InternetSiteTitle>Difference between net.ipv4.conf.all.forwarding and net.ipv4.ip_forward</b:InternetSiteTitle>
    <b:Year>2022</b:Year>
    <b:Month>November</b:Month>
    <b:Day>7</b:Day>
    <b:URL>https://unix.stackexchange.com/questions/723977/difference-between-net-ipv4-conf-all-forwarding-and-net-ipv4-ip-forward</b:URL>
    <b:RefOrder>4</b:RefOrder>
  </b:Source>
  <b:Source>
    <b:Tag>Mic23</b:Tag>
    <b:SourceType>InternetSite</b:SourceType>
    <b:Guid>{B92125B5-5515-4061-953B-51659A317B39}</b:Guid>
    <b:Author>
      <b:Author>
        <b:NameList>
          <b:Person>
            <b:Last>Kerrisk</b:Last>
            <b:First>Michael</b:First>
          </b:Person>
        </b:NameList>
      </b:Author>
    </b:Author>
    <b:Title>Manual</b:Title>
    <b:InternetSiteTitle>iptables manual</b:InternetSiteTitle>
    <b:Year>2023</b:Year>
    <b:Month>June</b:Month>
    <b:Day>23</b:Day>
    <b:URL>https://man7.org/linux/man-pages/man8/iptables.8.html</b:URL>
    <b:RefOrder>16</b:RefOrder>
  </b:Source>
  <b:Source>
    <b:Tag>Hac23</b:Tag>
    <b:SourceType>InternetSite</b:SourceType>
    <b:Guid>{BC7B31A9-74E0-46E0-8E08-80F6082E0BAA}</b:Guid>
    <b:Author>
      <b:Author>
        <b:Corporate>HackTricks</b:Corporate>
      </b:Author>
    </b:Author>
    <b:Title>HackTricks</b:Title>
    <b:InternetSiteTitle>Tunnelling and Port Forwarding</b:InternetSiteTitle>
    <b:Year>2023</b:Year>
    <b:Month>April</b:Month>
    <b:Day>25</b:Day>
    <b:URL>https://book.hacktricks.xyz/generic-methodologies-and-resources/tunneling-and-port-forwarding#vpn-tunnel</b:URL>
    <b:RefOrder>5</b:RefOrder>
  </b:Source>
  <b:Source>
    <b:Tag>For14</b:Tag>
    <b:SourceType>InternetSite</b:SourceType>
    <b:Guid>{2F7E0D0E-19AF-4BBA-9999-0454CD16C1D2}</b:Guid>
    <b:Author>
      <b:Author>
        <b:Corporate>FortiGuard</b:Corporate>
      </b:Author>
    </b:Author>
    <b:Title>Remote Exploit Vulnerability in Bash - (Shellshock)</b:Title>
    <b:Year>2014</b:Year>
    <b:YearAccessed>2023</b:YearAccessed>
    <b:MonthAccessed>November</b:MonthAccessed>
    <b:DayAccessed>24</b:DayAccessed>
    <b:URL>https://www.fortiguard.com/psirt/FG-IR-14-030</b:URL>
    <b:RefOrder>6</b:RefOrder>
  </b:Source>
  <b:Source>
    <b:Tag>Zen20</b:Tag>
    <b:SourceType>InternetSite</b:SourceType>
    <b:Guid>{0A85E211-5914-443C-81C9-B996E62B16FA}</b:Guid>
    <b:Author>
      <b:Author>
        <b:NameList>
          <b:Person>
            <b:Last>Zenarmor</b:Last>
          </b:Person>
        </b:NameList>
      </b:Author>
    </b:Author>
    <b:Title>What is pfSense® software?</b:Title>
    <b:Year>2020</b:Year>
    <b:YearAccessed>2023</b:YearAccessed>
    <b:MonthAccessed>November</b:MonthAccessed>
    <b:DayAccessed>24</b:DayAccessed>
    <b:URL>https://www.pfsense.org</b:URL>
    <b:RefOrder>7</b:RefOrder>
  </b:Source>
  <b:Source>
    <b:Tag>pfS20</b:Tag>
    <b:SourceType>InternetSite</b:SourceType>
    <b:Guid>{0CFCB39A-D8B1-4D0B-BDBD-3CA207EF6FB0}</b:Guid>
    <b:Author>
      <b:Author>
        <b:Corporate>pfSense</b:Corporate>
      </b:Author>
    </b:Author>
    <b:Title>Default Username and Password</b:Title>
    <b:Year>2020</b:Year>
    <b:YearAccessed>2023</b:YearAccessed>
    <b:MonthAccessed>November</b:MonthAccessed>
    <b:DayAccessed>24</b:DayAccessed>
    <b:URL>https://docs.netgate.com/pfsense/en/latest/usermanager/defaults.html</b:URL>
    <b:RefOrder>8</b:RefOrder>
  </b:Source>
  <b:Source>
    <b:Tag>Kar23</b:Tag>
    <b:SourceType>InternetSite</b:SourceType>
    <b:Guid>{8FBF40A0-6257-4092-827C-D84D5F2BD7ED}</b:Guid>
    <b:Author>
      <b:Author>
        <b:NameList>
          <b:Person>
            <b:Last>Thakral</b:Last>
            <b:First>Kartik</b:First>
          </b:Person>
        </b:NameList>
      </b:Author>
    </b:Author>
    <b:Title>Differences between SSH &amp; Telnet</b:Title>
    <b:Year>2023</b:Year>
    <b:YearAccessed>2023</b:YearAccessed>
    <b:MonthAccessed>November</b:MonthAccessed>
    <b:DayAccessed>28</b:DayAccessed>
    <b:URL>https://www.geeksforgeeks.org/difference-ssh-telnet/</b:URL>
    <b:RefOrder>12</b:RefOrder>
  </b:Source>
  <b:Source>
    <b:Tag>Mic231</b:Tag>
    <b:SourceType>InternetSite</b:SourceType>
    <b:Guid>{58627006-CEF0-44C6-946B-551F202FA39C}</b:Guid>
    <b:Author>
      <b:Author>
        <b:Corporate>Microsoft</b:Corporate>
      </b:Author>
    </b:Author>
    <b:Title>Password policy recommendations for Microsoft 365 passwords</b:Title>
    <b:Year>2023</b:Year>
    <b:YearAccessed>2023</b:YearAccessed>
    <b:MonthAccessed>November</b:MonthAccessed>
    <b:DayAccessed>28</b:DayAccessed>
    <b:URL>https://terranovasecurity.com/blog/how-to-create-a-strong-password-in-7-easy-steps/</b:URL>
    <b:RefOrder>9</b:RefOrder>
  </b:Source>
  <b:Source>
    <b:Tag>Rob22</b:Tag>
    <b:SourceType>InternetSite</b:SourceType>
    <b:Guid>{C668B3A3-28C7-4331-8E1F-E8DDA4B2371C}</b:Guid>
    <b:Author>
      <b:Author>
        <b:NameList>
          <b:Person>
            <b:Last>Watson</b:Last>
            <b:First>Robert</b:First>
          </b:Person>
        </b:NameList>
      </b:Author>
    </b:Author>
    <b:Title>SSH Hardening Tips to Prevent Brute-Force Attacks</b:Title>
    <b:Year>2022</b:Year>
    <b:YearAccessed>2023</b:YearAccessed>
    <b:MonthAccessed>December</b:MonthAccessed>
    <b:DayAccessed>3</b:DayAccessed>
    <b:URL>https://goteleport.com/blog/ssh-hardening-to-prevent-brute-force-attacks/</b:URL>
    <b:RefOrder>14</b:RefOrder>
  </b:Source>
  <b:Source>
    <b:Tag>NIS14</b:Tag>
    <b:SourceType>InternetSite</b:SourceType>
    <b:Guid>{C4429E09-E81B-4E33-AF21-4D8FE7A1E6DF}</b:Guid>
    <b:Author>
      <b:Author>
        <b:Corporate>NIST</b:Corporate>
      </b:Author>
    </b:Author>
    <b:Title>CVE-2014-6271 Detail</b:Title>
    <b:Year>2014</b:Year>
    <b:YearAccessed>2023</b:YearAccessed>
    <b:MonthAccessed>December</b:MonthAccessed>
    <b:DayAccessed>3</b:DayAccessed>
    <b:URL>https://nvd.nist.gov/vuln/detail/cve-2014-6271</b:URL>
    <b:RefOrder>10</b:RefOrder>
  </b:Source>
  <b:Source>
    <b:Tag>htt23</b:Tag>
    <b:SourceType>InternetSite</b:SourceType>
    <b:Guid>{6152392C-80D3-4A66-B6F9-16024F771FCE}</b:Guid>
    <b:Author>
      <b:Author>
        <b:Corporate>GNU</b:Corporate>
      </b:Author>
    </b:Author>
    <b:Title>index: bash.git</b:Title>
    <b:Year>2023</b:Year>
    <b:YearAccessed>2023</b:YearAccessed>
    <b:MonthAccessed>December</b:MonthAccessed>
    <b:DayAccessed>3</b:DayAccessed>
    <b:URL>http://git.savannah.gnu.org/cgit/bash.git/log/</b:URL>
    <b:RefOrder>11</b:RefOrder>
  </b:Source>
  <b:Source>
    <b:Tag>Der16</b:Tag>
    <b:SourceType>InternetSite</b:SourceType>
    <b:Guid>{B8A47F3A-6F02-48FB-AAFB-0B7B8AC6768A}</b:Guid>
    <b:Author>
      <b:Author>
        <b:NameList>
          <b:Person>
            <b:Last>Derelict</b:Last>
          </b:Person>
        </b:NameList>
      </b:Author>
    </b:Author>
    <b:Title>How to change login from HTTP to HTTPS?</b:Title>
    <b:Year>2016</b:Year>
    <b:YearAccessed>2023</b:YearAccessed>
    <b:MonthAccessed>December</b:MonthAccessed>
    <b:DayAccessed>3</b:DayAccessed>
    <b:URL>https://forum.netgate.com/topic/107806/how-to-change-login-from-http-to-https/2</b:URL>
    <b:RefOrder>13</b:RefOrder>
  </b:Source>
</b:Sources>
</file>

<file path=customXml/itemProps1.xml><?xml version="1.0" encoding="utf-8"?>
<ds:datastoreItem xmlns:ds="http://schemas.openxmlformats.org/officeDocument/2006/customXml" ds:itemID="{499EA1EC-B023-4266-9865-E1EDA122A8C9}">
  <ds:schemaRefs>
    <ds:schemaRef ds:uri="http://schemas.microsoft.com/sharepoint/v3/contenttype/forms"/>
  </ds:schemaRefs>
</ds:datastoreItem>
</file>

<file path=customXml/itemProps2.xml><?xml version="1.0" encoding="utf-8"?>
<ds:datastoreItem xmlns:ds="http://schemas.openxmlformats.org/officeDocument/2006/customXml" ds:itemID="{F9A5728F-032A-4C4D-8129-D2FE6B0B77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Report design (blank).dotx</Template>
  <TotalTime>1185</TotalTime>
  <Pages>63</Pages>
  <Words>8212</Words>
  <Characters>46812</Characters>
  <Application>Microsoft Office Word</Application>
  <DocSecurity>0</DocSecurity>
  <Lines>390</Lines>
  <Paragraphs>109</Paragraphs>
  <ScaleCrop>false</ScaleCrop>
  <HeadingPairs>
    <vt:vector size="2" baseType="variant">
      <vt:variant>
        <vt:lpstr>Title</vt:lpstr>
      </vt:variant>
      <vt:variant>
        <vt:i4>1</vt:i4>
      </vt:variant>
    </vt:vector>
  </HeadingPairs>
  <TitlesOfParts>
    <vt:vector size="1" baseType="lpstr">
      <vt:lpstr/>
    </vt:vector>
  </TitlesOfParts>
  <Company>UAD</Company>
  <LinksUpToDate>false</LinksUpToDate>
  <CharactersWithSpaces>54915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Colin M</dc:creator>
  <cp:lastModifiedBy>DAVID COX</cp:lastModifiedBy>
  <cp:revision>693</cp:revision>
  <dcterms:created xsi:type="dcterms:W3CDTF">2021-09-07T12:35:00Z</dcterms:created>
  <dcterms:modified xsi:type="dcterms:W3CDTF">2023-12-12T07:43:00Z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TC034577159991</vt:lpwstr>
  </property>
</Properties>
</file>