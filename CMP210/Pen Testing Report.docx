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9BF4" w14:textId="77777777" w:rsidR="00527338" w:rsidRDefault="00527338"/>
    <w:p w14:paraId="6A2AAADE" w14:textId="77777777" w:rsidR="00A50E2A" w:rsidRDefault="009C5438" w:rsidP="00527338">
      <w:pPr>
        <w:jc w:val="center"/>
      </w:pPr>
      <w:r>
        <w:rPr>
          <w:noProof/>
          <w:lang w:eastAsia="en-GB"/>
        </w:rPr>
        <w:drawing>
          <wp:inline distT="0" distB="0" distL="0" distR="0" wp14:anchorId="1582C5DE" wp14:editId="54EDA3B9">
            <wp:extent cx="3044825" cy="7588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4825" cy="758825"/>
                    </a:xfrm>
                    <a:prstGeom prst="rect">
                      <a:avLst/>
                    </a:prstGeom>
                    <a:noFill/>
                    <a:ln>
                      <a:noFill/>
                    </a:ln>
                  </pic:spPr>
                </pic:pic>
              </a:graphicData>
            </a:graphic>
          </wp:inline>
        </w:drawing>
      </w:r>
    </w:p>
    <w:p w14:paraId="01E9EE94" w14:textId="77777777" w:rsidR="009627B3" w:rsidRDefault="009627B3"/>
    <w:tbl>
      <w:tblPr>
        <w:tblpPr w:leftFromText="180" w:rightFromText="180" w:vertAnchor="page" w:horzAnchor="margin" w:tblpXSpec="center" w:tblpY="5236"/>
        <w:tblW w:w="0" w:type="auto"/>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7283"/>
      </w:tblGrid>
      <w:tr w:rsidR="0022030D" w14:paraId="17F2278D" w14:textId="77777777" w:rsidTr="0022030D">
        <w:trPr>
          <w:cantSplit/>
          <w:trHeight w:val="4958"/>
        </w:trPr>
        <w:tc>
          <w:tcPr>
            <w:tcW w:w="7283" w:type="dxa"/>
            <w:shd w:val="clear" w:color="auto" w:fill="auto"/>
            <w:vAlign w:val="center"/>
          </w:tcPr>
          <w:p w14:paraId="067254C6" w14:textId="530BDBAD" w:rsidR="009627B3" w:rsidRDefault="00737F56" w:rsidP="0005417B">
            <w:pPr>
              <w:spacing w:after="0" w:line="260" w:lineRule="auto"/>
              <w:jc w:val="center"/>
              <w:rPr>
                <w:b/>
                <w:sz w:val="56"/>
              </w:rPr>
            </w:pPr>
            <w:r>
              <w:rPr>
                <w:b/>
                <w:sz w:val="56"/>
              </w:rPr>
              <w:t xml:space="preserve">Penetration Testing </w:t>
            </w:r>
            <w:r w:rsidR="00FE1638">
              <w:rPr>
                <w:b/>
                <w:sz w:val="56"/>
              </w:rPr>
              <w:t>A</w:t>
            </w:r>
            <w:r>
              <w:rPr>
                <w:b/>
                <w:sz w:val="56"/>
              </w:rPr>
              <w:t xml:space="preserve"> Virtual Network</w:t>
            </w:r>
          </w:p>
          <w:p w14:paraId="3147257B" w14:textId="77777777" w:rsidR="00F84806" w:rsidRPr="00F84806" w:rsidRDefault="00F84806" w:rsidP="009627B3">
            <w:pPr>
              <w:rPr>
                <w:rFonts w:ascii="Verdana" w:hAnsi="Verdana"/>
                <w:i/>
                <w:color w:val="222222"/>
                <w:shd w:val="clear" w:color="auto" w:fill="FFFFFF"/>
              </w:rPr>
            </w:pPr>
          </w:p>
          <w:p w14:paraId="1175B242" w14:textId="0CB4434E" w:rsidR="0022030D" w:rsidRPr="009627B3" w:rsidRDefault="00737F56" w:rsidP="009627B3">
            <w:pPr>
              <w:spacing w:after="161"/>
              <w:ind w:right="207"/>
              <w:jc w:val="center"/>
              <w:rPr>
                <w:b/>
              </w:rPr>
            </w:pPr>
            <w:r>
              <w:rPr>
                <w:b/>
                <w:sz w:val="40"/>
              </w:rPr>
              <w:t>David Cox</w:t>
            </w:r>
          </w:p>
          <w:p w14:paraId="6B4447E5" w14:textId="715709A5" w:rsidR="0022030D" w:rsidRPr="008750A3" w:rsidRDefault="00737F56" w:rsidP="0022030D">
            <w:pPr>
              <w:spacing w:after="161"/>
              <w:ind w:right="207"/>
              <w:jc w:val="center"/>
            </w:pPr>
            <w:r>
              <w:rPr>
                <w:sz w:val="30"/>
              </w:rPr>
              <w:t>CMP210: Penetration Testing</w:t>
            </w:r>
          </w:p>
          <w:p w14:paraId="358705B1" w14:textId="3BB6E543" w:rsidR="0022030D" w:rsidRDefault="0022030D" w:rsidP="0022030D">
            <w:pPr>
              <w:spacing w:after="161"/>
              <w:ind w:right="207"/>
              <w:jc w:val="center"/>
            </w:pPr>
            <w:r w:rsidRPr="008750A3">
              <w:rPr>
                <w:sz w:val="30"/>
              </w:rPr>
              <w:t>2</w:t>
            </w:r>
            <w:r w:rsidR="00DF1721">
              <w:rPr>
                <w:sz w:val="30"/>
              </w:rPr>
              <w:t>02</w:t>
            </w:r>
            <w:r w:rsidR="00071D05">
              <w:rPr>
                <w:sz w:val="30"/>
              </w:rPr>
              <w:t>2/2023</w:t>
            </w:r>
          </w:p>
        </w:tc>
      </w:tr>
    </w:tbl>
    <w:p w14:paraId="3FE4144E" w14:textId="77777777" w:rsidR="0022030D" w:rsidRDefault="0022030D"/>
    <w:p w14:paraId="2BEBC423" w14:textId="77777777" w:rsidR="0022030D" w:rsidRDefault="0022030D"/>
    <w:p w14:paraId="0ED0375A" w14:textId="77777777" w:rsidR="0022030D" w:rsidRDefault="0022030D"/>
    <w:p w14:paraId="64E839DB" w14:textId="77777777" w:rsidR="0022030D" w:rsidRDefault="0022030D"/>
    <w:p w14:paraId="3C006F4F" w14:textId="77777777" w:rsidR="0022030D" w:rsidRDefault="0022030D"/>
    <w:p w14:paraId="77BB00FD" w14:textId="77777777" w:rsidR="0022030D" w:rsidRDefault="0022030D"/>
    <w:p w14:paraId="5C21DB33" w14:textId="77777777" w:rsidR="0022030D" w:rsidRDefault="0022030D"/>
    <w:p w14:paraId="19E325F2" w14:textId="77777777" w:rsidR="0022030D" w:rsidRDefault="0022030D"/>
    <w:p w14:paraId="3A337667" w14:textId="77777777" w:rsidR="0022030D" w:rsidRDefault="0022030D"/>
    <w:p w14:paraId="63521DD0" w14:textId="77777777" w:rsidR="0022030D" w:rsidRDefault="0022030D"/>
    <w:p w14:paraId="604EB0F1" w14:textId="77777777" w:rsidR="00CA5897" w:rsidRDefault="00CA5897"/>
    <w:p w14:paraId="45E6FB78" w14:textId="77777777" w:rsidR="00CA5897" w:rsidRDefault="00CA5897"/>
    <w:p w14:paraId="494A1657" w14:textId="77777777" w:rsidR="00CA5897" w:rsidRDefault="00CA5897"/>
    <w:p w14:paraId="3A47E916" w14:textId="77777777" w:rsidR="00CA5897" w:rsidRDefault="00CA5897"/>
    <w:p w14:paraId="73C5D6E4" w14:textId="77777777" w:rsidR="00CA5897" w:rsidRDefault="00CA5897"/>
    <w:p w14:paraId="07D1EA3C" w14:textId="77777777" w:rsidR="0022030D" w:rsidRDefault="0022030D"/>
    <w:p w14:paraId="1B13A796" w14:textId="77777777" w:rsidR="009627B3" w:rsidRDefault="009627B3"/>
    <w:p w14:paraId="5C10EA46" w14:textId="77777777" w:rsidR="0022030D" w:rsidRDefault="0022030D"/>
    <w:p w14:paraId="0FF875E5" w14:textId="77777777" w:rsidR="0022030D" w:rsidRDefault="0022030D"/>
    <w:p w14:paraId="49CF8C56" w14:textId="77777777" w:rsidR="0022030D" w:rsidRDefault="0022030D"/>
    <w:p w14:paraId="3A479749" w14:textId="77777777" w:rsidR="0022030D" w:rsidRDefault="0022030D"/>
    <w:p w14:paraId="67838F67" w14:textId="77777777" w:rsidR="0022030D" w:rsidRDefault="0022030D"/>
    <w:p w14:paraId="3D2151FD" w14:textId="77777777" w:rsidR="0022030D" w:rsidRDefault="0022030D" w:rsidP="0022030D">
      <w:pPr>
        <w:framePr w:hSpace="180" w:wrap="around" w:vAnchor="page" w:hAnchor="margin" w:xAlign="center" w:y="7553"/>
        <w:spacing w:line="240" w:lineRule="auto"/>
        <w:jc w:val="center"/>
        <w:rPr>
          <w:i/>
          <w:sz w:val="24"/>
          <w:szCs w:val="24"/>
        </w:rPr>
      </w:pPr>
    </w:p>
    <w:p w14:paraId="42531C25" w14:textId="77777777" w:rsidR="00CA5897" w:rsidRDefault="0022030D">
      <w:pPr>
        <w:rPr>
          <w:i/>
          <w:sz w:val="24"/>
          <w:szCs w:val="24"/>
        </w:rPr>
      </w:pPr>
      <w:r w:rsidRPr="00C015A8">
        <w:rPr>
          <w:i/>
          <w:sz w:val="24"/>
          <w:szCs w:val="24"/>
        </w:rPr>
        <w:t>Note that Information contained in this document is for educational purposes.</w:t>
      </w:r>
      <w:r w:rsidR="00CA5897">
        <w:rPr>
          <w:i/>
          <w:sz w:val="24"/>
          <w:szCs w:val="24"/>
        </w:rPr>
        <w:br w:type="page"/>
      </w:r>
    </w:p>
    <w:p w14:paraId="096B8AFD" w14:textId="77777777" w:rsidR="00CA5897" w:rsidRDefault="00CA5897" w:rsidP="0022030D">
      <w:pPr>
        <w:rPr>
          <w:i/>
          <w:sz w:val="24"/>
          <w:szCs w:val="24"/>
        </w:rPr>
      </w:pPr>
    </w:p>
    <w:p w14:paraId="7DBFD3B0" w14:textId="77777777" w:rsidR="00FF69A5" w:rsidRPr="00CA5897" w:rsidRDefault="00974F37" w:rsidP="003363BE">
      <w:pPr>
        <w:pStyle w:val="Abtracttitle"/>
        <w:rPr>
          <w:sz w:val="36"/>
        </w:rPr>
      </w:pPr>
      <w:r w:rsidRPr="00974F37">
        <w:t>Abstract</w:t>
      </w:r>
      <w:r w:rsidR="009627B3">
        <w:t xml:space="preserve"> </w:t>
      </w:r>
      <w:r w:rsidR="009627B3" w:rsidRPr="005A0648">
        <w:rPr>
          <w:sz w:val="28"/>
        </w:rPr>
        <w:t xml:space="preserve">(not more than </w:t>
      </w:r>
      <w:r w:rsidR="005A0648">
        <w:rPr>
          <w:sz w:val="28"/>
        </w:rPr>
        <w:t xml:space="preserve">around </w:t>
      </w:r>
      <w:r w:rsidR="00D44625">
        <w:rPr>
          <w:sz w:val="28"/>
        </w:rPr>
        <w:t>4</w:t>
      </w:r>
      <w:r w:rsidR="009627B3" w:rsidRPr="005A0648">
        <w:rPr>
          <w:sz w:val="28"/>
        </w:rPr>
        <w:t>00 words)</w:t>
      </w:r>
    </w:p>
    <w:p w14:paraId="3E4F3E9D" w14:textId="010F623F" w:rsidR="006B3243" w:rsidRDefault="006B3243" w:rsidP="006B3243">
      <w:r>
        <w:t>The Author of this paper has written it to illustrate and demonstrate their techniques and findings through the course of a Penetration Test against a virtual network consisting of two servers. The aim of this paper is to provide a thorough and well detailed report on the methods used to scan, enumerate and exploit the virtual network and advise on countermeasures to prevent malicious attackers from being able to use these techniques, in a real-life situation.</w:t>
      </w:r>
    </w:p>
    <w:p w14:paraId="4638C27C" w14:textId="0A89E059" w:rsidR="006B3243" w:rsidRDefault="006B3243" w:rsidP="006B3243"/>
    <w:p w14:paraId="66707858" w14:textId="451DA014" w:rsidR="006B3243" w:rsidRDefault="009560D4" w:rsidP="006B3243">
      <w:r>
        <w:t xml:space="preserve">The tester </w:t>
      </w:r>
      <w:r w:rsidR="0057481D">
        <w:t>conducted a penetration test against this network</w:t>
      </w:r>
      <w:r w:rsidR="00EB652A">
        <w:t>, scanned the network for open ports and services</w:t>
      </w:r>
      <w:r w:rsidR="00B80165">
        <w:t xml:space="preserve"> and following additional research, found </w:t>
      </w:r>
      <w:r w:rsidR="00C66496">
        <w:t xml:space="preserve">vulnerabilities </w:t>
      </w:r>
      <w:r w:rsidR="0042709B">
        <w:t>on both web servers</w:t>
      </w:r>
      <w:r w:rsidR="00FE5A51">
        <w:t xml:space="preserve"> and successfully exploited those vulnerabilities to gain </w:t>
      </w:r>
      <w:r w:rsidR="00B3216F">
        <w:t>access to the servers. Once on the servers</w:t>
      </w:r>
      <w:r w:rsidR="00865AF8">
        <w:t xml:space="preserve">, the tester </w:t>
      </w:r>
      <w:r w:rsidR="00E77C1C">
        <w:t xml:space="preserve">forced a remote connection to their machine </w:t>
      </w:r>
      <w:r w:rsidR="000E56F5">
        <w:t xml:space="preserve">and changed the administrator password for the network. After gaining full control over the administrator account, the tester then </w:t>
      </w:r>
      <w:r w:rsidR="00FE3774">
        <w:t>retrieved and cracked password hashes of various users on the network.</w:t>
      </w:r>
    </w:p>
    <w:p w14:paraId="1C92EFE4" w14:textId="4C09C263" w:rsidR="00F65381" w:rsidRDefault="00F65381" w:rsidP="006B3243"/>
    <w:p w14:paraId="4172C537" w14:textId="267AC806" w:rsidR="00977C19" w:rsidRDefault="00F65381">
      <w:r>
        <w:t xml:space="preserve">On server 1, the tester discovered a variety of open ports </w:t>
      </w:r>
      <w:r w:rsidR="006F42AD">
        <w:t xml:space="preserve">including an FTP server allowing for anonymous login, </w:t>
      </w:r>
      <w:r w:rsidR="003169EF">
        <w:t xml:space="preserve">an </w:t>
      </w:r>
      <w:r w:rsidR="00FE1638">
        <w:t>ArgoSoft</w:t>
      </w:r>
      <w:r w:rsidR="003169EF">
        <w:t xml:space="preserve"> web server running on port 80</w:t>
      </w:r>
      <w:r w:rsidR="00137424">
        <w:t xml:space="preserve"> running on an old version, although the only vulnerability that could be used </w:t>
      </w:r>
      <w:r w:rsidR="00EB5ECD">
        <w:t xml:space="preserve">due to </w:t>
      </w:r>
      <w:r w:rsidR="00137424">
        <w:t xml:space="preserve">the </w:t>
      </w:r>
      <w:r w:rsidR="009868EF">
        <w:t xml:space="preserve">type of subscription was one that allowed </w:t>
      </w:r>
      <w:r w:rsidR="005C7D57">
        <w:t xml:space="preserve">for any user to change any other </w:t>
      </w:r>
      <w:r w:rsidR="00FE1638">
        <w:t>user’s</w:t>
      </w:r>
      <w:r w:rsidR="005C7D57">
        <w:t xml:space="preserve"> login details for the mail server. After testing multiple usernames the </w:t>
      </w:r>
      <w:r w:rsidR="000F7C7B">
        <w:t>tester did not uncover any sensitive information and as such moved on</w:t>
      </w:r>
      <w:r w:rsidR="00A95B44">
        <w:t xml:space="preserve">. The tester then found another web service </w:t>
      </w:r>
      <w:r w:rsidR="003D1AFD">
        <w:t xml:space="preserve">running on port 90, which was an outdated content management system known as “Lunar CMS”, the outdated version allowed the tester </w:t>
      </w:r>
      <w:r w:rsidR="00BC4951">
        <w:t xml:space="preserve">to exploit an RCE vulnerability and gain access to the server. </w:t>
      </w:r>
      <w:r w:rsidR="00142106">
        <w:t xml:space="preserve">The contents of server 2 was relatively similar although the webserver on port 90 was instead running </w:t>
      </w:r>
      <w:r w:rsidR="000E34B2">
        <w:t xml:space="preserve">an outdated version of </w:t>
      </w:r>
      <w:r w:rsidR="0076444D">
        <w:t>“WebID” a service for securing online transactions. The tester was able to bypass file upload restrictions and gain remote access to the server, eventually retrieving domain password hashes and access to 15 accounts.</w:t>
      </w:r>
    </w:p>
    <w:p w14:paraId="6B04B601" w14:textId="77777777" w:rsidR="00977C19" w:rsidRDefault="00977C19"/>
    <w:p w14:paraId="2EC73B33" w14:textId="77777777" w:rsidR="004C6BF5" w:rsidRDefault="004C6BF5"/>
    <w:p w14:paraId="7F739D38" w14:textId="77777777" w:rsidR="008A58E3" w:rsidRDefault="00527338" w:rsidP="000124C9">
      <w:pPr>
        <w:pStyle w:val="Title"/>
        <w:jc w:val="left"/>
      </w:pPr>
      <w:r>
        <w:br w:type="page"/>
      </w:r>
    </w:p>
    <w:sdt>
      <w:sdtPr>
        <w:rPr>
          <w:b w:val="0"/>
          <w:sz w:val="22"/>
          <w:szCs w:val="22"/>
        </w:rPr>
        <w:id w:val="-265923424"/>
        <w:docPartObj>
          <w:docPartGallery w:val="Table of Contents"/>
          <w:docPartUnique/>
        </w:docPartObj>
      </w:sdtPr>
      <w:sdtEndPr>
        <w:rPr>
          <w:bCs/>
          <w:noProof/>
        </w:rPr>
      </w:sdtEndPr>
      <w:sdtContent>
        <w:p w14:paraId="116360BD" w14:textId="77777777" w:rsidR="00712DC9" w:rsidRPr="00712DC9" w:rsidRDefault="00712DC9" w:rsidP="003363BE">
          <w:pPr>
            <w:pStyle w:val="Abtracttitle"/>
          </w:pPr>
          <w:r w:rsidRPr="00974F37">
            <w:t>Contents</w:t>
          </w:r>
        </w:p>
        <w:p w14:paraId="4337B126" w14:textId="4DFBF447" w:rsidR="00591F98" w:rsidRDefault="00647F3E">
          <w:pPr>
            <w:pStyle w:val="TOC1"/>
            <w:tabs>
              <w:tab w:val="left" w:pos="440"/>
              <w:tab w:val="right" w:leader="dot" w:pos="9350"/>
            </w:tabs>
            <w:rPr>
              <w:rFonts w:asciiTheme="minorHAnsi" w:hAnsiTheme="minorHAnsi"/>
              <w:noProof/>
              <w:lang w:eastAsia="en-GB"/>
            </w:rPr>
          </w:pPr>
          <w:r>
            <w:fldChar w:fldCharType="begin"/>
          </w:r>
          <w:r w:rsidR="00712DC9">
            <w:instrText xml:space="preserve"> TOC \o "1-3" \h \z \u </w:instrText>
          </w:r>
          <w:r>
            <w:fldChar w:fldCharType="separate"/>
          </w:r>
          <w:hyperlink w:anchor="_Toc124863927" w:history="1">
            <w:r w:rsidR="00591F98" w:rsidRPr="00CC2582">
              <w:rPr>
                <w:rStyle w:val="Hyperlink"/>
                <w:noProof/>
              </w:rPr>
              <w:t>1</w:t>
            </w:r>
            <w:r w:rsidR="00591F98">
              <w:rPr>
                <w:rFonts w:asciiTheme="minorHAnsi" w:hAnsiTheme="minorHAnsi"/>
                <w:noProof/>
                <w:lang w:eastAsia="en-GB"/>
              </w:rPr>
              <w:tab/>
            </w:r>
            <w:r w:rsidR="00591F98" w:rsidRPr="00CC2582">
              <w:rPr>
                <w:rStyle w:val="Hyperlink"/>
                <w:noProof/>
              </w:rPr>
              <w:t>Introduction</w:t>
            </w:r>
            <w:r w:rsidR="00591F98">
              <w:rPr>
                <w:noProof/>
                <w:webHidden/>
              </w:rPr>
              <w:tab/>
            </w:r>
            <w:r w:rsidR="00591F98">
              <w:rPr>
                <w:noProof/>
                <w:webHidden/>
              </w:rPr>
              <w:fldChar w:fldCharType="begin"/>
            </w:r>
            <w:r w:rsidR="00591F98">
              <w:rPr>
                <w:noProof/>
                <w:webHidden/>
              </w:rPr>
              <w:instrText xml:space="preserve"> PAGEREF _Toc124863927 \h </w:instrText>
            </w:r>
            <w:r w:rsidR="00591F98">
              <w:rPr>
                <w:noProof/>
                <w:webHidden/>
              </w:rPr>
            </w:r>
            <w:r w:rsidR="00591F98">
              <w:rPr>
                <w:noProof/>
                <w:webHidden/>
              </w:rPr>
              <w:fldChar w:fldCharType="separate"/>
            </w:r>
            <w:r w:rsidR="00591F98">
              <w:rPr>
                <w:noProof/>
                <w:webHidden/>
              </w:rPr>
              <w:t>1</w:t>
            </w:r>
            <w:r w:rsidR="00591F98">
              <w:rPr>
                <w:noProof/>
                <w:webHidden/>
              </w:rPr>
              <w:fldChar w:fldCharType="end"/>
            </w:r>
          </w:hyperlink>
        </w:p>
        <w:p w14:paraId="4A93D665" w14:textId="6EDFA969" w:rsidR="00591F98" w:rsidRDefault="00591F98">
          <w:pPr>
            <w:pStyle w:val="TOC2"/>
            <w:tabs>
              <w:tab w:val="left" w:pos="880"/>
              <w:tab w:val="right" w:leader="dot" w:pos="9350"/>
            </w:tabs>
            <w:rPr>
              <w:rFonts w:asciiTheme="minorHAnsi" w:hAnsiTheme="minorHAnsi"/>
              <w:noProof/>
              <w:lang w:eastAsia="en-GB"/>
            </w:rPr>
          </w:pPr>
          <w:hyperlink w:anchor="_Toc124863928" w:history="1">
            <w:r w:rsidRPr="00CC2582">
              <w:rPr>
                <w:rStyle w:val="Hyperlink"/>
                <w:noProof/>
              </w:rPr>
              <w:t>1.1</w:t>
            </w:r>
            <w:r>
              <w:rPr>
                <w:rFonts w:asciiTheme="minorHAnsi" w:hAnsiTheme="minorHAnsi"/>
                <w:noProof/>
                <w:lang w:eastAsia="en-GB"/>
              </w:rPr>
              <w:tab/>
            </w:r>
            <w:r w:rsidRPr="00CC2582">
              <w:rPr>
                <w:rStyle w:val="Hyperlink"/>
                <w:noProof/>
              </w:rPr>
              <w:t>Background</w:t>
            </w:r>
            <w:r>
              <w:rPr>
                <w:noProof/>
                <w:webHidden/>
              </w:rPr>
              <w:tab/>
            </w:r>
            <w:r>
              <w:rPr>
                <w:noProof/>
                <w:webHidden/>
              </w:rPr>
              <w:fldChar w:fldCharType="begin"/>
            </w:r>
            <w:r>
              <w:rPr>
                <w:noProof/>
                <w:webHidden/>
              </w:rPr>
              <w:instrText xml:space="preserve"> PAGEREF _Toc124863928 \h </w:instrText>
            </w:r>
            <w:r>
              <w:rPr>
                <w:noProof/>
                <w:webHidden/>
              </w:rPr>
            </w:r>
            <w:r>
              <w:rPr>
                <w:noProof/>
                <w:webHidden/>
              </w:rPr>
              <w:fldChar w:fldCharType="separate"/>
            </w:r>
            <w:r>
              <w:rPr>
                <w:noProof/>
                <w:webHidden/>
              </w:rPr>
              <w:t>1</w:t>
            </w:r>
            <w:r>
              <w:rPr>
                <w:noProof/>
                <w:webHidden/>
              </w:rPr>
              <w:fldChar w:fldCharType="end"/>
            </w:r>
          </w:hyperlink>
        </w:p>
        <w:p w14:paraId="2494C77F" w14:textId="03473577" w:rsidR="00591F98" w:rsidRDefault="00591F98">
          <w:pPr>
            <w:pStyle w:val="TOC2"/>
            <w:tabs>
              <w:tab w:val="left" w:pos="880"/>
              <w:tab w:val="right" w:leader="dot" w:pos="9350"/>
            </w:tabs>
            <w:rPr>
              <w:rFonts w:asciiTheme="minorHAnsi" w:hAnsiTheme="minorHAnsi"/>
              <w:noProof/>
              <w:lang w:eastAsia="en-GB"/>
            </w:rPr>
          </w:pPr>
          <w:hyperlink w:anchor="_Toc124863929" w:history="1">
            <w:r w:rsidRPr="00CC2582">
              <w:rPr>
                <w:rStyle w:val="Hyperlink"/>
                <w:noProof/>
              </w:rPr>
              <w:t>1.2</w:t>
            </w:r>
            <w:r>
              <w:rPr>
                <w:rFonts w:asciiTheme="minorHAnsi" w:hAnsiTheme="minorHAnsi"/>
                <w:noProof/>
                <w:lang w:eastAsia="en-GB"/>
              </w:rPr>
              <w:tab/>
            </w:r>
            <w:r w:rsidRPr="00CC2582">
              <w:rPr>
                <w:rStyle w:val="Hyperlink"/>
                <w:noProof/>
              </w:rPr>
              <w:t>Aim</w:t>
            </w:r>
            <w:r>
              <w:rPr>
                <w:noProof/>
                <w:webHidden/>
              </w:rPr>
              <w:tab/>
            </w:r>
            <w:r>
              <w:rPr>
                <w:noProof/>
                <w:webHidden/>
              </w:rPr>
              <w:fldChar w:fldCharType="begin"/>
            </w:r>
            <w:r>
              <w:rPr>
                <w:noProof/>
                <w:webHidden/>
              </w:rPr>
              <w:instrText xml:space="preserve"> PAGEREF _Toc124863929 \h </w:instrText>
            </w:r>
            <w:r>
              <w:rPr>
                <w:noProof/>
                <w:webHidden/>
              </w:rPr>
            </w:r>
            <w:r>
              <w:rPr>
                <w:noProof/>
                <w:webHidden/>
              </w:rPr>
              <w:fldChar w:fldCharType="separate"/>
            </w:r>
            <w:r>
              <w:rPr>
                <w:noProof/>
                <w:webHidden/>
              </w:rPr>
              <w:t>1</w:t>
            </w:r>
            <w:r>
              <w:rPr>
                <w:noProof/>
                <w:webHidden/>
              </w:rPr>
              <w:fldChar w:fldCharType="end"/>
            </w:r>
          </w:hyperlink>
        </w:p>
        <w:p w14:paraId="7AB60EB4" w14:textId="69B46475" w:rsidR="00591F98" w:rsidRDefault="00591F98">
          <w:pPr>
            <w:pStyle w:val="TOC1"/>
            <w:tabs>
              <w:tab w:val="left" w:pos="440"/>
              <w:tab w:val="right" w:leader="dot" w:pos="9350"/>
            </w:tabs>
            <w:rPr>
              <w:rFonts w:asciiTheme="minorHAnsi" w:hAnsiTheme="minorHAnsi"/>
              <w:noProof/>
              <w:lang w:eastAsia="en-GB"/>
            </w:rPr>
          </w:pPr>
          <w:hyperlink w:anchor="_Toc124863930" w:history="1">
            <w:r w:rsidRPr="00CC2582">
              <w:rPr>
                <w:rStyle w:val="Hyperlink"/>
                <w:noProof/>
              </w:rPr>
              <w:t>2</w:t>
            </w:r>
            <w:r>
              <w:rPr>
                <w:rFonts w:asciiTheme="minorHAnsi" w:hAnsiTheme="minorHAnsi"/>
                <w:noProof/>
                <w:lang w:eastAsia="en-GB"/>
              </w:rPr>
              <w:tab/>
            </w:r>
            <w:r w:rsidRPr="00CC2582">
              <w:rPr>
                <w:rStyle w:val="Hyperlink"/>
                <w:noProof/>
              </w:rPr>
              <w:t>Procedure</w:t>
            </w:r>
            <w:r>
              <w:rPr>
                <w:noProof/>
                <w:webHidden/>
              </w:rPr>
              <w:tab/>
            </w:r>
            <w:r>
              <w:rPr>
                <w:noProof/>
                <w:webHidden/>
              </w:rPr>
              <w:fldChar w:fldCharType="begin"/>
            </w:r>
            <w:r>
              <w:rPr>
                <w:noProof/>
                <w:webHidden/>
              </w:rPr>
              <w:instrText xml:space="preserve"> PAGEREF _Toc124863930 \h </w:instrText>
            </w:r>
            <w:r>
              <w:rPr>
                <w:noProof/>
                <w:webHidden/>
              </w:rPr>
            </w:r>
            <w:r>
              <w:rPr>
                <w:noProof/>
                <w:webHidden/>
              </w:rPr>
              <w:fldChar w:fldCharType="separate"/>
            </w:r>
            <w:r>
              <w:rPr>
                <w:noProof/>
                <w:webHidden/>
              </w:rPr>
              <w:t>3</w:t>
            </w:r>
            <w:r>
              <w:rPr>
                <w:noProof/>
                <w:webHidden/>
              </w:rPr>
              <w:fldChar w:fldCharType="end"/>
            </w:r>
          </w:hyperlink>
        </w:p>
        <w:p w14:paraId="355EF8BE" w14:textId="23DD89CF" w:rsidR="00591F98" w:rsidRDefault="00591F98">
          <w:pPr>
            <w:pStyle w:val="TOC2"/>
            <w:tabs>
              <w:tab w:val="left" w:pos="880"/>
              <w:tab w:val="right" w:leader="dot" w:pos="9350"/>
            </w:tabs>
            <w:rPr>
              <w:rFonts w:asciiTheme="minorHAnsi" w:hAnsiTheme="minorHAnsi"/>
              <w:noProof/>
              <w:lang w:eastAsia="en-GB"/>
            </w:rPr>
          </w:pPr>
          <w:hyperlink w:anchor="_Toc124863931" w:history="1">
            <w:r w:rsidRPr="00CC2582">
              <w:rPr>
                <w:rStyle w:val="Hyperlink"/>
                <w:noProof/>
              </w:rPr>
              <w:t>2.1</w:t>
            </w:r>
            <w:r>
              <w:rPr>
                <w:rFonts w:asciiTheme="minorHAnsi" w:hAnsiTheme="minorHAnsi"/>
                <w:noProof/>
                <w:lang w:eastAsia="en-GB"/>
              </w:rPr>
              <w:tab/>
            </w:r>
            <w:r w:rsidRPr="00CC2582">
              <w:rPr>
                <w:rStyle w:val="Hyperlink"/>
                <w:noProof/>
              </w:rPr>
              <w:t>Overview of Procedure</w:t>
            </w:r>
            <w:r>
              <w:rPr>
                <w:noProof/>
                <w:webHidden/>
              </w:rPr>
              <w:tab/>
            </w:r>
            <w:r>
              <w:rPr>
                <w:noProof/>
                <w:webHidden/>
              </w:rPr>
              <w:fldChar w:fldCharType="begin"/>
            </w:r>
            <w:r>
              <w:rPr>
                <w:noProof/>
                <w:webHidden/>
              </w:rPr>
              <w:instrText xml:space="preserve"> PAGEREF _Toc124863931 \h </w:instrText>
            </w:r>
            <w:r>
              <w:rPr>
                <w:noProof/>
                <w:webHidden/>
              </w:rPr>
            </w:r>
            <w:r>
              <w:rPr>
                <w:noProof/>
                <w:webHidden/>
              </w:rPr>
              <w:fldChar w:fldCharType="separate"/>
            </w:r>
            <w:r>
              <w:rPr>
                <w:noProof/>
                <w:webHidden/>
              </w:rPr>
              <w:t>3</w:t>
            </w:r>
            <w:r>
              <w:rPr>
                <w:noProof/>
                <w:webHidden/>
              </w:rPr>
              <w:fldChar w:fldCharType="end"/>
            </w:r>
          </w:hyperlink>
        </w:p>
        <w:p w14:paraId="1779537D" w14:textId="220F95DE" w:rsidR="00591F98" w:rsidRDefault="00591F98">
          <w:pPr>
            <w:pStyle w:val="TOC2"/>
            <w:tabs>
              <w:tab w:val="left" w:pos="880"/>
              <w:tab w:val="right" w:leader="dot" w:pos="9350"/>
            </w:tabs>
            <w:rPr>
              <w:rFonts w:asciiTheme="minorHAnsi" w:hAnsiTheme="minorHAnsi"/>
              <w:noProof/>
              <w:lang w:eastAsia="en-GB"/>
            </w:rPr>
          </w:pPr>
          <w:hyperlink w:anchor="_Toc124863932" w:history="1">
            <w:r w:rsidRPr="00CC2582">
              <w:rPr>
                <w:rStyle w:val="Hyperlink"/>
                <w:noProof/>
              </w:rPr>
              <w:t>2.2</w:t>
            </w:r>
            <w:r>
              <w:rPr>
                <w:rFonts w:asciiTheme="minorHAnsi" w:hAnsiTheme="minorHAnsi"/>
                <w:noProof/>
                <w:lang w:eastAsia="en-GB"/>
              </w:rPr>
              <w:tab/>
            </w:r>
            <w:r w:rsidRPr="00CC2582">
              <w:rPr>
                <w:rStyle w:val="Hyperlink"/>
                <w:noProof/>
              </w:rPr>
              <w:t>Procedure</w:t>
            </w:r>
            <w:r>
              <w:rPr>
                <w:noProof/>
                <w:webHidden/>
              </w:rPr>
              <w:tab/>
            </w:r>
            <w:r>
              <w:rPr>
                <w:noProof/>
                <w:webHidden/>
              </w:rPr>
              <w:fldChar w:fldCharType="begin"/>
            </w:r>
            <w:r>
              <w:rPr>
                <w:noProof/>
                <w:webHidden/>
              </w:rPr>
              <w:instrText xml:space="preserve"> PAGEREF _Toc124863932 \h </w:instrText>
            </w:r>
            <w:r>
              <w:rPr>
                <w:noProof/>
                <w:webHidden/>
              </w:rPr>
            </w:r>
            <w:r>
              <w:rPr>
                <w:noProof/>
                <w:webHidden/>
              </w:rPr>
              <w:fldChar w:fldCharType="separate"/>
            </w:r>
            <w:r>
              <w:rPr>
                <w:noProof/>
                <w:webHidden/>
              </w:rPr>
              <w:t>4</w:t>
            </w:r>
            <w:r>
              <w:rPr>
                <w:noProof/>
                <w:webHidden/>
              </w:rPr>
              <w:fldChar w:fldCharType="end"/>
            </w:r>
          </w:hyperlink>
        </w:p>
        <w:p w14:paraId="24849A4F" w14:textId="28AF45A0" w:rsidR="00591F98" w:rsidRDefault="00591F98">
          <w:pPr>
            <w:pStyle w:val="TOC3"/>
            <w:tabs>
              <w:tab w:val="left" w:pos="1320"/>
              <w:tab w:val="right" w:leader="dot" w:pos="9350"/>
            </w:tabs>
            <w:rPr>
              <w:rFonts w:asciiTheme="minorHAnsi" w:hAnsiTheme="minorHAnsi"/>
              <w:noProof/>
              <w:lang w:eastAsia="en-GB"/>
            </w:rPr>
          </w:pPr>
          <w:hyperlink w:anchor="_Toc124863933" w:history="1">
            <w:r w:rsidRPr="00CC2582">
              <w:rPr>
                <w:rStyle w:val="Hyperlink"/>
                <w:noProof/>
              </w:rPr>
              <w:t>2.2.1</w:t>
            </w:r>
            <w:r>
              <w:rPr>
                <w:rFonts w:asciiTheme="minorHAnsi" w:hAnsiTheme="minorHAnsi"/>
                <w:noProof/>
                <w:lang w:eastAsia="en-GB"/>
              </w:rPr>
              <w:tab/>
            </w:r>
            <w:r w:rsidRPr="00CC2582">
              <w:rPr>
                <w:rStyle w:val="Hyperlink"/>
                <w:noProof/>
              </w:rPr>
              <w:t>Port Scanning</w:t>
            </w:r>
            <w:r>
              <w:rPr>
                <w:noProof/>
                <w:webHidden/>
              </w:rPr>
              <w:tab/>
            </w:r>
            <w:r>
              <w:rPr>
                <w:noProof/>
                <w:webHidden/>
              </w:rPr>
              <w:fldChar w:fldCharType="begin"/>
            </w:r>
            <w:r>
              <w:rPr>
                <w:noProof/>
                <w:webHidden/>
              </w:rPr>
              <w:instrText xml:space="preserve"> PAGEREF _Toc124863933 \h </w:instrText>
            </w:r>
            <w:r>
              <w:rPr>
                <w:noProof/>
                <w:webHidden/>
              </w:rPr>
            </w:r>
            <w:r>
              <w:rPr>
                <w:noProof/>
                <w:webHidden/>
              </w:rPr>
              <w:fldChar w:fldCharType="separate"/>
            </w:r>
            <w:r>
              <w:rPr>
                <w:noProof/>
                <w:webHidden/>
              </w:rPr>
              <w:t>4</w:t>
            </w:r>
            <w:r>
              <w:rPr>
                <w:noProof/>
                <w:webHidden/>
              </w:rPr>
              <w:fldChar w:fldCharType="end"/>
            </w:r>
          </w:hyperlink>
        </w:p>
        <w:p w14:paraId="0E208F83" w14:textId="1D9E6406" w:rsidR="00591F98" w:rsidRDefault="00591F98">
          <w:pPr>
            <w:pStyle w:val="TOC3"/>
            <w:tabs>
              <w:tab w:val="left" w:pos="1320"/>
              <w:tab w:val="right" w:leader="dot" w:pos="9350"/>
            </w:tabs>
            <w:rPr>
              <w:rFonts w:asciiTheme="minorHAnsi" w:hAnsiTheme="minorHAnsi"/>
              <w:noProof/>
              <w:lang w:eastAsia="en-GB"/>
            </w:rPr>
          </w:pPr>
          <w:hyperlink w:anchor="_Toc124863934" w:history="1">
            <w:r w:rsidRPr="00CC2582">
              <w:rPr>
                <w:rStyle w:val="Hyperlink"/>
                <w:noProof/>
              </w:rPr>
              <w:t>2.2.2</w:t>
            </w:r>
            <w:r>
              <w:rPr>
                <w:rFonts w:asciiTheme="minorHAnsi" w:hAnsiTheme="minorHAnsi"/>
                <w:noProof/>
                <w:lang w:eastAsia="en-GB"/>
              </w:rPr>
              <w:tab/>
            </w:r>
            <w:r w:rsidRPr="00CC2582">
              <w:rPr>
                <w:rStyle w:val="Hyperlink"/>
                <w:noProof/>
              </w:rPr>
              <w:t>Enumeration</w:t>
            </w:r>
            <w:r>
              <w:rPr>
                <w:noProof/>
                <w:webHidden/>
              </w:rPr>
              <w:tab/>
            </w:r>
            <w:r>
              <w:rPr>
                <w:noProof/>
                <w:webHidden/>
              </w:rPr>
              <w:fldChar w:fldCharType="begin"/>
            </w:r>
            <w:r>
              <w:rPr>
                <w:noProof/>
                <w:webHidden/>
              </w:rPr>
              <w:instrText xml:space="preserve"> PAGEREF _Toc124863934 \h </w:instrText>
            </w:r>
            <w:r>
              <w:rPr>
                <w:noProof/>
                <w:webHidden/>
              </w:rPr>
            </w:r>
            <w:r>
              <w:rPr>
                <w:noProof/>
                <w:webHidden/>
              </w:rPr>
              <w:fldChar w:fldCharType="separate"/>
            </w:r>
            <w:r>
              <w:rPr>
                <w:noProof/>
                <w:webHidden/>
              </w:rPr>
              <w:t>5</w:t>
            </w:r>
            <w:r>
              <w:rPr>
                <w:noProof/>
                <w:webHidden/>
              </w:rPr>
              <w:fldChar w:fldCharType="end"/>
            </w:r>
          </w:hyperlink>
        </w:p>
        <w:p w14:paraId="122E3AA8" w14:textId="370A5409" w:rsidR="00591F98" w:rsidRDefault="00591F98">
          <w:pPr>
            <w:pStyle w:val="TOC3"/>
            <w:tabs>
              <w:tab w:val="left" w:pos="1320"/>
              <w:tab w:val="right" w:leader="dot" w:pos="9350"/>
            </w:tabs>
            <w:rPr>
              <w:rFonts w:asciiTheme="minorHAnsi" w:hAnsiTheme="minorHAnsi"/>
              <w:noProof/>
              <w:lang w:eastAsia="en-GB"/>
            </w:rPr>
          </w:pPr>
          <w:hyperlink w:anchor="_Toc124863935" w:history="1">
            <w:r w:rsidRPr="00CC2582">
              <w:rPr>
                <w:rStyle w:val="Hyperlink"/>
                <w:noProof/>
              </w:rPr>
              <w:t>2.2.3</w:t>
            </w:r>
            <w:r>
              <w:rPr>
                <w:rFonts w:asciiTheme="minorHAnsi" w:hAnsiTheme="minorHAnsi"/>
                <w:noProof/>
                <w:lang w:eastAsia="en-GB"/>
              </w:rPr>
              <w:tab/>
            </w:r>
            <w:r w:rsidRPr="00CC2582">
              <w:rPr>
                <w:rStyle w:val="Hyperlink"/>
                <w:noProof/>
              </w:rPr>
              <w:t>Exploitation</w:t>
            </w:r>
            <w:r>
              <w:rPr>
                <w:noProof/>
                <w:webHidden/>
              </w:rPr>
              <w:tab/>
            </w:r>
            <w:r>
              <w:rPr>
                <w:noProof/>
                <w:webHidden/>
              </w:rPr>
              <w:fldChar w:fldCharType="begin"/>
            </w:r>
            <w:r>
              <w:rPr>
                <w:noProof/>
                <w:webHidden/>
              </w:rPr>
              <w:instrText xml:space="preserve"> PAGEREF _Toc124863935 \h </w:instrText>
            </w:r>
            <w:r>
              <w:rPr>
                <w:noProof/>
                <w:webHidden/>
              </w:rPr>
            </w:r>
            <w:r>
              <w:rPr>
                <w:noProof/>
                <w:webHidden/>
              </w:rPr>
              <w:fldChar w:fldCharType="separate"/>
            </w:r>
            <w:r>
              <w:rPr>
                <w:noProof/>
                <w:webHidden/>
              </w:rPr>
              <w:t>8</w:t>
            </w:r>
            <w:r>
              <w:rPr>
                <w:noProof/>
                <w:webHidden/>
              </w:rPr>
              <w:fldChar w:fldCharType="end"/>
            </w:r>
          </w:hyperlink>
        </w:p>
        <w:p w14:paraId="128CFD00" w14:textId="188B3534" w:rsidR="00591F98" w:rsidRDefault="00591F98">
          <w:pPr>
            <w:pStyle w:val="TOC3"/>
            <w:tabs>
              <w:tab w:val="left" w:pos="1320"/>
              <w:tab w:val="right" w:leader="dot" w:pos="9350"/>
            </w:tabs>
            <w:rPr>
              <w:rFonts w:asciiTheme="minorHAnsi" w:hAnsiTheme="minorHAnsi"/>
              <w:noProof/>
              <w:lang w:eastAsia="en-GB"/>
            </w:rPr>
          </w:pPr>
          <w:hyperlink w:anchor="_Toc124863936" w:history="1">
            <w:r w:rsidRPr="00CC2582">
              <w:rPr>
                <w:rStyle w:val="Hyperlink"/>
                <w:noProof/>
              </w:rPr>
              <w:t>2.2.4</w:t>
            </w:r>
            <w:r>
              <w:rPr>
                <w:rFonts w:asciiTheme="minorHAnsi" w:hAnsiTheme="minorHAnsi"/>
                <w:noProof/>
                <w:lang w:eastAsia="en-GB"/>
              </w:rPr>
              <w:tab/>
            </w:r>
            <w:r w:rsidRPr="00CC2582">
              <w:rPr>
                <w:rStyle w:val="Hyperlink"/>
                <w:noProof/>
              </w:rPr>
              <w:t>Post-Exploitation</w:t>
            </w:r>
            <w:r>
              <w:rPr>
                <w:noProof/>
                <w:webHidden/>
              </w:rPr>
              <w:tab/>
            </w:r>
            <w:r>
              <w:rPr>
                <w:noProof/>
                <w:webHidden/>
              </w:rPr>
              <w:fldChar w:fldCharType="begin"/>
            </w:r>
            <w:r>
              <w:rPr>
                <w:noProof/>
                <w:webHidden/>
              </w:rPr>
              <w:instrText xml:space="preserve"> PAGEREF _Toc124863936 \h </w:instrText>
            </w:r>
            <w:r>
              <w:rPr>
                <w:noProof/>
                <w:webHidden/>
              </w:rPr>
            </w:r>
            <w:r>
              <w:rPr>
                <w:noProof/>
                <w:webHidden/>
              </w:rPr>
              <w:fldChar w:fldCharType="separate"/>
            </w:r>
            <w:r>
              <w:rPr>
                <w:noProof/>
                <w:webHidden/>
              </w:rPr>
              <w:t>12</w:t>
            </w:r>
            <w:r>
              <w:rPr>
                <w:noProof/>
                <w:webHidden/>
              </w:rPr>
              <w:fldChar w:fldCharType="end"/>
            </w:r>
          </w:hyperlink>
        </w:p>
        <w:p w14:paraId="45D2A4CB" w14:textId="5C06BDE7" w:rsidR="00591F98" w:rsidRDefault="00591F98">
          <w:pPr>
            <w:pStyle w:val="TOC1"/>
            <w:tabs>
              <w:tab w:val="right" w:leader="dot" w:pos="9350"/>
            </w:tabs>
            <w:rPr>
              <w:rFonts w:asciiTheme="minorHAnsi" w:hAnsiTheme="minorHAnsi"/>
              <w:noProof/>
              <w:lang w:eastAsia="en-GB"/>
            </w:rPr>
          </w:pPr>
          <w:hyperlink w:anchor="_Toc124863937" w:history="1">
            <w:r w:rsidRPr="00CC2582">
              <w:rPr>
                <w:rStyle w:val="Hyperlink"/>
                <w:noProof/>
                <w:lang w:eastAsia="en-US"/>
              </w:rPr>
              <w:t>Discussion</w:t>
            </w:r>
            <w:r>
              <w:rPr>
                <w:noProof/>
                <w:webHidden/>
              </w:rPr>
              <w:tab/>
            </w:r>
            <w:r>
              <w:rPr>
                <w:noProof/>
                <w:webHidden/>
              </w:rPr>
              <w:fldChar w:fldCharType="begin"/>
            </w:r>
            <w:r>
              <w:rPr>
                <w:noProof/>
                <w:webHidden/>
              </w:rPr>
              <w:instrText xml:space="preserve"> PAGEREF _Toc124863937 \h </w:instrText>
            </w:r>
            <w:r>
              <w:rPr>
                <w:noProof/>
                <w:webHidden/>
              </w:rPr>
            </w:r>
            <w:r>
              <w:rPr>
                <w:noProof/>
                <w:webHidden/>
              </w:rPr>
              <w:fldChar w:fldCharType="separate"/>
            </w:r>
            <w:r>
              <w:rPr>
                <w:noProof/>
                <w:webHidden/>
              </w:rPr>
              <w:t>15</w:t>
            </w:r>
            <w:r>
              <w:rPr>
                <w:noProof/>
                <w:webHidden/>
              </w:rPr>
              <w:fldChar w:fldCharType="end"/>
            </w:r>
          </w:hyperlink>
        </w:p>
        <w:p w14:paraId="3D08D7A3" w14:textId="47389A71" w:rsidR="00591F98" w:rsidRDefault="00591F98">
          <w:pPr>
            <w:pStyle w:val="TOC2"/>
            <w:tabs>
              <w:tab w:val="left" w:pos="880"/>
              <w:tab w:val="right" w:leader="dot" w:pos="9350"/>
            </w:tabs>
            <w:rPr>
              <w:rFonts w:asciiTheme="minorHAnsi" w:hAnsiTheme="minorHAnsi"/>
              <w:noProof/>
              <w:lang w:eastAsia="en-GB"/>
            </w:rPr>
          </w:pPr>
          <w:hyperlink w:anchor="_Toc124863938" w:history="1">
            <w:r w:rsidRPr="00CC2582">
              <w:rPr>
                <w:rStyle w:val="Hyperlink"/>
                <w:rFonts w:eastAsia="Times New Roman"/>
                <w:noProof/>
                <w:lang w:eastAsia="en-US"/>
              </w:rPr>
              <w:t>2.3</w:t>
            </w:r>
            <w:r>
              <w:rPr>
                <w:rFonts w:asciiTheme="minorHAnsi" w:hAnsiTheme="minorHAnsi"/>
                <w:noProof/>
                <w:lang w:eastAsia="en-GB"/>
              </w:rPr>
              <w:tab/>
            </w:r>
            <w:r w:rsidRPr="00CC2582">
              <w:rPr>
                <w:rStyle w:val="Hyperlink"/>
                <w:rFonts w:eastAsia="Times New Roman"/>
                <w:noProof/>
                <w:lang w:eastAsia="en-US"/>
              </w:rPr>
              <w:t>General Discussion</w:t>
            </w:r>
            <w:r>
              <w:rPr>
                <w:noProof/>
                <w:webHidden/>
              </w:rPr>
              <w:tab/>
            </w:r>
            <w:r>
              <w:rPr>
                <w:noProof/>
                <w:webHidden/>
              </w:rPr>
              <w:fldChar w:fldCharType="begin"/>
            </w:r>
            <w:r>
              <w:rPr>
                <w:noProof/>
                <w:webHidden/>
              </w:rPr>
              <w:instrText xml:space="preserve"> PAGEREF _Toc124863938 \h </w:instrText>
            </w:r>
            <w:r>
              <w:rPr>
                <w:noProof/>
                <w:webHidden/>
              </w:rPr>
            </w:r>
            <w:r>
              <w:rPr>
                <w:noProof/>
                <w:webHidden/>
              </w:rPr>
              <w:fldChar w:fldCharType="separate"/>
            </w:r>
            <w:r>
              <w:rPr>
                <w:noProof/>
                <w:webHidden/>
              </w:rPr>
              <w:t>15</w:t>
            </w:r>
            <w:r>
              <w:rPr>
                <w:noProof/>
                <w:webHidden/>
              </w:rPr>
              <w:fldChar w:fldCharType="end"/>
            </w:r>
          </w:hyperlink>
        </w:p>
        <w:p w14:paraId="17456488" w14:textId="060FDCA7" w:rsidR="00591F98" w:rsidRDefault="00591F98">
          <w:pPr>
            <w:pStyle w:val="TOC2"/>
            <w:tabs>
              <w:tab w:val="left" w:pos="880"/>
              <w:tab w:val="right" w:leader="dot" w:pos="9350"/>
            </w:tabs>
            <w:rPr>
              <w:rFonts w:asciiTheme="minorHAnsi" w:hAnsiTheme="minorHAnsi"/>
              <w:noProof/>
              <w:lang w:eastAsia="en-GB"/>
            </w:rPr>
          </w:pPr>
          <w:hyperlink w:anchor="_Toc124863939" w:history="1">
            <w:r w:rsidRPr="00CC2582">
              <w:rPr>
                <w:rStyle w:val="Hyperlink"/>
                <w:rFonts w:eastAsia="Times New Roman"/>
                <w:noProof/>
                <w:lang w:eastAsia="en-US"/>
              </w:rPr>
              <w:t>2.4</w:t>
            </w:r>
            <w:r>
              <w:rPr>
                <w:rFonts w:asciiTheme="minorHAnsi" w:hAnsiTheme="minorHAnsi"/>
                <w:noProof/>
                <w:lang w:eastAsia="en-GB"/>
              </w:rPr>
              <w:tab/>
            </w:r>
            <w:r w:rsidRPr="00CC2582">
              <w:rPr>
                <w:rStyle w:val="Hyperlink"/>
                <w:rFonts w:eastAsia="Times New Roman"/>
                <w:noProof/>
                <w:lang w:eastAsia="en-US"/>
              </w:rPr>
              <w:t>Countermeasures</w:t>
            </w:r>
            <w:r>
              <w:rPr>
                <w:noProof/>
                <w:webHidden/>
              </w:rPr>
              <w:tab/>
            </w:r>
            <w:r>
              <w:rPr>
                <w:noProof/>
                <w:webHidden/>
              </w:rPr>
              <w:fldChar w:fldCharType="begin"/>
            </w:r>
            <w:r>
              <w:rPr>
                <w:noProof/>
                <w:webHidden/>
              </w:rPr>
              <w:instrText xml:space="preserve"> PAGEREF _Toc124863939 \h </w:instrText>
            </w:r>
            <w:r>
              <w:rPr>
                <w:noProof/>
                <w:webHidden/>
              </w:rPr>
            </w:r>
            <w:r>
              <w:rPr>
                <w:noProof/>
                <w:webHidden/>
              </w:rPr>
              <w:fldChar w:fldCharType="separate"/>
            </w:r>
            <w:r>
              <w:rPr>
                <w:noProof/>
                <w:webHidden/>
              </w:rPr>
              <w:t>16</w:t>
            </w:r>
            <w:r>
              <w:rPr>
                <w:noProof/>
                <w:webHidden/>
              </w:rPr>
              <w:fldChar w:fldCharType="end"/>
            </w:r>
          </w:hyperlink>
        </w:p>
        <w:p w14:paraId="5C2E607D" w14:textId="3929E21F" w:rsidR="00591F98" w:rsidRDefault="00591F98">
          <w:pPr>
            <w:pStyle w:val="TOC2"/>
            <w:tabs>
              <w:tab w:val="left" w:pos="880"/>
              <w:tab w:val="right" w:leader="dot" w:pos="9350"/>
            </w:tabs>
            <w:rPr>
              <w:rFonts w:asciiTheme="minorHAnsi" w:hAnsiTheme="minorHAnsi"/>
              <w:noProof/>
              <w:lang w:eastAsia="en-GB"/>
            </w:rPr>
          </w:pPr>
          <w:hyperlink w:anchor="_Toc124863940" w:history="1">
            <w:r w:rsidRPr="00CC2582">
              <w:rPr>
                <w:rStyle w:val="Hyperlink"/>
                <w:rFonts w:eastAsia="Times New Roman"/>
                <w:noProof/>
                <w:lang w:eastAsia="en-US"/>
              </w:rPr>
              <w:t>2.5</w:t>
            </w:r>
            <w:r>
              <w:rPr>
                <w:rFonts w:asciiTheme="minorHAnsi" w:hAnsiTheme="minorHAnsi"/>
                <w:noProof/>
                <w:lang w:eastAsia="en-GB"/>
              </w:rPr>
              <w:tab/>
            </w:r>
            <w:r w:rsidRPr="00CC2582">
              <w:rPr>
                <w:rStyle w:val="Hyperlink"/>
                <w:rFonts w:eastAsia="Times New Roman"/>
                <w:noProof/>
                <w:lang w:eastAsia="en-US"/>
              </w:rPr>
              <w:t>Future Work</w:t>
            </w:r>
            <w:r>
              <w:rPr>
                <w:noProof/>
                <w:webHidden/>
              </w:rPr>
              <w:tab/>
            </w:r>
            <w:r>
              <w:rPr>
                <w:noProof/>
                <w:webHidden/>
              </w:rPr>
              <w:fldChar w:fldCharType="begin"/>
            </w:r>
            <w:r>
              <w:rPr>
                <w:noProof/>
                <w:webHidden/>
              </w:rPr>
              <w:instrText xml:space="preserve"> PAGEREF _Toc124863940 \h </w:instrText>
            </w:r>
            <w:r>
              <w:rPr>
                <w:noProof/>
                <w:webHidden/>
              </w:rPr>
            </w:r>
            <w:r>
              <w:rPr>
                <w:noProof/>
                <w:webHidden/>
              </w:rPr>
              <w:fldChar w:fldCharType="separate"/>
            </w:r>
            <w:r>
              <w:rPr>
                <w:noProof/>
                <w:webHidden/>
              </w:rPr>
              <w:t>18</w:t>
            </w:r>
            <w:r>
              <w:rPr>
                <w:noProof/>
                <w:webHidden/>
              </w:rPr>
              <w:fldChar w:fldCharType="end"/>
            </w:r>
          </w:hyperlink>
        </w:p>
        <w:p w14:paraId="7A388641" w14:textId="2FE8F756" w:rsidR="00591F98" w:rsidRDefault="00591F98">
          <w:pPr>
            <w:pStyle w:val="TOC1"/>
            <w:tabs>
              <w:tab w:val="left" w:pos="440"/>
              <w:tab w:val="right" w:leader="dot" w:pos="9350"/>
            </w:tabs>
            <w:rPr>
              <w:rFonts w:asciiTheme="minorHAnsi" w:hAnsiTheme="minorHAnsi"/>
              <w:noProof/>
              <w:lang w:eastAsia="en-GB"/>
            </w:rPr>
          </w:pPr>
          <w:hyperlink w:anchor="_Toc124863941" w:history="1">
            <w:r w:rsidRPr="00CC2582">
              <w:rPr>
                <w:rStyle w:val="Hyperlink"/>
                <w:noProof/>
              </w:rPr>
              <w:t>3</w:t>
            </w:r>
            <w:r>
              <w:rPr>
                <w:rFonts w:asciiTheme="minorHAnsi" w:hAnsiTheme="minorHAnsi"/>
                <w:noProof/>
                <w:lang w:eastAsia="en-GB"/>
              </w:rPr>
              <w:tab/>
            </w:r>
            <w:r w:rsidRPr="00CC2582">
              <w:rPr>
                <w:rStyle w:val="Hyperlink"/>
                <w:noProof/>
              </w:rPr>
              <w:t>Bibliography</w:t>
            </w:r>
            <w:r>
              <w:rPr>
                <w:noProof/>
                <w:webHidden/>
              </w:rPr>
              <w:tab/>
            </w:r>
            <w:r>
              <w:rPr>
                <w:noProof/>
                <w:webHidden/>
              </w:rPr>
              <w:fldChar w:fldCharType="begin"/>
            </w:r>
            <w:r>
              <w:rPr>
                <w:noProof/>
                <w:webHidden/>
              </w:rPr>
              <w:instrText xml:space="preserve"> PAGEREF _Toc124863941 \h </w:instrText>
            </w:r>
            <w:r>
              <w:rPr>
                <w:noProof/>
                <w:webHidden/>
              </w:rPr>
            </w:r>
            <w:r>
              <w:rPr>
                <w:noProof/>
                <w:webHidden/>
              </w:rPr>
              <w:fldChar w:fldCharType="separate"/>
            </w:r>
            <w:r>
              <w:rPr>
                <w:noProof/>
                <w:webHidden/>
              </w:rPr>
              <w:t>19</w:t>
            </w:r>
            <w:r>
              <w:rPr>
                <w:noProof/>
                <w:webHidden/>
              </w:rPr>
              <w:fldChar w:fldCharType="end"/>
            </w:r>
          </w:hyperlink>
        </w:p>
        <w:p w14:paraId="65836C90" w14:textId="6225E345" w:rsidR="00591F98" w:rsidRDefault="00591F98">
          <w:pPr>
            <w:pStyle w:val="TOC1"/>
            <w:tabs>
              <w:tab w:val="right" w:leader="dot" w:pos="9350"/>
            </w:tabs>
            <w:rPr>
              <w:rFonts w:asciiTheme="minorHAnsi" w:hAnsiTheme="minorHAnsi"/>
              <w:noProof/>
              <w:lang w:eastAsia="en-GB"/>
            </w:rPr>
          </w:pPr>
          <w:hyperlink w:anchor="_Toc124863942" w:history="1">
            <w:r w:rsidRPr="00CC2582">
              <w:rPr>
                <w:rStyle w:val="Hyperlink"/>
                <w:noProof/>
              </w:rPr>
              <w:t>Appendices</w:t>
            </w:r>
            <w:r>
              <w:rPr>
                <w:noProof/>
                <w:webHidden/>
              </w:rPr>
              <w:tab/>
            </w:r>
            <w:r>
              <w:rPr>
                <w:noProof/>
                <w:webHidden/>
              </w:rPr>
              <w:fldChar w:fldCharType="begin"/>
            </w:r>
            <w:r>
              <w:rPr>
                <w:noProof/>
                <w:webHidden/>
              </w:rPr>
              <w:instrText xml:space="preserve"> PAGEREF _Toc124863942 \h </w:instrText>
            </w:r>
            <w:r>
              <w:rPr>
                <w:noProof/>
                <w:webHidden/>
              </w:rPr>
            </w:r>
            <w:r>
              <w:rPr>
                <w:noProof/>
                <w:webHidden/>
              </w:rPr>
              <w:fldChar w:fldCharType="separate"/>
            </w:r>
            <w:r>
              <w:rPr>
                <w:noProof/>
                <w:webHidden/>
              </w:rPr>
              <w:t>21</w:t>
            </w:r>
            <w:r>
              <w:rPr>
                <w:noProof/>
                <w:webHidden/>
              </w:rPr>
              <w:fldChar w:fldCharType="end"/>
            </w:r>
          </w:hyperlink>
        </w:p>
        <w:p w14:paraId="7DE8C160" w14:textId="6DEB04A2" w:rsidR="00591F98" w:rsidRDefault="00591F98">
          <w:pPr>
            <w:pStyle w:val="TOC2"/>
            <w:tabs>
              <w:tab w:val="right" w:leader="dot" w:pos="9350"/>
            </w:tabs>
            <w:rPr>
              <w:rFonts w:asciiTheme="minorHAnsi" w:hAnsiTheme="minorHAnsi"/>
              <w:noProof/>
              <w:lang w:eastAsia="en-GB"/>
            </w:rPr>
          </w:pPr>
          <w:hyperlink w:anchor="_Toc124863943" w:history="1">
            <w:r w:rsidRPr="00CC2582">
              <w:rPr>
                <w:rStyle w:val="Hyperlink"/>
                <w:noProof/>
                <w:lang w:eastAsia="en-US"/>
              </w:rPr>
              <w:t>Appendix A – Commands &amp; Small Output</w:t>
            </w:r>
            <w:r>
              <w:rPr>
                <w:noProof/>
                <w:webHidden/>
              </w:rPr>
              <w:tab/>
            </w:r>
            <w:r>
              <w:rPr>
                <w:noProof/>
                <w:webHidden/>
              </w:rPr>
              <w:fldChar w:fldCharType="begin"/>
            </w:r>
            <w:r>
              <w:rPr>
                <w:noProof/>
                <w:webHidden/>
              </w:rPr>
              <w:instrText xml:space="preserve"> PAGEREF _Toc124863943 \h </w:instrText>
            </w:r>
            <w:r>
              <w:rPr>
                <w:noProof/>
                <w:webHidden/>
              </w:rPr>
            </w:r>
            <w:r>
              <w:rPr>
                <w:noProof/>
                <w:webHidden/>
              </w:rPr>
              <w:fldChar w:fldCharType="separate"/>
            </w:r>
            <w:r>
              <w:rPr>
                <w:noProof/>
                <w:webHidden/>
              </w:rPr>
              <w:t>21</w:t>
            </w:r>
            <w:r>
              <w:rPr>
                <w:noProof/>
                <w:webHidden/>
              </w:rPr>
              <w:fldChar w:fldCharType="end"/>
            </w:r>
          </w:hyperlink>
        </w:p>
        <w:p w14:paraId="654F83BF" w14:textId="2820295C" w:rsidR="00591F98" w:rsidRDefault="00591F98">
          <w:pPr>
            <w:pStyle w:val="TOC2"/>
            <w:tabs>
              <w:tab w:val="right" w:leader="dot" w:pos="9350"/>
            </w:tabs>
            <w:rPr>
              <w:rFonts w:asciiTheme="minorHAnsi" w:hAnsiTheme="minorHAnsi"/>
              <w:noProof/>
              <w:lang w:eastAsia="en-GB"/>
            </w:rPr>
          </w:pPr>
          <w:hyperlink w:anchor="_Toc124863944" w:history="1">
            <w:r w:rsidRPr="00CC2582">
              <w:rPr>
                <w:rStyle w:val="Hyperlink"/>
                <w:noProof/>
              </w:rPr>
              <w:t>Appendix B – Large Data Output</w:t>
            </w:r>
            <w:r>
              <w:rPr>
                <w:noProof/>
                <w:webHidden/>
              </w:rPr>
              <w:tab/>
            </w:r>
            <w:r>
              <w:rPr>
                <w:noProof/>
                <w:webHidden/>
              </w:rPr>
              <w:fldChar w:fldCharType="begin"/>
            </w:r>
            <w:r>
              <w:rPr>
                <w:noProof/>
                <w:webHidden/>
              </w:rPr>
              <w:instrText xml:space="preserve"> PAGEREF _Toc124863944 \h </w:instrText>
            </w:r>
            <w:r>
              <w:rPr>
                <w:noProof/>
                <w:webHidden/>
              </w:rPr>
            </w:r>
            <w:r>
              <w:rPr>
                <w:noProof/>
                <w:webHidden/>
              </w:rPr>
              <w:fldChar w:fldCharType="separate"/>
            </w:r>
            <w:r>
              <w:rPr>
                <w:noProof/>
                <w:webHidden/>
              </w:rPr>
              <w:t>24</w:t>
            </w:r>
            <w:r>
              <w:rPr>
                <w:noProof/>
                <w:webHidden/>
              </w:rPr>
              <w:fldChar w:fldCharType="end"/>
            </w:r>
          </w:hyperlink>
        </w:p>
        <w:p w14:paraId="367E2A9A" w14:textId="4EB8AABC" w:rsidR="00591F98" w:rsidRDefault="00591F98">
          <w:pPr>
            <w:pStyle w:val="TOC2"/>
            <w:tabs>
              <w:tab w:val="right" w:leader="dot" w:pos="9350"/>
            </w:tabs>
            <w:rPr>
              <w:rFonts w:asciiTheme="minorHAnsi" w:hAnsiTheme="minorHAnsi"/>
              <w:noProof/>
              <w:lang w:eastAsia="en-GB"/>
            </w:rPr>
          </w:pPr>
          <w:hyperlink w:anchor="_Toc124863945" w:history="1">
            <w:r w:rsidRPr="00CC2582">
              <w:rPr>
                <w:rStyle w:val="Hyperlink"/>
                <w:noProof/>
              </w:rPr>
              <w:t>Appendix C – Other Data</w:t>
            </w:r>
            <w:r>
              <w:rPr>
                <w:noProof/>
                <w:webHidden/>
              </w:rPr>
              <w:tab/>
            </w:r>
            <w:r>
              <w:rPr>
                <w:noProof/>
                <w:webHidden/>
              </w:rPr>
              <w:fldChar w:fldCharType="begin"/>
            </w:r>
            <w:r>
              <w:rPr>
                <w:noProof/>
                <w:webHidden/>
              </w:rPr>
              <w:instrText xml:space="preserve"> PAGEREF _Toc124863945 \h </w:instrText>
            </w:r>
            <w:r>
              <w:rPr>
                <w:noProof/>
                <w:webHidden/>
              </w:rPr>
            </w:r>
            <w:r>
              <w:rPr>
                <w:noProof/>
                <w:webHidden/>
              </w:rPr>
              <w:fldChar w:fldCharType="separate"/>
            </w:r>
            <w:r>
              <w:rPr>
                <w:noProof/>
                <w:webHidden/>
              </w:rPr>
              <w:t>47</w:t>
            </w:r>
            <w:r>
              <w:rPr>
                <w:noProof/>
                <w:webHidden/>
              </w:rPr>
              <w:fldChar w:fldCharType="end"/>
            </w:r>
          </w:hyperlink>
        </w:p>
        <w:p w14:paraId="356A8358" w14:textId="21352539" w:rsidR="001905B9" w:rsidRDefault="00647F3E" w:rsidP="001905B9">
          <w:pPr>
            <w:rPr>
              <w:b/>
              <w:bCs/>
              <w:noProof/>
            </w:rPr>
          </w:pPr>
          <w:r>
            <w:rPr>
              <w:b/>
              <w:bCs/>
              <w:noProof/>
            </w:rPr>
            <w:fldChar w:fldCharType="end"/>
          </w:r>
        </w:p>
      </w:sdtContent>
    </w:sdt>
    <w:p w14:paraId="523DA54D" w14:textId="77777777" w:rsidR="00A60D20" w:rsidRDefault="00A60D20">
      <w:pPr>
        <w:rPr>
          <w:b/>
          <w:bCs/>
          <w:noProof/>
        </w:rPr>
      </w:pPr>
      <w:r>
        <w:rPr>
          <w:b/>
          <w:bCs/>
          <w:noProof/>
        </w:rPr>
        <w:br w:type="page"/>
      </w:r>
    </w:p>
    <w:p w14:paraId="21FB6F1D" w14:textId="77777777" w:rsidR="00C5090A" w:rsidRDefault="00C5090A">
      <w:pPr>
        <w:rPr>
          <w:b/>
          <w:bCs/>
          <w:noProof/>
        </w:rPr>
        <w:sectPr w:rsidR="00C5090A" w:rsidSect="00C5090A">
          <w:footerReference w:type="first" r:id="rId10"/>
          <w:type w:val="continuous"/>
          <w:pgSz w:w="12240" w:h="15840"/>
          <w:pgMar w:top="1440" w:right="1440" w:bottom="1440" w:left="1440" w:header="720" w:footer="720" w:gutter="0"/>
          <w:pgNumType w:start="0"/>
          <w:cols w:space="720"/>
          <w:docGrid w:linePitch="299"/>
        </w:sectPr>
      </w:pPr>
    </w:p>
    <w:p w14:paraId="45E273D7" w14:textId="77777777" w:rsidR="001905B9" w:rsidRDefault="00341658" w:rsidP="00C5090A">
      <w:pPr>
        <w:pStyle w:val="Heading1"/>
      </w:pPr>
      <w:bookmarkStart w:id="0" w:name="_Toc124863927"/>
      <w:r>
        <w:lastRenderedPageBreak/>
        <w:t>Introduction</w:t>
      </w:r>
      <w:bookmarkEnd w:id="0"/>
    </w:p>
    <w:p w14:paraId="1B82E3D0" w14:textId="77777777" w:rsidR="00341658" w:rsidRDefault="00341658" w:rsidP="004D7B3D">
      <w:pPr>
        <w:pStyle w:val="Heading2"/>
      </w:pPr>
      <w:bookmarkStart w:id="1" w:name="_Toc124863928"/>
      <w:r>
        <w:t>Background</w:t>
      </w:r>
      <w:bookmarkEnd w:id="1"/>
    </w:p>
    <w:p w14:paraId="581B9DAA" w14:textId="551FED64" w:rsidR="006B3243" w:rsidRDefault="002B161A" w:rsidP="002B161A">
      <w:r>
        <w:t>Penetration testing is a core tool used for analysing the security</w:t>
      </w:r>
      <w:r w:rsidR="004D47DB">
        <w:t xml:space="preserve"> of IT systems</w:t>
      </w:r>
      <w:r w:rsidR="006B3243">
        <w:t xml:space="preserve"> </w:t>
      </w:r>
      <w:sdt>
        <w:sdtPr>
          <w:id w:val="712305724"/>
          <w:citation/>
        </w:sdtPr>
        <w:sdtEndPr/>
        <w:sdtContent>
          <w:r w:rsidR="006B3243">
            <w:fldChar w:fldCharType="begin"/>
          </w:r>
          <w:r w:rsidR="006B3243">
            <w:instrText xml:space="preserve"> CITATION NCS22 \l 2057 </w:instrText>
          </w:r>
          <w:r w:rsidR="006B3243">
            <w:fldChar w:fldCharType="separate"/>
          </w:r>
          <w:r w:rsidR="0012531C" w:rsidRPr="0012531C">
            <w:rPr>
              <w:noProof/>
            </w:rPr>
            <w:t>(NCSC, 2022)</w:t>
          </w:r>
          <w:r w:rsidR="006B3243">
            <w:fldChar w:fldCharType="end"/>
          </w:r>
        </w:sdtContent>
      </w:sdt>
      <w:r w:rsidR="004D47DB">
        <w:t>. The purpose of a penetration test can be invaluable in reassuring a business, its customers and shareholders that through the procedures carried out through a penetration test that any vulnerabilities in their systems will be found, and effective solutions for mitigating these vulnerabilities and ensuring no risk for any part involved. This can include sensitive information for customers such as payment information, confidential documents for a business including finances or human resource (HR) documents and shareholders, for their involvement in the business.</w:t>
      </w:r>
      <w:r w:rsidR="009F0B91">
        <w:t xml:space="preserve"> In a recent </w:t>
      </w:r>
      <w:r w:rsidR="00124834">
        <w:t>questionnaire from Beaming and Opinium, UK businesses alone lost close to £13</w:t>
      </w:r>
      <w:r w:rsidR="003F0613">
        <w:t xml:space="preserve">bn due to </w:t>
      </w:r>
      <w:r w:rsidR="00C21ECD">
        <w:t>cybercrime</w:t>
      </w:r>
      <w:r w:rsidR="003F0613">
        <w:t xml:space="preserve"> in 2019</w:t>
      </w:r>
      <w:r w:rsidR="00537B13">
        <w:t xml:space="preserve"> and although there had been a general decrease in the average cost per incident down to £6,000 per incident from £26,000 in 2015, </w:t>
      </w:r>
      <w:r w:rsidR="000C79D4">
        <w:t>the decrease in costs should not be taken within knowing that the amount of incidents occurring has significantly increased from 2015 to 2019.</w:t>
      </w:r>
      <w:r w:rsidR="004C5F8D">
        <w:t xml:space="preserve"> </w:t>
      </w:r>
      <w:sdt>
        <w:sdtPr>
          <w:id w:val="75330702"/>
          <w:citation/>
        </w:sdtPr>
        <w:sdtEndPr/>
        <w:sdtContent>
          <w:r w:rsidR="004C5F8D">
            <w:fldChar w:fldCharType="begin"/>
          </w:r>
          <w:r w:rsidR="004C5F8D">
            <w:instrText xml:space="preserve"> CITATION Luk20 \l 2057 </w:instrText>
          </w:r>
          <w:r w:rsidR="004C5F8D">
            <w:fldChar w:fldCharType="separate"/>
          </w:r>
          <w:r w:rsidR="0012531C" w:rsidRPr="0012531C">
            <w:rPr>
              <w:noProof/>
            </w:rPr>
            <w:t>(Irwin, 2020)</w:t>
          </w:r>
          <w:r w:rsidR="004C5F8D">
            <w:fldChar w:fldCharType="end"/>
          </w:r>
        </w:sdtContent>
      </w:sdt>
      <w:r w:rsidR="0084753D">
        <w:t>. A graph representing this data can be found at Figure 22.</w:t>
      </w:r>
    </w:p>
    <w:p w14:paraId="592AE217" w14:textId="5D307CAC" w:rsidR="004D47DB" w:rsidRDefault="004D47DB" w:rsidP="002B161A"/>
    <w:p w14:paraId="282BB70A" w14:textId="721E2041" w:rsidR="004D47DB" w:rsidRDefault="004D47DB" w:rsidP="002B161A">
      <w:r>
        <w:t xml:space="preserve">A network penetration test gives the tester a plethora of tools for use, all with various uses and different outputs and therefore being able to choose the correct tools for the situation to avoid causing any damage to the systems the test is being conducted against, whilst still being able to perform scans to gather information or exploit weaknesses can still occur.  A penetration test is often accompanied by a vulnerability assessment which aims to report accurately on any </w:t>
      </w:r>
      <w:r w:rsidR="002F5D9E">
        <w:t>security weaknesses</w:t>
      </w:r>
      <w:r>
        <w:t xml:space="preserve"> found </w:t>
      </w:r>
      <w:r w:rsidR="002F5D9E">
        <w:t>in an information system</w:t>
      </w:r>
      <w:sdt>
        <w:sdtPr>
          <w:id w:val="1382372724"/>
          <w:citation/>
        </w:sdtPr>
        <w:sdtEndPr/>
        <w:sdtContent>
          <w:r w:rsidR="002F5D9E">
            <w:fldChar w:fldCharType="begin"/>
          </w:r>
          <w:r w:rsidR="002F5D9E">
            <w:instrText xml:space="preserve"> CITATION Imp22 \l 2057 </w:instrText>
          </w:r>
          <w:r w:rsidR="002F5D9E">
            <w:fldChar w:fldCharType="separate"/>
          </w:r>
          <w:r w:rsidR="0012531C">
            <w:rPr>
              <w:noProof/>
            </w:rPr>
            <w:t xml:space="preserve"> </w:t>
          </w:r>
          <w:r w:rsidR="0012531C" w:rsidRPr="0012531C">
            <w:rPr>
              <w:noProof/>
            </w:rPr>
            <w:t>(Imperva, 2022)</w:t>
          </w:r>
          <w:r w:rsidR="002F5D9E">
            <w:fldChar w:fldCharType="end"/>
          </w:r>
        </w:sdtContent>
      </w:sdt>
      <w:r>
        <w:t>, where the vulnerabilities are and explain effective ways of preventing these vulnerabilities from remaining a problem</w:t>
      </w:r>
      <w:r w:rsidR="002F5D9E">
        <w:t xml:space="preserve"> as to help secure the system being tested.</w:t>
      </w:r>
    </w:p>
    <w:p w14:paraId="6A3EB57A" w14:textId="2BD047BA" w:rsidR="002F5D9E" w:rsidRDefault="002F5D9E" w:rsidP="002B161A"/>
    <w:p w14:paraId="705C7233" w14:textId="372C05EC" w:rsidR="002F5D9E" w:rsidRPr="002F5D9E" w:rsidRDefault="002F5D9E" w:rsidP="002B161A">
      <w:r>
        <w:t xml:space="preserve">For this penetration test there is a </w:t>
      </w:r>
      <w:r w:rsidR="00D1682A">
        <w:t>typical company network consisting of two servers</w:t>
      </w:r>
      <w:r>
        <w:t xml:space="preserve">. The information that The Author has been given is the IP addresses of each server </w:t>
      </w:r>
      <w:r w:rsidRPr="002F5D9E">
        <w:rPr>
          <w:i/>
          <w:iCs/>
        </w:rPr>
        <w:t>192.168.10.1</w:t>
      </w:r>
      <w:r>
        <w:t xml:space="preserve"> and </w:t>
      </w:r>
      <w:r w:rsidRPr="002F5D9E">
        <w:rPr>
          <w:i/>
          <w:iCs/>
        </w:rPr>
        <w:t>192.168.10.2</w:t>
      </w:r>
      <w:r w:rsidR="00D1682A">
        <w:t>. The Author has been asked to conduct a penetration test and demonstrate the risks to the company of a malicious insider and produce a report that highlights the methodology used. A malicious insider is counted as someone who has plugged a machine into the network and can therefore access other devices on the network. The report should also include any information regarding the security of the network, and briefly touch on countermeasures for any vulnerabilities that the penetration tester may have found whilst exploring the network.</w:t>
      </w:r>
    </w:p>
    <w:p w14:paraId="16408913" w14:textId="77777777" w:rsidR="004D7B3D" w:rsidRDefault="004D7B3D" w:rsidP="004D7B3D">
      <w:pPr>
        <w:pStyle w:val="Heading2"/>
      </w:pPr>
      <w:bookmarkStart w:id="2" w:name="_Toc124863929"/>
      <w:r>
        <w:t>Aim</w:t>
      </w:r>
      <w:bookmarkEnd w:id="2"/>
    </w:p>
    <w:p w14:paraId="72C1F9D3" w14:textId="6386743C" w:rsidR="0026648B" w:rsidRDefault="0026648B" w:rsidP="0026648B">
      <w:pPr>
        <w:spacing w:after="236" w:line="263" w:lineRule="auto"/>
        <w:ind w:right="919"/>
        <w:jc w:val="both"/>
      </w:pPr>
      <w:r>
        <w:t xml:space="preserve">The aim of this project is to provide a detailed report against a company’s computer network and to </w:t>
      </w:r>
      <w:r w:rsidR="001559CE">
        <w:t>report on holes within their security system.</w:t>
      </w:r>
    </w:p>
    <w:p w14:paraId="6BDA1536" w14:textId="22CF53C3" w:rsidR="005E4393" w:rsidRDefault="007E50BE" w:rsidP="0026648B">
      <w:pPr>
        <w:spacing w:after="236" w:line="263" w:lineRule="auto"/>
        <w:ind w:right="919"/>
        <w:jc w:val="both"/>
      </w:pPr>
      <w:r>
        <w:lastRenderedPageBreak/>
        <w:t>The network that is being tested throughout this report consists of two servers</w:t>
      </w:r>
      <w:r w:rsidR="008D514F">
        <w:t>, mentioned through this report as Server 1 (198.168.10.1) and Server 2 (192.168.10.2).</w:t>
      </w:r>
      <w:r w:rsidR="00FF49DB">
        <w:t xml:space="preserve"> It is the penetration testers job to act as if they were a malicious actor and attempt to gain access and </w:t>
      </w:r>
      <w:r w:rsidR="004918C1">
        <w:t xml:space="preserve">exploit the network to gain administrative access. This test has been conducted as if the tester were already inside the network </w:t>
      </w:r>
      <w:r w:rsidR="004B5FB1">
        <w:t xml:space="preserve">and therefore the assumption can be made that </w:t>
      </w:r>
      <w:r w:rsidR="005E4393">
        <w:t>in a real situation, the tester could be replaced with an employee or a malicious actor who has managed to gain access to a device already connected to the company’s network.</w:t>
      </w:r>
    </w:p>
    <w:p w14:paraId="06CD357D" w14:textId="0989A121" w:rsidR="0002104F" w:rsidRDefault="0002104F" w:rsidP="0026648B">
      <w:pPr>
        <w:spacing w:after="236" w:line="263" w:lineRule="auto"/>
        <w:ind w:right="919"/>
        <w:jc w:val="both"/>
      </w:pPr>
    </w:p>
    <w:p w14:paraId="7FF7229C" w14:textId="047E5EDF" w:rsidR="0002104F" w:rsidRDefault="0002104F" w:rsidP="0026648B">
      <w:pPr>
        <w:spacing w:after="236" w:line="263" w:lineRule="auto"/>
        <w:ind w:right="919"/>
        <w:jc w:val="both"/>
      </w:pPr>
      <w:r>
        <w:t>This penetration test will be based on a methodology consisting of four steps</w:t>
      </w:r>
      <w:r w:rsidR="007F42C0">
        <w:t xml:space="preserve">. The first step is Scanning where the tester will </w:t>
      </w:r>
      <w:r w:rsidR="00981089">
        <w:t>utilise</w:t>
      </w:r>
      <w:r w:rsidR="007F42C0">
        <w:t xml:space="preserve"> tools to identify </w:t>
      </w:r>
      <w:r w:rsidR="00981089">
        <w:t>services and ports currently open on the network</w:t>
      </w:r>
      <w:r w:rsidR="001546A3">
        <w:t xml:space="preserve">. Enumeration, which is the part of the test where the tester will attempt to </w:t>
      </w:r>
      <w:r w:rsidR="00793B7B">
        <w:t xml:space="preserve">uncover further information on the services and ports running on the server, looking for potential attack vectors or otherwise interesting information. </w:t>
      </w:r>
      <w:r w:rsidR="0094057B">
        <w:t>Exploitation, the third step in this methodology where the tester begins to attack the system, in an attempt to bypass security measures and gain unauthori</w:t>
      </w:r>
      <w:r w:rsidR="00ED5E1F">
        <w:t>s</w:t>
      </w:r>
      <w:r w:rsidR="0094057B">
        <w:t xml:space="preserve">ed access to </w:t>
      </w:r>
      <w:r w:rsidR="00ED5E1F">
        <w:t>a device or account on the network</w:t>
      </w:r>
      <w:r w:rsidR="00F42949">
        <w:t>.</w:t>
      </w:r>
      <w:r w:rsidR="00587568">
        <w:t xml:space="preserve"> Post exploitation, the final stage of this methodology where the tester begins to explore the system and search for </w:t>
      </w:r>
      <w:r w:rsidR="009E3B82">
        <w:t xml:space="preserve">sensitive information stored </w:t>
      </w:r>
      <w:r w:rsidR="0039675F">
        <w:t>on the system.</w:t>
      </w:r>
    </w:p>
    <w:p w14:paraId="7F0A41C9" w14:textId="478AC5BD" w:rsidR="00897D6D" w:rsidRDefault="00897D6D" w:rsidP="0026648B">
      <w:pPr>
        <w:spacing w:after="236" w:line="263" w:lineRule="auto"/>
        <w:ind w:right="919"/>
        <w:jc w:val="both"/>
      </w:pPr>
    </w:p>
    <w:p w14:paraId="31D0B81B" w14:textId="5E1198D4" w:rsidR="00897D6D" w:rsidRDefault="00897D6D" w:rsidP="0026648B">
      <w:pPr>
        <w:spacing w:after="236" w:line="263" w:lineRule="auto"/>
        <w:ind w:right="919"/>
        <w:jc w:val="both"/>
      </w:pPr>
      <w:r>
        <w:t xml:space="preserve">Once the test has been completed the steps and results that the tester has collected will </w:t>
      </w:r>
      <w:r w:rsidR="007C1D7D">
        <w:t xml:space="preserve">be </w:t>
      </w:r>
      <w:r w:rsidR="0054619F">
        <w:t xml:space="preserve">shared and discussed </w:t>
      </w:r>
      <w:r w:rsidR="002D77D1">
        <w:t xml:space="preserve">throughout this report with the addition of countermeasures and steps to resolve the issues found through the </w:t>
      </w:r>
      <w:r w:rsidR="00F478C0">
        <w:t xml:space="preserve">penetration test. This information will also be shared with the company so that they can </w:t>
      </w:r>
      <w:r w:rsidR="00F30828">
        <w:t xml:space="preserve">improve their system security and avoid being at risk to the attacks used in this report, in the future. The tester will also discuss </w:t>
      </w:r>
      <w:r w:rsidR="00A05C0E">
        <w:t>their findings and what steps could have been taken if the tester had more time and resources.</w:t>
      </w:r>
    </w:p>
    <w:p w14:paraId="718D68A8" w14:textId="77777777" w:rsidR="009525A9" w:rsidRDefault="009525A9" w:rsidP="009525A9">
      <w:pPr>
        <w:pStyle w:val="Heading1"/>
      </w:pPr>
      <w:bookmarkStart w:id="3" w:name="_Toc124863930"/>
      <w:r>
        <w:lastRenderedPageBreak/>
        <w:t>Procedure</w:t>
      </w:r>
      <w:bookmarkEnd w:id="3"/>
    </w:p>
    <w:p w14:paraId="58B137C7" w14:textId="73386B0F" w:rsidR="00A50B0A" w:rsidRDefault="009525A9" w:rsidP="002864F3">
      <w:pPr>
        <w:pStyle w:val="Heading2"/>
      </w:pPr>
      <w:bookmarkStart w:id="4" w:name="_Toc124863931"/>
      <w:r>
        <w:t>Overview of Procedure</w:t>
      </w:r>
      <w:bookmarkEnd w:id="4"/>
    </w:p>
    <w:p w14:paraId="5A32DA24" w14:textId="77777777" w:rsidR="00101309" w:rsidRDefault="009C057F" w:rsidP="00A50B0A">
      <w:pPr>
        <w:spacing w:line="320" w:lineRule="atLeast"/>
      </w:pPr>
      <w:r>
        <w:t xml:space="preserve">This penetration test is made up of a series of steps </w:t>
      </w:r>
      <w:r w:rsidR="00251C89">
        <w:t xml:space="preserve">which creates a methodology and procedure that a penetration tester follows. As previously </w:t>
      </w:r>
      <w:r w:rsidR="000E00C9">
        <w:t>mentioned,</w:t>
      </w:r>
      <w:r w:rsidR="00251C89">
        <w:t xml:space="preserve"> the methodology used throughout this penetration test consists of four </w:t>
      </w:r>
      <w:r w:rsidR="002B7C7F">
        <w:t>sections:</w:t>
      </w:r>
      <w:r w:rsidR="00251C89">
        <w:t xml:space="preserve"> port scanning, enumeration, exploitation and post</w:t>
      </w:r>
      <w:r w:rsidR="002B7C7F">
        <w:t>-</w:t>
      </w:r>
      <w:r w:rsidR="00251C89">
        <w:t xml:space="preserve">exploitation. </w:t>
      </w:r>
      <w:r w:rsidR="002307B4">
        <w:t xml:space="preserve">Each section has been split up into its own </w:t>
      </w:r>
      <w:r w:rsidR="00F75B1E">
        <w:t>sub-section</w:t>
      </w:r>
      <w:r w:rsidR="009B7F98">
        <w:t xml:space="preserve"> for the</w:t>
      </w:r>
      <w:r w:rsidR="004E5A24">
        <w:t xml:space="preserve"> specific parts of the test. </w:t>
      </w:r>
      <w:r w:rsidR="006F5CAD">
        <w:t xml:space="preserve">Splitting these stages up allows for the tester to go into greater detail upon uncovering important information and provide a higher level of detail as they are able to </w:t>
      </w:r>
      <w:r w:rsidR="003D5AFD">
        <w:t>focus on specific areas in greater depth.</w:t>
      </w:r>
    </w:p>
    <w:p w14:paraId="2B451DA1" w14:textId="77777777" w:rsidR="00101309" w:rsidRDefault="00101309" w:rsidP="00A50B0A">
      <w:pPr>
        <w:spacing w:line="320" w:lineRule="atLeast"/>
      </w:pPr>
    </w:p>
    <w:p w14:paraId="1EF5B368" w14:textId="36D4DD51" w:rsidR="00A50B0A" w:rsidRDefault="00101309" w:rsidP="00A50B0A">
      <w:pPr>
        <w:spacing w:line="320" w:lineRule="atLeast"/>
      </w:pPr>
      <w:r>
        <w:t xml:space="preserve">In a standard penetration </w:t>
      </w:r>
      <w:r w:rsidR="00EA620A">
        <w:t>tester,</w:t>
      </w:r>
      <w:r>
        <w:t xml:space="preserve"> the methodology would slightly differ from that used in this penetration test with the initial phase often being “Footprinting”</w:t>
      </w:r>
      <w:r w:rsidR="00031F65">
        <w:t>. Footprinting is often associated with passive reconnaissance</w:t>
      </w:r>
      <w:r w:rsidR="00614C90">
        <w:t xml:space="preserve">, which involves open-source intelligence (OSINT) and social engineering, although due to the nature of this penetration tester and the assumption that the tester </w:t>
      </w:r>
      <w:r w:rsidR="00EA620A">
        <w:t>was a malicious actor already inside of the company, this phase is not necessary.</w:t>
      </w:r>
      <w:r w:rsidR="009B7F98">
        <w:t xml:space="preserve"> </w:t>
      </w:r>
    </w:p>
    <w:p w14:paraId="1F3B4598" w14:textId="3FE9918A" w:rsidR="00641A07" w:rsidRDefault="00641A07" w:rsidP="00A50B0A">
      <w:pPr>
        <w:spacing w:line="320" w:lineRule="atLeast"/>
      </w:pPr>
    </w:p>
    <w:p w14:paraId="7E81333F" w14:textId="2DDB198E" w:rsidR="00641A07" w:rsidRDefault="003E7A3C" w:rsidP="00A50B0A">
      <w:pPr>
        <w:spacing w:line="320" w:lineRule="atLeast"/>
      </w:pPr>
      <w:r>
        <w:t>The first step of this penetration test was the scanning phase</w:t>
      </w:r>
      <w:r w:rsidR="00151C83">
        <w:t xml:space="preserve"> where the tester ran general scans </w:t>
      </w:r>
      <w:r w:rsidR="00C43A51">
        <w:t xml:space="preserve">to ensure the networks within his scope were running and discover basic information about the open ports and services running on those ports. This would be done through a mix of </w:t>
      </w:r>
      <w:r w:rsidR="005A1867">
        <w:t>nmap scans and ping requests.</w:t>
      </w:r>
    </w:p>
    <w:p w14:paraId="497021BF" w14:textId="6DCB68F6" w:rsidR="005A1867" w:rsidRDefault="005A1867" w:rsidP="00A50B0A">
      <w:pPr>
        <w:spacing w:line="320" w:lineRule="atLeast"/>
      </w:pPr>
    </w:p>
    <w:p w14:paraId="2F8697A2" w14:textId="4660CF2C" w:rsidR="005A1867" w:rsidRDefault="005A1867" w:rsidP="00A50B0A">
      <w:pPr>
        <w:spacing w:line="320" w:lineRule="atLeast"/>
      </w:pPr>
      <w:r>
        <w:t xml:space="preserve">The next step of the test </w:t>
      </w:r>
      <w:r w:rsidR="00E07590">
        <w:t>is the enumeration phase. Using the information uncovered from the scanning phase</w:t>
      </w:r>
      <w:r w:rsidR="005C772F">
        <w:t xml:space="preserve"> of the test, </w:t>
      </w:r>
      <w:r w:rsidR="00C63901">
        <w:t xml:space="preserve">with general information about the layout and basic information of the network, would then be able to investigate </w:t>
      </w:r>
      <w:r w:rsidR="00C734C5">
        <w:t xml:space="preserve">open ports and services in greater detail, more importantly focusing on things such as password policies </w:t>
      </w:r>
      <w:r w:rsidR="00603D5A">
        <w:t>and taking a general description of the network and adding details to it where possible.</w:t>
      </w:r>
    </w:p>
    <w:p w14:paraId="0AF898D7" w14:textId="7E0C1903" w:rsidR="00603D5A" w:rsidRDefault="00603D5A" w:rsidP="00A50B0A">
      <w:pPr>
        <w:spacing w:line="320" w:lineRule="atLeast"/>
      </w:pPr>
    </w:p>
    <w:p w14:paraId="31288F09" w14:textId="0D986F71" w:rsidR="00603D5A" w:rsidRDefault="00603D5A" w:rsidP="00A50B0A">
      <w:pPr>
        <w:spacing w:line="320" w:lineRule="atLeast"/>
      </w:pPr>
      <w:r>
        <w:t xml:space="preserve">The third step of the penetration test is the exploitation phase. After enumerating the servers </w:t>
      </w:r>
      <w:r w:rsidR="006A2426">
        <w:t>and gaining an understanding of what the server consists of</w:t>
      </w:r>
      <w:r w:rsidR="00192F30">
        <w:t>, the tester is then able to go about exploiting any vulnerabilities or potential weaknesses they had identified throughout the first two phases of the penetration test.</w:t>
      </w:r>
      <w:r w:rsidR="0063179E">
        <w:t xml:space="preserve"> The tester would also be attempting to gain access to a privileged account, in an attempt to gain further control over the server, and potentially the entire network. </w:t>
      </w:r>
    </w:p>
    <w:p w14:paraId="2BF7F441" w14:textId="62622FE9" w:rsidR="00BD5946" w:rsidRDefault="00BD5946" w:rsidP="00A50B0A">
      <w:pPr>
        <w:spacing w:line="320" w:lineRule="atLeast"/>
      </w:pPr>
    </w:p>
    <w:p w14:paraId="6BD4F6BA" w14:textId="021AC503" w:rsidR="00BD5946" w:rsidRDefault="00BD5946" w:rsidP="00A50B0A">
      <w:pPr>
        <w:spacing w:line="320" w:lineRule="atLeast"/>
      </w:pPr>
      <w:r>
        <w:lastRenderedPageBreak/>
        <w:t>Finally, the penetration tester would finish the test after conducting the post-exploitation phase. After successfully exploiting the network vulnerabilities and gaining administrative or “root” access</w:t>
      </w:r>
      <w:r w:rsidR="00AB7538">
        <w:t xml:space="preserve"> the tester would attempt to retrieve further information and </w:t>
      </w:r>
      <w:r w:rsidR="0038271C">
        <w:t>see the limits as to what they would be able to do with their access, potentially trying to gain access to additional accounts in an attempt to strengthen their persistence on the network.</w:t>
      </w:r>
      <w:r>
        <w:t xml:space="preserve"> </w:t>
      </w:r>
    </w:p>
    <w:p w14:paraId="08690B3D" w14:textId="67B41644" w:rsidR="00737F56" w:rsidRPr="00A50B0A" w:rsidRDefault="00737F56" w:rsidP="00A50B0A">
      <w:pPr>
        <w:pStyle w:val="Heading2"/>
      </w:pPr>
      <w:bookmarkStart w:id="5" w:name="_Toc124863932"/>
      <w:r>
        <w:t>Procedure</w:t>
      </w:r>
      <w:bookmarkEnd w:id="5"/>
    </w:p>
    <w:p w14:paraId="31EAE25A" w14:textId="3614709A" w:rsidR="00737F56" w:rsidRDefault="00737F56" w:rsidP="00737F56">
      <w:pPr>
        <w:pStyle w:val="Heading3"/>
      </w:pPr>
      <w:bookmarkStart w:id="6" w:name="_Toc124863933"/>
      <w:r>
        <w:t>Port Scanning</w:t>
      </w:r>
      <w:bookmarkEnd w:id="6"/>
    </w:p>
    <w:p w14:paraId="371EE333" w14:textId="69E09E6A" w:rsidR="005B6EBA" w:rsidRDefault="005B6EBA" w:rsidP="003F79FA"/>
    <w:p w14:paraId="692A324E" w14:textId="69FD6FDE" w:rsidR="005B6EBA" w:rsidRDefault="005B6EBA" w:rsidP="005B6EBA">
      <w:r>
        <w:t>As a first step the penetration tester decided to ping both servers to ensure that they were up</w:t>
      </w:r>
      <w:r w:rsidR="00CE1D32">
        <w:t xml:space="preserve"> which they did through the “ping” command which sends packets to the server </w:t>
      </w:r>
      <w:r w:rsidR="004D5682">
        <w:t xml:space="preserve">requesting a response </w:t>
      </w:r>
      <w:r w:rsidR="00CE1D32">
        <w:t xml:space="preserve">and listens for </w:t>
      </w:r>
      <w:r w:rsidR="004D5682">
        <w:t xml:space="preserve">whether the server </w:t>
      </w:r>
      <w:r w:rsidR="00563018">
        <w:t>provides a response.</w:t>
      </w:r>
    </w:p>
    <w:p w14:paraId="21425477" w14:textId="49E67E51" w:rsidR="005B6EBA" w:rsidRDefault="00563018" w:rsidP="003678AF">
      <w:pPr>
        <w:rPr>
          <w:b/>
          <w:bCs/>
        </w:rPr>
      </w:pPr>
      <w:r>
        <w:rPr>
          <w:b/>
          <w:bCs/>
        </w:rPr>
        <w:t>Ping</w:t>
      </w:r>
    </w:p>
    <w:p w14:paraId="2A88B6C1" w14:textId="64D27967" w:rsidR="00563018" w:rsidRDefault="00563018" w:rsidP="003678AF">
      <w:r>
        <w:t xml:space="preserve">Ping </w:t>
      </w:r>
      <w:r w:rsidR="007A0A42">
        <w:t xml:space="preserve">is a default package on Windows and Linux systems and utilizes the ICMP protocol </w:t>
      </w:r>
      <w:r w:rsidR="00FA3D83">
        <w:t>to request a response from a given host</w:t>
      </w:r>
      <w:r w:rsidR="00AF6438">
        <w:t xml:space="preserve"> </w:t>
      </w:r>
      <w:sdt>
        <w:sdtPr>
          <w:id w:val="1664745753"/>
          <w:citation/>
        </w:sdtPr>
        <w:sdtEndPr/>
        <w:sdtContent>
          <w:r w:rsidR="00FA3D83">
            <w:fldChar w:fldCharType="begin"/>
          </w:r>
          <w:r w:rsidR="00FA3D83">
            <w:instrText xml:space="preserve"> CITATION LinNA \l 2057 </w:instrText>
          </w:r>
          <w:r w:rsidR="00FA3D83">
            <w:fldChar w:fldCharType="separate"/>
          </w:r>
          <w:r w:rsidR="0012531C" w:rsidRPr="0012531C">
            <w:rPr>
              <w:noProof/>
            </w:rPr>
            <w:t>(Linux Die.net, N/A)</w:t>
          </w:r>
          <w:r w:rsidR="00FA3D83">
            <w:fldChar w:fldCharType="end"/>
          </w:r>
        </w:sdtContent>
      </w:sdt>
      <w:r w:rsidR="00AF6438">
        <w:t xml:space="preserve">. </w:t>
      </w:r>
      <w:r w:rsidR="00E1515C">
        <w:t xml:space="preserve">Using the ping package and specifying using the “-c 4” flag </w:t>
      </w:r>
      <w:r w:rsidR="0001438E">
        <w:t xml:space="preserve">allowed the penetration tester to choose how many </w:t>
      </w:r>
      <w:r w:rsidR="0071459C">
        <w:t xml:space="preserve">request packets to send to the host. </w:t>
      </w:r>
      <w:r w:rsidR="00F0691C">
        <w:t xml:space="preserve">Following the flag up with the IP address of the host the penetration tester is looking to check, they were able to see </w:t>
      </w:r>
      <w:r w:rsidR="00FB5C01">
        <w:t xml:space="preserve">whether or not a response packet was returned from the host. The penetration tester </w:t>
      </w:r>
      <w:r w:rsidR="00ED5392">
        <w:t>decided to run this command against both servers to check that they were both up and running before scanning further.</w:t>
      </w:r>
      <w:r w:rsidR="00D02E29">
        <w:t xml:space="preserve"> The output from these commands can be found in Figure 1-1 and 1-2. </w:t>
      </w:r>
    </w:p>
    <w:p w14:paraId="1E6189C2" w14:textId="77777777" w:rsidR="007153D1" w:rsidRDefault="007153D1" w:rsidP="007153D1">
      <w:pPr>
        <w:keepNext/>
      </w:pPr>
      <w:r w:rsidRPr="007153D1">
        <w:rPr>
          <w:noProof/>
        </w:rPr>
        <w:drawing>
          <wp:inline distT="0" distB="0" distL="0" distR="0" wp14:anchorId="023ED2B3" wp14:editId="3F25BFA5">
            <wp:extent cx="2372056" cy="390580"/>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72056" cy="390580"/>
                    </a:xfrm>
                    <a:prstGeom prst="rect">
                      <a:avLst/>
                    </a:prstGeom>
                  </pic:spPr>
                </pic:pic>
              </a:graphicData>
            </a:graphic>
          </wp:inline>
        </w:drawing>
      </w:r>
    </w:p>
    <w:p w14:paraId="17927B1A" w14:textId="19063A98" w:rsidR="00563018" w:rsidRDefault="007153D1" w:rsidP="007153D1">
      <w:pPr>
        <w:pStyle w:val="Caption"/>
      </w:pPr>
      <w:r>
        <w:t xml:space="preserve">Figure </w:t>
      </w:r>
      <w:r w:rsidR="000F7C7B">
        <w:fldChar w:fldCharType="begin"/>
      </w:r>
      <w:r w:rsidR="000F7C7B">
        <w:instrText xml:space="preserve"> SEQ Figure \* ARABIC </w:instrText>
      </w:r>
      <w:r w:rsidR="000F7C7B">
        <w:fldChar w:fldCharType="separate"/>
      </w:r>
      <w:r w:rsidR="00152309">
        <w:rPr>
          <w:noProof/>
        </w:rPr>
        <w:t>1</w:t>
      </w:r>
      <w:r w:rsidR="000F7C7B">
        <w:rPr>
          <w:noProof/>
        </w:rPr>
        <w:fldChar w:fldCharType="end"/>
      </w:r>
      <w:r>
        <w:t>: Ping command on Server 1</w:t>
      </w:r>
    </w:p>
    <w:p w14:paraId="5464E5B7" w14:textId="21446565" w:rsidR="00563018" w:rsidRDefault="00563018" w:rsidP="003678AF"/>
    <w:p w14:paraId="57F2A0B7" w14:textId="3DFE4CA6" w:rsidR="003C3E4B" w:rsidRPr="00563018" w:rsidRDefault="003C3E4B" w:rsidP="003678AF">
      <w:r>
        <w:t xml:space="preserve">After pinging both servers to ensure they were up, </w:t>
      </w:r>
      <w:r w:rsidR="00ED5392">
        <w:t xml:space="preserve">which they were, </w:t>
      </w:r>
      <w:r>
        <w:t xml:space="preserve">the penetration tester decided to run a </w:t>
      </w:r>
      <w:r w:rsidR="00AB3CE9">
        <w:t>Nmap scan and identify what services were running and what ports were open, so they could target the</w:t>
      </w:r>
      <w:r w:rsidR="00DF3B6E">
        <w:t>ir enumeration and focus on the appropriate services.</w:t>
      </w:r>
    </w:p>
    <w:p w14:paraId="518FFE74" w14:textId="12D8C676" w:rsidR="00A33868" w:rsidRDefault="00A33868" w:rsidP="003678AF">
      <w:pPr>
        <w:rPr>
          <w:b/>
          <w:bCs/>
        </w:rPr>
      </w:pPr>
      <w:r>
        <w:rPr>
          <w:b/>
          <w:bCs/>
        </w:rPr>
        <w:t>Nmap</w:t>
      </w:r>
    </w:p>
    <w:p w14:paraId="6771BE30" w14:textId="427D43E6" w:rsidR="00A33868" w:rsidRDefault="00A33868" w:rsidP="003678AF">
      <w:r>
        <w:t>Nmap is a command-line &amp;</w:t>
      </w:r>
      <w:r w:rsidR="00102C0A">
        <w:t xml:space="preserve"> GUI</w:t>
      </w:r>
      <w:r>
        <w:t xml:space="preserve"> utility used for network exploration and security auditing. It contains the functionality to determine whether a host is up, numerous port scanning options, version detection and TCP/IP fingerprinting.</w:t>
      </w:r>
      <w:r w:rsidR="00D07A64">
        <w:t xml:space="preserve"> </w:t>
      </w:r>
      <w:sdt>
        <w:sdtPr>
          <w:id w:val="-40832594"/>
          <w:citation/>
        </w:sdtPr>
        <w:sdtEndPr/>
        <w:sdtContent>
          <w:r w:rsidR="00D07A64">
            <w:fldChar w:fldCharType="begin"/>
          </w:r>
          <w:r w:rsidR="00D07A64">
            <w:instrText xml:space="preserve"> CITATION Kal16 \l 2057 </w:instrText>
          </w:r>
          <w:r w:rsidR="00D07A64">
            <w:fldChar w:fldCharType="separate"/>
          </w:r>
          <w:r w:rsidR="0012531C" w:rsidRPr="0012531C">
            <w:rPr>
              <w:noProof/>
            </w:rPr>
            <w:t>(Kali Linux, 2016)</w:t>
          </w:r>
          <w:r w:rsidR="00D07A64">
            <w:fldChar w:fldCharType="end"/>
          </w:r>
        </w:sdtContent>
      </w:sdt>
      <w:r>
        <w:t xml:space="preserve"> For this penetration test two commands were used for each server. </w:t>
      </w:r>
      <w:r w:rsidR="00D07A64">
        <w:t xml:space="preserve">Using a kali </w:t>
      </w:r>
      <w:r w:rsidR="00CA2DA0">
        <w:t>Linux</w:t>
      </w:r>
      <w:r w:rsidR="00D07A64">
        <w:t xml:space="preserve"> command line (CLI) each </w:t>
      </w:r>
      <w:r>
        <w:t>command would use</w:t>
      </w:r>
      <w:r w:rsidR="00D07A64">
        <w:t xml:space="preserve"> the </w:t>
      </w:r>
      <w:r>
        <w:t>“-sCV” option. This option is a combination of “-sC” and “-sV”</w:t>
      </w:r>
      <w:r w:rsidR="00102C0A">
        <w:t xml:space="preserve">. These switches use </w:t>
      </w:r>
      <w:r>
        <w:t>default scripts</w:t>
      </w:r>
      <w:r w:rsidR="00102C0A">
        <w:t xml:space="preserve"> to enumerate the server</w:t>
      </w:r>
      <w:r>
        <w:t xml:space="preserve">, and determines service/version information on any port on the </w:t>
      </w:r>
      <w:r w:rsidR="00102C0A">
        <w:t>server</w:t>
      </w:r>
      <w:r>
        <w:t xml:space="preserve">. </w:t>
      </w:r>
      <w:r w:rsidR="000C07C6">
        <w:t>It also runs with the “-oN” option which is used to save the output to a text file. In some of the scans an additional option is included, “-p-“</w:t>
      </w:r>
      <w:r w:rsidR="00146F6C">
        <w:t xml:space="preserve"> </w:t>
      </w:r>
      <w:r w:rsidR="000C07C6">
        <w:t>which searches ever possible port between 1-65535. This option was chosen in</w:t>
      </w:r>
      <w:r w:rsidR="00102C0A">
        <w:t xml:space="preserve"> </w:t>
      </w:r>
      <w:r w:rsidR="000C07C6">
        <w:t xml:space="preserve">case there was a </w:t>
      </w:r>
      <w:r w:rsidR="000C07C6">
        <w:lastRenderedPageBreak/>
        <w:t>service running on an obscure or uncommon port.</w:t>
      </w:r>
      <w:sdt>
        <w:sdtPr>
          <w:id w:val="-699236921"/>
          <w:citation/>
        </w:sdtPr>
        <w:sdtEndPr/>
        <w:sdtContent>
          <w:r w:rsidR="00D07A64">
            <w:fldChar w:fldCharType="begin"/>
          </w:r>
          <w:r w:rsidR="00D07A64">
            <w:instrText xml:space="preserve"> CITATION Nma22 \l 2057 </w:instrText>
          </w:r>
          <w:r w:rsidR="00D07A64">
            <w:fldChar w:fldCharType="separate"/>
          </w:r>
          <w:r w:rsidR="0012531C">
            <w:rPr>
              <w:noProof/>
            </w:rPr>
            <w:t xml:space="preserve"> </w:t>
          </w:r>
          <w:r w:rsidR="0012531C" w:rsidRPr="0012531C">
            <w:rPr>
              <w:noProof/>
            </w:rPr>
            <w:t>(Nmap, 2022)</w:t>
          </w:r>
          <w:r w:rsidR="00D07A64">
            <w:fldChar w:fldCharType="end"/>
          </w:r>
        </w:sdtContent>
      </w:sdt>
      <w:r w:rsidR="00D07A64">
        <w:t xml:space="preserve">. </w:t>
      </w:r>
      <w:r w:rsidR="007F1174">
        <w:t xml:space="preserve">The outputs from these commands can be found in Figure </w:t>
      </w:r>
      <w:r w:rsidR="00D02E29">
        <w:t>2</w:t>
      </w:r>
      <w:r w:rsidR="007F1174">
        <w:t xml:space="preserve">-1 &amp; Figure </w:t>
      </w:r>
      <w:r w:rsidR="00D02E29">
        <w:t>3</w:t>
      </w:r>
      <w:r w:rsidR="007F1174">
        <w:t>-1.</w:t>
      </w:r>
    </w:p>
    <w:p w14:paraId="5E9CCAE2" w14:textId="40203357" w:rsidR="00862A1D" w:rsidRDefault="00862A1D" w:rsidP="003678AF"/>
    <w:p w14:paraId="6A5E0979" w14:textId="77777777" w:rsidR="00862A1D" w:rsidRDefault="00862A1D" w:rsidP="00862A1D">
      <w:pPr>
        <w:keepNext/>
      </w:pPr>
      <w:r>
        <w:rPr>
          <w:noProof/>
        </w:rPr>
        <w:drawing>
          <wp:inline distT="0" distB="0" distL="0" distR="0" wp14:anchorId="36C33A0C" wp14:editId="7A96A59D">
            <wp:extent cx="4467225" cy="590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7225" cy="590550"/>
                    </a:xfrm>
                    <a:prstGeom prst="rect">
                      <a:avLst/>
                    </a:prstGeom>
                    <a:noFill/>
                    <a:ln>
                      <a:noFill/>
                    </a:ln>
                  </pic:spPr>
                </pic:pic>
              </a:graphicData>
            </a:graphic>
          </wp:inline>
        </w:drawing>
      </w:r>
    </w:p>
    <w:p w14:paraId="2E5E7862" w14:textId="6F5AF904" w:rsidR="00862A1D" w:rsidRDefault="00862A1D" w:rsidP="00862A1D">
      <w:pPr>
        <w:pStyle w:val="Caption"/>
      </w:pPr>
      <w:r>
        <w:t xml:space="preserve">Figure </w:t>
      </w:r>
      <w:r w:rsidR="00D02E29">
        <w:t>2</w:t>
      </w:r>
      <w:r>
        <w:t>: Nmap All Ports Scan Command</w:t>
      </w:r>
    </w:p>
    <w:p w14:paraId="31EEEA20" w14:textId="77777777" w:rsidR="00040A75" w:rsidRDefault="00040A75" w:rsidP="00040A75">
      <w:pPr>
        <w:keepNext/>
      </w:pPr>
      <w:r w:rsidRPr="00040A75">
        <w:rPr>
          <w:noProof/>
        </w:rPr>
        <w:drawing>
          <wp:inline distT="0" distB="0" distL="0" distR="0" wp14:anchorId="29C71A20" wp14:editId="56420B66">
            <wp:extent cx="4401164" cy="39058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1164" cy="390580"/>
                    </a:xfrm>
                    <a:prstGeom prst="rect">
                      <a:avLst/>
                    </a:prstGeom>
                  </pic:spPr>
                </pic:pic>
              </a:graphicData>
            </a:graphic>
          </wp:inline>
        </w:drawing>
      </w:r>
    </w:p>
    <w:p w14:paraId="558C3BE9" w14:textId="5ACB8416" w:rsidR="00040A75" w:rsidRPr="00D07A64" w:rsidRDefault="00040A75" w:rsidP="00040A75">
      <w:pPr>
        <w:pStyle w:val="Caption"/>
      </w:pPr>
      <w:r>
        <w:t>Figure</w:t>
      </w:r>
      <w:r w:rsidR="00D02E29">
        <w:t xml:space="preserve"> 3</w:t>
      </w:r>
      <w:r>
        <w:t>: Nmap Default Scripts, Host Detection Scan Command</w:t>
      </w:r>
    </w:p>
    <w:p w14:paraId="500DC31E" w14:textId="346ED576" w:rsidR="00A33868" w:rsidRDefault="00A33868" w:rsidP="003678AF">
      <w:pPr>
        <w:rPr>
          <w:b/>
          <w:bCs/>
        </w:rPr>
      </w:pPr>
    </w:p>
    <w:p w14:paraId="5D739672" w14:textId="1173C051" w:rsidR="00AD37C5" w:rsidRPr="003E3B3D" w:rsidRDefault="005D072A" w:rsidP="003678AF">
      <w:r>
        <w:t>As the penetration tester reviewed the output from these commands, they noticed a HTTP server running on its non-default port</w:t>
      </w:r>
      <w:r w:rsidR="003833A2">
        <w:t xml:space="preserve">, along with an FTP server allowing anonymous logins and various Active Directory ports open, indicating that the servers were a part of an active directory and therefore compromising an account may give them access to both servers. </w:t>
      </w:r>
      <w:r w:rsidR="00732592">
        <w:t>After reviewing the results from the Nmap scans the penetration tester decided to check the status of the email services running on both servers</w:t>
      </w:r>
      <w:r w:rsidR="00F1580A">
        <w:t>.</w:t>
      </w:r>
    </w:p>
    <w:p w14:paraId="2C27DE01" w14:textId="1C219996" w:rsidR="003678AF" w:rsidRDefault="003678AF" w:rsidP="003678AF">
      <w:pPr>
        <w:rPr>
          <w:b/>
          <w:bCs/>
        </w:rPr>
      </w:pPr>
      <w:r>
        <w:rPr>
          <w:b/>
          <w:bCs/>
        </w:rPr>
        <w:t>Hping3</w:t>
      </w:r>
    </w:p>
    <w:p w14:paraId="3E6007DD" w14:textId="76DA7239" w:rsidR="00487DA5" w:rsidRDefault="003678AF" w:rsidP="007F1174">
      <w:pPr>
        <w:keepNext/>
      </w:pPr>
      <w:r>
        <w:t xml:space="preserve">Hping3 is a command-line package </w:t>
      </w:r>
      <w:r w:rsidR="00A33868">
        <w:t>that can be used to send custom ICMP, TCP and UDP packets and displays the replies from the server similar to ICMP replies.</w:t>
      </w:r>
      <w:r w:rsidR="004F70A2">
        <w:t xml:space="preserve"> To establish some basic information about both servers and ensure that they were running, </w:t>
      </w:r>
      <w:r w:rsidR="00C23E28">
        <w:t>using a kali CLI</w:t>
      </w:r>
      <w:r w:rsidR="0086630F">
        <w:t xml:space="preserve"> </w:t>
      </w:r>
      <w:r w:rsidR="00776CE4">
        <w:t>the penetration tester</w:t>
      </w:r>
      <w:r w:rsidR="00D83F67">
        <w:t xml:space="preserve"> can craft </w:t>
      </w:r>
      <w:r w:rsidR="00F7302C">
        <w:t xml:space="preserve">their </w:t>
      </w:r>
      <w:r w:rsidR="00D83F67">
        <w:t>command</w:t>
      </w:r>
      <w:r w:rsidR="0076716F">
        <w:t xml:space="preserve">, running </w:t>
      </w:r>
      <w:r w:rsidR="00F7302C">
        <w:t xml:space="preserve">the </w:t>
      </w:r>
      <w:r w:rsidR="0076716F">
        <w:t xml:space="preserve">command as the “sudo” user and taking the options “-S”, “-p 53” and “-c 4”. </w:t>
      </w:r>
      <w:r w:rsidR="008533C7">
        <w:t>The “-S” option sets a synchronise flag in the packet that is sent</w:t>
      </w:r>
      <w:r w:rsidR="00154C01">
        <w:t xml:space="preserve">, which is used to initiate a TCP connection. Using the “-p 53” option allows us to specify the port that </w:t>
      </w:r>
      <w:r w:rsidR="00F7302C">
        <w:t>penetration tester</w:t>
      </w:r>
      <w:r w:rsidR="00154C01">
        <w:t xml:space="preserve"> </w:t>
      </w:r>
      <w:r w:rsidR="00F7302C">
        <w:t>is</w:t>
      </w:r>
      <w:r w:rsidR="00D371F0">
        <w:t xml:space="preserve"> </w:t>
      </w:r>
      <w:r w:rsidR="00154C01">
        <w:t xml:space="preserve">wanting to check. </w:t>
      </w:r>
      <w:r w:rsidR="00F7302C">
        <w:t xml:space="preserve">The penetration tester </w:t>
      </w:r>
      <w:r w:rsidR="00487DA5">
        <w:t xml:space="preserve">chose </w:t>
      </w:r>
      <w:r w:rsidR="00154C01">
        <w:t xml:space="preserve">to use port 53 </w:t>
      </w:r>
      <w:r w:rsidR="00420A3F">
        <w:t xml:space="preserve">due to the fact that from </w:t>
      </w:r>
      <w:r w:rsidR="00487DA5">
        <w:t xml:space="preserve">their </w:t>
      </w:r>
      <w:r w:rsidR="00420A3F">
        <w:t xml:space="preserve">nmap scans </w:t>
      </w:r>
      <w:r w:rsidR="00487DA5">
        <w:t xml:space="preserve">they had noticed that there was </w:t>
      </w:r>
      <w:r w:rsidR="00420A3F">
        <w:t xml:space="preserve">a service called “Simple DNS Plus” running </w:t>
      </w:r>
      <w:r w:rsidR="003F5BFA">
        <w:t xml:space="preserve">on these ports, and assuming that the Hping3 command works, could allow for further scanning and enumeration on these ports, </w:t>
      </w:r>
      <w:r w:rsidR="00CA2DA0">
        <w:t>in case</w:t>
      </w:r>
      <w:r w:rsidR="003F5BFA">
        <w:t xml:space="preserve"> of zone transfers or other potential weaknesses.</w:t>
      </w:r>
    </w:p>
    <w:p w14:paraId="13A88C67" w14:textId="0CA55950" w:rsidR="007F1174" w:rsidRDefault="007F1174" w:rsidP="007F1174">
      <w:pPr>
        <w:keepNext/>
      </w:pPr>
      <w:r>
        <w:rPr>
          <w:noProof/>
        </w:rPr>
        <w:drawing>
          <wp:inline distT="0" distB="0" distL="0" distR="0" wp14:anchorId="42022941" wp14:editId="3DCDBA83">
            <wp:extent cx="3551555" cy="4679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1555" cy="467995"/>
                    </a:xfrm>
                    <a:prstGeom prst="rect">
                      <a:avLst/>
                    </a:prstGeom>
                    <a:noFill/>
                    <a:ln>
                      <a:noFill/>
                    </a:ln>
                  </pic:spPr>
                </pic:pic>
              </a:graphicData>
            </a:graphic>
          </wp:inline>
        </w:drawing>
      </w:r>
    </w:p>
    <w:p w14:paraId="029FB1CD" w14:textId="5E9B3176" w:rsidR="003678AF" w:rsidRDefault="007F1174" w:rsidP="007F1174">
      <w:pPr>
        <w:pStyle w:val="Caption"/>
      </w:pPr>
      <w:r>
        <w:t xml:space="preserve">Figure </w:t>
      </w:r>
      <w:r w:rsidR="00D02E29">
        <w:t>4</w:t>
      </w:r>
      <w:r>
        <w:t>:  Hping3 Command</w:t>
      </w:r>
    </w:p>
    <w:p w14:paraId="483B4871" w14:textId="237F48F2" w:rsidR="007F1174" w:rsidRDefault="007F1174" w:rsidP="003678AF"/>
    <w:p w14:paraId="651E2515" w14:textId="3C16CB69" w:rsidR="00545C96" w:rsidRDefault="00545C96" w:rsidP="00545C96">
      <w:pPr>
        <w:pStyle w:val="Heading3"/>
      </w:pPr>
      <w:bookmarkStart w:id="7" w:name="_Toc124863934"/>
      <w:r>
        <w:t>Enumeration</w:t>
      </w:r>
      <w:bookmarkEnd w:id="7"/>
    </w:p>
    <w:p w14:paraId="5186494B" w14:textId="7803AA2D" w:rsidR="00545C96" w:rsidRDefault="00545C96" w:rsidP="00545C96"/>
    <w:p w14:paraId="3FA4722A" w14:textId="2D89ABB2" w:rsidR="00D074ED" w:rsidRDefault="00DC291D" w:rsidP="00545C96">
      <w:pPr>
        <w:rPr>
          <w:b/>
          <w:bCs/>
        </w:rPr>
      </w:pPr>
      <w:r>
        <w:rPr>
          <w:b/>
          <w:bCs/>
        </w:rPr>
        <w:t>Polenum</w:t>
      </w:r>
    </w:p>
    <w:p w14:paraId="0BE4AC96" w14:textId="59EB711A" w:rsidR="00E02C6F" w:rsidRDefault="0002388D" w:rsidP="00545C96">
      <w:r>
        <w:lastRenderedPageBreak/>
        <w:t>Polenum is a script used for extracting password policy Information on a windows machine</w:t>
      </w:r>
      <w:r w:rsidR="001E030B">
        <w:t xml:space="preserve">. </w:t>
      </w:r>
      <w:sdt>
        <w:sdtPr>
          <w:id w:val="-273633063"/>
          <w:citation/>
        </w:sdtPr>
        <w:sdtEndPr/>
        <w:sdtContent>
          <w:r w:rsidR="0070662C">
            <w:fldChar w:fldCharType="begin"/>
          </w:r>
          <w:r w:rsidR="0070662C">
            <w:instrText xml:space="preserve"> CITATION Kal22 \l 2057 </w:instrText>
          </w:r>
          <w:r w:rsidR="0070662C">
            <w:fldChar w:fldCharType="separate"/>
          </w:r>
          <w:r w:rsidR="0012531C" w:rsidRPr="0012531C">
            <w:rPr>
              <w:noProof/>
            </w:rPr>
            <w:t>(Kali Linux, 2022)</w:t>
          </w:r>
          <w:r w:rsidR="0070662C">
            <w:fldChar w:fldCharType="end"/>
          </w:r>
        </w:sdtContent>
      </w:sdt>
      <w:r w:rsidR="00B27E03">
        <w:t xml:space="preserve"> Since </w:t>
      </w:r>
      <w:r w:rsidR="00487DA5">
        <w:t xml:space="preserve">the penetration tester </w:t>
      </w:r>
      <w:r w:rsidR="00B27E03">
        <w:t>discovered port 445 is open and running a SMB service</w:t>
      </w:r>
      <w:r w:rsidR="00693750">
        <w:t xml:space="preserve"> from </w:t>
      </w:r>
      <w:r w:rsidR="00487DA5">
        <w:t xml:space="preserve">their </w:t>
      </w:r>
      <w:r w:rsidR="00693750">
        <w:t>Nmap scan</w:t>
      </w:r>
      <w:r w:rsidR="00392F36">
        <w:t xml:space="preserve"> on Server2</w:t>
      </w:r>
      <w:r w:rsidR="00693750">
        <w:t xml:space="preserve">, </w:t>
      </w:r>
      <w:r w:rsidR="00487DA5">
        <w:t xml:space="preserve">they </w:t>
      </w:r>
      <w:r w:rsidR="00693750">
        <w:t xml:space="preserve">can start to try and enumerate using default credentials. Using the default username “test” and password “test123” </w:t>
      </w:r>
      <w:r w:rsidR="00487DA5">
        <w:t>they were</w:t>
      </w:r>
      <w:r w:rsidR="008F2D85">
        <w:t xml:space="preserve"> able to enumerate the password policy information of </w:t>
      </w:r>
      <w:r w:rsidR="00392F36">
        <w:t xml:space="preserve">Server2 </w:t>
      </w:r>
      <w:r w:rsidR="00712674">
        <w:t xml:space="preserve">using </w:t>
      </w:r>
      <w:r w:rsidR="007E400F">
        <w:t xml:space="preserve">a Kali CLI and executing the </w:t>
      </w:r>
      <w:r w:rsidR="00712674">
        <w:t>command “</w:t>
      </w:r>
      <w:r w:rsidR="007E400F">
        <w:t xml:space="preserve">polenum test:test123@192.168.10.2”. This command calls the polenum package and submits the login information in the format username:password, followed by the server IP </w:t>
      </w:r>
      <w:r w:rsidR="00E02C6F">
        <w:t>that is being queried</w:t>
      </w:r>
      <w:r w:rsidR="007E400F">
        <w:t>.</w:t>
      </w:r>
      <w:r w:rsidR="00DD242C">
        <w:t xml:space="preserve"> The output from this command can be fo</w:t>
      </w:r>
      <w:r w:rsidR="001E0F0C">
        <w:t>u</w:t>
      </w:r>
      <w:r w:rsidR="00DD242C">
        <w:t xml:space="preserve">nd in Figure </w:t>
      </w:r>
      <w:r w:rsidR="00D02E29">
        <w:t>5</w:t>
      </w:r>
      <w:r w:rsidR="00DD242C">
        <w:t>-1.</w:t>
      </w:r>
    </w:p>
    <w:p w14:paraId="2D8A6821" w14:textId="77777777" w:rsidR="00E02C6F" w:rsidRDefault="00E02C6F" w:rsidP="00545C96"/>
    <w:p w14:paraId="2C4CB738" w14:textId="77777777" w:rsidR="00F8654C" w:rsidRDefault="00E02C6F" w:rsidP="00F8654C">
      <w:pPr>
        <w:keepNext/>
      </w:pPr>
      <w:r>
        <w:t xml:space="preserve"> </w:t>
      </w:r>
      <w:r w:rsidRPr="00E02C6F">
        <w:rPr>
          <w:noProof/>
        </w:rPr>
        <w:drawing>
          <wp:inline distT="0" distB="0" distL="0" distR="0" wp14:anchorId="1277F946" wp14:editId="1FA2BEC9">
            <wp:extent cx="3277057" cy="495369"/>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5"/>
                    <a:stretch>
                      <a:fillRect/>
                    </a:stretch>
                  </pic:blipFill>
                  <pic:spPr>
                    <a:xfrm>
                      <a:off x="0" y="0"/>
                      <a:ext cx="3277057" cy="495369"/>
                    </a:xfrm>
                    <a:prstGeom prst="rect">
                      <a:avLst/>
                    </a:prstGeom>
                  </pic:spPr>
                </pic:pic>
              </a:graphicData>
            </a:graphic>
          </wp:inline>
        </w:drawing>
      </w:r>
    </w:p>
    <w:p w14:paraId="158C88CF" w14:textId="66FD17DB" w:rsidR="00DC291D" w:rsidRDefault="00F8654C" w:rsidP="00F8654C">
      <w:pPr>
        <w:pStyle w:val="Caption"/>
      </w:pPr>
      <w:r>
        <w:t xml:space="preserve">Figure </w:t>
      </w:r>
      <w:r w:rsidR="00D02E29">
        <w:t>5</w:t>
      </w:r>
      <w:r>
        <w:t>: Polenum command</w:t>
      </w:r>
    </w:p>
    <w:p w14:paraId="74C3FCA0" w14:textId="1DBF741F" w:rsidR="0014631F" w:rsidRDefault="0014631F" w:rsidP="0014631F"/>
    <w:p w14:paraId="54D6959D" w14:textId="7BE9B1B4" w:rsidR="0014631F" w:rsidRPr="0014631F" w:rsidRDefault="0014631F" w:rsidP="0014631F">
      <w:r>
        <w:t xml:space="preserve">From the </w:t>
      </w:r>
      <w:r w:rsidR="00BF2A97">
        <w:t xml:space="preserve">output of this command the penetration tester was able to gain a better understanding on the password policies </w:t>
      </w:r>
      <w:r w:rsidR="00E57709">
        <w:t xml:space="preserve">for the domain running on 192.168.10.2. It is also worth noting that there was no password </w:t>
      </w:r>
      <w:r w:rsidR="0057731A">
        <w:t>lockout therefore allowing for a potential bruteforce attack.</w:t>
      </w:r>
    </w:p>
    <w:p w14:paraId="714B0EBF" w14:textId="6781B909" w:rsidR="00DA31A7" w:rsidRDefault="00DA31A7" w:rsidP="00DA31A7"/>
    <w:p w14:paraId="76A46DA6" w14:textId="4DFCCF15" w:rsidR="00DA31A7" w:rsidRDefault="00BB36D2" w:rsidP="00DA31A7">
      <w:pPr>
        <w:rPr>
          <w:b/>
          <w:bCs/>
        </w:rPr>
      </w:pPr>
      <w:r>
        <w:rPr>
          <w:b/>
          <w:bCs/>
        </w:rPr>
        <w:t>Crackmapexec</w:t>
      </w:r>
    </w:p>
    <w:p w14:paraId="76A1329D" w14:textId="744B9BF2" w:rsidR="00BB36D2" w:rsidRDefault="00545AE8" w:rsidP="00DA31A7">
      <w:r>
        <w:t xml:space="preserve">Crackmapexec </w:t>
      </w:r>
      <w:r w:rsidR="00725E82">
        <w:t>is a package for penetration testing Windows/Active Directory environments</w:t>
      </w:r>
      <w:r w:rsidR="00EC76B5">
        <w:t xml:space="preserve">. It contains functionality that allows it to enumerate logged in users, making connections through SMB shares to executing </w:t>
      </w:r>
      <w:r w:rsidR="008E63FB">
        <w:t xml:space="preserve">other tools (such as MimiKatz) DLL code through </w:t>
      </w:r>
      <w:r w:rsidR="00DB120B">
        <w:t>Powershell</w:t>
      </w:r>
      <w:r w:rsidR="008E63FB">
        <w:t>.</w:t>
      </w:r>
      <w:r w:rsidR="00A306B7">
        <w:t xml:space="preserve"> </w:t>
      </w:r>
      <w:sdt>
        <w:sdtPr>
          <w:id w:val="-1411463070"/>
          <w:citation/>
        </w:sdtPr>
        <w:sdtEndPr/>
        <w:sdtContent>
          <w:r w:rsidR="00A306B7">
            <w:fldChar w:fldCharType="begin"/>
          </w:r>
          <w:r w:rsidR="00A306B7">
            <w:instrText xml:space="preserve"> CITATION Kal221 \l 2057 </w:instrText>
          </w:r>
          <w:r w:rsidR="00A306B7">
            <w:fldChar w:fldCharType="separate"/>
          </w:r>
          <w:r w:rsidR="0012531C" w:rsidRPr="0012531C">
            <w:rPr>
              <w:noProof/>
            </w:rPr>
            <w:t>(Kali Linux, 2022)</w:t>
          </w:r>
          <w:r w:rsidR="00A306B7">
            <w:fldChar w:fldCharType="end"/>
          </w:r>
        </w:sdtContent>
      </w:sdt>
      <w:r w:rsidR="008C7E5E">
        <w:t xml:space="preserve"> Crack</w:t>
      </w:r>
      <w:r w:rsidR="00DA3E68">
        <w:t xml:space="preserve">mapexec is useful for </w:t>
      </w:r>
      <w:r w:rsidR="008E4F1A">
        <w:t>enumerating</w:t>
      </w:r>
      <w:r w:rsidR="00DA3E68">
        <w:t xml:space="preserve"> users, groups </w:t>
      </w:r>
      <w:r w:rsidR="00BA2E63">
        <w:t xml:space="preserve">and shares. </w:t>
      </w:r>
      <w:r w:rsidR="005D3A7F">
        <w:t xml:space="preserve">Using a Kali CLI </w:t>
      </w:r>
      <w:r w:rsidR="004B518A">
        <w:t xml:space="preserve">the penetration tester </w:t>
      </w:r>
      <w:r w:rsidR="005D3A7F">
        <w:t xml:space="preserve">can call the crackmapexec package, specifying that </w:t>
      </w:r>
      <w:r w:rsidR="00492BBD">
        <w:t>they</w:t>
      </w:r>
      <w:r w:rsidR="005D3A7F">
        <w:t xml:space="preserve"> are wanting to search SMB shares</w:t>
      </w:r>
      <w:r w:rsidR="0075085C">
        <w:t xml:space="preserve">, specifying the IP </w:t>
      </w:r>
      <w:r w:rsidR="00492BBD">
        <w:t xml:space="preserve">they </w:t>
      </w:r>
      <w:r w:rsidR="0075085C">
        <w:t xml:space="preserve">are looking to enumerate, followed by the login details for </w:t>
      </w:r>
      <w:r w:rsidR="00492BBD">
        <w:t xml:space="preserve">their </w:t>
      </w:r>
      <w:r w:rsidR="0075085C">
        <w:t xml:space="preserve">account and then specifying what </w:t>
      </w:r>
      <w:r w:rsidR="00492BBD">
        <w:t>they are looking to enumerate</w:t>
      </w:r>
      <w:r w:rsidR="0075085C">
        <w:t xml:space="preserve">. </w:t>
      </w:r>
      <w:r w:rsidR="00DD242C">
        <w:t xml:space="preserve">Using the command </w:t>
      </w:r>
      <w:r w:rsidR="001E0F0C">
        <w:t xml:space="preserve">“crackmapexec smb 192.168.10.2 -u ‘test’ -p ‘test123’ –users” </w:t>
      </w:r>
      <w:r w:rsidR="00DE079B">
        <w:t xml:space="preserve">the penetration tester is able to </w:t>
      </w:r>
      <w:r w:rsidR="001E0F0C">
        <w:t>enumerate all users on the machine that it can find</w:t>
      </w:r>
      <w:r w:rsidR="00CC2081">
        <w:t xml:space="preserve"> and then outputs it in the format of IP, port, network</w:t>
      </w:r>
      <w:r w:rsidR="007A7D67">
        <w:t xml:space="preserve"> and then username. It also indicates whether the account has incorrect login attempts </w:t>
      </w:r>
      <w:r w:rsidR="00B32E5B">
        <w:t xml:space="preserve">and when the last unsuccessful login attempt </w:t>
      </w:r>
      <w:r w:rsidR="00FB518C">
        <w:t>was.</w:t>
      </w:r>
      <w:sdt>
        <w:sdtPr>
          <w:id w:val="542946620"/>
          <w:citation/>
        </w:sdtPr>
        <w:sdtEndPr/>
        <w:sdtContent>
          <w:r w:rsidR="004B45E7">
            <w:fldChar w:fldCharType="begin"/>
          </w:r>
          <w:r w:rsidR="004B45E7">
            <w:instrText xml:space="preserve"> CITATION Sat20 \l 2057 </w:instrText>
          </w:r>
          <w:r w:rsidR="004B45E7">
            <w:fldChar w:fldCharType="separate"/>
          </w:r>
          <w:r w:rsidR="0012531C">
            <w:rPr>
              <w:noProof/>
            </w:rPr>
            <w:t xml:space="preserve"> </w:t>
          </w:r>
          <w:r w:rsidR="0012531C" w:rsidRPr="0012531C">
            <w:rPr>
              <w:noProof/>
            </w:rPr>
            <w:t>(Satran, et al., 2020)</w:t>
          </w:r>
          <w:r w:rsidR="004B45E7">
            <w:fldChar w:fldCharType="end"/>
          </w:r>
        </w:sdtContent>
      </w:sdt>
      <w:r w:rsidR="00FB518C">
        <w:t xml:space="preserve"> The output from this command can be found in Figure </w:t>
      </w:r>
      <w:r w:rsidR="00D02E29">
        <w:t>6</w:t>
      </w:r>
      <w:r w:rsidR="00FB518C">
        <w:t>-1.</w:t>
      </w:r>
    </w:p>
    <w:p w14:paraId="7250CD7D" w14:textId="5FA111C5" w:rsidR="00FB518C" w:rsidRDefault="00FB518C" w:rsidP="00DA31A7"/>
    <w:p w14:paraId="17D3B116" w14:textId="77777777" w:rsidR="00350285" w:rsidRDefault="00350285" w:rsidP="00350285">
      <w:pPr>
        <w:keepNext/>
      </w:pPr>
      <w:r w:rsidRPr="00350285">
        <w:rPr>
          <w:noProof/>
        </w:rPr>
        <w:drawing>
          <wp:inline distT="0" distB="0" distL="0" distR="0" wp14:anchorId="2D400040" wp14:editId="0B567417">
            <wp:extent cx="5048955" cy="4572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8955" cy="457264"/>
                    </a:xfrm>
                    <a:prstGeom prst="rect">
                      <a:avLst/>
                    </a:prstGeom>
                  </pic:spPr>
                </pic:pic>
              </a:graphicData>
            </a:graphic>
          </wp:inline>
        </w:drawing>
      </w:r>
    </w:p>
    <w:p w14:paraId="4133AAC1" w14:textId="7362F7E9" w:rsidR="00350285" w:rsidRDefault="00350285" w:rsidP="00350285">
      <w:pPr>
        <w:pStyle w:val="Caption"/>
      </w:pPr>
      <w:r>
        <w:t xml:space="preserve">Figure </w:t>
      </w:r>
      <w:r w:rsidR="00D02E29">
        <w:t>6</w:t>
      </w:r>
      <w:r>
        <w:t>: Crackmapexec command for users</w:t>
      </w:r>
    </w:p>
    <w:p w14:paraId="7473BA19" w14:textId="77777777" w:rsidR="004A776C" w:rsidRDefault="004A776C" w:rsidP="00020671"/>
    <w:p w14:paraId="3B0977A9" w14:textId="16CAB87B" w:rsidR="004A776C" w:rsidRPr="004A776C" w:rsidRDefault="004A776C" w:rsidP="00020671">
      <w:r>
        <w:lastRenderedPageBreak/>
        <w:t xml:space="preserve">After reviewing the output from this </w:t>
      </w:r>
      <w:r w:rsidR="00557E20">
        <w:t>command,</w:t>
      </w:r>
      <w:r>
        <w:t xml:space="preserve"> the penetration tester was able to identify a </w:t>
      </w:r>
      <w:r w:rsidR="00613D2B">
        <w:t>variety of accounts running on both servers, although the usernames on each server were the same. All accounts had no invalid login attempts</w:t>
      </w:r>
      <w:r w:rsidR="0061287E">
        <w:t xml:space="preserve"> and were a part of the uadcwnet.com domain.</w:t>
      </w:r>
    </w:p>
    <w:p w14:paraId="0B8F6710" w14:textId="6DF21F20" w:rsidR="00020671" w:rsidRPr="00630270" w:rsidRDefault="00020671" w:rsidP="00020671">
      <w:pPr>
        <w:rPr>
          <w:b/>
          <w:bCs/>
        </w:rPr>
      </w:pPr>
      <w:r w:rsidRPr="00630270">
        <w:rPr>
          <w:b/>
          <w:bCs/>
        </w:rPr>
        <w:t>Enum4linux</w:t>
      </w:r>
    </w:p>
    <w:p w14:paraId="3394716E" w14:textId="65765109" w:rsidR="00213BA7" w:rsidRDefault="003238A4" w:rsidP="00020671">
      <w:r>
        <w:t>Enum4linux is a Linux package that can be used for enumerating Windows &amp; Samba S</w:t>
      </w:r>
      <w:r w:rsidR="00336E60">
        <w:t xml:space="preserve">ystems. </w:t>
      </w:r>
      <w:sdt>
        <w:sdtPr>
          <w:id w:val="1235053399"/>
          <w:citation/>
        </w:sdtPr>
        <w:sdtEndPr/>
        <w:sdtContent>
          <w:r w:rsidR="00336E60">
            <w:fldChar w:fldCharType="begin"/>
          </w:r>
          <w:r w:rsidR="00336E60">
            <w:instrText xml:space="preserve"> CITATION Kal222 \l 2057 </w:instrText>
          </w:r>
          <w:r w:rsidR="00336E60">
            <w:fldChar w:fldCharType="separate"/>
          </w:r>
          <w:r w:rsidR="0012531C" w:rsidRPr="0012531C">
            <w:rPr>
              <w:noProof/>
            </w:rPr>
            <w:t>(Kali Linux, 2022)</w:t>
          </w:r>
          <w:r w:rsidR="00336E60">
            <w:fldChar w:fldCharType="end"/>
          </w:r>
        </w:sdtContent>
      </w:sdt>
      <w:r w:rsidR="008E4F1A">
        <w:t xml:space="preserve">. </w:t>
      </w:r>
      <w:r w:rsidR="00430634">
        <w:t xml:space="preserve">Using a Kali CLI </w:t>
      </w:r>
      <w:r w:rsidR="00DE079B">
        <w:t>the penetration tester</w:t>
      </w:r>
      <w:r w:rsidR="00F37E21">
        <w:t xml:space="preserve"> can call the Enum4linux </w:t>
      </w:r>
      <w:r w:rsidR="00BF7840">
        <w:t xml:space="preserve">package and specify the “-a” switch, allowing us to conduct all </w:t>
      </w:r>
      <w:r w:rsidR="00FF055B">
        <w:t xml:space="preserve">types of “simple enumeration” which covers </w:t>
      </w:r>
      <w:r w:rsidR="001012B8">
        <w:t xml:space="preserve">obtaining a list of </w:t>
      </w:r>
      <w:r w:rsidR="008D4E65">
        <w:t>users, a</w:t>
      </w:r>
      <w:r w:rsidR="00DB7226">
        <w:t xml:space="preserve"> list of shares, group lists and </w:t>
      </w:r>
      <w:r w:rsidR="001012B8">
        <w:t>member list</w:t>
      </w:r>
      <w:r w:rsidR="00DB7226">
        <w:t>s</w:t>
      </w:r>
      <w:r w:rsidR="001012B8">
        <w:t>.</w:t>
      </w:r>
      <w:r w:rsidR="000C6D37">
        <w:t xml:space="preserve"> It also enumerates users via </w:t>
      </w:r>
      <w:r w:rsidR="009D61D8">
        <w:t>RID cycling</w:t>
      </w:r>
      <w:r w:rsidR="005D3F9E">
        <w:t xml:space="preserve">, retrieving operating system information and conducting an nmblookup. RID cycling is </w:t>
      </w:r>
      <w:r w:rsidR="003059AA">
        <w:t xml:space="preserve">a kind of attack </w:t>
      </w:r>
      <w:r w:rsidR="001D7B5C">
        <w:t>that attempts toe numerate accounts through null sessions taking advantage of the relative ID of a user’s account.</w:t>
      </w:r>
      <w:r w:rsidR="005626A9">
        <w:t xml:space="preserve"> This is also paired with the security identifier (SID) that uniquely identifies accounts or groups within a domain</w:t>
      </w:r>
      <w:r w:rsidR="00427A61">
        <w:t>.</w:t>
      </w:r>
      <w:sdt>
        <w:sdtPr>
          <w:id w:val="-1785732457"/>
          <w:citation/>
        </w:sdtPr>
        <w:sdtEndPr/>
        <w:sdtContent>
          <w:r w:rsidR="006B6491">
            <w:fldChar w:fldCharType="begin"/>
          </w:r>
          <w:r w:rsidR="006B6491">
            <w:instrText xml:space="preserve"> CITATION Wik20 \l 2057 </w:instrText>
          </w:r>
          <w:r w:rsidR="006B6491">
            <w:fldChar w:fldCharType="separate"/>
          </w:r>
          <w:r w:rsidR="0012531C">
            <w:rPr>
              <w:noProof/>
            </w:rPr>
            <w:t xml:space="preserve"> </w:t>
          </w:r>
          <w:r w:rsidR="0012531C" w:rsidRPr="0012531C">
            <w:rPr>
              <w:noProof/>
            </w:rPr>
            <w:t>(Wikipedia, 2020)</w:t>
          </w:r>
          <w:r w:rsidR="006B6491">
            <w:fldChar w:fldCharType="end"/>
          </w:r>
        </w:sdtContent>
      </w:sdt>
      <w:r w:rsidR="00427A61">
        <w:t xml:space="preserve"> The RID &amp; SID would give us enough information to enumerate the user </w:t>
      </w:r>
      <w:r w:rsidR="00196FE0">
        <w:t xml:space="preserve">and retrieve any information such as AD information on the user including any account descriptions, usernames </w:t>
      </w:r>
      <w:r w:rsidR="000B2703">
        <w:t xml:space="preserve">and what groups each user is a part of. </w:t>
      </w:r>
      <w:sdt>
        <w:sdtPr>
          <w:id w:val="-1063872051"/>
          <w:citation/>
        </w:sdtPr>
        <w:sdtEndPr/>
        <w:sdtContent>
          <w:r w:rsidR="000B2703">
            <w:fldChar w:fldCharType="begin"/>
          </w:r>
          <w:r w:rsidR="000B2703">
            <w:instrText xml:space="preserve"> CITATION MRL08 \l 2057 </w:instrText>
          </w:r>
          <w:r w:rsidR="000B2703">
            <w:fldChar w:fldCharType="separate"/>
          </w:r>
          <w:r w:rsidR="0012531C" w:rsidRPr="0012531C">
            <w:rPr>
              <w:noProof/>
            </w:rPr>
            <w:t>(MRL, 2008)</w:t>
          </w:r>
          <w:r w:rsidR="000B2703">
            <w:fldChar w:fldCharType="end"/>
          </w:r>
        </w:sdtContent>
      </w:sdt>
      <w:r w:rsidR="00672556">
        <w:t xml:space="preserve"> </w:t>
      </w:r>
      <w:r w:rsidR="00DE079B">
        <w:t>The penetration tester</w:t>
      </w:r>
      <w:r w:rsidR="00672556">
        <w:t xml:space="preserve"> can then use the “-u” and “-p” switches to specify </w:t>
      </w:r>
      <w:r w:rsidR="00102C0A">
        <w:t>the</w:t>
      </w:r>
      <w:r w:rsidR="00672556">
        <w:t xml:space="preserve"> user</w:t>
      </w:r>
      <w:r w:rsidR="00102C0A">
        <w:t>name</w:t>
      </w:r>
      <w:r w:rsidR="00672556">
        <w:t xml:space="preserve"> and password</w:t>
      </w:r>
      <w:r w:rsidR="0068095D">
        <w:t xml:space="preserve">, “test” and “test123” respectively. Then specifying the IP </w:t>
      </w:r>
      <w:r w:rsidR="008D4E65">
        <w:t>address</w:t>
      </w:r>
      <w:r w:rsidR="00776CE4">
        <w:t xml:space="preserve"> that the penetration tester is </w:t>
      </w:r>
      <w:r w:rsidR="0068095D">
        <w:t xml:space="preserve">looking to run this scan against allows us to form </w:t>
      </w:r>
      <w:r w:rsidR="00102C0A">
        <w:t>the</w:t>
      </w:r>
      <w:r w:rsidR="0068095D">
        <w:t xml:space="preserve"> command. The output from this command can be found in Figure </w:t>
      </w:r>
      <w:r w:rsidR="00D02E29">
        <w:t>7</w:t>
      </w:r>
      <w:r w:rsidR="0068095D">
        <w:t>-1.</w:t>
      </w:r>
    </w:p>
    <w:p w14:paraId="459E2F30" w14:textId="77777777" w:rsidR="00654D07" w:rsidRDefault="00654D07" w:rsidP="00654D07">
      <w:pPr>
        <w:keepNext/>
      </w:pPr>
      <w:r w:rsidRPr="00654D07">
        <w:rPr>
          <w:noProof/>
        </w:rPr>
        <w:drawing>
          <wp:inline distT="0" distB="0" distL="0" distR="0" wp14:anchorId="0179AD70" wp14:editId="33FF4EA5">
            <wp:extent cx="4105848" cy="485843"/>
            <wp:effectExtent l="0" t="0" r="0" b="952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7"/>
                    <a:stretch>
                      <a:fillRect/>
                    </a:stretch>
                  </pic:blipFill>
                  <pic:spPr>
                    <a:xfrm>
                      <a:off x="0" y="0"/>
                      <a:ext cx="4105848" cy="485843"/>
                    </a:xfrm>
                    <a:prstGeom prst="rect">
                      <a:avLst/>
                    </a:prstGeom>
                  </pic:spPr>
                </pic:pic>
              </a:graphicData>
            </a:graphic>
          </wp:inline>
        </w:drawing>
      </w:r>
    </w:p>
    <w:p w14:paraId="19834ECB" w14:textId="50B794A3" w:rsidR="0068095D" w:rsidRDefault="00654D07" w:rsidP="00654D07">
      <w:pPr>
        <w:pStyle w:val="Caption"/>
      </w:pPr>
      <w:r>
        <w:t xml:space="preserve">Figure </w:t>
      </w:r>
      <w:r w:rsidR="00D02E29">
        <w:t>7</w:t>
      </w:r>
      <w:r>
        <w:t>: Enum4linux Command</w:t>
      </w:r>
    </w:p>
    <w:p w14:paraId="52AED3F1" w14:textId="3841F9FB" w:rsidR="000B2703" w:rsidRDefault="000B2703" w:rsidP="00020671"/>
    <w:p w14:paraId="561FDE16" w14:textId="244E000C" w:rsidR="00FD289D" w:rsidRDefault="00A72CB6" w:rsidP="00020671">
      <w:r>
        <w:t xml:space="preserve">Upon reviewing the output from the enum4linux scan the penetration tester </w:t>
      </w:r>
      <w:r w:rsidR="00DF6417">
        <w:t>noticed that one user had a password supplied in their description.</w:t>
      </w:r>
      <w:r w:rsidR="00D826EC">
        <w:t xml:space="preserve"> It was also worth noticing that the login details the user had been using up to this point were a part of a unique group, that no other user was a part of</w:t>
      </w:r>
      <w:r w:rsidR="00297425">
        <w:t xml:space="preserve"> and therefore it may be worth reviewing capabilities to look for methods of privilege escalation when eventually on the server. Finally, that the user </w:t>
      </w:r>
      <w:r w:rsidR="00527B91">
        <w:t xml:space="preserve">that the penetration tester had retrieved a password for, was not a part of the Domain Admins group, and therefore </w:t>
      </w:r>
      <w:r w:rsidR="006C2ADC">
        <w:t>may have less permissions compared to other users on the server, although the penetration tester would be able to target those certain accounts in an attempt for vertical privilege escalation.</w:t>
      </w:r>
    </w:p>
    <w:p w14:paraId="1E942C0E" w14:textId="10A86B4D" w:rsidR="00910541" w:rsidRDefault="00910541" w:rsidP="00020671">
      <w:pPr>
        <w:rPr>
          <w:b/>
          <w:bCs/>
        </w:rPr>
      </w:pPr>
      <w:r>
        <w:rPr>
          <w:b/>
          <w:bCs/>
        </w:rPr>
        <w:t>Gobuster</w:t>
      </w:r>
    </w:p>
    <w:p w14:paraId="282916FB" w14:textId="5D397E85" w:rsidR="000A132E" w:rsidRPr="00661B1F" w:rsidRDefault="00661B1F" w:rsidP="00020671">
      <w:r>
        <w:t xml:space="preserve">Gobuster is a tool used to brute-force URLs including directories and files, as well as DNS subdomains. </w:t>
      </w:r>
      <w:r w:rsidR="00471B03">
        <w:t xml:space="preserve">Through the use of a Kali CLI </w:t>
      </w:r>
      <w:r w:rsidR="00CD7E9C">
        <w:t>the tester</w:t>
      </w:r>
      <w:r w:rsidR="00471B03">
        <w:t xml:space="preserve"> </w:t>
      </w:r>
      <w:r w:rsidR="00CD7E9C">
        <w:t xml:space="preserve">could </w:t>
      </w:r>
      <w:r w:rsidR="00471B03">
        <w:t xml:space="preserve">call the </w:t>
      </w:r>
      <w:r w:rsidR="00557E20">
        <w:t>Gobuster</w:t>
      </w:r>
      <w:r w:rsidR="00471B03">
        <w:t xml:space="preserve"> package and then specify that </w:t>
      </w:r>
      <w:r w:rsidR="00CD7E9C">
        <w:t xml:space="preserve">they </w:t>
      </w:r>
      <w:r w:rsidR="00557E20">
        <w:t>are looking</w:t>
      </w:r>
      <w:r w:rsidR="00471B03">
        <w:t xml:space="preserve"> to search for directories with the “dir” </w:t>
      </w:r>
      <w:r w:rsidR="00800925">
        <w:t>option</w:t>
      </w:r>
      <w:r w:rsidR="00CC1A71">
        <w:t xml:space="preserve">. The penetration tester can then specify the IP using the “-u” flag, since the tester is using </w:t>
      </w:r>
      <w:r w:rsidR="002126BB">
        <w:t xml:space="preserve">an IP address on a different port from the default HTTP port, port 80, </w:t>
      </w:r>
      <w:r w:rsidR="00800925">
        <w:t>the tester</w:t>
      </w:r>
      <w:r w:rsidR="002126BB">
        <w:t xml:space="preserve"> </w:t>
      </w:r>
      <w:r w:rsidR="00800925">
        <w:t xml:space="preserve">then specified the </w:t>
      </w:r>
      <w:r w:rsidR="002126BB">
        <w:t xml:space="preserve">HTTP protocol and the port </w:t>
      </w:r>
      <w:r w:rsidR="00800925">
        <w:t xml:space="preserve">that </w:t>
      </w:r>
      <w:r w:rsidR="002126BB">
        <w:t xml:space="preserve">the tester </w:t>
      </w:r>
      <w:r w:rsidR="00800925">
        <w:t xml:space="preserve">was </w:t>
      </w:r>
      <w:r w:rsidR="002126BB">
        <w:t>searching on</w:t>
      </w:r>
      <w:r w:rsidR="001103C7">
        <w:t>. The tester</w:t>
      </w:r>
      <w:r w:rsidR="00800925">
        <w:t xml:space="preserve"> </w:t>
      </w:r>
      <w:r w:rsidR="001103C7">
        <w:t>then</w:t>
      </w:r>
      <w:r w:rsidR="00800925">
        <w:t xml:space="preserve"> specified</w:t>
      </w:r>
      <w:r w:rsidR="001103C7">
        <w:t xml:space="preserve"> their wordlist using “-w”. For the use of this penetration test the “common.txt” </w:t>
      </w:r>
      <w:r w:rsidR="00B87AC7">
        <w:t xml:space="preserve">wordlist was used, which is a part of the dirbuster collection. After specifying the </w:t>
      </w:r>
      <w:r w:rsidR="001222B3">
        <w:t xml:space="preserve">URL and wordlist, </w:t>
      </w:r>
      <w:r w:rsidR="00864CBB">
        <w:t xml:space="preserve">the tester then specified </w:t>
      </w:r>
      <w:r w:rsidR="001222B3">
        <w:t xml:space="preserve">the extensions that </w:t>
      </w:r>
      <w:r w:rsidR="00864CBB">
        <w:t xml:space="preserve">they were searching for using the </w:t>
      </w:r>
      <w:r w:rsidR="001222B3">
        <w:t>“-x” flag</w:t>
      </w:r>
      <w:r w:rsidR="00A94CFD">
        <w:t xml:space="preserve">. The following file extensions </w:t>
      </w:r>
      <w:r w:rsidR="00964221">
        <w:t xml:space="preserve">were checked for, “txt, php, css, zip, </w:t>
      </w:r>
      <w:r w:rsidR="00C920FC">
        <w:t xml:space="preserve">js”. </w:t>
      </w:r>
      <w:sdt>
        <w:sdtPr>
          <w:id w:val="-1040118339"/>
          <w:citation/>
        </w:sdtPr>
        <w:sdtEndPr/>
        <w:sdtContent>
          <w:r w:rsidR="00AC5F41">
            <w:fldChar w:fldCharType="begin"/>
          </w:r>
          <w:r w:rsidR="00AC5F41">
            <w:instrText xml:space="preserve"> CITATION Kal223 \l 2057 </w:instrText>
          </w:r>
          <w:r w:rsidR="00AC5F41">
            <w:fldChar w:fldCharType="separate"/>
          </w:r>
          <w:r w:rsidR="0012531C" w:rsidRPr="0012531C">
            <w:rPr>
              <w:noProof/>
            </w:rPr>
            <w:t>(Kali Linux, 2022)</w:t>
          </w:r>
          <w:r w:rsidR="00AC5F41">
            <w:fldChar w:fldCharType="end"/>
          </w:r>
        </w:sdtContent>
      </w:sdt>
      <w:r w:rsidR="00C920FC">
        <w:t xml:space="preserve">After specifying the file extensions </w:t>
      </w:r>
      <w:r w:rsidR="00C920FC">
        <w:lastRenderedPageBreak/>
        <w:t xml:space="preserve">that the tester wanted to explicitly search for, to reduce the output from the </w:t>
      </w:r>
      <w:r w:rsidR="00557E20">
        <w:t>Gobuster</w:t>
      </w:r>
      <w:r w:rsidR="00C920FC">
        <w:t xml:space="preserve"> scan they also specified what status codes </w:t>
      </w:r>
      <w:r w:rsidR="009316B9">
        <w:t xml:space="preserve">to output. Using the “-s” flag the tester specified HTTP codes; 200, 204, 301, 302 and 307. </w:t>
      </w:r>
      <w:r w:rsidR="003F00BB">
        <w:t xml:space="preserve">These status codes represent some kind of positive response that the resource either </w:t>
      </w:r>
      <w:r w:rsidR="00B20A10">
        <w:t>exists or</w:t>
      </w:r>
      <w:r w:rsidR="003F00BB">
        <w:t xml:space="preserve"> exists and redirects. </w:t>
      </w:r>
      <w:r w:rsidR="00EF6591">
        <w:t xml:space="preserve">Through general exploration of the web server this command was changed with the URL changing to include </w:t>
      </w:r>
      <w:r w:rsidR="00B256BF">
        <w:t xml:space="preserve">various subdirectories to </w:t>
      </w:r>
      <w:r w:rsidR="00CF4D57">
        <w:t>further explore the web server.</w:t>
      </w:r>
      <w:r w:rsidR="00101F69" w:rsidRPr="00101F69">
        <w:t xml:space="preserve"> </w:t>
      </w:r>
      <w:sdt>
        <w:sdtPr>
          <w:id w:val="773516449"/>
          <w:citation/>
        </w:sdtPr>
        <w:sdtEndPr/>
        <w:sdtContent>
          <w:r w:rsidR="00101F69">
            <w:fldChar w:fldCharType="begin"/>
          </w:r>
          <w:r w:rsidR="00101F69">
            <w:instrText xml:space="preserve"> CITATION Har20 \l 2057 </w:instrText>
          </w:r>
          <w:r w:rsidR="00101F69">
            <w:fldChar w:fldCharType="separate"/>
          </w:r>
          <w:r w:rsidR="0012531C" w:rsidRPr="0012531C">
            <w:rPr>
              <w:noProof/>
            </w:rPr>
            <w:t>(Harley, 2020)</w:t>
          </w:r>
          <w:r w:rsidR="00101F69">
            <w:fldChar w:fldCharType="end"/>
          </w:r>
        </w:sdtContent>
      </w:sdt>
      <w:r w:rsidR="00E16534">
        <w:t xml:space="preserve">. </w:t>
      </w:r>
    </w:p>
    <w:p w14:paraId="7D96D1E4" w14:textId="77777777" w:rsidR="008159DB" w:rsidRDefault="008159DB" w:rsidP="008159DB">
      <w:pPr>
        <w:keepNext/>
      </w:pPr>
      <w:r w:rsidRPr="008159DB">
        <w:rPr>
          <w:noProof/>
        </w:rPr>
        <w:drawing>
          <wp:inline distT="0" distB="0" distL="0" distR="0" wp14:anchorId="468BA818" wp14:editId="5B4DDB28">
            <wp:extent cx="5943600" cy="688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88340"/>
                    </a:xfrm>
                    <a:prstGeom prst="rect">
                      <a:avLst/>
                    </a:prstGeom>
                  </pic:spPr>
                </pic:pic>
              </a:graphicData>
            </a:graphic>
          </wp:inline>
        </w:drawing>
      </w:r>
    </w:p>
    <w:p w14:paraId="62F22B83" w14:textId="4FE92BE5" w:rsidR="00FA058D" w:rsidRDefault="008159DB" w:rsidP="008159DB">
      <w:pPr>
        <w:pStyle w:val="Caption"/>
      </w:pPr>
      <w:r>
        <w:t xml:space="preserve">Figure </w:t>
      </w:r>
      <w:r w:rsidR="00D02E29">
        <w:t>8</w:t>
      </w:r>
      <w:r>
        <w:t>: Gobuster Scan</w:t>
      </w:r>
      <w:r w:rsidR="009C36DC">
        <w:t xml:space="preserve"> on default directory for Server2</w:t>
      </w:r>
    </w:p>
    <w:p w14:paraId="6F3A1ABF" w14:textId="23211749" w:rsidR="008159DB" w:rsidRDefault="008159DB" w:rsidP="008159DB"/>
    <w:p w14:paraId="49320BB1" w14:textId="77777777" w:rsidR="00CF40D9" w:rsidRDefault="00CF40D9" w:rsidP="00CF40D9">
      <w:pPr>
        <w:keepNext/>
      </w:pPr>
      <w:r w:rsidRPr="00CF40D9">
        <w:rPr>
          <w:noProof/>
        </w:rPr>
        <w:drawing>
          <wp:inline distT="0" distB="0" distL="0" distR="0" wp14:anchorId="3990D0CE" wp14:editId="7326D564">
            <wp:extent cx="5943600" cy="5848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84835"/>
                    </a:xfrm>
                    <a:prstGeom prst="rect">
                      <a:avLst/>
                    </a:prstGeom>
                  </pic:spPr>
                </pic:pic>
              </a:graphicData>
            </a:graphic>
          </wp:inline>
        </w:drawing>
      </w:r>
    </w:p>
    <w:p w14:paraId="478715C6" w14:textId="4D14464F" w:rsidR="008159DB" w:rsidRDefault="00CF40D9" w:rsidP="00CF40D9">
      <w:pPr>
        <w:pStyle w:val="Caption"/>
      </w:pPr>
      <w:r>
        <w:t xml:space="preserve">Figure </w:t>
      </w:r>
      <w:r w:rsidR="00D02E29">
        <w:t>8</w:t>
      </w:r>
      <w:r>
        <w:t>-1: Gobuster Scan on Docs subdirectory</w:t>
      </w:r>
      <w:r w:rsidR="009C36DC">
        <w:t xml:space="preserve"> for Server2 </w:t>
      </w:r>
    </w:p>
    <w:p w14:paraId="04017823" w14:textId="33303F0A" w:rsidR="00CF40D9" w:rsidRDefault="00CF40D9" w:rsidP="008159DB"/>
    <w:p w14:paraId="3CB20743" w14:textId="77777777" w:rsidR="009C36DC" w:rsidRDefault="00911D5D" w:rsidP="009C36DC">
      <w:pPr>
        <w:keepNext/>
      </w:pPr>
      <w:r w:rsidRPr="00911D5D">
        <w:rPr>
          <w:noProof/>
        </w:rPr>
        <w:drawing>
          <wp:inline distT="0" distB="0" distL="0" distR="0" wp14:anchorId="57FC0B38" wp14:editId="3EC3B06F">
            <wp:extent cx="5943600" cy="2438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3840"/>
                    </a:xfrm>
                    <a:prstGeom prst="rect">
                      <a:avLst/>
                    </a:prstGeom>
                  </pic:spPr>
                </pic:pic>
              </a:graphicData>
            </a:graphic>
          </wp:inline>
        </w:drawing>
      </w:r>
    </w:p>
    <w:p w14:paraId="5CEF3979" w14:textId="6D217C50" w:rsidR="00911D5D" w:rsidRDefault="009C36DC" w:rsidP="009C36DC">
      <w:pPr>
        <w:pStyle w:val="Caption"/>
      </w:pPr>
      <w:r>
        <w:t>Figure 8-2: Gobuster scan on default directory for Server1</w:t>
      </w:r>
    </w:p>
    <w:p w14:paraId="581EC278" w14:textId="77777777" w:rsidR="009C36DC" w:rsidRDefault="009C36DC" w:rsidP="008159DB"/>
    <w:p w14:paraId="3BD2A5B8" w14:textId="7990694E" w:rsidR="00D673CD" w:rsidRDefault="00D673CD" w:rsidP="008159DB">
      <w:r>
        <w:t>After a scan of the default directory of the web server a “docs” subdirectory was found</w:t>
      </w:r>
      <w:r w:rsidR="008B15C2">
        <w:t xml:space="preserve"> on Server2</w:t>
      </w:r>
      <w:r>
        <w:t xml:space="preserve">, upon conducting an additional </w:t>
      </w:r>
      <w:r w:rsidR="00557E20">
        <w:t>Gobuster</w:t>
      </w:r>
      <w:r>
        <w:t xml:space="preserve"> scan on the “docs” subdirectory, </w:t>
      </w:r>
      <w:r w:rsidR="00135C7D">
        <w:t>revealed a text file which indicated the version of the software running on the web server</w:t>
      </w:r>
      <w:r>
        <w:t xml:space="preserve">. The output from these commands can be found in Figure </w:t>
      </w:r>
      <w:r w:rsidR="00D02E29">
        <w:t>8</w:t>
      </w:r>
      <w:r>
        <w:t>-</w:t>
      </w:r>
      <w:r w:rsidR="003B3E19">
        <w:t>3</w:t>
      </w:r>
      <w:r>
        <w:t xml:space="preserve"> and </w:t>
      </w:r>
      <w:r w:rsidR="00D02E29">
        <w:t>8</w:t>
      </w:r>
      <w:r>
        <w:t>-</w:t>
      </w:r>
      <w:r w:rsidR="003B3E19">
        <w:t>4</w:t>
      </w:r>
      <w:r>
        <w:t>.</w:t>
      </w:r>
    </w:p>
    <w:p w14:paraId="4A24B203" w14:textId="05DC801A" w:rsidR="00D673CD" w:rsidRDefault="00D673CD" w:rsidP="008159DB"/>
    <w:p w14:paraId="772B256E" w14:textId="01A2D486" w:rsidR="008B15C2" w:rsidRDefault="003D3A53" w:rsidP="008159DB">
      <w:r>
        <w:t xml:space="preserve"> After a scan of the default directory of the web server on Server1, a </w:t>
      </w:r>
      <w:r w:rsidR="003B3E19">
        <w:t xml:space="preserve">text file containing the version information of the software running on the web server was found. The output from this </w:t>
      </w:r>
      <w:r w:rsidR="00557E20">
        <w:t>Gobuster</w:t>
      </w:r>
      <w:r w:rsidR="003B3E19">
        <w:t xml:space="preserve"> command can be found in Figure 8-5.</w:t>
      </w:r>
    </w:p>
    <w:p w14:paraId="0FA653EF" w14:textId="7AEEB8C9" w:rsidR="00113B59" w:rsidRDefault="00113B59" w:rsidP="008159DB"/>
    <w:p w14:paraId="3333E35E" w14:textId="68A659CC" w:rsidR="00113B59" w:rsidRDefault="00113B59" w:rsidP="008159DB"/>
    <w:p w14:paraId="50CFE058" w14:textId="51DE65C3" w:rsidR="00113B59" w:rsidRDefault="00113B59" w:rsidP="008159DB"/>
    <w:p w14:paraId="5BF2C2DA" w14:textId="0B2A1D4F" w:rsidR="00113B59" w:rsidRDefault="00113B59" w:rsidP="008159DB"/>
    <w:p w14:paraId="69B319B1" w14:textId="7CB277DF" w:rsidR="00113B59" w:rsidRDefault="00650FC9" w:rsidP="00650FC9">
      <w:pPr>
        <w:pStyle w:val="Heading3"/>
      </w:pPr>
      <w:bookmarkStart w:id="8" w:name="_Toc124863935"/>
      <w:r>
        <w:t>Exploitation</w:t>
      </w:r>
      <w:bookmarkEnd w:id="8"/>
    </w:p>
    <w:p w14:paraId="65AD9953" w14:textId="4FDFF3F8" w:rsidR="00650FC9" w:rsidRDefault="00650FC9" w:rsidP="00650FC9"/>
    <w:p w14:paraId="5D9F63BC" w14:textId="4FE4A56F" w:rsidR="00650FC9" w:rsidRDefault="00650FC9" w:rsidP="00936373">
      <w:pPr>
        <w:pStyle w:val="Heading4"/>
      </w:pPr>
      <w:r>
        <w:lastRenderedPageBreak/>
        <w:t>Server 1</w:t>
      </w:r>
    </w:p>
    <w:p w14:paraId="11AB7D20" w14:textId="0C4CB6F2" w:rsidR="00936373" w:rsidRDefault="00936373" w:rsidP="00650FC9">
      <w:pPr>
        <w:rPr>
          <w:b/>
          <w:bCs/>
        </w:rPr>
      </w:pPr>
    </w:p>
    <w:p w14:paraId="761318FC" w14:textId="3602A937" w:rsidR="00936373" w:rsidRPr="00936373" w:rsidRDefault="00936373" w:rsidP="00650FC9">
      <w:pPr>
        <w:rPr>
          <w:b/>
          <w:bCs/>
        </w:rPr>
      </w:pPr>
      <w:r>
        <w:rPr>
          <w:b/>
          <w:bCs/>
        </w:rPr>
        <w:t>Searchsploit</w:t>
      </w:r>
    </w:p>
    <w:p w14:paraId="0409B024" w14:textId="29615307" w:rsidR="00650FC9" w:rsidRDefault="004406F3" w:rsidP="00650FC9">
      <w:r>
        <w:t xml:space="preserve">After identifying an old install of </w:t>
      </w:r>
      <w:r w:rsidR="00F30FC4">
        <w:t>Lunar CMS</w:t>
      </w:r>
      <w:r>
        <w:t xml:space="preserve"> from the “</w:t>
      </w:r>
      <w:r w:rsidR="00F30FC4">
        <w:t>license</w:t>
      </w:r>
      <w:r>
        <w:t xml:space="preserve">.txt” file found on the webserver. The penetration tester </w:t>
      </w:r>
      <w:r w:rsidR="00936373">
        <w:t xml:space="preserve">decided to use </w:t>
      </w:r>
      <w:r w:rsidR="00FC5834">
        <w:t>the Kali Linux package “searchsploit”.</w:t>
      </w:r>
      <w:r w:rsidR="00E92BA2">
        <w:t xml:space="preserve"> Searchsploit is a package used for searching the archive from </w:t>
      </w:r>
      <w:r w:rsidR="00A90AC1">
        <w:t xml:space="preserve">an exploit database, </w:t>
      </w:r>
      <w:r w:rsidR="00E92BA2">
        <w:t>exploit-db.com</w:t>
      </w:r>
      <w:r w:rsidR="00A90AC1">
        <w:t xml:space="preserve">. </w:t>
      </w:r>
      <w:sdt>
        <w:sdtPr>
          <w:id w:val="717858728"/>
          <w:citation/>
        </w:sdtPr>
        <w:sdtEndPr/>
        <w:sdtContent>
          <w:r w:rsidR="00A90AC1">
            <w:fldChar w:fldCharType="begin"/>
          </w:r>
          <w:r w:rsidR="00A90AC1">
            <w:instrText xml:space="preserve"> CITATION Kal224 \l 2057 </w:instrText>
          </w:r>
          <w:r w:rsidR="00A90AC1">
            <w:fldChar w:fldCharType="separate"/>
          </w:r>
          <w:r w:rsidR="0012531C" w:rsidRPr="0012531C">
            <w:rPr>
              <w:noProof/>
            </w:rPr>
            <w:t>(Kali Linux, 2022)</w:t>
          </w:r>
          <w:r w:rsidR="00A90AC1">
            <w:fldChar w:fldCharType="end"/>
          </w:r>
        </w:sdtContent>
      </w:sdt>
      <w:r w:rsidR="00A90AC1">
        <w:t xml:space="preserve">. </w:t>
      </w:r>
      <w:r w:rsidR="00C2615B">
        <w:t xml:space="preserve">Using the searchsploit package the penetration tester was able to specify their search to find exploits that may be appropriate for the version of </w:t>
      </w:r>
      <w:r w:rsidR="0089146C">
        <w:t>Lunar CMS</w:t>
      </w:r>
      <w:r w:rsidR="00C2615B">
        <w:t xml:space="preserve"> installed. Using the command “searchsploit </w:t>
      </w:r>
      <w:r w:rsidR="00F53813">
        <w:t>lunar cms</w:t>
      </w:r>
      <w:r w:rsidR="00C2615B">
        <w:t xml:space="preserve">” the penetration tester was able to find all exploits </w:t>
      </w:r>
      <w:r w:rsidR="00AE5BEE">
        <w:t xml:space="preserve">for the </w:t>
      </w:r>
      <w:r w:rsidR="00D8752B">
        <w:t>Lunar CMS</w:t>
      </w:r>
      <w:r w:rsidR="00AE5BEE">
        <w:t xml:space="preserve"> software. </w:t>
      </w:r>
      <w:r w:rsidR="00D8752B">
        <w:t>T</w:t>
      </w:r>
      <w:r w:rsidR="00EA6D6E">
        <w:t>he output from this command can be found in Figure 9-1.</w:t>
      </w:r>
    </w:p>
    <w:p w14:paraId="32B646F8" w14:textId="5796BD42" w:rsidR="00EA6D6E" w:rsidRDefault="00EA6D6E" w:rsidP="00650FC9"/>
    <w:p w14:paraId="5C19EB0D" w14:textId="77777777" w:rsidR="00F53813" w:rsidRDefault="00F53813" w:rsidP="00F53813">
      <w:pPr>
        <w:keepNext/>
      </w:pPr>
      <w:r w:rsidRPr="00F53813">
        <w:rPr>
          <w:noProof/>
        </w:rPr>
        <w:drawing>
          <wp:inline distT="0" distB="0" distL="0" distR="0" wp14:anchorId="36442783" wp14:editId="41EB1702">
            <wp:extent cx="2410161" cy="514422"/>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1"/>
                    <a:stretch>
                      <a:fillRect/>
                    </a:stretch>
                  </pic:blipFill>
                  <pic:spPr>
                    <a:xfrm>
                      <a:off x="0" y="0"/>
                      <a:ext cx="2410161" cy="514422"/>
                    </a:xfrm>
                    <a:prstGeom prst="rect">
                      <a:avLst/>
                    </a:prstGeom>
                  </pic:spPr>
                </pic:pic>
              </a:graphicData>
            </a:graphic>
          </wp:inline>
        </w:drawing>
      </w:r>
    </w:p>
    <w:p w14:paraId="4CE780E4" w14:textId="5813D579" w:rsidR="00F53813" w:rsidRDefault="00F53813" w:rsidP="00F53813">
      <w:pPr>
        <w:pStyle w:val="Caption"/>
      </w:pPr>
      <w:r>
        <w:t>Figure 9: Searchsploit command for finding exploits on Lunar CMS</w:t>
      </w:r>
    </w:p>
    <w:p w14:paraId="0BF1742D" w14:textId="4902A76E" w:rsidR="006F7E37" w:rsidRDefault="006F7E37" w:rsidP="006F7E37"/>
    <w:p w14:paraId="05DE12F0" w14:textId="11450232" w:rsidR="006F7E37" w:rsidRDefault="006F7E37" w:rsidP="006F7E37">
      <w:r>
        <w:t xml:space="preserve">After looking at the available exploits for </w:t>
      </w:r>
      <w:r w:rsidR="003020AC">
        <w:t xml:space="preserve">Lunar CMS the penetration tester noticed that both exploits were for a later version, meaning that since the CMS was running an earlier </w:t>
      </w:r>
      <w:proofErr w:type="gramStart"/>
      <w:r w:rsidR="003020AC">
        <w:t>version</w:t>
      </w:r>
      <w:proofErr w:type="gramEnd"/>
      <w:r w:rsidR="003020AC">
        <w:t xml:space="preserve"> they may be vulnerable to both exploits. </w:t>
      </w:r>
      <w:r w:rsidR="001C3383">
        <w:t xml:space="preserve">The penetration tester decided to review the remote code execution exploit first and analyse how the exploit worked and whether the </w:t>
      </w:r>
      <w:r w:rsidR="005F152D">
        <w:t>system may be vulnerable to the exploit. The penetration tester called the exploit to their working directory through the use of the searchsploit package again, using the "-m 33867" flag to specify the exploit ID</w:t>
      </w:r>
      <w:r w:rsidR="00E65DB6">
        <w:t>. The output from this command can be found in Figure 9-</w:t>
      </w:r>
      <w:r w:rsidR="00A1649E">
        <w:t>3</w:t>
      </w:r>
      <w:r w:rsidR="00E65DB6">
        <w:t>.</w:t>
      </w:r>
      <w:r w:rsidR="00B01C9D">
        <w:t xml:space="preserve"> </w:t>
      </w:r>
      <w:sdt>
        <w:sdtPr>
          <w:id w:val="1894231645"/>
          <w:citation/>
        </w:sdtPr>
        <w:sdtEndPr/>
        <w:sdtContent>
          <w:r w:rsidR="00F66374">
            <w:fldChar w:fldCharType="begin"/>
          </w:r>
          <w:r w:rsidR="00F66374">
            <w:instrText xml:space="preserve"> CITATION Liq14 \l 2057 </w:instrText>
          </w:r>
          <w:r w:rsidR="00F66374">
            <w:fldChar w:fldCharType="separate"/>
          </w:r>
          <w:r w:rsidR="0012531C" w:rsidRPr="0012531C">
            <w:rPr>
              <w:noProof/>
            </w:rPr>
            <w:t>(Liquidworm, 2014)</w:t>
          </w:r>
          <w:r w:rsidR="00F66374">
            <w:fldChar w:fldCharType="end"/>
          </w:r>
        </w:sdtContent>
      </w:sdt>
    </w:p>
    <w:p w14:paraId="61509C1A" w14:textId="77777777" w:rsidR="00A1649E" w:rsidRDefault="00A1649E" w:rsidP="00A1649E">
      <w:pPr>
        <w:keepNext/>
      </w:pPr>
      <w:r w:rsidRPr="00A1649E">
        <w:rPr>
          <w:noProof/>
        </w:rPr>
        <w:drawing>
          <wp:inline distT="0" distB="0" distL="0" distR="0" wp14:anchorId="6689FF8D" wp14:editId="571DAA93">
            <wp:extent cx="2295845" cy="466790"/>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95845" cy="466790"/>
                    </a:xfrm>
                    <a:prstGeom prst="rect">
                      <a:avLst/>
                    </a:prstGeom>
                  </pic:spPr>
                </pic:pic>
              </a:graphicData>
            </a:graphic>
          </wp:inline>
        </w:drawing>
      </w:r>
    </w:p>
    <w:p w14:paraId="30BA990C" w14:textId="7683E0E8" w:rsidR="00E65DB6" w:rsidRDefault="00A1649E" w:rsidP="00A1649E">
      <w:pPr>
        <w:pStyle w:val="Caption"/>
      </w:pPr>
      <w:r>
        <w:t>Figure 9-2: Searchsploit command for copying the Lunar CMS RCE exploit</w:t>
      </w:r>
    </w:p>
    <w:p w14:paraId="3648BDDD" w14:textId="79E2948D" w:rsidR="00335D93" w:rsidRDefault="00E27AB3" w:rsidP="003678AF">
      <w:r>
        <w:t xml:space="preserve">After using a text editor to </w:t>
      </w:r>
      <w:r w:rsidR="00BF1897">
        <w:t xml:space="preserve">read through the exploit the penetration tester realized that it was a python2 exploit. The penetration tester </w:t>
      </w:r>
      <w:r w:rsidR="00000D5C">
        <w:t xml:space="preserve">noticed this due to the syntax used around print statements. Once the penetration tested had read through the exploit </w:t>
      </w:r>
      <w:r w:rsidR="00D3474A">
        <w:t xml:space="preserve">code, the penetration tester realised that they had all of the information required to run the exploit. </w:t>
      </w:r>
      <w:r w:rsidR="009E281D">
        <w:t xml:space="preserve">The exploit required the hostname, path </w:t>
      </w:r>
      <w:r w:rsidR="007843D8">
        <w:t>of the Lunar CMS install and path for the file to be uploaded. The penetration tester had the hostname from the beginning of their penetration test (192.168.10.2</w:t>
      </w:r>
      <w:r w:rsidR="00924BED">
        <w:t xml:space="preserve">) and knew that Lunar CMS was running on port 90. They also knew that the content management system (CMS) was installed at the base directory </w:t>
      </w:r>
      <w:r w:rsidR="00EF7CC9">
        <w:t xml:space="preserve">of the web </w:t>
      </w:r>
      <w:proofErr w:type="gramStart"/>
      <w:r w:rsidR="00EF7CC9">
        <w:t>server</w:t>
      </w:r>
      <w:proofErr w:type="gramEnd"/>
      <w:r w:rsidR="00EF7CC9">
        <w:t xml:space="preserve"> and they had found the file they were looking to upload. </w:t>
      </w:r>
      <w:r w:rsidR="005D0BAD">
        <w:t xml:space="preserve">The file that they were looking to upload was a reverse shell, which would generate a connection back to the penetration testers machine, </w:t>
      </w:r>
      <w:r w:rsidR="00894332">
        <w:t xml:space="preserve">giving them access to the machine. </w:t>
      </w:r>
      <w:r w:rsidR="00DE6600">
        <w:t xml:space="preserve">Upon running </w:t>
      </w:r>
      <w:r w:rsidR="00303014">
        <w:t xml:space="preserve">the exploit, the penetration tester </w:t>
      </w:r>
      <w:r w:rsidR="001C0458">
        <w:t>was given a shell on the webserver</w:t>
      </w:r>
      <w:r w:rsidR="00B01C9D">
        <w:t xml:space="preserve"> although was not able to move out of the current directory or perform any kind of lateral movement. What the penetration tester was able to discover was that they were the “NT </w:t>
      </w:r>
      <w:r w:rsidR="00B01C9D">
        <w:lastRenderedPageBreak/>
        <w:t>AUTHORITY/SYSTEM” user.</w:t>
      </w:r>
      <w:r w:rsidR="002F68D9">
        <w:t xml:space="preserve"> The penetration testers commands </w:t>
      </w:r>
      <w:r w:rsidR="00412C84">
        <w:t xml:space="preserve">and output </w:t>
      </w:r>
      <w:r w:rsidR="002F68D9">
        <w:t>can be found in Figure 10 &amp; 11</w:t>
      </w:r>
      <w:r w:rsidR="00412C84">
        <w:t>.</w:t>
      </w:r>
      <w:r w:rsidR="002F68D9">
        <w:t xml:space="preserve"> </w:t>
      </w:r>
    </w:p>
    <w:p w14:paraId="4D78522B" w14:textId="3F38E641" w:rsidR="002F68D9" w:rsidRDefault="002F68D9" w:rsidP="003678AF"/>
    <w:p w14:paraId="07388ECC" w14:textId="77777777" w:rsidR="001F3826" w:rsidRDefault="001F3826" w:rsidP="001F3826">
      <w:pPr>
        <w:keepNext/>
      </w:pPr>
      <w:r w:rsidRPr="001F3826">
        <w:rPr>
          <w:noProof/>
        </w:rPr>
        <w:drawing>
          <wp:inline distT="0" distB="0" distL="0" distR="0" wp14:anchorId="59793B61" wp14:editId="3835AEB4">
            <wp:extent cx="4972744" cy="809738"/>
            <wp:effectExtent l="0" t="0" r="0" b="952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3"/>
                    <a:stretch>
                      <a:fillRect/>
                    </a:stretch>
                  </pic:blipFill>
                  <pic:spPr>
                    <a:xfrm>
                      <a:off x="0" y="0"/>
                      <a:ext cx="4972744" cy="809738"/>
                    </a:xfrm>
                    <a:prstGeom prst="rect">
                      <a:avLst/>
                    </a:prstGeom>
                  </pic:spPr>
                </pic:pic>
              </a:graphicData>
            </a:graphic>
          </wp:inline>
        </w:drawing>
      </w:r>
    </w:p>
    <w:p w14:paraId="04E61173" w14:textId="4F2977C3" w:rsidR="001F3826" w:rsidRDefault="001F3826" w:rsidP="001F3826">
      <w:pPr>
        <w:pStyle w:val="Caption"/>
      </w:pPr>
      <w:r>
        <w:t>Figure 10: Checking the current user on the tester's shell</w:t>
      </w:r>
    </w:p>
    <w:p w14:paraId="04E44691" w14:textId="09B2ADBA" w:rsidR="001F3826" w:rsidRDefault="001F3826" w:rsidP="001F3826"/>
    <w:p w14:paraId="26BF6514" w14:textId="77777777" w:rsidR="001F3826" w:rsidRDefault="001F3826" w:rsidP="001F3826"/>
    <w:p w14:paraId="6AB44B42" w14:textId="77777777" w:rsidR="001F3826" w:rsidRDefault="001F3826" w:rsidP="001F3826">
      <w:pPr>
        <w:keepNext/>
      </w:pPr>
      <w:r w:rsidRPr="002F68D9">
        <w:rPr>
          <w:noProof/>
        </w:rPr>
        <w:drawing>
          <wp:inline distT="0" distB="0" distL="0" distR="0" wp14:anchorId="47C622B4" wp14:editId="172E2331">
            <wp:extent cx="5525271" cy="3515216"/>
            <wp:effectExtent l="0" t="0" r="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4"/>
                    <a:stretch>
                      <a:fillRect/>
                    </a:stretch>
                  </pic:blipFill>
                  <pic:spPr>
                    <a:xfrm>
                      <a:off x="0" y="0"/>
                      <a:ext cx="5525271" cy="3515216"/>
                    </a:xfrm>
                    <a:prstGeom prst="rect">
                      <a:avLst/>
                    </a:prstGeom>
                  </pic:spPr>
                </pic:pic>
              </a:graphicData>
            </a:graphic>
          </wp:inline>
        </w:drawing>
      </w:r>
    </w:p>
    <w:p w14:paraId="1501DBE8" w14:textId="39DAAE40" w:rsidR="001F3826" w:rsidRDefault="001F3826" w:rsidP="001F3826">
      <w:pPr>
        <w:pStyle w:val="Caption"/>
      </w:pPr>
      <w:r>
        <w:t>Figure</w:t>
      </w:r>
      <w:r w:rsidR="00DF60CB">
        <w:t xml:space="preserve"> 11</w:t>
      </w:r>
      <w:r>
        <w:t>: Attempting to move directories on the tester's shell</w:t>
      </w:r>
    </w:p>
    <w:p w14:paraId="291FB4E1" w14:textId="1A16F497" w:rsidR="001F3826" w:rsidRDefault="001F3826" w:rsidP="001F3826"/>
    <w:p w14:paraId="7DB20464" w14:textId="7FF86E04" w:rsidR="000A2F6D" w:rsidRDefault="000A2F6D" w:rsidP="001F3826">
      <w:r>
        <w:t>After the penetration tester had attempted to move around their reverse shell, the penetration tester noticed that they were not able to move directories and were limited to the commands that they could use</w:t>
      </w:r>
      <w:r w:rsidR="00742B11">
        <w:t xml:space="preserve">. The testers first thought was to try and create another reverse shell but this time inside </w:t>
      </w:r>
      <w:r w:rsidR="00094D71">
        <w:t xml:space="preserve">a different process. Since the tester knew they were operating on a Windows machine they would not be able to use Linux based </w:t>
      </w:r>
      <w:r w:rsidR="000D0A78">
        <w:t xml:space="preserve">reverse shells, and after checking for certain packages such as </w:t>
      </w:r>
      <w:proofErr w:type="spellStart"/>
      <w:r w:rsidR="000D0A78">
        <w:t>Netcat</w:t>
      </w:r>
      <w:proofErr w:type="spellEnd"/>
      <w:r w:rsidR="000D0A78">
        <w:t xml:space="preserve"> and Python, the tester decided to use a PowerShell reverse shell. </w:t>
      </w:r>
      <w:r w:rsidR="007469B0">
        <w:t xml:space="preserve">After the tester had crafted their reverse shell, they also started a reverse listener on their local Kali machine </w:t>
      </w:r>
      <w:r w:rsidR="00A979D0">
        <w:t xml:space="preserve">using the </w:t>
      </w:r>
      <w:proofErr w:type="spellStart"/>
      <w:r w:rsidR="002C374B">
        <w:t>N</w:t>
      </w:r>
      <w:r w:rsidR="00A979D0">
        <w:t>etcat</w:t>
      </w:r>
      <w:proofErr w:type="spellEnd"/>
      <w:r w:rsidR="00A979D0">
        <w:t xml:space="preserve"> library.</w:t>
      </w:r>
      <w:r w:rsidR="007A38E0">
        <w:t xml:space="preserve"> </w:t>
      </w:r>
      <w:proofErr w:type="spellStart"/>
      <w:r w:rsidR="00DD3E9D">
        <w:t>Netcat</w:t>
      </w:r>
      <w:proofErr w:type="spellEnd"/>
      <w:r w:rsidR="00DD3E9D">
        <w:t xml:space="preserve"> </w:t>
      </w:r>
      <w:r w:rsidR="002C374B">
        <w:t xml:space="preserve">is a package which is seen as a simple utility which reads and writes data through TCP/UDP networking protocols. </w:t>
      </w:r>
      <w:r w:rsidR="00A7788A">
        <w:t xml:space="preserve">To </w:t>
      </w:r>
      <w:r w:rsidR="00A7788A">
        <w:lastRenderedPageBreak/>
        <w:t xml:space="preserve">craft their listener, the tester used </w:t>
      </w:r>
      <w:r w:rsidR="00954F0F">
        <w:t xml:space="preserve">the following </w:t>
      </w:r>
      <w:proofErr w:type="gramStart"/>
      <w:r w:rsidR="00954F0F">
        <w:t>options;</w:t>
      </w:r>
      <w:proofErr w:type="gramEnd"/>
      <w:r w:rsidR="00954F0F">
        <w:t xml:space="preserve"> “</w:t>
      </w:r>
      <w:r w:rsidR="0031461A">
        <w:t>-l” to listen for incoming connections, “-v” for verbose outputting</w:t>
      </w:r>
      <w:r w:rsidR="00147858">
        <w:t xml:space="preserve"> </w:t>
      </w:r>
      <w:r w:rsidR="0031461A">
        <w:t>for cutting down on outputs</w:t>
      </w:r>
      <w:r w:rsidR="00147858">
        <w:t xml:space="preserve">, “-n” </w:t>
      </w:r>
      <w:r w:rsidR="00495714">
        <w:t xml:space="preserve">specifies that when receiving incoming connections </w:t>
      </w:r>
      <w:r w:rsidR="008D7F38">
        <w:t xml:space="preserve">it will not try to resolve the IP through the DNS and </w:t>
      </w:r>
      <w:r w:rsidR="00CB1C34">
        <w:t xml:space="preserve">“-p” to specify which port to set up the listener </w:t>
      </w:r>
      <w:r w:rsidR="00534E2C">
        <w:t>on.</w:t>
      </w:r>
      <w:r w:rsidR="00147858">
        <w:t xml:space="preserve"> </w:t>
      </w:r>
      <w:sdt>
        <w:sdtPr>
          <w:id w:val="335891242"/>
          <w:citation/>
        </w:sdtPr>
        <w:sdtEndPr/>
        <w:sdtContent>
          <w:r w:rsidR="00F70C45">
            <w:fldChar w:fldCharType="begin"/>
          </w:r>
          <w:r w:rsidR="00F70C45">
            <w:instrText xml:space="preserve"> CITATION Kali22 \l 2057 </w:instrText>
          </w:r>
          <w:r w:rsidR="00F70C45">
            <w:fldChar w:fldCharType="separate"/>
          </w:r>
          <w:r w:rsidR="0012531C" w:rsidRPr="0012531C">
            <w:rPr>
              <w:noProof/>
            </w:rPr>
            <w:t>(Kali Linux, 2022)</w:t>
          </w:r>
          <w:r w:rsidR="00F70C45">
            <w:fldChar w:fldCharType="end"/>
          </w:r>
        </w:sdtContent>
      </w:sdt>
      <w:r w:rsidR="00F70C45">
        <w:t xml:space="preserve">. The commands for the shell and listener can be found </w:t>
      </w:r>
      <w:r w:rsidR="004D17FB">
        <w:t>in Figure’s 12 &amp; Figure 13.</w:t>
      </w:r>
    </w:p>
    <w:p w14:paraId="41FB2228" w14:textId="77777777" w:rsidR="004917FF" w:rsidRDefault="004917FF" w:rsidP="004917FF">
      <w:pPr>
        <w:keepNext/>
      </w:pPr>
      <w:r>
        <w:rPr>
          <w:noProof/>
        </w:rPr>
        <w:drawing>
          <wp:inline distT="0" distB="0" distL="0" distR="0" wp14:anchorId="392890E2" wp14:editId="388D63EF">
            <wp:extent cx="2200275" cy="6762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00275" cy="676275"/>
                    </a:xfrm>
                    <a:prstGeom prst="rect">
                      <a:avLst/>
                    </a:prstGeom>
                    <a:noFill/>
                    <a:ln>
                      <a:noFill/>
                    </a:ln>
                  </pic:spPr>
                </pic:pic>
              </a:graphicData>
            </a:graphic>
          </wp:inline>
        </w:drawing>
      </w:r>
    </w:p>
    <w:p w14:paraId="66E161C9" w14:textId="25D8B3C1" w:rsidR="00306FF6" w:rsidRDefault="004917FF" w:rsidP="004917FF">
      <w:pPr>
        <w:pStyle w:val="Caption"/>
      </w:pPr>
      <w:r>
        <w:t xml:space="preserve">Figure 12: Setting up a </w:t>
      </w:r>
      <w:proofErr w:type="spellStart"/>
      <w:r>
        <w:t>Netcat</w:t>
      </w:r>
      <w:proofErr w:type="spellEnd"/>
      <w:r>
        <w:t xml:space="preserve"> listener</w:t>
      </w:r>
    </w:p>
    <w:p w14:paraId="7065E972" w14:textId="77777777" w:rsidR="00306FF6" w:rsidRDefault="00306FF6" w:rsidP="00306FF6">
      <w:pPr>
        <w:keepNext/>
      </w:pPr>
      <w:r>
        <w:rPr>
          <w:noProof/>
        </w:rPr>
        <w:drawing>
          <wp:inline distT="0" distB="0" distL="0" distR="0" wp14:anchorId="4841EB3D" wp14:editId="5B867233">
            <wp:extent cx="5943600" cy="933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3F4572F7" w14:textId="1CD38CA4" w:rsidR="004D17FB" w:rsidRDefault="00306FF6" w:rsidP="00306FF6">
      <w:pPr>
        <w:pStyle w:val="Caption"/>
      </w:pPr>
      <w:r>
        <w:t>Figure 13: Listener receiving a connection from the server</w:t>
      </w:r>
    </w:p>
    <w:p w14:paraId="7AC74093" w14:textId="4BD869E5" w:rsidR="00306FF6" w:rsidRDefault="00306FF6" w:rsidP="00306FF6"/>
    <w:p w14:paraId="48636250" w14:textId="43AC4E0A" w:rsidR="00B16E25" w:rsidRDefault="002A5E42" w:rsidP="00306FF6">
      <w:r>
        <w:t xml:space="preserve">After gaining a connection from the reverse shell, as shown in Figure 13, the penetration tester </w:t>
      </w:r>
      <w:r w:rsidR="00D53D10">
        <w:t xml:space="preserve">tried to execute further commands to identify whether their </w:t>
      </w:r>
      <w:r w:rsidR="00DE6FA6">
        <w:t xml:space="preserve">reverse shell </w:t>
      </w:r>
      <w:r w:rsidR="00FA702D">
        <w:t xml:space="preserve">had given them the ability to move throughout the system. They tried </w:t>
      </w:r>
      <w:r w:rsidR="00633034">
        <w:t xml:space="preserve">to change directories using the “cd” command. After executing the </w:t>
      </w:r>
      <w:r w:rsidR="00980F64">
        <w:t>command,</w:t>
      </w:r>
      <w:r w:rsidR="00633034">
        <w:t xml:space="preserve"> they noticed that they were able to move through the filesystem.</w:t>
      </w:r>
      <w:r w:rsidR="00606516">
        <w:t xml:space="preserve"> After </w:t>
      </w:r>
      <w:r w:rsidR="00D76CF7">
        <w:t>identifying that they had greater movement through their reverse shell, the penetration tester then moved on to post-exploitation.</w:t>
      </w:r>
    </w:p>
    <w:p w14:paraId="640DFC05" w14:textId="7A7FCD8B" w:rsidR="00D76CF7" w:rsidRDefault="00D76CF7" w:rsidP="00306FF6"/>
    <w:p w14:paraId="13FD38DF" w14:textId="342046E4" w:rsidR="00D0147F" w:rsidRDefault="005B7353" w:rsidP="005B7353">
      <w:pPr>
        <w:pStyle w:val="Heading4"/>
      </w:pPr>
      <w:r>
        <w:t>Server 2</w:t>
      </w:r>
    </w:p>
    <w:p w14:paraId="0D877813" w14:textId="77777777" w:rsidR="008325FF" w:rsidRDefault="008325FF" w:rsidP="008325FF">
      <w:pPr>
        <w:rPr>
          <w:b/>
          <w:bCs/>
        </w:rPr>
      </w:pPr>
    </w:p>
    <w:p w14:paraId="554C7823" w14:textId="306AD559" w:rsidR="008325FF" w:rsidRPr="008325FF" w:rsidRDefault="008325FF" w:rsidP="008325FF">
      <w:pPr>
        <w:rPr>
          <w:b/>
          <w:bCs/>
        </w:rPr>
      </w:pPr>
      <w:r>
        <w:rPr>
          <w:b/>
          <w:bCs/>
        </w:rPr>
        <w:t>Searchsploit</w:t>
      </w:r>
    </w:p>
    <w:p w14:paraId="6922730C" w14:textId="0CCAED65" w:rsidR="008325FF" w:rsidRDefault="00D25300" w:rsidP="003678AF">
      <w:r>
        <w:t xml:space="preserve">After identifying </w:t>
      </w:r>
      <w:r w:rsidR="008176F5">
        <w:t xml:space="preserve">a service name and version through a file on the </w:t>
      </w:r>
      <w:r w:rsidR="006D5F0E">
        <w:t xml:space="preserve">webserver the tester was able to use searchsploit to look for possible exploits. On the webserver there was a file called </w:t>
      </w:r>
      <w:r w:rsidR="009611F6">
        <w:t xml:space="preserve">“changes.txt” in the </w:t>
      </w:r>
      <w:proofErr w:type="gramStart"/>
      <w:r w:rsidR="009611F6">
        <w:t>docs</w:t>
      </w:r>
      <w:proofErr w:type="gramEnd"/>
      <w:r w:rsidR="009611F6">
        <w:t xml:space="preserve"> subdirectory. On that file was a list of changes for version 1.1.1 and a link to a changelog of Web ID. </w:t>
      </w:r>
      <w:r w:rsidR="00E46B90">
        <w:t xml:space="preserve">Using this </w:t>
      </w:r>
      <w:r w:rsidR="005808FC">
        <w:t>information,</w:t>
      </w:r>
      <w:r w:rsidR="00E46B90">
        <w:t xml:space="preserve"> the tester crafted their command and searched for “</w:t>
      </w:r>
      <w:proofErr w:type="spellStart"/>
      <w:r w:rsidR="00E46B90">
        <w:t>webid</w:t>
      </w:r>
      <w:proofErr w:type="spellEnd"/>
      <w:r w:rsidR="00E46B90">
        <w:t xml:space="preserve"> 1.1.1”</w:t>
      </w:r>
      <w:r w:rsidR="00B00903">
        <w:t xml:space="preserve">. There was only exploit returned from the </w:t>
      </w:r>
      <w:r w:rsidR="00E16FDD">
        <w:t xml:space="preserve">search, and as such the tester copied the exploit to their working directory and began to </w:t>
      </w:r>
      <w:r w:rsidR="00E16FDD" w:rsidRPr="005808FC">
        <w:t>analyse</w:t>
      </w:r>
      <w:r w:rsidR="00E16FDD">
        <w:t xml:space="preserve"> the exploit. The command and its output can be shown in Figure 14</w:t>
      </w:r>
      <w:r w:rsidR="00FF447D">
        <w:t xml:space="preserve"> </w:t>
      </w:r>
      <w:r w:rsidR="00E16FDD">
        <w:t>and Figure 14-</w:t>
      </w:r>
      <w:r w:rsidR="00FF447D">
        <w:t>1</w:t>
      </w:r>
      <w:r w:rsidR="00E13844">
        <w:t xml:space="preserve">. </w:t>
      </w:r>
    </w:p>
    <w:p w14:paraId="7F10C38E" w14:textId="77777777" w:rsidR="009879A7" w:rsidRDefault="009879A7" w:rsidP="009879A7">
      <w:pPr>
        <w:keepNext/>
      </w:pPr>
      <w:r>
        <w:rPr>
          <w:noProof/>
        </w:rPr>
        <w:drawing>
          <wp:inline distT="0" distB="0" distL="0" distR="0" wp14:anchorId="135F8C47" wp14:editId="53953212">
            <wp:extent cx="3857143" cy="60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7143" cy="600000"/>
                    </a:xfrm>
                    <a:prstGeom prst="rect">
                      <a:avLst/>
                    </a:prstGeom>
                  </pic:spPr>
                </pic:pic>
              </a:graphicData>
            </a:graphic>
          </wp:inline>
        </w:drawing>
      </w:r>
    </w:p>
    <w:p w14:paraId="08BD6D8B" w14:textId="58ABC1B4" w:rsidR="009879A7" w:rsidRDefault="009879A7" w:rsidP="009879A7">
      <w:pPr>
        <w:pStyle w:val="Caption"/>
      </w:pPr>
      <w:r>
        <w:t>Figure 14: Searchsploit command searching for WebID vulnerabilities</w:t>
      </w:r>
    </w:p>
    <w:p w14:paraId="5032FF84" w14:textId="4F813EB9" w:rsidR="008E15C2" w:rsidRDefault="008E15C2" w:rsidP="008E15C2"/>
    <w:p w14:paraId="2C501BE5" w14:textId="4A8B30ED" w:rsidR="008E15C2" w:rsidRPr="008E15C2" w:rsidRDefault="008E15C2" w:rsidP="008E15C2">
      <w:r>
        <w:t>As the penetration tester read through the exploit it became apparent that it was a</w:t>
      </w:r>
      <w:r w:rsidR="00D333F5">
        <w:t>n</w:t>
      </w:r>
      <w:r>
        <w:t xml:space="preserve"> arbitrary file upload exploit. </w:t>
      </w:r>
      <w:r w:rsidR="00D333F5">
        <w:t xml:space="preserve">An arbitrary file upload </w:t>
      </w:r>
      <w:r w:rsidR="00B028CA">
        <w:t xml:space="preserve">is an exploit that takes advantage of a web application not validating the file upload type or tricking users to upload malicious files, giving the attackers access to execute </w:t>
      </w:r>
      <w:r w:rsidR="00BE193A">
        <w:t xml:space="preserve">malicious code on the server. </w:t>
      </w:r>
      <w:r w:rsidR="00BE1DCF">
        <w:t xml:space="preserve">Looking through the exploit code, it uploads </w:t>
      </w:r>
      <w:r w:rsidR="00EB467F">
        <w:t>a PHP file called “</w:t>
      </w:r>
      <w:proofErr w:type="spellStart"/>
      <w:r w:rsidR="00EB467F">
        <w:t>shell.php</w:t>
      </w:r>
      <w:proofErr w:type="spellEnd"/>
      <w:r w:rsidR="00EB467F">
        <w:t xml:space="preserve">” which </w:t>
      </w:r>
      <w:r w:rsidR="0041389A">
        <w:t xml:space="preserve">acts as </w:t>
      </w:r>
      <w:r w:rsidR="002052B5">
        <w:t>a reverse shell, allowing the attacker to execute commands on the webserver without authorized</w:t>
      </w:r>
      <w:r w:rsidR="00EA5AD6">
        <w:t xml:space="preserve"> access</w:t>
      </w:r>
      <w:r w:rsidR="002052B5">
        <w:t xml:space="preserve"> </w:t>
      </w:r>
      <w:r w:rsidR="00BE193A">
        <w:t xml:space="preserve">The tester also realized that the exploit </w:t>
      </w:r>
      <w:r w:rsidR="00693C3A">
        <w:t xml:space="preserve">was set to only work for webservers running on their default port, port 80, meaning that the exploit would need to be changed for it to work, seeing as the vulnerable webserver was running on port 90. </w:t>
      </w:r>
      <w:r w:rsidR="003D19CB">
        <w:t>The altered code can be found in Figure 15</w:t>
      </w:r>
      <w:r w:rsidR="00205A64">
        <w:t>.</w:t>
      </w:r>
    </w:p>
    <w:p w14:paraId="6C62BCAD" w14:textId="5AB96C3F" w:rsidR="006F5DD6" w:rsidRDefault="006F5DD6" w:rsidP="003678AF">
      <w:r>
        <w:t xml:space="preserve">The syntax for the exploit was simple, it required </w:t>
      </w:r>
      <w:r w:rsidR="00AE62E5">
        <w:t xml:space="preserve">the user to run the exploit using php locally and supply an IP address and base directory for the WebID install. </w:t>
      </w:r>
      <w:r w:rsidR="00985DB4">
        <w:t xml:space="preserve">Since the tester had changed the exploit to work on port 90, instead of 80 they were just able to supply the IP address (192.168.10.2) and from their </w:t>
      </w:r>
      <w:proofErr w:type="spellStart"/>
      <w:r w:rsidR="00985DB4">
        <w:t>gobuster</w:t>
      </w:r>
      <w:proofErr w:type="spellEnd"/>
      <w:r w:rsidR="00985DB4">
        <w:t xml:space="preserve"> scans, they knew that WebID was installed at the base of the </w:t>
      </w:r>
      <w:r w:rsidR="00AA2DEF">
        <w:t>webserver. The command and its output can be found in Figure 16 &amp; 16-1.</w:t>
      </w:r>
    </w:p>
    <w:p w14:paraId="5BD4BACC" w14:textId="77777777" w:rsidR="007F3D85" w:rsidRDefault="007F3D85" w:rsidP="007F3D85">
      <w:pPr>
        <w:keepNext/>
      </w:pPr>
      <w:r>
        <w:rPr>
          <w:noProof/>
        </w:rPr>
        <w:drawing>
          <wp:inline distT="0" distB="0" distL="0" distR="0" wp14:anchorId="5A5390BA" wp14:editId="52E421AF">
            <wp:extent cx="3933333" cy="600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33333" cy="600000"/>
                    </a:xfrm>
                    <a:prstGeom prst="rect">
                      <a:avLst/>
                    </a:prstGeom>
                  </pic:spPr>
                </pic:pic>
              </a:graphicData>
            </a:graphic>
          </wp:inline>
        </w:drawing>
      </w:r>
    </w:p>
    <w:p w14:paraId="7ED85A51" w14:textId="123D1B9B" w:rsidR="006F5DD6" w:rsidRDefault="007F3D85" w:rsidP="007F3D85">
      <w:pPr>
        <w:pStyle w:val="Caption"/>
      </w:pPr>
      <w:r>
        <w:t>Figure 16: WebID Arbitrary File Upload Command</w:t>
      </w:r>
    </w:p>
    <w:p w14:paraId="4D58D702" w14:textId="643D4F6D" w:rsidR="00444B89" w:rsidRDefault="00444B89" w:rsidP="00444B89"/>
    <w:p w14:paraId="111FA60D" w14:textId="77777777" w:rsidR="00CF124A" w:rsidRDefault="00444B89" w:rsidP="00CF124A">
      <w:pPr>
        <w:keepNext/>
      </w:pPr>
      <w:r>
        <w:t xml:space="preserve">The tester found that after gaining original access they were in a similar situation to </w:t>
      </w:r>
      <w:r w:rsidR="00980F64">
        <w:t xml:space="preserve">the other server they had exploited that they were unable to move through the file system, and were limited </w:t>
      </w:r>
      <w:r w:rsidR="00A62E0C">
        <w:t xml:space="preserve">with what commands they could use. </w:t>
      </w:r>
      <w:r w:rsidR="009451AA">
        <w:t xml:space="preserve">As such the tester attempted to </w:t>
      </w:r>
      <w:r w:rsidR="00F27782">
        <w:t xml:space="preserve">use the same reverse </w:t>
      </w:r>
      <w:proofErr w:type="gramStart"/>
      <w:r w:rsidR="00F27782">
        <w:t>shell</w:t>
      </w:r>
      <w:proofErr w:type="gramEnd"/>
      <w:r w:rsidR="00F27782">
        <w:t xml:space="preserve"> they had previously used to elevate their shell access. </w:t>
      </w:r>
      <w:r w:rsidR="007B3651">
        <w:t xml:space="preserve">The output from their attempt can be found </w:t>
      </w:r>
      <w:r w:rsidR="00CF124A">
        <w:t>in Figure 17.</w:t>
      </w:r>
      <w:r w:rsidR="007B3651">
        <w:rPr>
          <w:noProof/>
        </w:rPr>
        <w:drawing>
          <wp:inline distT="0" distB="0" distL="0" distR="0" wp14:anchorId="38F72270" wp14:editId="3BB1CD7B">
            <wp:extent cx="5943600" cy="898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898525"/>
                    </a:xfrm>
                    <a:prstGeom prst="rect">
                      <a:avLst/>
                    </a:prstGeom>
                  </pic:spPr>
                </pic:pic>
              </a:graphicData>
            </a:graphic>
          </wp:inline>
        </w:drawing>
      </w:r>
    </w:p>
    <w:p w14:paraId="1F1CF16D" w14:textId="04E03E81" w:rsidR="00444B89" w:rsidRDefault="00CF124A" w:rsidP="00CF124A">
      <w:pPr>
        <w:pStyle w:val="Caption"/>
      </w:pPr>
      <w:r>
        <w:t>Figure 17: Attempting to use a reverse shell</w:t>
      </w:r>
    </w:p>
    <w:p w14:paraId="29CA7D08" w14:textId="582B6F27" w:rsidR="00F846C0" w:rsidRDefault="00F846C0" w:rsidP="00F846C0"/>
    <w:p w14:paraId="1553FD71" w14:textId="386782F4" w:rsidR="00F846C0" w:rsidRDefault="00F846C0" w:rsidP="00F846C0">
      <w:r>
        <w:t>After the exploit had failed on the tester, they decided to try and use the same exploit, and upon exploiting the system they were greeted with a reverse shell</w:t>
      </w:r>
      <w:r w:rsidR="00F06C70">
        <w:t xml:space="preserve"> and full access to move around the system. </w:t>
      </w:r>
      <w:r w:rsidR="00C040DF">
        <w:t>After confirming they were able to move around the system, and checking their user status</w:t>
      </w:r>
      <w:r w:rsidR="008431AD">
        <w:t xml:space="preserve">, which can be found in Figure 18, </w:t>
      </w:r>
      <w:r w:rsidR="00C040DF">
        <w:t>the tester moved onto post exploitation.</w:t>
      </w:r>
      <w:r w:rsidR="008431AD">
        <w:t xml:space="preserve"> </w:t>
      </w:r>
    </w:p>
    <w:p w14:paraId="7617981D" w14:textId="023389B3" w:rsidR="00743411" w:rsidRDefault="00743411" w:rsidP="00F846C0"/>
    <w:p w14:paraId="63D2980B" w14:textId="0198AE9C" w:rsidR="00B81357" w:rsidRDefault="008018A2" w:rsidP="00B81357">
      <w:pPr>
        <w:pStyle w:val="Heading3"/>
      </w:pPr>
      <w:bookmarkStart w:id="9" w:name="_Toc124863936"/>
      <w:r>
        <w:t>Post-Exploitation</w:t>
      </w:r>
      <w:bookmarkEnd w:id="9"/>
    </w:p>
    <w:p w14:paraId="596F3BD6" w14:textId="77777777" w:rsidR="00D4741F" w:rsidRPr="00D4741F" w:rsidRDefault="00D4741F" w:rsidP="00D4741F"/>
    <w:p w14:paraId="2FF5A8F1" w14:textId="2B1C9551" w:rsidR="00BC01DD" w:rsidRDefault="00BC01DD" w:rsidP="00B81357">
      <w:r>
        <w:lastRenderedPageBreak/>
        <w:t>Since the tester was already the “SYSTEM” user they had full access to the server</w:t>
      </w:r>
      <w:r w:rsidR="006A3785">
        <w:t xml:space="preserve"> and due to their previous enumeration, knew what users were on the system</w:t>
      </w:r>
      <w:r w:rsidR="00392146">
        <w:t xml:space="preserve"> and therefore which accounts they could manipulate</w:t>
      </w:r>
      <w:r w:rsidR="00C44A49">
        <w:t xml:space="preserve"> amongst which was the “Administrator” account.</w:t>
      </w:r>
      <w:r w:rsidR="00C67A85">
        <w:t xml:space="preserve"> </w:t>
      </w:r>
    </w:p>
    <w:p w14:paraId="02991786" w14:textId="1B9C1366" w:rsidR="0094643C" w:rsidRPr="0094643C" w:rsidRDefault="0094643C" w:rsidP="00B81357">
      <w:pPr>
        <w:rPr>
          <w:b/>
          <w:bCs/>
        </w:rPr>
      </w:pPr>
      <w:r>
        <w:rPr>
          <w:b/>
          <w:bCs/>
        </w:rPr>
        <w:t>Gaining Remote Access</w:t>
      </w:r>
    </w:p>
    <w:p w14:paraId="6CC73056" w14:textId="44FA59B5" w:rsidR="00085C75" w:rsidRDefault="00265059" w:rsidP="00F846C0">
      <w:pPr>
        <w:rPr>
          <w:noProof/>
        </w:rPr>
      </w:pPr>
      <w:r>
        <w:t xml:space="preserve">After performing some </w:t>
      </w:r>
      <w:r w:rsidR="001C256A">
        <w:t>research,</w:t>
      </w:r>
      <w:r>
        <w:t xml:space="preserve"> the tester had found some articles on changing Active Directory user passwords</w:t>
      </w:r>
      <w:r w:rsidR="00DD1906">
        <w:t xml:space="preserve"> and knew the requirements to perform this step. The tester intended to use the “Set-</w:t>
      </w:r>
      <w:proofErr w:type="spellStart"/>
      <w:r w:rsidR="00DD1906">
        <w:t>ADAccountPassword</w:t>
      </w:r>
      <w:proofErr w:type="spellEnd"/>
      <w:r w:rsidR="00DD1906">
        <w:t xml:space="preserve">” cmdlet </w:t>
      </w:r>
      <w:r w:rsidR="00EF6999">
        <w:t xml:space="preserve">which allows administrators to set a password for a user, </w:t>
      </w:r>
      <w:proofErr w:type="gramStart"/>
      <w:r w:rsidR="00EF6999">
        <w:t>computer</w:t>
      </w:r>
      <w:proofErr w:type="gramEnd"/>
      <w:r w:rsidR="00EF6999">
        <w:t xml:space="preserve"> or service account.</w:t>
      </w:r>
      <w:r w:rsidR="00AC4B07">
        <w:t xml:space="preserve"> They would need to first create a replacement password by creating a variable and </w:t>
      </w:r>
      <w:r w:rsidR="007772BF">
        <w:t>using the “</w:t>
      </w:r>
      <w:proofErr w:type="spellStart"/>
      <w:r w:rsidR="007772BF">
        <w:t>ConvertTo-SecureString</w:t>
      </w:r>
      <w:proofErr w:type="spellEnd"/>
      <w:r w:rsidR="007772BF">
        <w:t>” cmdlet</w:t>
      </w:r>
      <w:r w:rsidR="00AC4B07">
        <w:t xml:space="preserve">, as the original cmdlet would not accept string </w:t>
      </w:r>
      <w:r w:rsidR="007772BF">
        <w:t xml:space="preserve">unless </w:t>
      </w:r>
      <w:r w:rsidR="009A56DD">
        <w:t xml:space="preserve">converted to secure string. </w:t>
      </w:r>
      <w:sdt>
        <w:sdtPr>
          <w:id w:val="-318197182"/>
          <w:citation/>
        </w:sdtPr>
        <w:sdtEndPr/>
        <w:sdtContent>
          <w:r w:rsidR="001E7952">
            <w:fldChar w:fldCharType="begin"/>
          </w:r>
          <w:r w:rsidR="001E7952">
            <w:instrText xml:space="preserve"> CITATION Mic22 \l 2057 </w:instrText>
          </w:r>
          <w:r w:rsidR="001E7952">
            <w:fldChar w:fldCharType="separate"/>
          </w:r>
          <w:r w:rsidR="0012531C" w:rsidRPr="0012531C">
            <w:rPr>
              <w:noProof/>
            </w:rPr>
            <w:t>(Microsoft, 2022)</w:t>
          </w:r>
          <w:r w:rsidR="001E7952">
            <w:fldChar w:fldCharType="end"/>
          </w:r>
        </w:sdtContent>
      </w:sdt>
      <w:r w:rsidR="00A977EB">
        <w:t>. Once the tester had conducted their research</w:t>
      </w:r>
      <w:r w:rsidR="00456B4C">
        <w:t>,</w:t>
      </w:r>
      <w:r w:rsidR="00A977EB">
        <w:t xml:space="preserve"> they set at changing the password </w:t>
      </w:r>
      <w:r w:rsidR="000D4086">
        <w:t xml:space="preserve">of the administrator account. </w:t>
      </w:r>
      <w:r w:rsidR="00456B4C">
        <w:t>Their commands can be found in Figure 18.</w:t>
      </w:r>
      <w:r w:rsidR="00085C75" w:rsidRPr="00085C75">
        <w:rPr>
          <w:noProof/>
        </w:rPr>
        <w:t xml:space="preserve"> </w:t>
      </w:r>
    </w:p>
    <w:p w14:paraId="5B83DB51" w14:textId="77777777" w:rsidR="00085C75" w:rsidRDefault="00085C75" w:rsidP="00085C75">
      <w:pPr>
        <w:keepNext/>
      </w:pPr>
      <w:r>
        <w:rPr>
          <w:noProof/>
        </w:rPr>
        <w:drawing>
          <wp:inline distT="0" distB="0" distL="0" distR="0" wp14:anchorId="6496D8D5" wp14:editId="65E89856">
            <wp:extent cx="5943600" cy="2133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3360"/>
                    </a:xfrm>
                    <a:prstGeom prst="rect">
                      <a:avLst/>
                    </a:prstGeom>
                  </pic:spPr>
                </pic:pic>
              </a:graphicData>
            </a:graphic>
          </wp:inline>
        </w:drawing>
      </w:r>
    </w:p>
    <w:p w14:paraId="0A4AC521" w14:textId="16A69C87" w:rsidR="00743411" w:rsidRDefault="00085C75" w:rsidP="00085C75">
      <w:pPr>
        <w:pStyle w:val="Caption"/>
      </w:pPr>
      <w:r>
        <w:t>Figure 18: Changing the Administrator password to allow remote access</w:t>
      </w:r>
    </w:p>
    <w:p w14:paraId="10CFA17E" w14:textId="087305F7" w:rsidR="00031F1F" w:rsidRDefault="00031F1F" w:rsidP="00031F1F"/>
    <w:p w14:paraId="42868128" w14:textId="77777777" w:rsidR="007D349E" w:rsidRDefault="00031F1F" w:rsidP="00031F1F">
      <w:r>
        <w:t xml:space="preserve">Once the tester had changed the </w:t>
      </w:r>
      <w:proofErr w:type="gramStart"/>
      <w:r>
        <w:t>password</w:t>
      </w:r>
      <w:proofErr w:type="gramEnd"/>
      <w:r>
        <w:t xml:space="preserve"> they attempted to log into the server </w:t>
      </w:r>
      <w:r w:rsidR="00B345E0">
        <w:t xml:space="preserve">to which they were successful which can be seen in Figure 19. </w:t>
      </w:r>
    </w:p>
    <w:p w14:paraId="031E433C" w14:textId="3B05FA69" w:rsidR="007D349E" w:rsidRDefault="007D349E" w:rsidP="00031F1F"/>
    <w:p w14:paraId="6F646F07" w14:textId="69E0063B" w:rsidR="007D349E" w:rsidRPr="007D349E" w:rsidRDefault="007D349E" w:rsidP="00031F1F">
      <w:pPr>
        <w:rPr>
          <w:b/>
          <w:bCs/>
        </w:rPr>
      </w:pPr>
      <w:r>
        <w:rPr>
          <w:b/>
          <w:bCs/>
        </w:rPr>
        <w:t>Dumping NTLM Hashes</w:t>
      </w:r>
    </w:p>
    <w:p w14:paraId="3FB88822" w14:textId="3D15A9C2" w:rsidR="00031F1F" w:rsidRDefault="008A1880" w:rsidP="00031F1F">
      <w:r>
        <w:t xml:space="preserve">Once they were on the server, the </w:t>
      </w:r>
      <w:r w:rsidR="002933B1">
        <w:t>tester decided to try and install Mimi</w:t>
      </w:r>
      <w:r w:rsidR="008716B7">
        <w:t>k</w:t>
      </w:r>
      <w:r w:rsidR="002933B1">
        <w:t>atz.</w:t>
      </w:r>
      <w:r w:rsidR="008716B7">
        <w:t xml:space="preserve"> Mimikatz is a tool that is commonly used to extract sensitive information such as system credentials from </w:t>
      </w:r>
      <w:r w:rsidR="007821BD">
        <w:t>the memory. It also has capabilities to bypass multi-factor authentication by reusing stolen credentials</w:t>
      </w:r>
      <w:r w:rsidR="00121AEB">
        <w:t>, escalate privileges vertically or moving laterally within a network.</w:t>
      </w:r>
      <w:r w:rsidR="002B4F88">
        <w:t xml:space="preserve"> </w:t>
      </w:r>
      <w:r w:rsidR="000F2993">
        <w:t>The tester decided to try and download this piece of software by hosting it on their own machine</w:t>
      </w:r>
      <w:r w:rsidR="00BF6EC3">
        <w:t xml:space="preserve"> and downloading it to the server. </w:t>
      </w:r>
      <w:r w:rsidR="00C414ED">
        <w:t xml:space="preserve">They started off by hosting a HTTP server in the folder where the executable was stored, and then executing a Powershell command to download and store the file. </w:t>
      </w:r>
      <w:r w:rsidR="00017431">
        <w:t>The tester used the “Invoke-</w:t>
      </w:r>
      <w:proofErr w:type="spellStart"/>
      <w:r w:rsidR="00017431">
        <w:t>WebRequest</w:t>
      </w:r>
      <w:proofErr w:type="spellEnd"/>
      <w:r w:rsidR="00017431">
        <w:t xml:space="preserve">” cmdlet to download the file using the “-Uri” </w:t>
      </w:r>
      <w:r w:rsidR="00A317FA">
        <w:t xml:space="preserve">option </w:t>
      </w:r>
      <w:r w:rsidR="00017431">
        <w:t>to specify the URL and the “-</w:t>
      </w:r>
      <w:proofErr w:type="spellStart"/>
      <w:r w:rsidR="002715C9">
        <w:t>OutFile</w:t>
      </w:r>
      <w:proofErr w:type="spellEnd"/>
      <w:r w:rsidR="002715C9">
        <w:t>” option</w:t>
      </w:r>
      <w:r w:rsidR="00A317FA">
        <w:t xml:space="preserve"> to specify the location to save the exploit to.</w:t>
      </w:r>
      <w:r w:rsidR="00357A56">
        <w:t xml:space="preserve"> These commands and their outputs can be found in Figure 19 &amp; Figure 19-1.</w:t>
      </w:r>
    </w:p>
    <w:p w14:paraId="04451FD6" w14:textId="22CA92F0" w:rsidR="004665E5" w:rsidRDefault="004665E5" w:rsidP="00031F1F"/>
    <w:p w14:paraId="5073C6CC" w14:textId="320DB2AF" w:rsidR="00C65DF4" w:rsidRDefault="00C65DF4" w:rsidP="00031F1F">
      <w:r>
        <w:t xml:space="preserve">After downloading Mimikatz the tester was able to run </w:t>
      </w:r>
      <w:r w:rsidR="0006210C">
        <w:t xml:space="preserve">the program. </w:t>
      </w:r>
      <w:r w:rsidR="00F85317">
        <w:t xml:space="preserve">The tester started off by running the “log” command so that their </w:t>
      </w:r>
      <w:r w:rsidR="00F60B86">
        <w:t xml:space="preserve">output would be stored in a file, allowing for further review later. </w:t>
      </w:r>
      <w:r w:rsidR="00245B60">
        <w:t xml:space="preserve">The tester decided to use the “lsadump” module </w:t>
      </w:r>
      <w:r w:rsidR="006E20EB">
        <w:t xml:space="preserve">and then the </w:t>
      </w:r>
      <w:proofErr w:type="spellStart"/>
      <w:r w:rsidR="006E20EB">
        <w:t>dcsync</w:t>
      </w:r>
      <w:proofErr w:type="spellEnd"/>
      <w:r w:rsidR="006E20EB">
        <w:t xml:space="preserve"> command to download all hashes for accounts on the active directory. </w:t>
      </w:r>
      <w:r w:rsidR="00FE2307">
        <w:t xml:space="preserve">Seeing as the tester knew the domain </w:t>
      </w:r>
      <w:proofErr w:type="gramStart"/>
      <w:r w:rsidR="00FE2307">
        <w:t>name</w:t>
      </w:r>
      <w:proofErr w:type="gramEnd"/>
      <w:r w:rsidR="00FE2307">
        <w:t xml:space="preserve"> they were able to execute this command and retrieve NTLM hashes for all users.</w:t>
      </w:r>
      <w:r w:rsidR="008F5243">
        <w:t xml:space="preserve"> </w:t>
      </w:r>
      <w:sdt>
        <w:sdtPr>
          <w:id w:val="-753895258"/>
          <w:citation/>
        </w:sdtPr>
        <w:sdtEndPr/>
        <w:sdtContent>
          <w:r w:rsidR="00507400">
            <w:fldChar w:fldCharType="begin"/>
          </w:r>
          <w:r w:rsidR="00507400">
            <w:instrText xml:space="preserve"> CITATION Adm18 \l 2057 </w:instrText>
          </w:r>
          <w:r w:rsidR="00507400">
            <w:fldChar w:fldCharType="separate"/>
          </w:r>
          <w:r w:rsidR="0012531C" w:rsidRPr="0012531C">
            <w:rPr>
              <w:noProof/>
            </w:rPr>
            <w:t>(Administrator, 2018)</w:t>
          </w:r>
          <w:r w:rsidR="00507400">
            <w:fldChar w:fldCharType="end"/>
          </w:r>
        </w:sdtContent>
      </w:sdt>
      <w:r w:rsidR="00507400">
        <w:t xml:space="preserve">. </w:t>
      </w:r>
      <w:r w:rsidR="008F5243">
        <w:t>This command and its output can be found in Figure 20 &amp; 20-1.</w:t>
      </w:r>
      <w:r w:rsidR="00100BA9">
        <w:t xml:space="preserve"> </w:t>
      </w:r>
    </w:p>
    <w:p w14:paraId="5BC1EEAA" w14:textId="77777777" w:rsidR="005A72C9" w:rsidRDefault="005A72C9" w:rsidP="005A72C9">
      <w:pPr>
        <w:keepNext/>
      </w:pPr>
      <w:r>
        <w:rPr>
          <w:noProof/>
        </w:rPr>
        <w:drawing>
          <wp:inline distT="0" distB="0" distL="0" distR="0" wp14:anchorId="78F83E53" wp14:editId="1EF710FC">
            <wp:extent cx="4648200" cy="2762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8200" cy="276225"/>
                    </a:xfrm>
                    <a:prstGeom prst="rect">
                      <a:avLst/>
                    </a:prstGeom>
                    <a:noFill/>
                    <a:ln>
                      <a:noFill/>
                    </a:ln>
                  </pic:spPr>
                </pic:pic>
              </a:graphicData>
            </a:graphic>
          </wp:inline>
        </w:drawing>
      </w:r>
    </w:p>
    <w:p w14:paraId="755DBA55" w14:textId="34A66D3D" w:rsidR="005A72C9" w:rsidRDefault="005A72C9" w:rsidP="005A72C9">
      <w:pPr>
        <w:pStyle w:val="Caption"/>
      </w:pPr>
      <w:r>
        <w:t>Figure</w:t>
      </w:r>
      <w:r w:rsidR="00395D8B">
        <w:t xml:space="preserve"> 20</w:t>
      </w:r>
      <w:r>
        <w:t>: Running the lsadump module to retrieve all user hashes on the Active Directory</w:t>
      </w:r>
    </w:p>
    <w:p w14:paraId="6FB99FB0" w14:textId="3A661A9C" w:rsidR="00DD1ABB" w:rsidRDefault="00DD1ABB" w:rsidP="00DD1ABB"/>
    <w:p w14:paraId="7A17A22B" w14:textId="77B5411B" w:rsidR="00285DB9" w:rsidRDefault="00285DB9" w:rsidP="00DD1ABB"/>
    <w:p w14:paraId="7F8FA1D0" w14:textId="443FB641" w:rsidR="00285DB9" w:rsidRDefault="00285DB9" w:rsidP="00DD1ABB"/>
    <w:p w14:paraId="5B3FA1AB" w14:textId="3296D9BB" w:rsidR="00285DB9" w:rsidRPr="00285DB9" w:rsidRDefault="00285DB9" w:rsidP="00DD1ABB">
      <w:pPr>
        <w:rPr>
          <w:b/>
          <w:bCs/>
        </w:rPr>
      </w:pPr>
      <w:r>
        <w:rPr>
          <w:b/>
          <w:bCs/>
        </w:rPr>
        <w:t>Cracking NTLM Hashes</w:t>
      </w:r>
    </w:p>
    <w:p w14:paraId="33EF1757" w14:textId="69603EFE" w:rsidR="00DD1ABB" w:rsidRDefault="00DD1ABB" w:rsidP="00DD1ABB">
      <w:r>
        <w:t xml:space="preserve">Once the tester had collected </w:t>
      </w:r>
      <w:r w:rsidR="00285DB9">
        <w:t>the NTLM hashes for all users on the network</w:t>
      </w:r>
      <w:r w:rsidR="00A1093B">
        <w:t>, they cleared up the log file so that they were left with just the hashes of the accounts. After that, they then ran “</w:t>
      </w:r>
      <w:proofErr w:type="spellStart"/>
      <w:r w:rsidR="00A1093B">
        <w:t>hashcat</w:t>
      </w:r>
      <w:proofErr w:type="spellEnd"/>
      <w:r w:rsidR="00A1093B">
        <w:t xml:space="preserve">” on their Kali machine to </w:t>
      </w:r>
      <w:r w:rsidR="00051E47">
        <w:t xml:space="preserve">try and crack these hashes. </w:t>
      </w:r>
      <w:r w:rsidR="00974948">
        <w:t xml:space="preserve">Hashcat </w:t>
      </w:r>
      <w:r w:rsidR="00641D29">
        <w:t xml:space="preserve">is a password cracker used to try and crack password hashes </w:t>
      </w:r>
      <w:r w:rsidR="004C1963">
        <w:t xml:space="preserve">and reveal the original password. </w:t>
      </w:r>
      <w:r w:rsidR="001A4375">
        <w:t>It currently supports over 300 hashing algorithms</w:t>
      </w:r>
      <w:r w:rsidR="00F051C3">
        <w:t xml:space="preserve">. </w:t>
      </w:r>
      <w:sdt>
        <w:sdtPr>
          <w:id w:val="1677687506"/>
          <w:citation/>
        </w:sdtPr>
        <w:sdtEndPr/>
        <w:sdtContent>
          <w:r w:rsidR="00F051C3">
            <w:fldChar w:fldCharType="begin"/>
          </w:r>
          <w:r w:rsidR="00F051C3">
            <w:instrText xml:space="preserve"> CITATION HashCat22 \l 2057 </w:instrText>
          </w:r>
          <w:r w:rsidR="00F051C3">
            <w:fldChar w:fldCharType="separate"/>
          </w:r>
          <w:r w:rsidR="0012531C" w:rsidRPr="0012531C">
            <w:rPr>
              <w:noProof/>
            </w:rPr>
            <w:t>(Kali Linux, 2022)</w:t>
          </w:r>
          <w:r w:rsidR="00F051C3">
            <w:fldChar w:fldCharType="end"/>
          </w:r>
        </w:sdtContent>
      </w:sdt>
      <w:r w:rsidR="004B73D1">
        <w:t xml:space="preserve">. </w:t>
      </w:r>
      <w:r w:rsidR="00407E7D">
        <w:t xml:space="preserve">The tester knew </w:t>
      </w:r>
      <w:r w:rsidR="009F529E">
        <w:t xml:space="preserve">that they would be using a dictionary attack and therefore would need to use the option “-a” to specify so and after checking </w:t>
      </w:r>
      <w:proofErr w:type="spellStart"/>
      <w:r w:rsidR="005B7578">
        <w:t>hashcat</w:t>
      </w:r>
      <w:proofErr w:type="spellEnd"/>
      <w:r w:rsidR="005B7578">
        <w:t xml:space="preserve"> documentation for the correct mode, knew to specify “-m 1000”. The tester also used the “—force” option </w:t>
      </w:r>
      <w:r w:rsidR="00CC7B0B">
        <w:t>to ignore precautionary warnings and used the “</w:t>
      </w:r>
      <w:proofErr w:type="spellStart"/>
      <w:r w:rsidR="00CC7B0B">
        <w:t>rockyou</w:t>
      </w:r>
      <w:proofErr w:type="spellEnd"/>
      <w:r w:rsidR="00CC7B0B">
        <w:t xml:space="preserve">” wordlist for </w:t>
      </w:r>
      <w:proofErr w:type="spellStart"/>
      <w:r w:rsidR="00CC7B0B">
        <w:t>bruteforcing</w:t>
      </w:r>
      <w:proofErr w:type="spellEnd"/>
      <w:r w:rsidR="00CC7B0B">
        <w:t xml:space="preserve"> the passwords. The command and its output can be found in Figure 21 &amp; 21-1</w:t>
      </w:r>
      <w:r w:rsidR="00B349BB">
        <w:t>.</w:t>
      </w:r>
    </w:p>
    <w:p w14:paraId="4414C240" w14:textId="77777777" w:rsidR="009D0497" w:rsidRDefault="009D0497" w:rsidP="009D0497">
      <w:pPr>
        <w:keepNext/>
      </w:pPr>
      <w:r>
        <w:rPr>
          <w:noProof/>
        </w:rPr>
        <w:drawing>
          <wp:inline distT="0" distB="0" distL="0" distR="0" wp14:anchorId="3267717A" wp14:editId="2EE93189">
            <wp:extent cx="5943600" cy="3670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7030"/>
                    </a:xfrm>
                    <a:prstGeom prst="rect">
                      <a:avLst/>
                    </a:prstGeom>
                  </pic:spPr>
                </pic:pic>
              </a:graphicData>
            </a:graphic>
          </wp:inline>
        </w:drawing>
      </w:r>
    </w:p>
    <w:p w14:paraId="21EB3D87" w14:textId="3E4F7A43" w:rsidR="009D0497" w:rsidRDefault="009D0497" w:rsidP="009D0497">
      <w:pPr>
        <w:pStyle w:val="Caption"/>
      </w:pPr>
      <w:r>
        <w:t>Figure 21: Command for Hashcat to crack user passwords</w:t>
      </w:r>
    </w:p>
    <w:p w14:paraId="0A1243D2" w14:textId="79C07CD8" w:rsidR="000B3ED9" w:rsidRDefault="000B3ED9" w:rsidP="000B3ED9"/>
    <w:p w14:paraId="68825517" w14:textId="271646C8" w:rsidR="000B3ED9" w:rsidRPr="000B3ED9" w:rsidRDefault="000B3ED9" w:rsidP="000B3ED9">
      <w:r>
        <w:t xml:space="preserve">After the </w:t>
      </w:r>
      <w:proofErr w:type="spellStart"/>
      <w:r w:rsidR="00884AB1">
        <w:t>hashcat</w:t>
      </w:r>
      <w:proofErr w:type="spellEnd"/>
      <w:r w:rsidR="00884AB1">
        <w:t xml:space="preserve"> command had finished executing, the tester was given 15 hashes cracked. </w:t>
      </w:r>
      <w:r w:rsidR="000911FA">
        <w:t xml:space="preserve">The tester then decided to check these hashes against the usernames that they were from, a table of which can be found </w:t>
      </w:r>
      <w:r w:rsidR="00703165">
        <w:t>at Table 1.</w:t>
      </w:r>
    </w:p>
    <w:p w14:paraId="5FE21505" w14:textId="77777777" w:rsidR="00D828F5" w:rsidRDefault="00341658" w:rsidP="00F96C95">
      <w:pPr>
        <w:pStyle w:val="Heading1"/>
        <w:numPr>
          <w:ilvl w:val="0"/>
          <w:numId w:val="0"/>
        </w:numPr>
        <w:ind w:left="431"/>
        <w:jc w:val="center"/>
        <w:rPr>
          <w:lang w:eastAsia="en-US"/>
        </w:rPr>
      </w:pPr>
      <w:bookmarkStart w:id="10" w:name="_Toc124863937"/>
      <w:r>
        <w:rPr>
          <w:lang w:eastAsia="en-US"/>
        </w:rPr>
        <w:lastRenderedPageBreak/>
        <w:t>Discussion</w:t>
      </w:r>
      <w:bookmarkEnd w:id="10"/>
    </w:p>
    <w:p w14:paraId="7F4D4644" w14:textId="77777777" w:rsidR="00493395" w:rsidRDefault="00493395" w:rsidP="00493395">
      <w:pPr>
        <w:pStyle w:val="Heading2"/>
        <w:rPr>
          <w:rFonts w:eastAsia="Times New Roman"/>
          <w:lang w:eastAsia="en-US"/>
        </w:rPr>
      </w:pPr>
      <w:bookmarkStart w:id="11" w:name="_Toc124863938"/>
      <w:r>
        <w:rPr>
          <w:rFonts w:eastAsia="Times New Roman"/>
          <w:lang w:eastAsia="en-US"/>
        </w:rPr>
        <w:t>General Discussion</w:t>
      </w:r>
      <w:bookmarkEnd w:id="11"/>
    </w:p>
    <w:p w14:paraId="3CE1E24A" w14:textId="3EB6E737" w:rsidR="00F64D8E" w:rsidRDefault="00551F6D" w:rsidP="00F64D8E">
      <w:pPr>
        <w:spacing w:after="158"/>
      </w:pPr>
      <w:r>
        <w:t xml:space="preserve">The penetration tester was able to go from a position of </w:t>
      </w:r>
      <w:r w:rsidR="005609B5">
        <w:t xml:space="preserve">not knowing the state of the network to full and complete administrative control of both servers within the space of a few hours. Through the methodology mentioned throughout this report the tester was able to identify and </w:t>
      </w:r>
      <w:r w:rsidR="007B349D">
        <w:t>show a thorough and complete overview of the network</w:t>
      </w:r>
      <w:r w:rsidR="00641E58">
        <w:t>, allowing for anyone with an adequate knowledge of computer systems to gain administrative access over the entire network</w:t>
      </w:r>
      <w:r w:rsidR="005065C9">
        <w:t xml:space="preserve">. This section of the report focuses on the findings and recommendations of the penetration tester with how best to prevent </w:t>
      </w:r>
      <w:r w:rsidR="00962DCC">
        <w:t>a malicious actor from following in the tester’s footsteps.</w:t>
      </w:r>
    </w:p>
    <w:p w14:paraId="7BF18174" w14:textId="7B0031ED" w:rsidR="00962DCC" w:rsidRDefault="00962DCC" w:rsidP="00F64D8E">
      <w:pPr>
        <w:spacing w:after="158"/>
      </w:pPr>
    </w:p>
    <w:p w14:paraId="51885BCA" w14:textId="26DF1661" w:rsidR="00962DCC" w:rsidRPr="004D703D" w:rsidRDefault="003F6F26" w:rsidP="00F64D8E">
      <w:pPr>
        <w:spacing w:after="158"/>
      </w:pPr>
      <w:r w:rsidRPr="004D703D">
        <w:t>Since the tester had been given the privilege of starting their penetration test from a point already on the internal network, there was no need to attempt social engineering or OSINT</w:t>
      </w:r>
      <w:r w:rsidR="001371AE" w:rsidRPr="004D703D">
        <w:t xml:space="preserve"> and therefore removing </w:t>
      </w:r>
      <w:r w:rsidR="00F31287" w:rsidRPr="004D703D">
        <w:t xml:space="preserve">an aspect from the penetration test that should be a crucial concern for businesses, is the information that can be recovered by interacting with the human element </w:t>
      </w:r>
      <w:r w:rsidR="00EA4CC0" w:rsidRPr="004D703D">
        <w:t xml:space="preserve">of their brand. Therefore, although this test is accurate in showing </w:t>
      </w:r>
      <w:r w:rsidR="00640397" w:rsidRPr="004D703D">
        <w:t xml:space="preserve">vulnerabilities from inside the network, it ignores the impacts that </w:t>
      </w:r>
      <w:r w:rsidR="00F032BE" w:rsidRPr="004D703D">
        <w:t xml:space="preserve">malicious </w:t>
      </w:r>
      <w:r w:rsidR="00640397" w:rsidRPr="004D703D">
        <w:t>external actors could have on the network.</w:t>
      </w:r>
    </w:p>
    <w:p w14:paraId="576A3D43" w14:textId="21BD0BC2" w:rsidR="00F032BE" w:rsidRDefault="00F032BE" w:rsidP="00F64D8E">
      <w:pPr>
        <w:spacing w:after="158"/>
      </w:pPr>
    </w:p>
    <w:p w14:paraId="5049BF8F" w14:textId="528758BA" w:rsidR="004643C3" w:rsidRDefault="006E18F4" w:rsidP="004643C3">
      <w:r>
        <w:t xml:space="preserve">During the scanning stage of the report </w:t>
      </w:r>
      <w:r w:rsidR="008A5965">
        <w:t xml:space="preserve">the tester ran an </w:t>
      </w:r>
      <w:r w:rsidR="00737AB0">
        <w:t>N</w:t>
      </w:r>
      <w:r w:rsidR="008A5965">
        <w:t xml:space="preserve">map scan against both servers to gain a brief understanding of the open ports and services running on those ports. </w:t>
      </w:r>
      <w:r w:rsidR="004643C3">
        <w:t xml:space="preserve">As the penetration tester reviewed the output from these </w:t>
      </w:r>
      <w:r w:rsidR="003066FB">
        <w:t>scans,</w:t>
      </w:r>
      <w:r w:rsidR="00737AB0">
        <w:t xml:space="preserve"> they could </w:t>
      </w:r>
      <w:r w:rsidR="004643C3">
        <w:t xml:space="preserve">see that </w:t>
      </w:r>
      <w:r w:rsidR="0014442B">
        <w:t xml:space="preserve">on </w:t>
      </w:r>
      <w:r w:rsidR="004643C3">
        <w:t xml:space="preserve">Server 2 there was a SSH server on port 22, DNS server on port 53 and HTTP server on port 90. The SSH and DNS server are running on their regular ports although the HTTP server is running on a non-default port, </w:t>
      </w:r>
      <w:r w:rsidR="00AB0D35">
        <w:t>whilst most websites run on port 80</w:t>
      </w:r>
      <w:r w:rsidR="004643C3">
        <w:t xml:space="preserve">. </w:t>
      </w:r>
      <w:r w:rsidR="003066FB">
        <w:t>The tester also noticed that</w:t>
      </w:r>
      <w:r w:rsidR="004643C3">
        <w:t xml:space="preserve"> certain sub-directories and files have been hidden by spiders in the robots.txt file with some other default information about the webserver</w:t>
      </w:r>
      <w:r w:rsidR="003066FB">
        <w:t xml:space="preserve"> showing in the HTTP headers</w:t>
      </w:r>
      <w:r w:rsidR="004643C3">
        <w:t xml:space="preserve">. There </w:t>
      </w:r>
      <w:r w:rsidR="003066FB">
        <w:t xml:space="preserve">were </w:t>
      </w:r>
      <w:r w:rsidR="004643C3">
        <w:t xml:space="preserve">also some </w:t>
      </w:r>
      <w:proofErr w:type="gramStart"/>
      <w:r w:rsidR="004643C3">
        <w:t>default</w:t>
      </w:r>
      <w:proofErr w:type="gramEnd"/>
      <w:r w:rsidR="004643C3">
        <w:t xml:space="preserve"> Active </w:t>
      </w:r>
      <w:r w:rsidR="003066FB">
        <w:t>Directory (</w:t>
      </w:r>
      <w:r w:rsidR="004643C3">
        <w:t xml:space="preserve">AD) ports open.  Reviewing the </w:t>
      </w:r>
      <w:r w:rsidR="00737AB0">
        <w:t>scan for Server 1</w:t>
      </w:r>
      <w:r w:rsidR="004643C3">
        <w:t xml:space="preserve"> shows that anonymous login for FTP running on port 21 is open, with some other information included. SSH is also running on port 22 and there is a SMTP mail server running on ports 25 &amp; 79 along with a POP3 server on port 110. There was also a HTTP server running on port 80 and port 90. The web server on port 80 </w:t>
      </w:r>
      <w:r w:rsidR="004C5B5D">
        <w:t>appeared</w:t>
      </w:r>
      <w:r w:rsidR="004643C3">
        <w:t xml:space="preserve"> to be related to the SMTP mail server, whilst there is no indication for what the web server on port 90 could be. There is also a Kerberos server on port 88 which </w:t>
      </w:r>
      <w:r w:rsidR="004C5B5D">
        <w:t>was another potential attack vector for the penetration tester.</w:t>
      </w:r>
    </w:p>
    <w:p w14:paraId="6C78D1D6" w14:textId="2EB269A5" w:rsidR="00F032BE" w:rsidRDefault="00F032BE" w:rsidP="00F64D8E">
      <w:pPr>
        <w:spacing w:after="158"/>
      </w:pPr>
    </w:p>
    <w:p w14:paraId="0D8BAB86" w14:textId="12277626" w:rsidR="00D51181" w:rsidRDefault="00580E89" w:rsidP="00F64D8E">
      <w:pPr>
        <w:spacing w:after="158"/>
      </w:pPr>
      <w:r>
        <w:t xml:space="preserve">In the enumeration phase of the penetration test the tester used numerous tools to discover further information about the network </w:t>
      </w:r>
      <w:r w:rsidR="00A5344B">
        <w:t xml:space="preserve">and learned crucial information about the password policies for the network. Through the use of the “polenum” package the tester was able to gain information regarding the policies used on the network. </w:t>
      </w:r>
      <w:r w:rsidR="00233B6D">
        <w:t>Although the policy had some good points such as the minimum password length</w:t>
      </w:r>
      <w:r w:rsidR="00873E62">
        <w:t xml:space="preserve"> and not allowing the user to reuse a password if it was within their last 24 passwords, </w:t>
      </w:r>
      <w:r w:rsidR="00873E62">
        <w:lastRenderedPageBreak/>
        <w:t xml:space="preserve">there was no policies for account lockout </w:t>
      </w:r>
      <w:r w:rsidR="009712C5">
        <w:t>therefore allowing accounts on the network to be at risk of bruteforce attacks</w:t>
      </w:r>
      <w:r w:rsidR="00403F0A">
        <w:t xml:space="preserve">. The tester also noticed in the latter half of their test they would not be logged out, regardless of inactivity and therefore a single instance on the network would be persistent unless </w:t>
      </w:r>
      <w:r w:rsidR="00745429">
        <w:t>the machine was restarted.</w:t>
      </w:r>
      <w:r w:rsidR="00886D58">
        <w:t xml:space="preserve"> </w:t>
      </w:r>
      <w:r w:rsidR="000067FD">
        <w:t>The tester also made use of the “</w:t>
      </w:r>
      <w:r w:rsidR="005424CD">
        <w:t>enum4linux</w:t>
      </w:r>
      <w:r w:rsidR="000067FD">
        <w:t xml:space="preserve">” package </w:t>
      </w:r>
      <w:r w:rsidR="00493D48">
        <w:t xml:space="preserve">which, when used against Server2 gave the penetration tester credentials for </w:t>
      </w:r>
      <w:r w:rsidR="009323C2">
        <w:t xml:space="preserve">a user on the network. </w:t>
      </w:r>
      <w:r w:rsidR="00403F17">
        <w:t xml:space="preserve">The system administrator had stored the </w:t>
      </w:r>
      <w:r w:rsidR="00156A13">
        <w:t>user’s</w:t>
      </w:r>
      <w:r w:rsidR="00403F17">
        <w:t xml:space="preserve"> password in their Active Directory description which, when retrieved was given to the tester. This is extremely insecure and gave the tester </w:t>
      </w:r>
      <w:r w:rsidR="00123170">
        <w:t>an additional attack vector, and allowed them to execute their other enumeration scripts with these credentials for additional information.</w:t>
      </w:r>
      <w:r w:rsidR="0069749A">
        <w:t xml:space="preserve"> The tester was also able to identify domain admins, and therefore focus on gaining control over those accounts later on in their penetration test.</w:t>
      </w:r>
    </w:p>
    <w:p w14:paraId="0EEC57D0" w14:textId="1BF18F65" w:rsidR="00113BB3" w:rsidRDefault="00113BB3" w:rsidP="00F64D8E">
      <w:pPr>
        <w:spacing w:after="158"/>
      </w:pPr>
    </w:p>
    <w:p w14:paraId="1D16DE73" w14:textId="44BB0FAD" w:rsidR="00113BB3" w:rsidRDefault="00DB58DB" w:rsidP="00F64D8E">
      <w:pPr>
        <w:spacing w:after="158"/>
      </w:pPr>
      <w:r>
        <w:t>Although the penetration tester used searchsploit to gain access to both servers</w:t>
      </w:r>
      <w:r w:rsidR="009E6181">
        <w:t xml:space="preserve"> it is also worth noting that the FTP server allowed for </w:t>
      </w:r>
      <w:r w:rsidR="00980F41">
        <w:t xml:space="preserve">directory traversal and therefore the contents of the </w:t>
      </w:r>
      <w:r w:rsidR="00542888">
        <w:t xml:space="preserve">filesystem could be read, not just the directory where the FTP server was set up in. </w:t>
      </w:r>
      <w:r w:rsidR="00844F4E">
        <w:t xml:space="preserve">The tester was also able to exploit a vulnerability on the webserver running on port 80, for Server 1. The webserver was running an outdated version of </w:t>
      </w:r>
      <w:proofErr w:type="spellStart"/>
      <w:r w:rsidR="00FE1638">
        <w:t>ArgoSoft</w:t>
      </w:r>
      <w:proofErr w:type="spellEnd"/>
      <w:r w:rsidR="00844F4E">
        <w:t xml:space="preserve"> Mail</w:t>
      </w:r>
      <w:r w:rsidR="00886B2F">
        <w:t xml:space="preserve"> which </w:t>
      </w:r>
      <w:r w:rsidR="00D716B2">
        <w:t>allowed for any user to alter the login details of users registered on the webserver</w:t>
      </w:r>
      <w:r w:rsidR="007A2042">
        <w:t xml:space="preserve">, allowing for them to bypass any kind of authentication. </w:t>
      </w:r>
    </w:p>
    <w:p w14:paraId="2980940A" w14:textId="44BBFA68" w:rsidR="00811912" w:rsidRDefault="00811912" w:rsidP="00F64D8E">
      <w:pPr>
        <w:spacing w:after="158"/>
      </w:pPr>
    </w:p>
    <w:p w14:paraId="305C7D75" w14:textId="3D2A6567" w:rsidR="00D01177" w:rsidRDefault="00811912" w:rsidP="00F64D8E">
      <w:pPr>
        <w:spacing w:after="158"/>
      </w:pPr>
      <w:r>
        <w:t xml:space="preserve">Finally, through the post-exploitation stage of this penetration test, the tester noticed that there was no anti-virus or firewall running </w:t>
      </w:r>
      <w:r w:rsidR="001A0309">
        <w:t>on either server, therefore allowing for any kind of malicious software to be uploaded to the server without any resistance, and further persistence to be created due to the lack of firewall rules preventing connections from being setup and as such, connections to be transferred at the actors will.</w:t>
      </w:r>
      <w:r w:rsidR="00AD17D9">
        <w:t xml:space="preserve"> </w:t>
      </w:r>
      <w:proofErr w:type="gramStart"/>
      <w:r w:rsidR="00D01177">
        <w:t>Overall</w:t>
      </w:r>
      <w:proofErr w:type="gramEnd"/>
      <w:r w:rsidR="00D01177">
        <w:t xml:space="preserve"> the </w:t>
      </w:r>
      <w:r w:rsidR="00B00902">
        <w:t xml:space="preserve">tester believes that through their methodology </w:t>
      </w:r>
      <w:r w:rsidR="00FA2548">
        <w:t xml:space="preserve">they were able to </w:t>
      </w:r>
      <w:r w:rsidR="00F852CD">
        <w:t xml:space="preserve">fairly conduct and provide a detailed and well-rounded </w:t>
      </w:r>
      <w:r w:rsidR="00AD17D9">
        <w:t>report against the network within their scope and has followed their intended methodology correctly, implementing it to its fullest at every step.</w:t>
      </w:r>
    </w:p>
    <w:p w14:paraId="2373E536" w14:textId="36FAC3F4" w:rsidR="00B77644" w:rsidRPr="001D1A37" w:rsidRDefault="009525A9" w:rsidP="001D1A37">
      <w:pPr>
        <w:pStyle w:val="Heading2"/>
        <w:rPr>
          <w:rFonts w:eastAsia="Times New Roman"/>
          <w:lang w:eastAsia="en-US"/>
        </w:rPr>
      </w:pPr>
      <w:bookmarkStart w:id="12" w:name="_Toc124863939"/>
      <w:r>
        <w:rPr>
          <w:rFonts w:eastAsia="Times New Roman"/>
          <w:lang w:eastAsia="en-US"/>
        </w:rPr>
        <w:t>Countermeasures</w:t>
      </w:r>
      <w:bookmarkEnd w:id="12"/>
      <w:r w:rsidR="00927DC9">
        <w:rPr>
          <w:rFonts w:eastAsia="Times New Roman"/>
          <w:lang w:eastAsia="en-US"/>
        </w:rPr>
        <w:t xml:space="preserve"> </w:t>
      </w:r>
    </w:p>
    <w:p w14:paraId="1EFD45B0" w14:textId="3F03E8DA" w:rsidR="00B77644" w:rsidRDefault="002E631E" w:rsidP="00B77644">
      <w:pPr>
        <w:spacing w:after="158"/>
      </w:pPr>
      <w:r>
        <w:t xml:space="preserve">Throughout the test, the tester noted numerous vulnerabilities or misconfigurations that allowed for unintended access </w:t>
      </w:r>
      <w:r w:rsidR="00282A59">
        <w:t xml:space="preserve">to malicious actors, therefore allowing multiple attack vectors and a plethora of issues for the company in question. </w:t>
      </w:r>
    </w:p>
    <w:p w14:paraId="1408B6A2" w14:textId="2D532A9C" w:rsidR="009044E8" w:rsidRDefault="009044E8" w:rsidP="00B77644">
      <w:pPr>
        <w:spacing w:after="158"/>
      </w:pPr>
    </w:p>
    <w:p w14:paraId="6A9680A1" w14:textId="047E898C" w:rsidR="009044E8" w:rsidRDefault="009044E8" w:rsidP="00B77644">
      <w:pPr>
        <w:spacing w:after="158"/>
      </w:pPr>
      <w:r>
        <w:t xml:space="preserve">First of all, the tester would advise the company to set up firewalls and antivirus software across all devices on the network. </w:t>
      </w:r>
      <w:r w:rsidR="00906F70">
        <w:t xml:space="preserve">By implementing a firewall and configuring rulesets for that firewall, </w:t>
      </w:r>
      <w:r w:rsidR="00C662B8">
        <w:t>a majority of the tools used throughout this penetration test would either become obsolete, or return fewer results</w:t>
      </w:r>
      <w:r w:rsidR="004B1F1E">
        <w:t xml:space="preserve"> giving the tester less information to work with</w:t>
      </w:r>
      <w:r w:rsidR="00964B74">
        <w:t>. The author of Nmap</w:t>
      </w:r>
      <w:r w:rsidR="00415392">
        <w:t xml:space="preserve"> mentions blocking and slowing down Nmap scans to discourage malicious actors or prevent them from </w:t>
      </w:r>
      <w:r w:rsidR="00F24538">
        <w:t>uncovering information about a target</w:t>
      </w:r>
      <w:r w:rsidR="0001613B">
        <w:t xml:space="preserve">. The author mentions implementing a “deny-by-default” </w:t>
      </w:r>
      <w:r w:rsidR="0086435D">
        <w:t>rule which essentially denies all traffic, and then overrides the initial denial for traffic that is seen as essential. Due to the way that Nmap is made</w:t>
      </w:r>
      <w:r w:rsidR="005F1B37">
        <w:t xml:space="preserve">, a port not returning a packet to confirm whether it is open or closed but rather “filtered” takes significantly longer to get a response and therefore increases the scan time </w:t>
      </w:r>
      <w:sdt>
        <w:sdtPr>
          <w:id w:val="289714021"/>
          <w:citation/>
        </w:sdtPr>
        <w:sdtEndPr/>
        <w:sdtContent>
          <w:r w:rsidR="00AD1FD6">
            <w:fldChar w:fldCharType="begin"/>
          </w:r>
          <w:r w:rsidR="00AD1FD6">
            <w:instrText xml:space="preserve"> CITATION Gor09 \l 2057 </w:instrText>
          </w:r>
          <w:r w:rsidR="00AD1FD6">
            <w:fldChar w:fldCharType="separate"/>
          </w:r>
          <w:r w:rsidR="0012531C" w:rsidRPr="0012531C">
            <w:rPr>
              <w:noProof/>
            </w:rPr>
            <w:t>(Lyon, 2009)</w:t>
          </w:r>
          <w:r w:rsidR="00AD1FD6">
            <w:fldChar w:fldCharType="end"/>
          </w:r>
        </w:sdtContent>
      </w:sdt>
      <w:r w:rsidR="00AD1FD6">
        <w:t xml:space="preserve">. </w:t>
      </w:r>
      <w:r w:rsidR="00E933A2">
        <w:t xml:space="preserve">For larger </w:t>
      </w:r>
      <w:r w:rsidR="00E933A2">
        <w:lastRenderedPageBreak/>
        <w:t xml:space="preserve">scans over large amounts of ports or servers, this could increase the scan time and therefore slow </w:t>
      </w:r>
      <w:r w:rsidR="00B03A4D">
        <w:t xml:space="preserve">down attackers, allowing for the scans to be completely stopped by </w:t>
      </w:r>
      <w:r w:rsidR="006B28EF">
        <w:t xml:space="preserve">a company’s security operations </w:t>
      </w:r>
      <w:proofErr w:type="spellStart"/>
      <w:r w:rsidR="006B28EF">
        <w:t>center</w:t>
      </w:r>
      <w:proofErr w:type="spellEnd"/>
      <w:r w:rsidR="006B28EF">
        <w:t xml:space="preserve"> (SOC).</w:t>
      </w:r>
      <w:r w:rsidR="00084D08">
        <w:t xml:space="preserve"> </w:t>
      </w:r>
      <w:r w:rsidR="0068421B">
        <w:t>Anti-virus</w:t>
      </w:r>
      <w:r w:rsidR="00084D08">
        <w:t xml:space="preserve"> software would also be advised onto the company’s machines as this would be an additional method to prevent malicious code from being uploaded to the machines</w:t>
      </w:r>
      <w:r w:rsidR="00017928">
        <w:t xml:space="preserve">, in the example of this penetration test, the tester used “mimikatz” a piece of software that, although not malicious, would be flagged by an antivirus and therefore not allowed to run. </w:t>
      </w:r>
    </w:p>
    <w:p w14:paraId="559043A0" w14:textId="1A7F3FDF" w:rsidR="000B00F8" w:rsidRDefault="000B00F8" w:rsidP="00B77644">
      <w:pPr>
        <w:spacing w:after="158"/>
      </w:pPr>
    </w:p>
    <w:p w14:paraId="1EC21353" w14:textId="4505EA77" w:rsidR="000B00F8" w:rsidRDefault="0065576A" w:rsidP="00B77644">
      <w:pPr>
        <w:spacing w:after="158"/>
      </w:pPr>
      <w:r>
        <w:t xml:space="preserve">From the testers enumeration </w:t>
      </w:r>
      <w:proofErr w:type="gramStart"/>
      <w:r>
        <w:t>phase</w:t>
      </w:r>
      <w:proofErr w:type="gramEnd"/>
      <w:r>
        <w:t xml:space="preserve"> they also discovered a misconfigured FTP server, which allowed for directory traversal. Due to this misconfiguration </w:t>
      </w:r>
      <w:r w:rsidR="009273BB">
        <w:t xml:space="preserve">a malicious actor is able to move around the filesystem of the server without needing any credentials. </w:t>
      </w:r>
      <w:r w:rsidR="001C15A4">
        <w:t xml:space="preserve">This misconfiguration could be </w:t>
      </w:r>
      <w:r w:rsidR="00332823">
        <w:t xml:space="preserve">changing the file permissions for utilising </w:t>
      </w:r>
      <w:r w:rsidR="00001F2B">
        <w:t xml:space="preserve">commands that list or read files such as “ls” with the path </w:t>
      </w:r>
      <w:proofErr w:type="gramStart"/>
      <w:r w:rsidR="00001F2B">
        <w:t>“..</w:t>
      </w:r>
      <w:proofErr w:type="gramEnd"/>
      <w:r w:rsidR="00001F2B">
        <w:t xml:space="preserve">/”. </w:t>
      </w:r>
      <w:r w:rsidR="00D63E7F">
        <w:t xml:space="preserve">Using the path </w:t>
      </w:r>
      <w:proofErr w:type="gramStart"/>
      <w:r w:rsidR="00D63E7F">
        <w:t>“..</w:t>
      </w:r>
      <w:proofErr w:type="gramEnd"/>
      <w:r w:rsidR="00D63E7F">
        <w:t>/” indicates that the user is checking in the folder before their working directory</w:t>
      </w:r>
      <w:r w:rsidR="003C1373">
        <w:t xml:space="preserve">, and by changing </w:t>
      </w:r>
      <w:r w:rsidR="00226F0D">
        <w:t>the</w:t>
      </w:r>
      <w:r w:rsidR="00385ACD">
        <w:t xml:space="preserve"> user’s</w:t>
      </w:r>
      <w:r w:rsidR="003C1373">
        <w:t xml:space="preserve"> permissions to make it unreadable in the previous directory would prevent this attack from being utilised. This misconfiguration could also be solved by disabling anonymous logins </w:t>
      </w:r>
      <w:r w:rsidR="001A287E">
        <w:t xml:space="preserve">as it may just be the anonymous user that has access to </w:t>
      </w:r>
      <w:r w:rsidR="00744441">
        <w:t xml:space="preserve">read files </w:t>
      </w:r>
      <w:r w:rsidR="00385ACD">
        <w:t>at various points on the filesystem</w:t>
      </w:r>
      <w:r w:rsidR="00226F0D">
        <w:t xml:space="preserve"> and therefore creating for alternative solutions to the problem</w:t>
      </w:r>
      <w:r w:rsidR="00385ACD">
        <w:t>.</w:t>
      </w:r>
      <w:r w:rsidR="00226F0D">
        <w:t xml:space="preserve"> Disabling anonymous logins would also prevent from anyone being able to connect to the FTP server </w:t>
      </w:r>
      <w:r w:rsidR="00051E49">
        <w:t xml:space="preserve">without an </w:t>
      </w:r>
      <w:r w:rsidR="009C4B08">
        <w:t>account.</w:t>
      </w:r>
      <w:r w:rsidR="00FC4D33">
        <w:t xml:space="preserve"> </w:t>
      </w:r>
      <w:r w:rsidR="004B2271">
        <w:t>The tester also discovered multiple unprotected shares, that they were able to search through and download</w:t>
      </w:r>
      <w:r w:rsidR="00D65D6E">
        <w:t xml:space="preserve">. Shares can potentially contain sensitive information and therefore leaving them open for anyone on a network to access is bad policy. A simple solution for this could be requiring users to re-authenticate when accessing a share </w:t>
      </w:r>
      <w:r w:rsidR="00D00F52">
        <w:t>to ensure that, even if a computer was compromised, information stored on shares may not be.</w:t>
      </w:r>
    </w:p>
    <w:p w14:paraId="0F00B964" w14:textId="29D4E2DB" w:rsidR="00626361" w:rsidRDefault="00626361" w:rsidP="00B77644">
      <w:pPr>
        <w:spacing w:after="158"/>
      </w:pPr>
    </w:p>
    <w:p w14:paraId="670FC7DE" w14:textId="72BCB52E" w:rsidR="00626361" w:rsidRDefault="00626361" w:rsidP="00B77644">
      <w:pPr>
        <w:spacing w:after="158"/>
      </w:pPr>
      <w:r>
        <w:t>Furthermore, in the enumeration phase of the penetration test the tester noticed multiple outdated web services</w:t>
      </w:r>
      <w:r w:rsidR="00B25A3E">
        <w:t xml:space="preserve"> including outdated </w:t>
      </w:r>
      <w:proofErr w:type="spellStart"/>
      <w:r w:rsidR="00FE1638">
        <w:t>ArgoSoft</w:t>
      </w:r>
      <w:proofErr w:type="spellEnd"/>
      <w:r w:rsidR="00B25A3E">
        <w:t xml:space="preserve"> mail services, outdated Lunar CMS &amp; outdated WebID configurations. Outdated configurations leave a server vulnerable to countless exploits and </w:t>
      </w:r>
      <w:r w:rsidR="00D51F3B">
        <w:t xml:space="preserve">large amounts of legal trouble. The exploits used for both servers </w:t>
      </w:r>
      <w:r w:rsidR="002D700E">
        <w:t xml:space="preserve">worked due to the outdated versions of the software being ran on the webservers, and therefore the next countermeasure that the company could take to prevent attacks such as those shown in this report, could be to regularly check for updates </w:t>
      </w:r>
      <w:r w:rsidR="00C5121D">
        <w:t xml:space="preserve">on all services. Although web services were this </w:t>
      </w:r>
      <w:r w:rsidR="00AF7C58">
        <w:t>company’s</w:t>
      </w:r>
      <w:r w:rsidR="00C5121D">
        <w:t xml:space="preserve"> weakness, </w:t>
      </w:r>
      <w:r w:rsidR="00424F1C">
        <w:t xml:space="preserve">any of the services being ran on their network could </w:t>
      </w:r>
      <w:r w:rsidR="0011159A">
        <w:t xml:space="preserve">leave them at risk of a breach, and therefore making it imperative to keep all </w:t>
      </w:r>
      <w:r w:rsidR="00AF7C58">
        <w:t>software up to date.</w:t>
      </w:r>
    </w:p>
    <w:p w14:paraId="1D8739A3" w14:textId="67BAED37" w:rsidR="00AF7C58" w:rsidRDefault="00AF7C58" w:rsidP="00B77644">
      <w:pPr>
        <w:spacing w:after="158"/>
      </w:pPr>
    </w:p>
    <w:p w14:paraId="092B505E" w14:textId="1F9AA029" w:rsidR="00AF7C58" w:rsidRDefault="006C2CAC" w:rsidP="00B77644">
      <w:pPr>
        <w:spacing w:after="158"/>
      </w:pPr>
      <w:r>
        <w:t xml:space="preserve">Finally, </w:t>
      </w:r>
      <w:r w:rsidR="000329DD">
        <w:t xml:space="preserve">during the enumeration &amp; post-exploitation phase of the report the tester noticed that sensitive information such as user passwords had been stored in their account description, therefore meaning any user could find the password for </w:t>
      </w:r>
      <w:r w:rsidR="008949D2">
        <w:t>these accounts. Descriptions for accounts on an AD network are visible to everyone and therefore sensitive information should not be stored in these fields</w:t>
      </w:r>
      <w:r w:rsidR="00145482">
        <w:t xml:space="preserve">. If an employee were to go rogue within the company, they would be able to impersonate other users and potentially gain access to documents that, with their own account, they would not be able to access </w:t>
      </w:r>
      <w:r w:rsidR="00993A4D">
        <w:t>therefore putting the company at risk of suffering from a greater breach, and potentially legal trouble.</w:t>
      </w:r>
      <w:r w:rsidR="00A51CCD">
        <w:t xml:space="preserve"> The tester also </w:t>
      </w:r>
      <w:r w:rsidR="005D1535">
        <w:t xml:space="preserve">noted weak password policies </w:t>
      </w:r>
      <w:r w:rsidR="00685D97">
        <w:t xml:space="preserve">and would therefore suggest multiple changes to the company’s policy in an attempt to strengthen password security, </w:t>
      </w:r>
      <w:r w:rsidR="00D94EDC">
        <w:t xml:space="preserve">the first of which would be a change in </w:t>
      </w:r>
      <w:r w:rsidR="00D94EDC">
        <w:lastRenderedPageBreak/>
        <w:t xml:space="preserve">maximum password age, reducing it from </w:t>
      </w:r>
      <w:r w:rsidR="009B6430">
        <w:t xml:space="preserve">134 days to 30. Requiring password changes every month, although annoying for users, is a security method that means that if a malicious actor had </w:t>
      </w:r>
      <w:r w:rsidR="00D86710">
        <w:t>gotten access to an account, they would not have persistence for an extended period of time</w:t>
      </w:r>
      <w:r w:rsidR="00E67E92">
        <w:t xml:space="preserve"> and therefore providing a more secure system. The next change to the password policy that the tester would recommend</w:t>
      </w:r>
      <w:r w:rsidR="00B82410">
        <w:t xml:space="preserve"> is setting up a lockout threshold. The current password policy does not have a lockout threshold therefore allowing users to continue trying passwords until they get the correct password, meaning that a bruteforce attack would be</w:t>
      </w:r>
      <w:r w:rsidR="00AC6BD8">
        <w:t xml:space="preserve"> viable to get into the accounts on this network. The final change that the tester would recommend </w:t>
      </w:r>
      <w:r w:rsidR="00ED6045">
        <w:t xml:space="preserve">altering is the policy around complexity requirements. Current password complexity does not have requirements, meaning that a password can consist of whatever the user chooses, </w:t>
      </w:r>
      <w:r w:rsidR="00E17B96">
        <w:t xml:space="preserve">and will often not include special characters </w:t>
      </w:r>
      <w:r w:rsidR="005E286E">
        <w:t>which, when mixed with other characters can create a secure password</w:t>
      </w:r>
      <w:r w:rsidR="00F3691F">
        <w:t xml:space="preserve">. Therefore, the tester would recommend requiring passwords to include </w:t>
      </w:r>
      <w:r w:rsidR="00557E20">
        <w:t>at least</w:t>
      </w:r>
      <w:r w:rsidR="00F3691F">
        <w:t xml:space="preserve"> one special character, one number and one upper</w:t>
      </w:r>
      <w:r w:rsidR="00B71587">
        <w:t>case and lowercase number.</w:t>
      </w:r>
      <w:r w:rsidR="00D86710">
        <w:t xml:space="preserve"> </w:t>
      </w:r>
    </w:p>
    <w:p w14:paraId="7B631EAD" w14:textId="77777777" w:rsidR="009525A9" w:rsidRDefault="009525A9" w:rsidP="009525A9">
      <w:pPr>
        <w:pStyle w:val="Heading2"/>
        <w:rPr>
          <w:rFonts w:eastAsia="Times New Roman"/>
          <w:lang w:eastAsia="en-US"/>
        </w:rPr>
      </w:pPr>
      <w:bookmarkStart w:id="13" w:name="_Toc124863940"/>
      <w:r>
        <w:rPr>
          <w:rFonts w:eastAsia="Times New Roman"/>
          <w:lang w:eastAsia="en-US"/>
        </w:rPr>
        <w:t>Future Work</w:t>
      </w:r>
      <w:bookmarkEnd w:id="13"/>
    </w:p>
    <w:p w14:paraId="44E7DE14" w14:textId="0D99FB95" w:rsidR="00433144" w:rsidRDefault="00606E6D">
      <w:pPr>
        <w:rPr>
          <w:rFonts w:eastAsiaTheme="majorEastAsia" w:cstheme="majorBidi"/>
          <w:b/>
          <w:bCs/>
          <w:smallCaps/>
          <w:color w:val="000000" w:themeColor="text1"/>
          <w:sz w:val="48"/>
          <w:szCs w:val="36"/>
        </w:rPr>
      </w:pPr>
      <w:r>
        <w:t xml:space="preserve">The tester believes that </w:t>
      </w:r>
      <w:r w:rsidR="00F67EA4">
        <w:t xml:space="preserve">if given more time and resources they could have explored other routes of attack against the server such as Denial of Service (DOS) attacks or phishing. </w:t>
      </w:r>
      <w:r w:rsidR="005A6F94">
        <w:t>Given the scope of the test, the tester was not required to perform any kind of phishing or social engineering although feels that if given the opportunity believes it would be an important factor to consider in future penetration tests.</w:t>
      </w:r>
      <w:r w:rsidR="00DD4016">
        <w:t xml:space="preserve"> The human factor of a company is one that cannot be simulated or expected and therefore being able to test likely scenarios would help the test</w:t>
      </w:r>
      <w:r w:rsidR="005211D0">
        <w:t xml:space="preserve">er suggest methods of protecting the company from things that may not have been covered in this report, or suggest ways of being prepared for when </w:t>
      </w:r>
      <w:r w:rsidR="005A111B">
        <w:t xml:space="preserve">things do go wrong. </w:t>
      </w:r>
      <w:r w:rsidR="00A9266F">
        <w:t xml:space="preserve">Some of the methods the tester could have used to test for phishing could include through emails </w:t>
      </w:r>
      <w:r w:rsidR="00EE2A7F">
        <w:t xml:space="preserve">sending emails to employees in the attempt of getting them to click the link and as such, handing over credentials or other potentially sensitive information. </w:t>
      </w:r>
      <w:r w:rsidR="005A111B">
        <w:t xml:space="preserve">Attacks such as DOS </w:t>
      </w:r>
      <w:r w:rsidR="00A205C5">
        <w:t xml:space="preserve">would require </w:t>
      </w:r>
      <w:r w:rsidR="00490CFA">
        <w:t xml:space="preserve">more </w:t>
      </w:r>
      <w:r w:rsidR="00A205C5">
        <w:t xml:space="preserve">resources </w:t>
      </w:r>
      <w:proofErr w:type="gramStart"/>
      <w:r w:rsidR="00A205C5">
        <w:t>then</w:t>
      </w:r>
      <w:proofErr w:type="gramEnd"/>
      <w:r w:rsidR="00A205C5">
        <w:t xml:space="preserve"> the tester had access to, to simulate a realistic attack, and once again another attack vector that malicious actors may decide to use</w:t>
      </w:r>
      <w:r w:rsidR="00490CFA">
        <w:t xml:space="preserve">. </w:t>
      </w:r>
      <w:r w:rsidR="00341658">
        <w:br w:type="page"/>
      </w:r>
    </w:p>
    <w:bookmarkStart w:id="14" w:name="_Toc124863941" w:displacedByCustomXml="next"/>
    <w:sdt>
      <w:sdtPr>
        <w:rPr>
          <w:rFonts w:eastAsiaTheme="minorEastAsia" w:cstheme="minorBidi"/>
          <w:b w:val="0"/>
          <w:bCs w:val="0"/>
          <w:smallCaps w:val="0"/>
          <w:color w:val="auto"/>
          <w:sz w:val="22"/>
          <w:szCs w:val="22"/>
          <w:lang w:val="en-US"/>
        </w:rPr>
        <w:id w:val="-2096620523"/>
        <w:docPartObj>
          <w:docPartGallery w:val="Bibliographies"/>
          <w:docPartUnique/>
        </w:docPartObj>
      </w:sdtPr>
      <w:sdtEndPr>
        <w:rPr>
          <w:lang w:val="en-GB"/>
        </w:rPr>
      </w:sdtEndPr>
      <w:sdtContent>
        <w:p w14:paraId="0E3F74D8" w14:textId="2A4C05B9" w:rsidR="00433144" w:rsidRDefault="00433144">
          <w:pPr>
            <w:pStyle w:val="Heading1"/>
          </w:pPr>
          <w:r>
            <w:t>Bibliography</w:t>
          </w:r>
          <w:bookmarkEnd w:id="14"/>
        </w:p>
        <w:sdt>
          <w:sdtPr>
            <w:id w:val="111145805"/>
            <w:bibliography/>
          </w:sdtPr>
          <w:sdtEndPr/>
          <w:sdtContent>
            <w:p w14:paraId="05D8F4A7" w14:textId="77777777" w:rsidR="0012531C" w:rsidRDefault="00433144" w:rsidP="0012531C">
              <w:pPr>
                <w:pStyle w:val="Bibliography"/>
                <w:rPr>
                  <w:noProof/>
                  <w:sz w:val="24"/>
                  <w:szCs w:val="24"/>
                </w:rPr>
              </w:pPr>
              <w:r>
                <w:fldChar w:fldCharType="begin"/>
              </w:r>
              <w:r>
                <w:instrText xml:space="preserve"> BIBLIOGRAPHY </w:instrText>
              </w:r>
              <w:r>
                <w:fldChar w:fldCharType="separate"/>
              </w:r>
              <w:r w:rsidR="0012531C">
                <w:rPr>
                  <w:noProof/>
                </w:rPr>
                <w:t xml:space="preserve">Administrator, 2018. </w:t>
              </w:r>
              <w:r w:rsidR="0012531C">
                <w:rPr>
                  <w:i/>
                  <w:iCs/>
                  <w:noProof/>
                </w:rPr>
                <w:t xml:space="preserve">Dumping Domain Password Hashes. </w:t>
              </w:r>
              <w:r w:rsidR="0012531C">
                <w:rPr>
                  <w:noProof/>
                </w:rPr>
                <w:t xml:space="preserve">[Online] </w:t>
              </w:r>
              <w:r w:rsidR="0012531C">
                <w:rPr>
                  <w:noProof/>
                </w:rPr>
                <w:br/>
                <w:t xml:space="preserve">Available at: </w:t>
              </w:r>
              <w:r w:rsidR="0012531C">
                <w:rPr>
                  <w:noProof/>
                  <w:u w:val="single"/>
                </w:rPr>
                <w:t>https://pentestlab.blog/2018/07/04/dumping-domain-password-hashes/</w:t>
              </w:r>
              <w:r w:rsidR="0012531C">
                <w:rPr>
                  <w:noProof/>
                </w:rPr>
                <w:br/>
                <w:t>[Accessed 14 1 2023].</w:t>
              </w:r>
            </w:p>
            <w:p w14:paraId="6F2E6F73" w14:textId="77777777" w:rsidR="0012531C" w:rsidRDefault="0012531C" w:rsidP="0012531C">
              <w:pPr>
                <w:pStyle w:val="Bibliography"/>
                <w:rPr>
                  <w:noProof/>
                </w:rPr>
              </w:pPr>
              <w:r>
                <w:rPr>
                  <w:noProof/>
                </w:rPr>
                <w:t xml:space="preserve">Harley, 2020. </w:t>
              </w:r>
              <w:r>
                <w:rPr>
                  <w:i/>
                  <w:iCs/>
                  <w:noProof/>
                </w:rPr>
                <w:t xml:space="preserve">Dealing w/ Gobuster “WildCard” and “Status Code” Errors. </w:t>
              </w:r>
              <w:r>
                <w:rPr>
                  <w:noProof/>
                </w:rPr>
                <w:t xml:space="preserve">[Online] </w:t>
              </w:r>
              <w:r>
                <w:rPr>
                  <w:noProof/>
                </w:rPr>
                <w:br/>
                <w:t xml:space="preserve">Available at: </w:t>
              </w:r>
              <w:r>
                <w:rPr>
                  <w:noProof/>
                  <w:u w:val="single"/>
                </w:rPr>
                <w:t>https://infinitelogins.com/2020/09/05/dealing-gobuster-wildcard-and-status-code-errors/</w:t>
              </w:r>
              <w:r>
                <w:rPr>
                  <w:noProof/>
                </w:rPr>
                <w:br/>
                <w:t>[Accessed 11 12 2022].</w:t>
              </w:r>
            </w:p>
            <w:p w14:paraId="6376853D" w14:textId="77777777" w:rsidR="0012531C" w:rsidRDefault="0012531C" w:rsidP="0012531C">
              <w:pPr>
                <w:pStyle w:val="Bibliography"/>
                <w:rPr>
                  <w:noProof/>
                </w:rPr>
              </w:pPr>
              <w:r>
                <w:rPr>
                  <w:noProof/>
                </w:rPr>
                <w:t xml:space="preserve">Imperva, 2022. </w:t>
              </w:r>
              <w:r>
                <w:rPr>
                  <w:i/>
                  <w:iCs/>
                  <w:noProof/>
                </w:rPr>
                <w:t xml:space="preserve">Imperva. </w:t>
              </w:r>
              <w:r>
                <w:rPr>
                  <w:noProof/>
                </w:rPr>
                <w:t xml:space="preserve">[Online] </w:t>
              </w:r>
              <w:r>
                <w:rPr>
                  <w:noProof/>
                </w:rPr>
                <w:br/>
                <w:t xml:space="preserve">Available at: </w:t>
              </w:r>
              <w:r>
                <w:rPr>
                  <w:noProof/>
                  <w:u w:val="single"/>
                </w:rPr>
                <w:t>https://www.imperva.com/learn/application-security/vulnerability-assessment/#:~:text=A%20vulnerability%20assessment%20is%20a,mitigation,%20if%20and%20whenever%20needed.</w:t>
              </w:r>
              <w:r>
                <w:rPr>
                  <w:noProof/>
                </w:rPr>
                <w:br/>
                <w:t>[Accessed 3 12 2022].</w:t>
              </w:r>
            </w:p>
            <w:p w14:paraId="54E255BE" w14:textId="77777777" w:rsidR="0012531C" w:rsidRDefault="0012531C" w:rsidP="0012531C">
              <w:pPr>
                <w:pStyle w:val="Bibliography"/>
                <w:rPr>
                  <w:noProof/>
                </w:rPr>
              </w:pPr>
              <w:r>
                <w:rPr>
                  <w:noProof/>
                </w:rPr>
                <w:t xml:space="preserve">Irwin, L., 2020. </w:t>
              </w:r>
              <w:r>
                <w:rPr>
                  <w:i/>
                  <w:iCs/>
                  <w:noProof/>
                </w:rPr>
                <w:t xml:space="preserve">UK cyber crime rate has doubled in the past five years. </w:t>
              </w:r>
              <w:r>
                <w:rPr>
                  <w:noProof/>
                </w:rPr>
                <w:t xml:space="preserve">[Online] </w:t>
              </w:r>
              <w:r>
                <w:rPr>
                  <w:noProof/>
                </w:rPr>
                <w:br/>
                <w:t xml:space="preserve">Available at: </w:t>
              </w:r>
              <w:r>
                <w:rPr>
                  <w:noProof/>
                  <w:u w:val="single"/>
                </w:rPr>
                <w:t>https://www.itgovernance.co.uk/blog/uk-cyber-crime-rate-has-doubled-in-the-past-five-years</w:t>
              </w:r>
              <w:r>
                <w:rPr>
                  <w:noProof/>
                </w:rPr>
                <w:br/>
                <w:t>[Accessed 15 1 2023].</w:t>
              </w:r>
            </w:p>
            <w:p w14:paraId="0A003909" w14:textId="77777777" w:rsidR="0012531C" w:rsidRDefault="0012531C" w:rsidP="0012531C">
              <w:pPr>
                <w:pStyle w:val="Bibliography"/>
                <w:rPr>
                  <w:noProof/>
                </w:rPr>
              </w:pPr>
              <w:r>
                <w:rPr>
                  <w:noProof/>
                </w:rPr>
                <w:t xml:space="preserve">Kali Linux, 2016. </w:t>
              </w:r>
              <w:r>
                <w:rPr>
                  <w:i/>
                  <w:iCs/>
                  <w:noProof/>
                </w:rPr>
                <w:t xml:space="preserve">Tool Documentation. </w:t>
              </w:r>
              <w:r>
                <w:rPr>
                  <w:noProof/>
                </w:rPr>
                <w:t xml:space="preserve">[Online] </w:t>
              </w:r>
              <w:r>
                <w:rPr>
                  <w:noProof/>
                </w:rPr>
                <w:br/>
                <w:t xml:space="preserve">Available at: </w:t>
              </w:r>
              <w:r>
                <w:rPr>
                  <w:noProof/>
                  <w:u w:val="single"/>
                </w:rPr>
                <w:t>https://www.kali.org/tools/nmap/</w:t>
              </w:r>
              <w:r>
                <w:rPr>
                  <w:noProof/>
                </w:rPr>
                <w:br/>
                <w:t>[Accessed 3 12 2022].</w:t>
              </w:r>
            </w:p>
            <w:p w14:paraId="4598CE09" w14:textId="77777777" w:rsidR="0012531C" w:rsidRDefault="0012531C" w:rsidP="0012531C">
              <w:pPr>
                <w:pStyle w:val="Bibliography"/>
                <w:rPr>
                  <w:noProof/>
                </w:rPr>
              </w:pPr>
              <w:r>
                <w:rPr>
                  <w:noProof/>
                </w:rPr>
                <w:t xml:space="preserve">Kali Linux, 2022. </w:t>
              </w:r>
              <w:r>
                <w:rPr>
                  <w:i/>
                  <w:iCs/>
                  <w:noProof/>
                </w:rPr>
                <w:t xml:space="preserve">Crackmapexec. </w:t>
              </w:r>
              <w:r>
                <w:rPr>
                  <w:noProof/>
                </w:rPr>
                <w:t xml:space="preserve">[Online] </w:t>
              </w:r>
              <w:r>
                <w:rPr>
                  <w:noProof/>
                </w:rPr>
                <w:br/>
                <w:t xml:space="preserve">Available at: </w:t>
              </w:r>
              <w:r>
                <w:rPr>
                  <w:noProof/>
                  <w:u w:val="single"/>
                </w:rPr>
                <w:t>https://www.kali.org/tools/crackmapexec/</w:t>
              </w:r>
              <w:r>
                <w:rPr>
                  <w:noProof/>
                </w:rPr>
                <w:br/>
                <w:t>[Accessed 9 12 2022].</w:t>
              </w:r>
            </w:p>
            <w:p w14:paraId="1224F8DA" w14:textId="77777777" w:rsidR="0012531C" w:rsidRDefault="0012531C" w:rsidP="0012531C">
              <w:pPr>
                <w:pStyle w:val="Bibliography"/>
                <w:rPr>
                  <w:noProof/>
                </w:rPr>
              </w:pPr>
              <w:r>
                <w:rPr>
                  <w:noProof/>
                </w:rPr>
                <w:t xml:space="preserve">Kali Linux, 2022. </w:t>
              </w:r>
              <w:r>
                <w:rPr>
                  <w:i/>
                  <w:iCs/>
                  <w:noProof/>
                </w:rPr>
                <w:t xml:space="preserve">Enum4linux. </w:t>
              </w:r>
              <w:r>
                <w:rPr>
                  <w:noProof/>
                </w:rPr>
                <w:t xml:space="preserve">[Online] </w:t>
              </w:r>
              <w:r>
                <w:rPr>
                  <w:noProof/>
                </w:rPr>
                <w:br/>
                <w:t xml:space="preserve">Available at: </w:t>
              </w:r>
              <w:r>
                <w:rPr>
                  <w:noProof/>
                  <w:u w:val="single"/>
                </w:rPr>
                <w:t>https://www.kali.org/tools/enum4linux/</w:t>
              </w:r>
              <w:r>
                <w:rPr>
                  <w:noProof/>
                </w:rPr>
                <w:br/>
                <w:t>[Accessed 10 12 2022].</w:t>
              </w:r>
            </w:p>
            <w:p w14:paraId="2F6B84E9" w14:textId="77777777" w:rsidR="0012531C" w:rsidRDefault="0012531C" w:rsidP="0012531C">
              <w:pPr>
                <w:pStyle w:val="Bibliography"/>
                <w:rPr>
                  <w:noProof/>
                </w:rPr>
              </w:pPr>
              <w:r>
                <w:rPr>
                  <w:noProof/>
                </w:rPr>
                <w:t xml:space="preserve">Kali Linux, 2022. </w:t>
              </w:r>
              <w:r>
                <w:rPr>
                  <w:i/>
                  <w:iCs/>
                  <w:noProof/>
                </w:rPr>
                <w:t xml:space="preserve">ExploitDB. </w:t>
              </w:r>
              <w:r>
                <w:rPr>
                  <w:noProof/>
                </w:rPr>
                <w:t xml:space="preserve">[Online] </w:t>
              </w:r>
              <w:r>
                <w:rPr>
                  <w:noProof/>
                </w:rPr>
                <w:br/>
                <w:t xml:space="preserve">Available at: </w:t>
              </w:r>
              <w:r>
                <w:rPr>
                  <w:noProof/>
                  <w:u w:val="single"/>
                </w:rPr>
                <w:t>https://www.kali.org/tools/exploitdb/</w:t>
              </w:r>
              <w:r>
                <w:rPr>
                  <w:noProof/>
                </w:rPr>
                <w:br/>
                <w:t>[Accessed 17 12 2022].</w:t>
              </w:r>
            </w:p>
            <w:p w14:paraId="4AD69D95" w14:textId="77777777" w:rsidR="0012531C" w:rsidRDefault="0012531C" w:rsidP="0012531C">
              <w:pPr>
                <w:pStyle w:val="Bibliography"/>
                <w:rPr>
                  <w:noProof/>
                </w:rPr>
              </w:pPr>
              <w:r>
                <w:rPr>
                  <w:noProof/>
                </w:rPr>
                <w:t xml:space="preserve">Kali Linux, 2022. </w:t>
              </w:r>
              <w:r>
                <w:rPr>
                  <w:i/>
                  <w:iCs/>
                  <w:noProof/>
                </w:rPr>
                <w:t xml:space="preserve">Gobuster. </w:t>
              </w:r>
              <w:r>
                <w:rPr>
                  <w:noProof/>
                </w:rPr>
                <w:t xml:space="preserve">[Online] </w:t>
              </w:r>
              <w:r>
                <w:rPr>
                  <w:noProof/>
                </w:rPr>
                <w:br/>
                <w:t xml:space="preserve">Available at: </w:t>
              </w:r>
              <w:r>
                <w:rPr>
                  <w:noProof/>
                  <w:u w:val="single"/>
                </w:rPr>
                <w:t>https://www.kali.org/tools/gobuster/</w:t>
              </w:r>
              <w:r>
                <w:rPr>
                  <w:noProof/>
                </w:rPr>
                <w:br/>
                <w:t>[Accessed 11 12 2022].</w:t>
              </w:r>
            </w:p>
            <w:p w14:paraId="26684D26" w14:textId="77777777" w:rsidR="0012531C" w:rsidRDefault="0012531C" w:rsidP="0012531C">
              <w:pPr>
                <w:pStyle w:val="Bibliography"/>
                <w:rPr>
                  <w:noProof/>
                </w:rPr>
              </w:pPr>
              <w:r>
                <w:rPr>
                  <w:noProof/>
                </w:rPr>
                <w:t xml:space="preserve">Kali Linux, 2022. </w:t>
              </w:r>
              <w:r>
                <w:rPr>
                  <w:i/>
                  <w:iCs/>
                  <w:noProof/>
                </w:rPr>
                <w:t xml:space="preserve">Hashcat. </w:t>
              </w:r>
              <w:r>
                <w:rPr>
                  <w:noProof/>
                </w:rPr>
                <w:t xml:space="preserve">[Online] </w:t>
              </w:r>
              <w:r>
                <w:rPr>
                  <w:noProof/>
                </w:rPr>
                <w:br/>
                <w:t xml:space="preserve">Available at: </w:t>
              </w:r>
              <w:r>
                <w:rPr>
                  <w:noProof/>
                  <w:u w:val="single"/>
                </w:rPr>
                <w:t>https://www.kali.org/tools/hashcat/</w:t>
              </w:r>
              <w:r>
                <w:rPr>
                  <w:noProof/>
                </w:rPr>
                <w:br/>
                <w:t>[Accessed 14 1 2023].</w:t>
              </w:r>
            </w:p>
            <w:p w14:paraId="0A64737D" w14:textId="77777777" w:rsidR="0012531C" w:rsidRDefault="0012531C" w:rsidP="0012531C">
              <w:pPr>
                <w:pStyle w:val="Bibliography"/>
                <w:rPr>
                  <w:noProof/>
                </w:rPr>
              </w:pPr>
              <w:r>
                <w:rPr>
                  <w:noProof/>
                </w:rPr>
                <w:t xml:space="preserve">Kali Linux, 2022. </w:t>
              </w:r>
              <w:r>
                <w:rPr>
                  <w:i/>
                  <w:iCs/>
                  <w:noProof/>
                </w:rPr>
                <w:t xml:space="preserve">Nmap Tool Usage. </w:t>
              </w:r>
              <w:r>
                <w:rPr>
                  <w:noProof/>
                </w:rPr>
                <w:t xml:space="preserve">[Online] </w:t>
              </w:r>
              <w:r>
                <w:rPr>
                  <w:noProof/>
                </w:rPr>
                <w:br/>
                <w:t xml:space="preserve">Available at: </w:t>
              </w:r>
              <w:r>
                <w:rPr>
                  <w:noProof/>
                  <w:u w:val="single"/>
                </w:rPr>
                <w:t>https://www.kali.org/tools/nmap/#ncat-1</w:t>
              </w:r>
              <w:r>
                <w:rPr>
                  <w:noProof/>
                </w:rPr>
                <w:br/>
                <w:t>[Accessed 1 11 23].</w:t>
              </w:r>
            </w:p>
            <w:p w14:paraId="4AAF3D3B" w14:textId="77777777" w:rsidR="0012531C" w:rsidRDefault="0012531C" w:rsidP="0012531C">
              <w:pPr>
                <w:pStyle w:val="Bibliography"/>
                <w:rPr>
                  <w:noProof/>
                </w:rPr>
              </w:pPr>
              <w:r>
                <w:rPr>
                  <w:noProof/>
                </w:rPr>
                <w:lastRenderedPageBreak/>
                <w:t xml:space="preserve">Kali Linux, 2022. </w:t>
              </w:r>
              <w:r>
                <w:rPr>
                  <w:i/>
                  <w:iCs/>
                  <w:noProof/>
                </w:rPr>
                <w:t xml:space="preserve">Polenum. </w:t>
              </w:r>
              <w:r>
                <w:rPr>
                  <w:noProof/>
                </w:rPr>
                <w:t xml:space="preserve">[Online] </w:t>
              </w:r>
              <w:r>
                <w:rPr>
                  <w:noProof/>
                </w:rPr>
                <w:br/>
                <w:t xml:space="preserve">Available at: </w:t>
              </w:r>
              <w:r>
                <w:rPr>
                  <w:noProof/>
                  <w:u w:val="single"/>
                </w:rPr>
                <w:t>https://www.kali.org/tools/polenum/</w:t>
              </w:r>
              <w:r>
                <w:rPr>
                  <w:noProof/>
                </w:rPr>
                <w:br/>
                <w:t>[Accessed 9 12 2022].</w:t>
              </w:r>
            </w:p>
            <w:p w14:paraId="3FCCCA77" w14:textId="77777777" w:rsidR="0012531C" w:rsidRDefault="0012531C" w:rsidP="0012531C">
              <w:pPr>
                <w:pStyle w:val="Bibliography"/>
                <w:rPr>
                  <w:noProof/>
                </w:rPr>
              </w:pPr>
              <w:r>
                <w:rPr>
                  <w:noProof/>
                </w:rPr>
                <w:t xml:space="preserve">Linux Die.net, N/A. </w:t>
              </w:r>
              <w:r>
                <w:rPr>
                  <w:i/>
                  <w:iCs/>
                  <w:noProof/>
                </w:rPr>
                <w:t xml:space="preserve">ping - Linux manual page. </w:t>
              </w:r>
              <w:r>
                <w:rPr>
                  <w:noProof/>
                </w:rPr>
                <w:t xml:space="preserve">[Online] </w:t>
              </w:r>
              <w:r>
                <w:rPr>
                  <w:noProof/>
                </w:rPr>
                <w:br/>
                <w:t xml:space="preserve">Available at: </w:t>
              </w:r>
              <w:r>
                <w:rPr>
                  <w:noProof/>
                  <w:u w:val="single"/>
                </w:rPr>
                <w:t>https://linux.die.net/man/8/ping</w:t>
              </w:r>
              <w:r>
                <w:rPr>
                  <w:noProof/>
                </w:rPr>
                <w:br/>
                <w:t>[Accessed 17 12 2022].</w:t>
              </w:r>
            </w:p>
            <w:p w14:paraId="2E7FFC64" w14:textId="77777777" w:rsidR="0012531C" w:rsidRDefault="0012531C" w:rsidP="0012531C">
              <w:pPr>
                <w:pStyle w:val="Bibliography"/>
                <w:rPr>
                  <w:noProof/>
                </w:rPr>
              </w:pPr>
              <w:r>
                <w:rPr>
                  <w:noProof/>
                </w:rPr>
                <w:t xml:space="preserve">Liquidworm, 2014. </w:t>
              </w:r>
              <w:r>
                <w:rPr>
                  <w:i/>
                  <w:iCs/>
                  <w:noProof/>
                </w:rPr>
                <w:t xml:space="preserve">Lunar CMS 3.3 - Remote Command Execution. </w:t>
              </w:r>
              <w:r>
                <w:rPr>
                  <w:noProof/>
                </w:rPr>
                <w:t xml:space="preserve">[Online] </w:t>
              </w:r>
              <w:r>
                <w:rPr>
                  <w:noProof/>
                </w:rPr>
                <w:br/>
                <w:t xml:space="preserve">Available at: </w:t>
              </w:r>
              <w:r>
                <w:rPr>
                  <w:noProof/>
                  <w:u w:val="single"/>
                </w:rPr>
                <w:t>https://www.exploit-db.com/exploits/33867</w:t>
              </w:r>
              <w:r>
                <w:rPr>
                  <w:noProof/>
                </w:rPr>
                <w:br/>
                <w:t>[Accessed 17 12 2022].</w:t>
              </w:r>
            </w:p>
            <w:p w14:paraId="7F0254E7" w14:textId="77777777" w:rsidR="0012531C" w:rsidRDefault="0012531C" w:rsidP="0012531C">
              <w:pPr>
                <w:pStyle w:val="Bibliography"/>
                <w:rPr>
                  <w:noProof/>
                </w:rPr>
              </w:pPr>
              <w:r>
                <w:rPr>
                  <w:noProof/>
                </w:rPr>
                <w:t xml:space="preserve">Lyon, G., 2009. </w:t>
              </w:r>
              <w:r>
                <w:rPr>
                  <w:i/>
                  <w:iCs/>
                  <w:noProof/>
                </w:rPr>
                <w:t xml:space="preserve">Block and Slow Nmap with Firewalls. </w:t>
              </w:r>
              <w:r>
                <w:rPr>
                  <w:noProof/>
                </w:rPr>
                <w:t xml:space="preserve">[Online] </w:t>
              </w:r>
              <w:r>
                <w:rPr>
                  <w:noProof/>
                </w:rPr>
                <w:br/>
                <w:t xml:space="preserve">Available at: </w:t>
              </w:r>
              <w:r>
                <w:rPr>
                  <w:noProof/>
                  <w:u w:val="single"/>
                </w:rPr>
                <w:t>https://nmap.org/book/nmap-defenses-firewalls.html</w:t>
              </w:r>
              <w:r>
                <w:rPr>
                  <w:noProof/>
                </w:rPr>
                <w:br/>
                <w:t>[Accessed 1 16 2023].</w:t>
              </w:r>
            </w:p>
            <w:p w14:paraId="17801430" w14:textId="77777777" w:rsidR="0012531C" w:rsidRDefault="0012531C" w:rsidP="0012531C">
              <w:pPr>
                <w:pStyle w:val="Bibliography"/>
                <w:rPr>
                  <w:noProof/>
                </w:rPr>
              </w:pPr>
              <w:r>
                <w:rPr>
                  <w:noProof/>
                </w:rPr>
                <w:t xml:space="preserve">Lyon, G., N/A. </w:t>
              </w:r>
              <w:r>
                <w:rPr>
                  <w:i/>
                  <w:iCs/>
                  <w:noProof/>
                </w:rPr>
                <w:t xml:space="preserve">Block and Slow Nmap with Firewalls. </w:t>
              </w:r>
              <w:r>
                <w:rPr>
                  <w:noProof/>
                </w:rPr>
                <w:t xml:space="preserve">[Online] </w:t>
              </w:r>
              <w:r>
                <w:rPr>
                  <w:noProof/>
                </w:rPr>
                <w:br/>
                <w:t xml:space="preserve">Available at: </w:t>
              </w:r>
              <w:r>
                <w:rPr>
                  <w:noProof/>
                  <w:u w:val="single"/>
                </w:rPr>
                <w:t>https://nmap.org/book/nmap-defenses-firewalls.html</w:t>
              </w:r>
              <w:r>
                <w:rPr>
                  <w:noProof/>
                </w:rPr>
                <w:br/>
                <w:t>[Accessed 16 1 2023].</w:t>
              </w:r>
            </w:p>
            <w:p w14:paraId="27932911" w14:textId="77777777" w:rsidR="0012531C" w:rsidRDefault="0012531C" w:rsidP="0012531C">
              <w:pPr>
                <w:pStyle w:val="Bibliography"/>
                <w:rPr>
                  <w:noProof/>
                </w:rPr>
              </w:pPr>
              <w:r>
                <w:rPr>
                  <w:noProof/>
                </w:rPr>
                <w:t xml:space="preserve">Microsoft, 2022. </w:t>
              </w:r>
              <w:r>
                <w:rPr>
                  <w:i/>
                  <w:iCs/>
                  <w:noProof/>
                </w:rPr>
                <w:t xml:space="preserve">Set-ADAccountPassword. </w:t>
              </w:r>
              <w:r>
                <w:rPr>
                  <w:noProof/>
                </w:rPr>
                <w:t xml:space="preserve">[Online] </w:t>
              </w:r>
              <w:r>
                <w:rPr>
                  <w:noProof/>
                </w:rPr>
                <w:br/>
                <w:t xml:space="preserve">Available at: </w:t>
              </w:r>
              <w:r>
                <w:rPr>
                  <w:noProof/>
                  <w:u w:val="single"/>
                </w:rPr>
                <w:t>https://learn.microsoft.com/en-us/powershell/module/activedirectory/set-adaccountpassword?view=windowsserver2022-ps</w:t>
              </w:r>
              <w:r>
                <w:rPr>
                  <w:noProof/>
                </w:rPr>
                <w:br/>
                <w:t>[Accessed 14 1 2023].</w:t>
              </w:r>
            </w:p>
            <w:p w14:paraId="539B2A6C" w14:textId="77777777" w:rsidR="0012531C" w:rsidRDefault="0012531C" w:rsidP="0012531C">
              <w:pPr>
                <w:pStyle w:val="Bibliography"/>
                <w:rPr>
                  <w:noProof/>
                </w:rPr>
              </w:pPr>
              <w:r>
                <w:rPr>
                  <w:noProof/>
                </w:rPr>
                <w:t xml:space="preserve">MRL, 2008. </w:t>
              </w:r>
              <w:r>
                <w:rPr>
                  <w:i/>
                  <w:iCs/>
                  <w:noProof/>
                </w:rPr>
                <w:t xml:space="preserve">Enum4linux. </w:t>
              </w:r>
              <w:r>
                <w:rPr>
                  <w:noProof/>
                </w:rPr>
                <w:t xml:space="preserve">[Online] </w:t>
              </w:r>
              <w:r>
                <w:rPr>
                  <w:noProof/>
                </w:rPr>
                <w:br/>
                <w:t xml:space="preserve">Available at: </w:t>
              </w:r>
              <w:r>
                <w:rPr>
                  <w:noProof/>
                  <w:u w:val="single"/>
                </w:rPr>
                <w:t>https://labs.portcullis.co.uk/tools/enum4linux/</w:t>
              </w:r>
              <w:r>
                <w:rPr>
                  <w:noProof/>
                </w:rPr>
                <w:br/>
                <w:t>[Accessed 10 12 2022].</w:t>
              </w:r>
            </w:p>
            <w:p w14:paraId="02B74263" w14:textId="77777777" w:rsidR="0012531C" w:rsidRDefault="0012531C" w:rsidP="0012531C">
              <w:pPr>
                <w:pStyle w:val="Bibliography"/>
                <w:rPr>
                  <w:noProof/>
                </w:rPr>
              </w:pPr>
              <w:r>
                <w:rPr>
                  <w:noProof/>
                </w:rPr>
                <w:t xml:space="preserve">NCSC, 2022. </w:t>
              </w:r>
              <w:r>
                <w:rPr>
                  <w:i/>
                  <w:iCs/>
                  <w:noProof/>
                </w:rPr>
                <w:t xml:space="preserve">Advice on how to get the most from penetration testing. </w:t>
              </w:r>
              <w:r>
                <w:rPr>
                  <w:noProof/>
                </w:rPr>
                <w:t xml:space="preserve">[Online] </w:t>
              </w:r>
              <w:r>
                <w:rPr>
                  <w:noProof/>
                </w:rPr>
                <w:br/>
                <w:t xml:space="preserve">Available at: </w:t>
              </w:r>
              <w:r>
                <w:rPr>
                  <w:noProof/>
                  <w:u w:val="single"/>
                </w:rPr>
                <w:t>https://www.ncsc.gov.uk/guidance/penetration-testing</w:t>
              </w:r>
              <w:r>
                <w:rPr>
                  <w:noProof/>
                </w:rPr>
                <w:br/>
                <w:t>[Accessed 3 December 2022].</w:t>
              </w:r>
            </w:p>
            <w:p w14:paraId="4B7A7893" w14:textId="77777777" w:rsidR="0012531C" w:rsidRDefault="0012531C" w:rsidP="0012531C">
              <w:pPr>
                <w:pStyle w:val="Bibliography"/>
                <w:rPr>
                  <w:noProof/>
                </w:rPr>
              </w:pPr>
              <w:r>
                <w:rPr>
                  <w:noProof/>
                </w:rPr>
                <w:t xml:space="preserve">Nmap, 2022. </w:t>
              </w:r>
              <w:r>
                <w:rPr>
                  <w:i/>
                  <w:iCs/>
                  <w:noProof/>
                </w:rPr>
                <w:t xml:space="preserve">Nmap Scripting Engine. </w:t>
              </w:r>
              <w:r>
                <w:rPr>
                  <w:noProof/>
                </w:rPr>
                <w:t xml:space="preserve">[Online] </w:t>
              </w:r>
              <w:r>
                <w:rPr>
                  <w:noProof/>
                </w:rPr>
                <w:br/>
                <w:t xml:space="preserve">Available at: </w:t>
              </w:r>
              <w:r>
                <w:rPr>
                  <w:noProof/>
                  <w:u w:val="single"/>
                </w:rPr>
                <w:t>https://nmap.org/book/nse-usage.html</w:t>
              </w:r>
              <w:r>
                <w:rPr>
                  <w:noProof/>
                </w:rPr>
                <w:br/>
                <w:t>[Accessed 3 12 2022].</w:t>
              </w:r>
            </w:p>
            <w:p w14:paraId="34708A7A" w14:textId="77777777" w:rsidR="0012531C" w:rsidRDefault="0012531C" w:rsidP="0012531C">
              <w:pPr>
                <w:pStyle w:val="Bibliography"/>
                <w:rPr>
                  <w:noProof/>
                </w:rPr>
              </w:pPr>
              <w:r>
                <w:rPr>
                  <w:noProof/>
                </w:rPr>
                <w:t xml:space="preserve">Satran, M., Batchelor, D. &amp; Ashcraft, A., 2020. </w:t>
              </w:r>
              <w:r>
                <w:rPr>
                  <w:i/>
                  <w:iCs/>
                  <w:noProof/>
                </w:rPr>
                <w:t xml:space="preserve">Bad-Pwd-Count attribute. </w:t>
              </w:r>
              <w:r>
                <w:rPr>
                  <w:noProof/>
                </w:rPr>
                <w:t xml:space="preserve">[Online] </w:t>
              </w:r>
              <w:r>
                <w:rPr>
                  <w:noProof/>
                </w:rPr>
                <w:br/>
                <w:t xml:space="preserve">Available at: </w:t>
              </w:r>
              <w:r>
                <w:rPr>
                  <w:noProof/>
                  <w:u w:val="single"/>
                </w:rPr>
                <w:t>https://learn.microsoft.com/en-us/windows/win32/adschema/a-badpwdcount</w:t>
              </w:r>
              <w:r>
                <w:rPr>
                  <w:noProof/>
                </w:rPr>
                <w:br/>
                <w:t>[Accessed 9 12 2022].</w:t>
              </w:r>
            </w:p>
            <w:p w14:paraId="5C7D4A74" w14:textId="77777777" w:rsidR="0012531C" w:rsidRDefault="0012531C" w:rsidP="0012531C">
              <w:pPr>
                <w:pStyle w:val="Bibliography"/>
                <w:rPr>
                  <w:noProof/>
                </w:rPr>
              </w:pPr>
              <w:r>
                <w:rPr>
                  <w:noProof/>
                </w:rPr>
                <w:t xml:space="preserve">Wikipedia, 2020. </w:t>
              </w:r>
              <w:r>
                <w:rPr>
                  <w:i/>
                  <w:iCs/>
                  <w:noProof/>
                </w:rPr>
                <w:t xml:space="preserve">Relative Identifer. </w:t>
              </w:r>
              <w:r>
                <w:rPr>
                  <w:noProof/>
                </w:rPr>
                <w:t xml:space="preserve">[Online] </w:t>
              </w:r>
              <w:r>
                <w:rPr>
                  <w:noProof/>
                </w:rPr>
                <w:br/>
                <w:t xml:space="preserve">Available at: </w:t>
              </w:r>
              <w:r>
                <w:rPr>
                  <w:noProof/>
                  <w:u w:val="single"/>
                </w:rPr>
                <w:t>https://en.wikipedia.org/wiki/Relative_identifier</w:t>
              </w:r>
              <w:r>
                <w:rPr>
                  <w:noProof/>
                </w:rPr>
                <w:br/>
                <w:t>[Accessed 10 12 2022].</w:t>
              </w:r>
            </w:p>
            <w:p w14:paraId="33723233" w14:textId="43E7AFB2" w:rsidR="00433144" w:rsidRDefault="00433144" w:rsidP="0012531C">
              <w:r>
                <w:rPr>
                  <w:b/>
                  <w:bCs/>
                  <w:noProof/>
                </w:rPr>
                <w:fldChar w:fldCharType="end"/>
              </w:r>
            </w:p>
          </w:sdtContent>
        </w:sdt>
      </w:sdtContent>
    </w:sdt>
    <w:p w14:paraId="281D7978" w14:textId="494A5D3E" w:rsidR="00341658" w:rsidRDefault="00341658">
      <w:pPr>
        <w:rPr>
          <w:rFonts w:eastAsiaTheme="majorEastAsia" w:cstheme="majorBidi"/>
          <w:b/>
          <w:bCs/>
          <w:smallCaps/>
          <w:color w:val="000000" w:themeColor="text1"/>
          <w:sz w:val="48"/>
          <w:szCs w:val="36"/>
        </w:rPr>
      </w:pPr>
    </w:p>
    <w:p w14:paraId="0DC9A74B" w14:textId="77777777" w:rsidR="00801886" w:rsidRPr="009A241B" w:rsidRDefault="00341658" w:rsidP="009525A9">
      <w:pPr>
        <w:pStyle w:val="Heading1"/>
        <w:numPr>
          <w:ilvl w:val="0"/>
          <w:numId w:val="0"/>
        </w:numPr>
        <w:ind w:left="431"/>
      </w:pPr>
      <w:bookmarkStart w:id="15" w:name="_Toc124863942"/>
      <w:r>
        <w:lastRenderedPageBreak/>
        <w:t>Appendices</w:t>
      </w:r>
      <w:bookmarkEnd w:id="15"/>
    </w:p>
    <w:p w14:paraId="662D9E40" w14:textId="51FFEC30" w:rsidR="007F108A" w:rsidRDefault="00341658" w:rsidP="00FA53DC">
      <w:pPr>
        <w:pStyle w:val="Heading2"/>
        <w:numPr>
          <w:ilvl w:val="0"/>
          <w:numId w:val="0"/>
        </w:numPr>
        <w:rPr>
          <w:lang w:eastAsia="en-US"/>
        </w:rPr>
      </w:pPr>
      <w:bookmarkStart w:id="16" w:name="_Toc124863943"/>
      <w:r>
        <w:rPr>
          <w:lang w:eastAsia="en-US"/>
        </w:rPr>
        <w:t xml:space="preserve">Appendix </w:t>
      </w:r>
      <w:r w:rsidR="009525A9">
        <w:rPr>
          <w:lang w:eastAsia="en-US"/>
        </w:rPr>
        <w:t>A</w:t>
      </w:r>
      <w:r w:rsidR="00F4625D">
        <w:rPr>
          <w:lang w:eastAsia="en-US"/>
        </w:rPr>
        <w:t xml:space="preserve"> </w:t>
      </w:r>
      <w:r w:rsidR="001B5D4E">
        <w:rPr>
          <w:lang w:eastAsia="en-US"/>
        </w:rPr>
        <w:t>–</w:t>
      </w:r>
      <w:r w:rsidR="00F4625D">
        <w:rPr>
          <w:lang w:eastAsia="en-US"/>
        </w:rPr>
        <w:t xml:space="preserve"> </w:t>
      </w:r>
      <w:r w:rsidR="001B5D4E">
        <w:rPr>
          <w:lang w:eastAsia="en-US"/>
        </w:rPr>
        <w:t>Commands &amp; Small Output</w:t>
      </w:r>
      <w:bookmarkEnd w:id="16"/>
    </w:p>
    <w:p w14:paraId="1106F86F" w14:textId="5375816E" w:rsidR="007F108A" w:rsidRDefault="007F108A" w:rsidP="009525A9">
      <w:pPr>
        <w:spacing w:after="0"/>
        <w:ind w:right="1229"/>
        <w:jc w:val="right"/>
      </w:pPr>
    </w:p>
    <w:p w14:paraId="1128EE69" w14:textId="7E2048E0" w:rsidR="007F108A" w:rsidRDefault="007F108A" w:rsidP="009525A9">
      <w:pPr>
        <w:spacing w:after="0"/>
        <w:ind w:right="1229"/>
        <w:jc w:val="right"/>
      </w:pPr>
    </w:p>
    <w:p w14:paraId="5A3B8455" w14:textId="77777777" w:rsidR="007F108A" w:rsidRDefault="007F108A" w:rsidP="007F108A">
      <w:pPr>
        <w:keepNext/>
        <w:spacing w:after="0"/>
        <w:ind w:right="1229"/>
      </w:pPr>
      <w:r w:rsidRPr="007F108A">
        <w:rPr>
          <w:noProof/>
        </w:rPr>
        <w:drawing>
          <wp:inline distT="0" distB="0" distL="0" distR="0" wp14:anchorId="281B557B" wp14:editId="3BAB24A7">
            <wp:extent cx="4991797" cy="1495634"/>
            <wp:effectExtent l="0" t="0" r="0" b="952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3"/>
                    <a:stretch>
                      <a:fillRect/>
                    </a:stretch>
                  </pic:blipFill>
                  <pic:spPr>
                    <a:xfrm>
                      <a:off x="0" y="0"/>
                      <a:ext cx="4991797" cy="1495634"/>
                    </a:xfrm>
                    <a:prstGeom prst="rect">
                      <a:avLst/>
                    </a:prstGeom>
                  </pic:spPr>
                </pic:pic>
              </a:graphicData>
            </a:graphic>
          </wp:inline>
        </w:drawing>
      </w:r>
    </w:p>
    <w:p w14:paraId="3798BD06" w14:textId="5451911E" w:rsidR="007F108A" w:rsidRDefault="007F108A" w:rsidP="007F108A">
      <w:pPr>
        <w:pStyle w:val="Caption"/>
      </w:pPr>
      <w:r>
        <w:t>Figure 1-1: Output from ping command</w:t>
      </w:r>
      <w:r w:rsidR="00D140DF">
        <w:t xml:space="preserve"> for Server1</w:t>
      </w:r>
    </w:p>
    <w:p w14:paraId="571646EE" w14:textId="0CABFAFF" w:rsidR="007F108A" w:rsidRDefault="007F108A" w:rsidP="007F108A"/>
    <w:p w14:paraId="2C080DA7" w14:textId="77777777" w:rsidR="00D140DF" w:rsidRDefault="00D140DF" w:rsidP="00D140DF">
      <w:pPr>
        <w:keepNext/>
      </w:pPr>
      <w:r w:rsidRPr="00D140DF">
        <w:rPr>
          <w:noProof/>
        </w:rPr>
        <w:drawing>
          <wp:inline distT="0" distB="0" distL="0" distR="0" wp14:anchorId="20C7C031" wp14:editId="17625162">
            <wp:extent cx="5258534" cy="1467055"/>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4"/>
                    <a:stretch>
                      <a:fillRect/>
                    </a:stretch>
                  </pic:blipFill>
                  <pic:spPr>
                    <a:xfrm>
                      <a:off x="0" y="0"/>
                      <a:ext cx="5258534" cy="1467055"/>
                    </a:xfrm>
                    <a:prstGeom prst="rect">
                      <a:avLst/>
                    </a:prstGeom>
                  </pic:spPr>
                </pic:pic>
              </a:graphicData>
            </a:graphic>
          </wp:inline>
        </w:drawing>
      </w:r>
    </w:p>
    <w:p w14:paraId="07F1A3E3" w14:textId="782AA6EC" w:rsidR="00F707D8" w:rsidRDefault="00D140DF" w:rsidP="00F707D8">
      <w:pPr>
        <w:pStyle w:val="Caption"/>
        <w:keepNext/>
      </w:pPr>
      <w:r>
        <w:t>Figure 1-2: Output from ping command for Server2</w:t>
      </w:r>
      <w:r w:rsidR="00F707D8">
        <w:rPr>
          <w:noProof/>
        </w:rPr>
        <w:drawing>
          <wp:inline distT="0" distB="0" distL="0" distR="0" wp14:anchorId="311B444B" wp14:editId="7E17CA8F">
            <wp:extent cx="4467225" cy="590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7225" cy="590550"/>
                    </a:xfrm>
                    <a:prstGeom prst="rect">
                      <a:avLst/>
                    </a:prstGeom>
                    <a:noFill/>
                    <a:ln>
                      <a:noFill/>
                    </a:ln>
                  </pic:spPr>
                </pic:pic>
              </a:graphicData>
            </a:graphic>
          </wp:inline>
        </w:drawing>
      </w:r>
    </w:p>
    <w:p w14:paraId="653FD47A" w14:textId="77777777" w:rsidR="00F707D8" w:rsidRDefault="00F707D8" w:rsidP="00F707D8">
      <w:pPr>
        <w:pStyle w:val="Caption"/>
        <w:keepNext/>
      </w:pPr>
      <w:r>
        <w:t>Figure 3-1: Default scripts, version detection, searching all ports nmap scan command</w:t>
      </w:r>
      <w:r w:rsidRPr="006F7E37">
        <w:rPr>
          <w:noProof/>
        </w:rPr>
        <w:drawing>
          <wp:inline distT="0" distB="0" distL="0" distR="0" wp14:anchorId="1C54EBE8" wp14:editId="79F368DA">
            <wp:extent cx="5943600" cy="55893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58931"/>
                    </a:xfrm>
                    <a:prstGeom prst="rect">
                      <a:avLst/>
                    </a:prstGeom>
                  </pic:spPr>
                </pic:pic>
              </a:graphicData>
            </a:graphic>
          </wp:inline>
        </w:drawing>
      </w:r>
    </w:p>
    <w:p w14:paraId="22DD0708" w14:textId="3C0CF4E4" w:rsidR="00F707D8" w:rsidRDefault="00F707D8" w:rsidP="00F707D8">
      <w:pPr>
        <w:pStyle w:val="Caption"/>
      </w:pPr>
      <w:r>
        <w:t>Figure 9-1: Output from searchsploit command for Lunar CMS</w:t>
      </w:r>
    </w:p>
    <w:p w14:paraId="581BB388" w14:textId="39C3470B" w:rsidR="009E0D7E" w:rsidRDefault="009E0D7E" w:rsidP="009E0D7E"/>
    <w:p w14:paraId="0BC4EFF0" w14:textId="77777777" w:rsidR="009E0D7E" w:rsidRDefault="009E0D7E" w:rsidP="009E0D7E">
      <w:pPr>
        <w:keepNext/>
      </w:pPr>
      <w:r w:rsidRPr="00E65DB6">
        <w:rPr>
          <w:noProof/>
        </w:rPr>
        <w:lastRenderedPageBreak/>
        <w:drawing>
          <wp:inline distT="0" distB="0" distL="0" distR="0" wp14:anchorId="0D827E2E" wp14:editId="622F6574">
            <wp:extent cx="5763429" cy="981212"/>
            <wp:effectExtent l="0" t="0" r="0" b="952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37"/>
                    <a:stretch>
                      <a:fillRect/>
                    </a:stretch>
                  </pic:blipFill>
                  <pic:spPr>
                    <a:xfrm>
                      <a:off x="0" y="0"/>
                      <a:ext cx="5763429" cy="981212"/>
                    </a:xfrm>
                    <a:prstGeom prst="rect">
                      <a:avLst/>
                    </a:prstGeom>
                  </pic:spPr>
                </pic:pic>
              </a:graphicData>
            </a:graphic>
          </wp:inline>
        </w:drawing>
      </w:r>
    </w:p>
    <w:p w14:paraId="335E0D5C" w14:textId="77777777" w:rsidR="009E0D7E" w:rsidRDefault="009E0D7E" w:rsidP="009E0D7E">
      <w:pPr>
        <w:pStyle w:val="Caption"/>
      </w:pPr>
      <w:r>
        <w:t>Figure 9-2: Output from searchsploit command for copying the exploit for Lunar CMS</w:t>
      </w:r>
    </w:p>
    <w:p w14:paraId="07FB908E" w14:textId="77777777" w:rsidR="005E5600" w:rsidRDefault="005E5600" w:rsidP="005E5600">
      <w:pPr>
        <w:keepNext/>
      </w:pPr>
      <w:r>
        <w:rPr>
          <w:noProof/>
        </w:rPr>
        <w:drawing>
          <wp:inline distT="0" distB="0" distL="0" distR="0" wp14:anchorId="3EE65E5C" wp14:editId="5CD534F3">
            <wp:extent cx="5943600" cy="495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95300"/>
                    </a:xfrm>
                    <a:prstGeom prst="rect">
                      <a:avLst/>
                    </a:prstGeom>
                    <a:noFill/>
                    <a:ln>
                      <a:noFill/>
                    </a:ln>
                  </pic:spPr>
                </pic:pic>
              </a:graphicData>
            </a:graphic>
          </wp:inline>
        </w:drawing>
      </w:r>
    </w:p>
    <w:p w14:paraId="3B590C4C" w14:textId="77777777" w:rsidR="005E5600" w:rsidRPr="002A4DFA" w:rsidRDefault="005E5600" w:rsidP="005E5600">
      <w:pPr>
        <w:pStyle w:val="Caption"/>
      </w:pPr>
      <w:r>
        <w:t>Figure 14-1: Output from searchsploit command for WebID</w:t>
      </w:r>
    </w:p>
    <w:p w14:paraId="5B294757" w14:textId="59A2BA48" w:rsidR="009E0D7E" w:rsidRDefault="009E0D7E" w:rsidP="009E0D7E"/>
    <w:p w14:paraId="52D148A7" w14:textId="41DD091B" w:rsidR="009E0D7E" w:rsidRDefault="009E0D7E" w:rsidP="009E0D7E"/>
    <w:p w14:paraId="0A073D6B" w14:textId="77777777" w:rsidR="00E63692" w:rsidRDefault="00E63692" w:rsidP="00E63692">
      <w:pPr>
        <w:keepNext/>
      </w:pPr>
      <w:r>
        <w:rPr>
          <w:noProof/>
        </w:rPr>
        <w:drawing>
          <wp:inline distT="0" distB="0" distL="0" distR="0" wp14:anchorId="30CFA9D0" wp14:editId="29B25E91">
            <wp:extent cx="5200000" cy="4361905"/>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0000" cy="4361905"/>
                    </a:xfrm>
                    <a:prstGeom prst="rect">
                      <a:avLst/>
                    </a:prstGeom>
                  </pic:spPr>
                </pic:pic>
              </a:graphicData>
            </a:graphic>
          </wp:inline>
        </w:drawing>
      </w:r>
    </w:p>
    <w:p w14:paraId="2AB42CB7" w14:textId="5526093A" w:rsidR="00E63692" w:rsidRDefault="00E63692" w:rsidP="00E63692">
      <w:pPr>
        <w:pStyle w:val="Caption"/>
      </w:pPr>
      <w:r>
        <w:t>Figure 16-1: Output from WebID Arbitrary File Upload Exploit</w:t>
      </w:r>
    </w:p>
    <w:p w14:paraId="2F3CD0CF" w14:textId="4B236DC4" w:rsidR="005A54A0" w:rsidRDefault="005A54A0" w:rsidP="005A54A0"/>
    <w:p w14:paraId="2936C681" w14:textId="356A1596" w:rsidR="005A54A0" w:rsidRDefault="005A54A0" w:rsidP="005A54A0"/>
    <w:p w14:paraId="1134DF1D" w14:textId="77777777" w:rsidR="005A54A0" w:rsidRDefault="005A54A0" w:rsidP="005A54A0">
      <w:pPr>
        <w:keepNext/>
      </w:pPr>
      <w:r>
        <w:rPr>
          <w:noProof/>
        </w:rPr>
        <w:lastRenderedPageBreak/>
        <w:drawing>
          <wp:inline distT="0" distB="0" distL="0" distR="0" wp14:anchorId="5498710C" wp14:editId="7735C601">
            <wp:extent cx="5934075" cy="1238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1238250"/>
                    </a:xfrm>
                    <a:prstGeom prst="rect">
                      <a:avLst/>
                    </a:prstGeom>
                    <a:noFill/>
                    <a:ln>
                      <a:noFill/>
                    </a:ln>
                  </pic:spPr>
                </pic:pic>
              </a:graphicData>
            </a:graphic>
          </wp:inline>
        </w:drawing>
      </w:r>
    </w:p>
    <w:p w14:paraId="5648040C" w14:textId="77777777" w:rsidR="005A54A0" w:rsidRDefault="005A54A0" w:rsidP="005A54A0">
      <w:pPr>
        <w:pStyle w:val="Caption"/>
      </w:pPr>
      <w:r>
        <w:t>Figure 19: Starting a web server and receiving a connection for the mimikatz file</w:t>
      </w:r>
    </w:p>
    <w:p w14:paraId="45B2B444" w14:textId="77777777" w:rsidR="00161E8D" w:rsidRDefault="00161E8D" w:rsidP="00161E8D">
      <w:pPr>
        <w:keepNext/>
      </w:pPr>
      <w:r>
        <w:rPr>
          <w:noProof/>
        </w:rPr>
        <w:drawing>
          <wp:inline distT="0" distB="0" distL="0" distR="0" wp14:anchorId="664D463A" wp14:editId="3D8C013A">
            <wp:extent cx="5934075" cy="9810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981075"/>
                    </a:xfrm>
                    <a:prstGeom prst="rect">
                      <a:avLst/>
                    </a:prstGeom>
                    <a:noFill/>
                    <a:ln>
                      <a:noFill/>
                    </a:ln>
                  </pic:spPr>
                </pic:pic>
              </a:graphicData>
            </a:graphic>
          </wp:inline>
        </w:drawing>
      </w:r>
    </w:p>
    <w:p w14:paraId="349EE83F" w14:textId="77777777" w:rsidR="00161E8D" w:rsidRDefault="00161E8D" w:rsidP="00161E8D">
      <w:pPr>
        <w:pStyle w:val="Caption"/>
      </w:pPr>
      <w:r>
        <w:t>Figure 19-1: Downloading the mimikatz file and storing it onto the local machine, also showing that it has downloaded successfully</w:t>
      </w:r>
    </w:p>
    <w:p w14:paraId="4F408E4E" w14:textId="77777777" w:rsidR="00161E8D" w:rsidRDefault="00161E8D" w:rsidP="00161E8D"/>
    <w:p w14:paraId="1611E389" w14:textId="4752C726" w:rsidR="005A54A0" w:rsidRDefault="005A54A0" w:rsidP="005A54A0"/>
    <w:p w14:paraId="7600EB4D" w14:textId="77777777" w:rsidR="00152309" w:rsidRDefault="00152309" w:rsidP="00152309">
      <w:pPr>
        <w:keepNext/>
      </w:pPr>
      <w:r>
        <w:rPr>
          <w:noProof/>
        </w:rPr>
        <w:drawing>
          <wp:inline distT="0" distB="0" distL="0" distR="0" wp14:anchorId="500BC83F" wp14:editId="6F0E0934">
            <wp:extent cx="5934075" cy="35528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3552825"/>
                    </a:xfrm>
                    <a:prstGeom prst="rect">
                      <a:avLst/>
                    </a:prstGeom>
                    <a:noFill/>
                    <a:ln>
                      <a:noFill/>
                    </a:ln>
                  </pic:spPr>
                </pic:pic>
              </a:graphicData>
            </a:graphic>
          </wp:inline>
        </w:drawing>
      </w:r>
    </w:p>
    <w:p w14:paraId="4C245767" w14:textId="481B37D0" w:rsidR="005A54A0" w:rsidRDefault="00152309" w:rsidP="005A54A0">
      <w:r>
        <w:t>Figure 21-1: Output from the Hashcat command</w:t>
      </w:r>
    </w:p>
    <w:p w14:paraId="77A69E3D" w14:textId="4E117887" w:rsidR="005A54A0" w:rsidRDefault="005A54A0" w:rsidP="005A54A0"/>
    <w:p w14:paraId="0F49C251" w14:textId="77777777" w:rsidR="005A54A0" w:rsidRPr="005A54A0" w:rsidRDefault="005A54A0" w:rsidP="005A54A0"/>
    <w:p w14:paraId="6086237A" w14:textId="41D0E4E7" w:rsidR="006C7FA2" w:rsidRPr="006C7FA2" w:rsidRDefault="006C7FA2" w:rsidP="006C7FA2">
      <w:pPr>
        <w:pStyle w:val="Heading2"/>
        <w:numPr>
          <w:ilvl w:val="0"/>
          <w:numId w:val="0"/>
        </w:numPr>
        <w:ind w:left="578"/>
      </w:pPr>
      <w:bookmarkStart w:id="17" w:name="_Toc124863944"/>
      <w:r>
        <w:rPr>
          <w:b w:val="0"/>
          <w:noProof/>
        </w:rPr>
        <w:lastRenderedPageBreak/>
        <w:drawing>
          <wp:anchor distT="0" distB="0" distL="114300" distR="114300" simplePos="0" relativeHeight="251658240" behindDoc="0" locked="0" layoutInCell="1" allowOverlap="1" wp14:anchorId="4CEEB2A3" wp14:editId="05EA50EE">
            <wp:simplePos x="0" y="0"/>
            <wp:positionH relativeFrom="margin">
              <wp:align>left</wp:align>
            </wp:positionH>
            <wp:positionV relativeFrom="paragraph">
              <wp:posOffset>559558</wp:posOffset>
            </wp:positionV>
            <wp:extent cx="5934075" cy="4676775"/>
            <wp:effectExtent l="0" t="0" r="952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467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F15BE7">
        <w:t>Appendix</w:t>
      </w:r>
      <w:r w:rsidR="001B5D4E">
        <w:t xml:space="preserve"> B – Large Data Output</w:t>
      </w:r>
      <w:bookmarkEnd w:id="17"/>
    </w:p>
    <w:p w14:paraId="2CB48165" w14:textId="3364EC7A" w:rsidR="00D07A64" w:rsidRDefault="00330991" w:rsidP="00D07A64">
      <w:pPr>
        <w:keepNext/>
        <w:ind w:left="19" w:right="919"/>
      </w:pPr>
      <w:r>
        <w:rPr>
          <w:noProof/>
        </w:rPr>
        <w:lastRenderedPageBreak/>
        <w:drawing>
          <wp:anchor distT="0" distB="0" distL="114300" distR="114300" simplePos="0" relativeHeight="251658241" behindDoc="0" locked="0" layoutInCell="1" allowOverlap="1" wp14:anchorId="1C11D485" wp14:editId="0FDAB8C4">
            <wp:simplePos x="0" y="0"/>
            <wp:positionH relativeFrom="column">
              <wp:posOffset>228600</wp:posOffset>
            </wp:positionH>
            <wp:positionV relativeFrom="paragraph">
              <wp:posOffset>4685665</wp:posOffset>
            </wp:positionV>
            <wp:extent cx="5505450" cy="358203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5450" cy="3582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36549A" w14:textId="0C195F10" w:rsidR="00330991" w:rsidRDefault="00330991" w:rsidP="00D07A64">
      <w:pPr>
        <w:pStyle w:val="Caption"/>
      </w:pPr>
    </w:p>
    <w:p w14:paraId="2529282B" w14:textId="486597A1" w:rsidR="00330991" w:rsidRDefault="00330991" w:rsidP="00D07A64">
      <w:pPr>
        <w:pStyle w:val="Caption"/>
      </w:pPr>
      <w:r>
        <w:rPr>
          <w:noProof/>
        </w:rPr>
        <w:drawing>
          <wp:inline distT="0" distB="0" distL="0" distR="0" wp14:anchorId="040FBCAB" wp14:editId="448BF5E8">
            <wp:extent cx="5943600" cy="3276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4258AB36" w14:textId="4B53D961" w:rsidR="00185B98" w:rsidRDefault="00D07A64" w:rsidP="004A6C69">
      <w:pPr>
        <w:pStyle w:val="Caption"/>
      </w:pPr>
      <w:r>
        <w:t xml:space="preserve">Figure </w:t>
      </w:r>
      <w:r w:rsidR="00D02E29">
        <w:t>2</w:t>
      </w:r>
      <w:r w:rsidR="00330991">
        <w:t xml:space="preserve">-1 Nmap Scan result </w:t>
      </w:r>
      <w:r w:rsidR="00185B98">
        <w:t>for 192.168.10.1</w:t>
      </w:r>
    </w:p>
    <w:p w14:paraId="0AFF80D8" w14:textId="6CE5F982" w:rsidR="0042174C" w:rsidRDefault="0042174C" w:rsidP="00185B98"/>
    <w:p w14:paraId="2F1E1888" w14:textId="44301F02" w:rsidR="00185B98" w:rsidRDefault="00185B98" w:rsidP="00185B98">
      <w:r>
        <w:rPr>
          <w:noProof/>
        </w:rPr>
        <w:lastRenderedPageBreak/>
        <w:drawing>
          <wp:inline distT="0" distB="0" distL="0" distR="0" wp14:anchorId="59136AB3" wp14:editId="31643706">
            <wp:extent cx="5943600" cy="5095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095875"/>
                    </a:xfrm>
                    <a:prstGeom prst="rect">
                      <a:avLst/>
                    </a:prstGeom>
                    <a:noFill/>
                    <a:ln>
                      <a:noFill/>
                    </a:ln>
                  </pic:spPr>
                </pic:pic>
              </a:graphicData>
            </a:graphic>
          </wp:inline>
        </w:drawing>
      </w:r>
    </w:p>
    <w:p w14:paraId="052276C2" w14:textId="1EEBAFE8" w:rsidR="00185B98" w:rsidRDefault="00185B98" w:rsidP="00185B98">
      <w:r>
        <w:rPr>
          <w:noProof/>
        </w:rPr>
        <w:lastRenderedPageBreak/>
        <w:drawing>
          <wp:inline distT="0" distB="0" distL="0" distR="0" wp14:anchorId="009D77C5" wp14:editId="4A362008">
            <wp:extent cx="5934075" cy="3543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543300"/>
                    </a:xfrm>
                    <a:prstGeom prst="rect">
                      <a:avLst/>
                    </a:prstGeom>
                    <a:noFill/>
                    <a:ln>
                      <a:noFill/>
                    </a:ln>
                  </pic:spPr>
                </pic:pic>
              </a:graphicData>
            </a:graphic>
          </wp:inline>
        </w:drawing>
      </w:r>
    </w:p>
    <w:p w14:paraId="52C8183E" w14:textId="2DB1FDCE" w:rsidR="00185B98" w:rsidRDefault="00185B98" w:rsidP="00185B98">
      <w:pPr>
        <w:pStyle w:val="Caption"/>
      </w:pPr>
      <w:r>
        <w:t xml:space="preserve">Figure </w:t>
      </w:r>
      <w:r w:rsidR="00D02E29">
        <w:t>3</w:t>
      </w:r>
      <w:r>
        <w:t>-2: Nmap scan result for 192.168.10.2</w:t>
      </w:r>
    </w:p>
    <w:p w14:paraId="71F4B66A" w14:textId="54070488" w:rsidR="0042174C" w:rsidRDefault="0042174C" w:rsidP="0042174C"/>
    <w:p w14:paraId="6A1DA8F1" w14:textId="77777777" w:rsidR="0042174C" w:rsidRDefault="0042174C" w:rsidP="0042174C">
      <w:pPr>
        <w:keepNext/>
      </w:pPr>
      <w:r w:rsidRPr="0042174C">
        <w:rPr>
          <w:noProof/>
        </w:rPr>
        <w:lastRenderedPageBreak/>
        <w:drawing>
          <wp:inline distT="0" distB="0" distL="0" distR="0" wp14:anchorId="1CCA4C28" wp14:editId="63D88C09">
            <wp:extent cx="5943600" cy="410400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48"/>
                    <a:stretch>
                      <a:fillRect/>
                    </a:stretch>
                  </pic:blipFill>
                  <pic:spPr>
                    <a:xfrm>
                      <a:off x="0" y="0"/>
                      <a:ext cx="5943600" cy="4104005"/>
                    </a:xfrm>
                    <a:prstGeom prst="rect">
                      <a:avLst/>
                    </a:prstGeom>
                  </pic:spPr>
                </pic:pic>
              </a:graphicData>
            </a:graphic>
          </wp:inline>
        </w:drawing>
      </w:r>
    </w:p>
    <w:p w14:paraId="2C45B158" w14:textId="0134EECB" w:rsidR="0042174C" w:rsidRDefault="0042174C" w:rsidP="0042174C">
      <w:pPr>
        <w:pStyle w:val="Caption"/>
      </w:pPr>
      <w:r>
        <w:t xml:space="preserve">Figure </w:t>
      </w:r>
      <w:r w:rsidR="00D02E29">
        <w:t>5</w:t>
      </w:r>
      <w:r w:rsidR="00524C60">
        <w:t>-1: Polenum Output</w:t>
      </w:r>
    </w:p>
    <w:p w14:paraId="4BEC816B" w14:textId="4B2DD18B" w:rsidR="00F23AB4" w:rsidRDefault="00F23AB4" w:rsidP="00F23AB4"/>
    <w:p w14:paraId="37CC9C03" w14:textId="626843A2" w:rsidR="00F23AB4" w:rsidRDefault="00F23AB4" w:rsidP="00F23AB4">
      <w:r w:rsidRPr="00F23AB4">
        <w:rPr>
          <w:noProof/>
        </w:rPr>
        <w:drawing>
          <wp:inline distT="0" distB="0" distL="0" distR="0" wp14:anchorId="30E257E5" wp14:editId="1D4104F7">
            <wp:extent cx="5943600" cy="3265170"/>
            <wp:effectExtent l="0" t="0" r="0" b="0"/>
            <wp:docPr id="22" name="Picture 22"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omputer screen capture&#10;&#10;Description automatically generated with low confidence"/>
                    <pic:cNvPicPr/>
                  </pic:nvPicPr>
                  <pic:blipFill>
                    <a:blip r:embed="rId49"/>
                    <a:stretch>
                      <a:fillRect/>
                    </a:stretch>
                  </pic:blipFill>
                  <pic:spPr>
                    <a:xfrm>
                      <a:off x="0" y="0"/>
                      <a:ext cx="5943600" cy="3265170"/>
                    </a:xfrm>
                    <a:prstGeom prst="rect">
                      <a:avLst/>
                    </a:prstGeom>
                  </pic:spPr>
                </pic:pic>
              </a:graphicData>
            </a:graphic>
          </wp:inline>
        </w:drawing>
      </w:r>
    </w:p>
    <w:p w14:paraId="0DCFF0AE" w14:textId="77777777" w:rsidR="00BD1D8C" w:rsidRDefault="00BD1D8C" w:rsidP="00BD1D8C">
      <w:pPr>
        <w:keepNext/>
      </w:pPr>
      <w:r w:rsidRPr="00BD1D8C">
        <w:rPr>
          <w:noProof/>
        </w:rPr>
        <w:lastRenderedPageBreak/>
        <w:drawing>
          <wp:inline distT="0" distB="0" distL="0" distR="0" wp14:anchorId="1857635D" wp14:editId="75FA81F3">
            <wp:extent cx="5943600" cy="4492625"/>
            <wp:effectExtent l="0" t="0" r="0" b="3175"/>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50"/>
                    <a:stretch>
                      <a:fillRect/>
                    </a:stretch>
                  </pic:blipFill>
                  <pic:spPr>
                    <a:xfrm>
                      <a:off x="0" y="0"/>
                      <a:ext cx="5943600" cy="4492625"/>
                    </a:xfrm>
                    <a:prstGeom prst="rect">
                      <a:avLst/>
                    </a:prstGeom>
                  </pic:spPr>
                </pic:pic>
              </a:graphicData>
            </a:graphic>
          </wp:inline>
        </w:drawing>
      </w:r>
    </w:p>
    <w:p w14:paraId="54F777C4" w14:textId="7895DDC4" w:rsidR="00F23AB4" w:rsidRDefault="00BD1D8C" w:rsidP="00BD1D8C">
      <w:pPr>
        <w:pStyle w:val="Caption"/>
      </w:pPr>
      <w:r>
        <w:t xml:space="preserve">Figure </w:t>
      </w:r>
      <w:r w:rsidR="00D02E29">
        <w:t>6</w:t>
      </w:r>
      <w:r>
        <w:t>-1: Crackmapexec Output</w:t>
      </w:r>
    </w:p>
    <w:p w14:paraId="7733EE5D" w14:textId="1E4C6FCE" w:rsidR="00B94BF8" w:rsidRDefault="00B94BF8" w:rsidP="00B94BF8"/>
    <w:p w14:paraId="7569FBCA" w14:textId="0E782A85" w:rsidR="00B94BF8" w:rsidRDefault="00B94BF8" w:rsidP="00B94BF8">
      <w:r w:rsidRPr="00B94BF8">
        <w:rPr>
          <w:noProof/>
        </w:rPr>
        <w:lastRenderedPageBreak/>
        <w:drawing>
          <wp:inline distT="0" distB="0" distL="0" distR="0" wp14:anchorId="5DFF94D2" wp14:editId="1F189E28">
            <wp:extent cx="5943600" cy="4965065"/>
            <wp:effectExtent l="0" t="0" r="0" b="698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51"/>
                    <a:stretch>
                      <a:fillRect/>
                    </a:stretch>
                  </pic:blipFill>
                  <pic:spPr>
                    <a:xfrm>
                      <a:off x="0" y="0"/>
                      <a:ext cx="5943600" cy="4965065"/>
                    </a:xfrm>
                    <a:prstGeom prst="rect">
                      <a:avLst/>
                    </a:prstGeom>
                  </pic:spPr>
                </pic:pic>
              </a:graphicData>
            </a:graphic>
          </wp:inline>
        </w:drawing>
      </w:r>
    </w:p>
    <w:p w14:paraId="3303D675" w14:textId="125C6A32" w:rsidR="00B94BF8" w:rsidRDefault="00C213F4" w:rsidP="00B94BF8">
      <w:r w:rsidRPr="00C213F4">
        <w:rPr>
          <w:noProof/>
        </w:rPr>
        <w:lastRenderedPageBreak/>
        <w:drawing>
          <wp:inline distT="0" distB="0" distL="0" distR="0" wp14:anchorId="4AB20363" wp14:editId="525E9A90">
            <wp:extent cx="5943600" cy="387223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52"/>
                    <a:stretch>
                      <a:fillRect/>
                    </a:stretch>
                  </pic:blipFill>
                  <pic:spPr>
                    <a:xfrm>
                      <a:off x="0" y="0"/>
                      <a:ext cx="5943600" cy="3872230"/>
                    </a:xfrm>
                    <a:prstGeom prst="rect">
                      <a:avLst/>
                    </a:prstGeom>
                  </pic:spPr>
                </pic:pic>
              </a:graphicData>
            </a:graphic>
          </wp:inline>
        </w:drawing>
      </w:r>
    </w:p>
    <w:p w14:paraId="7E62B882" w14:textId="3A497C42" w:rsidR="00C213F4" w:rsidRDefault="003B782F" w:rsidP="00B94BF8">
      <w:r w:rsidRPr="003B782F">
        <w:rPr>
          <w:noProof/>
        </w:rPr>
        <w:lastRenderedPageBreak/>
        <w:drawing>
          <wp:inline distT="0" distB="0" distL="0" distR="0" wp14:anchorId="3A2266EE" wp14:editId="083A2927">
            <wp:extent cx="5943600" cy="55499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53"/>
                    <a:stretch>
                      <a:fillRect/>
                    </a:stretch>
                  </pic:blipFill>
                  <pic:spPr>
                    <a:xfrm>
                      <a:off x="0" y="0"/>
                      <a:ext cx="5943600" cy="5549900"/>
                    </a:xfrm>
                    <a:prstGeom prst="rect">
                      <a:avLst/>
                    </a:prstGeom>
                  </pic:spPr>
                </pic:pic>
              </a:graphicData>
            </a:graphic>
          </wp:inline>
        </w:drawing>
      </w:r>
    </w:p>
    <w:p w14:paraId="3030C792" w14:textId="6CC16C44" w:rsidR="003B782F" w:rsidRDefault="003B782F" w:rsidP="00B94BF8">
      <w:r w:rsidRPr="003B782F">
        <w:rPr>
          <w:noProof/>
        </w:rPr>
        <w:lastRenderedPageBreak/>
        <w:drawing>
          <wp:inline distT="0" distB="0" distL="0" distR="0" wp14:anchorId="1C8A875B" wp14:editId="769928DC">
            <wp:extent cx="5943600" cy="525907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4"/>
                    <a:stretch>
                      <a:fillRect/>
                    </a:stretch>
                  </pic:blipFill>
                  <pic:spPr>
                    <a:xfrm>
                      <a:off x="0" y="0"/>
                      <a:ext cx="5943600" cy="5259070"/>
                    </a:xfrm>
                    <a:prstGeom prst="rect">
                      <a:avLst/>
                    </a:prstGeom>
                  </pic:spPr>
                </pic:pic>
              </a:graphicData>
            </a:graphic>
          </wp:inline>
        </w:drawing>
      </w:r>
    </w:p>
    <w:p w14:paraId="53635FB8" w14:textId="72676377" w:rsidR="003B782F" w:rsidRDefault="009F525A" w:rsidP="00B94BF8">
      <w:r w:rsidRPr="009F525A">
        <w:rPr>
          <w:noProof/>
        </w:rPr>
        <w:lastRenderedPageBreak/>
        <w:drawing>
          <wp:inline distT="0" distB="0" distL="0" distR="0" wp14:anchorId="27EE624D" wp14:editId="3106F164">
            <wp:extent cx="5943600" cy="5483860"/>
            <wp:effectExtent l="0" t="0" r="0" b="254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5"/>
                    <a:stretch>
                      <a:fillRect/>
                    </a:stretch>
                  </pic:blipFill>
                  <pic:spPr>
                    <a:xfrm>
                      <a:off x="0" y="0"/>
                      <a:ext cx="5943600" cy="5483860"/>
                    </a:xfrm>
                    <a:prstGeom prst="rect">
                      <a:avLst/>
                    </a:prstGeom>
                  </pic:spPr>
                </pic:pic>
              </a:graphicData>
            </a:graphic>
          </wp:inline>
        </w:drawing>
      </w:r>
    </w:p>
    <w:p w14:paraId="035FB9C8" w14:textId="660244FD" w:rsidR="009F525A" w:rsidRDefault="00180BF4" w:rsidP="00B94BF8">
      <w:r w:rsidRPr="00180BF4">
        <w:rPr>
          <w:noProof/>
        </w:rPr>
        <w:lastRenderedPageBreak/>
        <w:drawing>
          <wp:inline distT="0" distB="0" distL="0" distR="0" wp14:anchorId="740D262C" wp14:editId="7698FBD6">
            <wp:extent cx="5943600" cy="526415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56"/>
                    <a:stretch>
                      <a:fillRect/>
                    </a:stretch>
                  </pic:blipFill>
                  <pic:spPr>
                    <a:xfrm>
                      <a:off x="0" y="0"/>
                      <a:ext cx="5943600" cy="5264150"/>
                    </a:xfrm>
                    <a:prstGeom prst="rect">
                      <a:avLst/>
                    </a:prstGeom>
                  </pic:spPr>
                </pic:pic>
              </a:graphicData>
            </a:graphic>
          </wp:inline>
        </w:drawing>
      </w:r>
    </w:p>
    <w:p w14:paraId="001D8EAE" w14:textId="2113297E" w:rsidR="00180BF4" w:rsidRDefault="00180BF4" w:rsidP="00B94BF8">
      <w:r w:rsidRPr="00180BF4">
        <w:rPr>
          <w:noProof/>
        </w:rPr>
        <w:lastRenderedPageBreak/>
        <w:drawing>
          <wp:inline distT="0" distB="0" distL="0" distR="0" wp14:anchorId="1F5905EB" wp14:editId="60791B24">
            <wp:extent cx="5943600" cy="715200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7"/>
                    <a:stretch>
                      <a:fillRect/>
                    </a:stretch>
                  </pic:blipFill>
                  <pic:spPr>
                    <a:xfrm>
                      <a:off x="0" y="0"/>
                      <a:ext cx="5943600" cy="7152005"/>
                    </a:xfrm>
                    <a:prstGeom prst="rect">
                      <a:avLst/>
                    </a:prstGeom>
                  </pic:spPr>
                </pic:pic>
              </a:graphicData>
            </a:graphic>
          </wp:inline>
        </w:drawing>
      </w:r>
    </w:p>
    <w:p w14:paraId="772B9273" w14:textId="197C94A9" w:rsidR="00180BF4" w:rsidRDefault="00DD4404" w:rsidP="00B94BF8">
      <w:r w:rsidRPr="00DD4404">
        <w:rPr>
          <w:noProof/>
        </w:rPr>
        <w:lastRenderedPageBreak/>
        <w:drawing>
          <wp:inline distT="0" distB="0" distL="0" distR="0" wp14:anchorId="0260C196" wp14:editId="22079F72">
            <wp:extent cx="5943600" cy="6850380"/>
            <wp:effectExtent l="0" t="0" r="0" b="762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58"/>
                    <a:stretch>
                      <a:fillRect/>
                    </a:stretch>
                  </pic:blipFill>
                  <pic:spPr>
                    <a:xfrm>
                      <a:off x="0" y="0"/>
                      <a:ext cx="5943600" cy="6850380"/>
                    </a:xfrm>
                    <a:prstGeom prst="rect">
                      <a:avLst/>
                    </a:prstGeom>
                  </pic:spPr>
                </pic:pic>
              </a:graphicData>
            </a:graphic>
          </wp:inline>
        </w:drawing>
      </w:r>
    </w:p>
    <w:p w14:paraId="5B5FCC5E" w14:textId="000A1E4C" w:rsidR="00DD4404" w:rsidRDefault="00DD4404" w:rsidP="00B94BF8">
      <w:r w:rsidRPr="00DD4404">
        <w:rPr>
          <w:noProof/>
        </w:rPr>
        <w:lastRenderedPageBreak/>
        <w:drawing>
          <wp:inline distT="0" distB="0" distL="0" distR="0" wp14:anchorId="7438CF84" wp14:editId="26C21E1E">
            <wp:extent cx="5943600" cy="543242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9"/>
                    <a:stretch>
                      <a:fillRect/>
                    </a:stretch>
                  </pic:blipFill>
                  <pic:spPr>
                    <a:xfrm>
                      <a:off x="0" y="0"/>
                      <a:ext cx="5943600" cy="5432425"/>
                    </a:xfrm>
                    <a:prstGeom prst="rect">
                      <a:avLst/>
                    </a:prstGeom>
                  </pic:spPr>
                </pic:pic>
              </a:graphicData>
            </a:graphic>
          </wp:inline>
        </w:drawing>
      </w:r>
    </w:p>
    <w:p w14:paraId="1F390255" w14:textId="17ED1A50" w:rsidR="00DD4404" w:rsidRDefault="00DD4404" w:rsidP="00B94BF8">
      <w:r w:rsidRPr="00DD4404">
        <w:rPr>
          <w:noProof/>
        </w:rPr>
        <w:lastRenderedPageBreak/>
        <w:drawing>
          <wp:inline distT="0" distB="0" distL="0" distR="0" wp14:anchorId="7CB85026" wp14:editId="477CC061">
            <wp:extent cx="5943600" cy="468630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60"/>
                    <a:stretch>
                      <a:fillRect/>
                    </a:stretch>
                  </pic:blipFill>
                  <pic:spPr>
                    <a:xfrm>
                      <a:off x="0" y="0"/>
                      <a:ext cx="5943600" cy="4686300"/>
                    </a:xfrm>
                    <a:prstGeom prst="rect">
                      <a:avLst/>
                    </a:prstGeom>
                  </pic:spPr>
                </pic:pic>
              </a:graphicData>
            </a:graphic>
          </wp:inline>
        </w:drawing>
      </w:r>
    </w:p>
    <w:p w14:paraId="699848B9" w14:textId="77777777" w:rsidR="008D4E65" w:rsidRDefault="008D4E65" w:rsidP="008D4E65">
      <w:pPr>
        <w:keepNext/>
      </w:pPr>
      <w:r w:rsidRPr="008D4E65">
        <w:rPr>
          <w:noProof/>
        </w:rPr>
        <w:lastRenderedPageBreak/>
        <w:drawing>
          <wp:inline distT="0" distB="0" distL="0" distR="0" wp14:anchorId="49873838" wp14:editId="12876DF3">
            <wp:extent cx="5943600" cy="4184650"/>
            <wp:effectExtent l="0" t="0" r="0" b="635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61"/>
                    <a:stretch>
                      <a:fillRect/>
                    </a:stretch>
                  </pic:blipFill>
                  <pic:spPr>
                    <a:xfrm>
                      <a:off x="0" y="0"/>
                      <a:ext cx="5943600" cy="4184650"/>
                    </a:xfrm>
                    <a:prstGeom prst="rect">
                      <a:avLst/>
                    </a:prstGeom>
                  </pic:spPr>
                </pic:pic>
              </a:graphicData>
            </a:graphic>
          </wp:inline>
        </w:drawing>
      </w:r>
    </w:p>
    <w:p w14:paraId="7E173711" w14:textId="762F8964" w:rsidR="00DD4404" w:rsidRPr="00B94BF8" w:rsidRDefault="008D4E65" w:rsidP="008D4E65">
      <w:pPr>
        <w:pStyle w:val="Caption"/>
      </w:pPr>
      <w:r>
        <w:t xml:space="preserve">Figure </w:t>
      </w:r>
      <w:r w:rsidR="00D02E29">
        <w:t>7</w:t>
      </w:r>
      <w:r>
        <w:t>-1: Enum4linux Output</w:t>
      </w:r>
    </w:p>
    <w:p w14:paraId="27CCBA6A" w14:textId="7418461A" w:rsidR="00F23AB4" w:rsidRDefault="00F23AB4" w:rsidP="00F23AB4"/>
    <w:p w14:paraId="1EAD68FC" w14:textId="77777777" w:rsidR="00D673CD" w:rsidRDefault="00E14BB7" w:rsidP="00D673CD">
      <w:pPr>
        <w:keepNext/>
      </w:pPr>
      <w:r w:rsidRPr="00E14BB7">
        <w:rPr>
          <w:noProof/>
        </w:rPr>
        <w:lastRenderedPageBreak/>
        <w:drawing>
          <wp:inline distT="0" distB="0" distL="0" distR="0" wp14:anchorId="1BDD1386" wp14:editId="7EB5BFC4">
            <wp:extent cx="5943600" cy="4447540"/>
            <wp:effectExtent l="0" t="0" r="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62"/>
                    <a:stretch>
                      <a:fillRect/>
                    </a:stretch>
                  </pic:blipFill>
                  <pic:spPr>
                    <a:xfrm>
                      <a:off x="0" y="0"/>
                      <a:ext cx="5943600" cy="4447540"/>
                    </a:xfrm>
                    <a:prstGeom prst="rect">
                      <a:avLst/>
                    </a:prstGeom>
                  </pic:spPr>
                </pic:pic>
              </a:graphicData>
            </a:graphic>
          </wp:inline>
        </w:drawing>
      </w:r>
    </w:p>
    <w:p w14:paraId="62464C3A" w14:textId="43532B33" w:rsidR="00F23AB4" w:rsidRDefault="00D673CD" w:rsidP="00D673CD">
      <w:pPr>
        <w:pStyle w:val="Caption"/>
      </w:pPr>
      <w:r>
        <w:t xml:space="preserve">Figure </w:t>
      </w:r>
      <w:r w:rsidR="00D02E29">
        <w:t>8</w:t>
      </w:r>
      <w:r>
        <w:t>-</w:t>
      </w:r>
      <w:r w:rsidR="003B3E19">
        <w:t>3</w:t>
      </w:r>
      <w:r>
        <w:t xml:space="preserve">: Gobuster Default </w:t>
      </w:r>
      <w:r w:rsidR="00E45183">
        <w:t>s</w:t>
      </w:r>
      <w:r>
        <w:t xml:space="preserve">can </w:t>
      </w:r>
      <w:r w:rsidR="00E45183">
        <w:t>r</w:t>
      </w:r>
      <w:r>
        <w:t>esults</w:t>
      </w:r>
      <w:r w:rsidR="00E45183">
        <w:t xml:space="preserve"> for Server2</w:t>
      </w:r>
    </w:p>
    <w:p w14:paraId="6C6CD508" w14:textId="263589C5" w:rsidR="00F23AB4" w:rsidRDefault="00F23AB4" w:rsidP="00F23AB4"/>
    <w:p w14:paraId="6EF319C3" w14:textId="7F304DD0" w:rsidR="00F23AB4" w:rsidRDefault="00F23AB4" w:rsidP="00F23AB4"/>
    <w:p w14:paraId="7B262E0D" w14:textId="02C1B4EB" w:rsidR="00F23AB4" w:rsidRDefault="00F23AB4" w:rsidP="00F23AB4"/>
    <w:p w14:paraId="520817B8" w14:textId="77777777" w:rsidR="00D673CD" w:rsidRDefault="00D673CD" w:rsidP="00D673CD">
      <w:pPr>
        <w:keepNext/>
      </w:pPr>
      <w:r w:rsidRPr="00D673CD">
        <w:rPr>
          <w:noProof/>
        </w:rPr>
        <w:lastRenderedPageBreak/>
        <w:drawing>
          <wp:inline distT="0" distB="0" distL="0" distR="0" wp14:anchorId="432A9229" wp14:editId="2994DF88">
            <wp:extent cx="5943600" cy="318452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63"/>
                    <a:stretch>
                      <a:fillRect/>
                    </a:stretch>
                  </pic:blipFill>
                  <pic:spPr>
                    <a:xfrm>
                      <a:off x="0" y="0"/>
                      <a:ext cx="5943600" cy="3184525"/>
                    </a:xfrm>
                    <a:prstGeom prst="rect">
                      <a:avLst/>
                    </a:prstGeom>
                  </pic:spPr>
                </pic:pic>
              </a:graphicData>
            </a:graphic>
          </wp:inline>
        </w:drawing>
      </w:r>
    </w:p>
    <w:p w14:paraId="5C464927" w14:textId="2B518B6C" w:rsidR="00F23AB4" w:rsidRDefault="00D673CD" w:rsidP="00D673CD">
      <w:pPr>
        <w:pStyle w:val="Caption"/>
      </w:pPr>
      <w:r>
        <w:t xml:space="preserve">Figure </w:t>
      </w:r>
      <w:r w:rsidR="00D02E29">
        <w:t>8</w:t>
      </w:r>
      <w:r>
        <w:t>-</w:t>
      </w:r>
      <w:r w:rsidR="003B3E19">
        <w:t>4</w:t>
      </w:r>
      <w:r>
        <w:t xml:space="preserve">: Gobuster </w:t>
      </w:r>
      <w:r w:rsidR="00E45183">
        <w:t>Docs scan results for Server2</w:t>
      </w:r>
    </w:p>
    <w:p w14:paraId="555C3416" w14:textId="4D47143F" w:rsidR="00E45183" w:rsidRDefault="00E45183" w:rsidP="00E45183"/>
    <w:p w14:paraId="1C8EB138" w14:textId="77777777" w:rsidR="00E45183" w:rsidRDefault="00E45183" w:rsidP="00E45183">
      <w:pPr>
        <w:keepNext/>
      </w:pPr>
      <w:r w:rsidRPr="00E45183">
        <w:rPr>
          <w:noProof/>
        </w:rPr>
        <w:drawing>
          <wp:inline distT="0" distB="0" distL="0" distR="0" wp14:anchorId="1326EB85" wp14:editId="599EEE12">
            <wp:extent cx="5943600" cy="3820795"/>
            <wp:effectExtent l="0" t="0" r="0" b="825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64"/>
                    <a:stretch>
                      <a:fillRect/>
                    </a:stretch>
                  </pic:blipFill>
                  <pic:spPr>
                    <a:xfrm>
                      <a:off x="0" y="0"/>
                      <a:ext cx="5943600" cy="3820795"/>
                    </a:xfrm>
                    <a:prstGeom prst="rect">
                      <a:avLst/>
                    </a:prstGeom>
                  </pic:spPr>
                </pic:pic>
              </a:graphicData>
            </a:graphic>
          </wp:inline>
        </w:drawing>
      </w:r>
    </w:p>
    <w:p w14:paraId="3AE09013" w14:textId="3D0E5E55" w:rsidR="00E45183" w:rsidRDefault="00E45183" w:rsidP="00E45183">
      <w:pPr>
        <w:pStyle w:val="Caption"/>
      </w:pPr>
      <w:r>
        <w:t>Figure 8-5: Gobuster Default Scan results for Server1</w:t>
      </w:r>
    </w:p>
    <w:p w14:paraId="0422A352" w14:textId="6DD1D525" w:rsidR="00211BE7" w:rsidRDefault="006506F2" w:rsidP="00211BE7">
      <w:pPr>
        <w:keepNext/>
      </w:pPr>
      <w:r>
        <w:rPr>
          <w:noProof/>
        </w:rPr>
        <w:lastRenderedPageBreak/>
        <w:drawing>
          <wp:inline distT="0" distB="0" distL="0" distR="0" wp14:anchorId="25EAEC92" wp14:editId="408267E5">
            <wp:extent cx="5936615" cy="4490085"/>
            <wp:effectExtent l="0" t="0" r="698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6615" cy="4490085"/>
                    </a:xfrm>
                    <a:prstGeom prst="rect">
                      <a:avLst/>
                    </a:prstGeom>
                    <a:noFill/>
                    <a:ln>
                      <a:noFill/>
                    </a:ln>
                  </pic:spPr>
                </pic:pic>
              </a:graphicData>
            </a:graphic>
          </wp:inline>
        </w:drawing>
      </w:r>
      <w:r>
        <w:rPr>
          <w:noProof/>
        </w:rPr>
        <w:lastRenderedPageBreak/>
        <w:drawing>
          <wp:inline distT="0" distB="0" distL="0" distR="0" wp14:anchorId="5A2BF99D" wp14:editId="5DB98F03">
            <wp:extent cx="5936615" cy="4121785"/>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6615" cy="4121785"/>
                    </a:xfrm>
                    <a:prstGeom prst="rect">
                      <a:avLst/>
                    </a:prstGeom>
                    <a:noFill/>
                    <a:ln>
                      <a:noFill/>
                    </a:ln>
                  </pic:spPr>
                </pic:pic>
              </a:graphicData>
            </a:graphic>
          </wp:inline>
        </w:drawing>
      </w:r>
    </w:p>
    <w:p w14:paraId="31CE3908" w14:textId="77777777" w:rsidR="00211BE7" w:rsidRDefault="00211BE7" w:rsidP="00211BE7">
      <w:pPr>
        <w:pStyle w:val="Caption"/>
      </w:pPr>
      <w:r>
        <w:t>Figure 18: Checking privileges and gaining a reverse shell on the machine</w:t>
      </w:r>
    </w:p>
    <w:p w14:paraId="030A4490" w14:textId="3BF4FDE3" w:rsidR="00211BE7" w:rsidRDefault="00211BE7" w:rsidP="00211BE7"/>
    <w:p w14:paraId="40BCC270" w14:textId="6512B625" w:rsidR="00211BE7" w:rsidRDefault="00761B38" w:rsidP="00211BE7">
      <w:r>
        <w:rPr>
          <w:noProof/>
        </w:rPr>
        <w:lastRenderedPageBreak/>
        <w:drawing>
          <wp:inline distT="0" distB="0" distL="0" distR="0" wp14:anchorId="19E2A035" wp14:editId="2628C0E9">
            <wp:extent cx="5800725" cy="64770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00725" cy="6477000"/>
                    </a:xfrm>
                    <a:prstGeom prst="rect">
                      <a:avLst/>
                    </a:prstGeom>
                    <a:noFill/>
                    <a:ln>
                      <a:noFill/>
                    </a:ln>
                  </pic:spPr>
                </pic:pic>
              </a:graphicData>
            </a:graphic>
          </wp:inline>
        </w:drawing>
      </w:r>
    </w:p>
    <w:p w14:paraId="45F53485" w14:textId="6AECAF60" w:rsidR="00211BE7" w:rsidRDefault="00211BE7" w:rsidP="00211BE7"/>
    <w:p w14:paraId="1510E6A5" w14:textId="446D09A7" w:rsidR="00211BE7" w:rsidRDefault="00211BE7" w:rsidP="00211BE7"/>
    <w:p w14:paraId="261830F9" w14:textId="091B8A1D" w:rsidR="00211BE7" w:rsidRDefault="00211BE7" w:rsidP="00211BE7"/>
    <w:p w14:paraId="008E4338" w14:textId="6CB57629" w:rsidR="00211BE7" w:rsidRDefault="00211BE7" w:rsidP="00211BE7"/>
    <w:p w14:paraId="0882F34B" w14:textId="22BC2E95" w:rsidR="00211BE7" w:rsidRDefault="00211BE7" w:rsidP="00211BE7"/>
    <w:p w14:paraId="2853D5A9" w14:textId="33386B78" w:rsidR="00211BE7" w:rsidRDefault="00211BE7" w:rsidP="00211BE7"/>
    <w:p w14:paraId="167FA17B" w14:textId="4424AAAA" w:rsidR="00211BE7" w:rsidRPr="00211BE7" w:rsidRDefault="00761B38" w:rsidP="00211BE7">
      <w:r>
        <w:rPr>
          <w:noProof/>
        </w:rPr>
        <w:lastRenderedPageBreak/>
        <w:drawing>
          <wp:inline distT="0" distB="0" distL="0" distR="0" wp14:anchorId="4DB4124D" wp14:editId="39057B5F">
            <wp:extent cx="5943600" cy="6010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6010275"/>
                    </a:xfrm>
                    <a:prstGeom prst="rect">
                      <a:avLst/>
                    </a:prstGeom>
                    <a:noFill/>
                    <a:ln>
                      <a:noFill/>
                    </a:ln>
                  </pic:spPr>
                </pic:pic>
              </a:graphicData>
            </a:graphic>
          </wp:inline>
        </w:drawing>
      </w:r>
    </w:p>
    <w:p w14:paraId="7D505DE2" w14:textId="77777777" w:rsidR="00761B38" w:rsidRDefault="00761B38" w:rsidP="00761B38">
      <w:pPr>
        <w:keepNext/>
      </w:pPr>
      <w:r>
        <w:rPr>
          <w:noProof/>
        </w:rPr>
        <w:lastRenderedPageBreak/>
        <w:drawing>
          <wp:inline distT="0" distB="0" distL="0" distR="0" wp14:anchorId="31B60CDD" wp14:editId="30184943">
            <wp:extent cx="5934075" cy="29908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14:paraId="6D480431" w14:textId="77777777" w:rsidR="00761B38" w:rsidRDefault="00761B38" w:rsidP="00761B38">
      <w:pPr>
        <w:pStyle w:val="Caption"/>
      </w:pPr>
      <w:r>
        <w:t>Figure 20-1: Output from the lsadump command</w:t>
      </w:r>
    </w:p>
    <w:p w14:paraId="133B4349" w14:textId="6390F633" w:rsidR="00E65DB6" w:rsidRDefault="00E65DB6" w:rsidP="00E65DB6"/>
    <w:p w14:paraId="65BA94DC" w14:textId="3EBE561C" w:rsidR="00E65DB6" w:rsidRDefault="00F15BE7" w:rsidP="00F15BE7">
      <w:pPr>
        <w:pStyle w:val="Heading2"/>
        <w:numPr>
          <w:ilvl w:val="0"/>
          <w:numId w:val="0"/>
        </w:numPr>
        <w:ind w:left="578"/>
      </w:pPr>
      <w:bookmarkStart w:id="18" w:name="_Toc124863945"/>
      <w:r>
        <w:t xml:space="preserve">Appendix C – </w:t>
      </w:r>
      <w:r w:rsidR="00A352DE">
        <w:t>Other Data</w:t>
      </w:r>
      <w:bookmarkEnd w:id="18"/>
    </w:p>
    <w:p w14:paraId="07B6FB44" w14:textId="6E2C9CE0" w:rsidR="00932250" w:rsidRPr="00932250" w:rsidRDefault="00932250" w:rsidP="00932250"/>
    <w:p w14:paraId="086C6A8F" w14:textId="77777777" w:rsidR="00205A64" w:rsidRDefault="003D19CB" w:rsidP="00205A64">
      <w:pPr>
        <w:keepNext/>
        <w:spacing w:after="0"/>
        <w:ind w:right="958"/>
        <w:jc w:val="right"/>
      </w:pPr>
      <w:r>
        <w:rPr>
          <w:noProof/>
        </w:rPr>
        <w:drawing>
          <wp:inline distT="0" distB="0" distL="0" distR="0" wp14:anchorId="5F42F95B" wp14:editId="7467E9F9">
            <wp:extent cx="5943600" cy="16700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670050"/>
                    </a:xfrm>
                    <a:prstGeom prst="rect">
                      <a:avLst/>
                    </a:prstGeom>
                  </pic:spPr>
                </pic:pic>
              </a:graphicData>
            </a:graphic>
          </wp:inline>
        </w:drawing>
      </w:r>
    </w:p>
    <w:p w14:paraId="491A1D2E" w14:textId="3F75B5A5" w:rsidR="00665C65" w:rsidRDefault="00205A64" w:rsidP="00D12AE1">
      <w:pPr>
        <w:pStyle w:val="Caption"/>
      </w:pPr>
      <w:r>
        <w:t>Figure 15: Altered exploit code to work with the webserver on a different port</w:t>
      </w:r>
    </w:p>
    <w:p w14:paraId="21C64832" w14:textId="4ECC640E" w:rsidR="00AE7AC2" w:rsidRDefault="00AE7AC2" w:rsidP="00AE7AC2"/>
    <w:p w14:paraId="12274847" w14:textId="080C8172" w:rsidR="00AE7AC2" w:rsidRDefault="00AE7AC2" w:rsidP="00AE7AC2"/>
    <w:p w14:paraId="62CEA7FC" w14:textId="2D0F69E1" w:rsidR="00AE7AC2" w:rsidRDefault="00AE7AC2" w:rsidP="00AE7AC2"/>
    <w:p w14:paraId="435DB5D4" w14:textId="7D155EBA" w:rsidR="00AE7AC2" w:rsidRDefault="00AE7AC2" w:rsidP="00AE7AC2"/>
    <w:p w14:paraId="37E0082C" w14:textId="28A64A8A" w:rsidR="00AE7AC2" w:rsidRDefault="00AE7AC2" w:rsidP="00AE7AC2"/>
    <w:p w14:paraId="0E865FB6" w14:textId="541278D8" w:rsidR="00AE7AC2" w:rsidRDefault="00AE7AC2" w:rsidP="00AE7AC2"/>
    <w:p w14:paraId="666BF908" w14:textId="77777777" w:rsidR="00665C65" w:rsidRDefault="00665C65" w:rsidP="00904D73">
      <w:pPr>
        <w:spacing w:after="159"/>
        <w:ind w:right="933"/>
        <w:rPr>
          <w:b/>
        </w:rPr>
      </w:pPr>
    </w:p>
    <w:p w14:paraId="573D98F9" w14:textId="77777777" w:rsidR="00665C65" w:rsidRDefault="00665C65" w:rsidP="009525A9">
      <w:pPr>
        <w:spacing w:after="159"/>
        <w:ind w:right="933"/>
        <w:jc w:val="center"/>
        <w:rPr>
          <w:b/>
        </w:rPr>
      </w:pPr>
    </w:p>
    <w:p w14:paraId="36CA06F1" w14:textId="1660C59B" w:rsidR="00784EF2" w:rsidRDefault="00F077FE" w:rsidP="009525A9">
      <w:pPr>
        <w:spacing w:after="1"/>
      </w:pPr>
      <w:r>
        <w:rPr>
          <w:noProof/>
        </w:rPr>
        <w:drawing>
          <wp:inline distT="0" distB="0" distL="0" distR="0" wp14:anchorId="19897B6A" wp14:editId="36F1D431">
            <wp:extent cx="5943600" cy="3533140"/>
            <wp:effectExtent l="0" t="0" r="0" b="0"/>
            <wp:docPr id="67" name="Picture 67" descr="Beaming's report provides a comparative cost of cyber attacks based on attack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eaming's report provides a comparative cost of cyber attacks based on attack metho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533140"/>
                    </a:xfrm>
                    <a:prstGeom prst="rect">
                      <a:avLst/>
                    </a:prstGeom>
                    <a:noFill/>
                    <a:ln>
                      <a:noFill/>
                    </a:ln>
                  </pic:spPr>
                </pic:pic>
              </a:graphicData>
            </a:graphic>
          </wp:inline>
        </w:drawing>
      </w:r>
    </w:p>
    <w:p w14:paraId="71E5BB65" w14:textId="1552F4D3" w:rsidR="00904D73" w:rsidRDefault="00904D73" w:rsidP="009525A9">
      <w:pPr>
        <w:spacing w:after="1"/>
      </w:pPr>
    </w:p>
    <w:p w14:paraId="6A4375EA" w14:textId="5D28CD66" w:rsidR="00F077FE" w:rsidRPr="00F54CEA" w:rsidRDefault="00F077FE" w:rsidP="00F077FE">
      <w:pPr>
        <w:pStyle w:val="Caption"/>
      </w:pPr>
      <w:r>
        <w:t xml:space="preserve">Figure </w:t>
      </w:r>
      <w:r>
        <w:fldChar w:fldCharType="begin"/>
      </w:r>
      <w:r>
        <w:instrText xml:space="preserve"> SEQ Figure \* ARABIC </w:instrText>
      </w:r>
      <w:r>
        <w:fldChar w:fldCharType="separate"/>
      </w:r>
      <w:r w:rsidR="00152309">
        <w:rPr>
          <w:noProof/>
        </w:rPr>
        <w:t>3</w:t>
      </w:r>
      <w:r>
        <w:rPr>
          <w:noProof/>
        </w:rPr>
        <w:fldChar w:fldCharType="end"/>
      </w:r>
      <w:r>
        <w:t>2: Graph showing the total cost of various cyber attacks on UK businesses in 2019</w:t>
      </w:r>
    </w:p>
    <w:p w14:paraId="238F8966" w14:textId="77777777" w:rsidR="009C06EE" w:rsidRDefault="009C06EE" w:rsidP="006F3F59">
      <w:pPr>
        <w:ind w:right="919"/>
      </w:pPr>
    </w:p>
    <w:tbl>
      <w:tblPr>
        <w:tblStyle w:val="TableGrid"/>
        <w:tblW w:w="0" w:type="auto"/>
        <w:tblInd w:w="-147" w:type="dxa"/>
        <w:tblLook w:val="04A0" w:firstRow="1" w:lastRow="0" w:firstColumn="1" w:lastColumn="0" w:noHBand="0" w:noVBand="1"/>
      </w:tblPr>
      <w:tblGrid>
        <w:gridCol w:w="2448"/>
        <w:gridCol w:w="4663"/>
        <w:gridCol w:w="2386"/>
      </w:tblGrid>
      <w:tr w:rsidR="00AF3ACC" w14:paraId="37838115" w14:textId="77777777" w:rsidTr="002E3FB4">
        <w:tc>
          <w:tcPr>
            <w:tcW w:w="2452" w:type="dxa"/>
          </w:tcPr>
          <w:p w14:paraId="0CAB662B" w14:textId="543822A1" w:rsidR="00AF3ACC" w:rsidRPr="00AF3ACC" w:rsidRDefault="00AF3ACC" w:rsidP="00351C72">
            <w:pPr>
              <w:ind w:right="919"/>
              <w:rPr>
                <w:b/>
              </w:rPr>
            </w:pPr>
            <w:r w:rsidRPr="00AF3ACC">
              <w:rPr>
                <w:b/>
              </w:rPr>
              <w:t>Username</w:t>
            </w:r>
          </w:p>
        </w:tc>
        <w:tc>
          <w:tcPr>
            <w:tcW w:w="4658" w:type="dxa"/>
          </w:tcPr>
          <w:p w14:paraId="267B3413" w14:textId="0801D874" w:rsidR="00AF3ACC" w:rsidRPr="00AF3ACC" w:rsidRDefault="00E83063" w:rsidP="00351C72">
            <w:pPr>
              <w:ind w:right="919"/>
              <w:rPr>
                <w:b/>
              </w:rPr>
            </w:pPr>
            <w:r>
              <w:rPr>
                <w:b/>
              </w:rPr>
              <w:t>Hash</w:t>
            </w:r>
          </w:p>
        </w:tc>
        <w:tc>
          <w:tcPr>
            <w:tcW w:w="2387" w:type="dxa"/>
          </w:tcPr>
          <w:p w14:paraId="5F897612" w14:textId="09C02699" w:rsidR="00AF3ACC" w:rsidRDefault="00E83063" w:rsidP="00351C72">
            <w:pPr>
              <w:ind w:right="919"/>
              <w:rPr>
                <w:b/>
              </w:rPr>
            </w:pPr>
            <w:r>
              <w:rPr>
                <w:b/>
              </w:rPr>
              <w:t>Password</w:t>
            </w:r>
          </w:p>
        </w:tc>
      </w:tr>
      <w:tr w:rsidR="00AF3ACC" w14:paraId="3F6A17B2" w14:textId="77777777" w:rsidTr="002E3FB4">
        <w:tc>
          <w:tcPr>
            <w:tcW w:w="2452" w:type="dxa"/>
          </w:tcPr>
          <w:p w14:paraId="4AFBD5B9" w14:textId="1DFBE5FB" w:rsidR="00AF3ACC" w:rsidRPr="00B05F5C" w:rsidRDefault="00E83063" w:rsidP="00351C72">
            <w:pPr>
              <w:ind w:right="919"/>
              <w:rPr>
                <w:bCs/>
              </w:rPr>
            </w:pPr>
            <w:r w:rsidRPr="00B05F5C">
              <w:rPr>
                <w:bCs/>
              </w:rPr>
              <w:t>test</w:t>
            </w:r>
          </w:p>
        </w:tc>
        <w:tc>
          <w:tcPr>
            <w:tcW w:w="4658" w:type="dxa"/>
          </w:tcPr>
          <w:p w14:paraId="3A4304E8" w14:textId="4B34D512" w:rsidR="00AF3ACC" w:rsidRPr="00B05F5C" w:rsidRDefault="00E83063" w:rsidP="00351C72">
            <w:pPr>
              <w:ind w:right="919"/>
              <w:rPr>
                <w:bCs/>
              </w:rPr>
            </w:pPr>
            <w:r w:rsidRPr="00B05F5C">
              <w:rPr>
                <w:bCs/>
              </w:rPr>
              <w:t>c5a237b7e9d8e708d8436b6148a25fa1</w:t>
            </w:r>
          </w:p>
        </w:tc>
        <w:tc>
          <w:tcPr>
            <w:tcW w:w="2387" w:type="dxa"/>
          </w:tcPr>
          <w:p w14:paraId="382004EF" w14:textId="5BDCC6D4" w:rsidR="00AF3ACC" w:rsidRPr="00B05F5C" w:rsidRDefault="00E83063" w:rsidP="00351C72">
            <w:pPr>
              <w:ind w:right="919"/>
              <w:rPr>
                <w:bCs/>
              </w:rPr>
            </w:pPr>
            <w:r w:rsidRPr="00B05F5C">
              <w:rPr>
                <w:bCs/>
              </w:rPr>
              <w:t>test123</w:t>
            </w:r>
          </w:p>
        </w:tc>
      </w:tr>
      <w:tr w:rsidR="00AF3ACC" w14:paraId="4A1F802C" w14:textId="77777777" w:rsidTr="002E3FB4">
        <w:tc>
          <w:tcPr>
            <w:tcW w:w="2452" w:type="dxa"/>
          </w:tcPr>
          <w:p w14:paraId="641BDD75" w14:textId="05B045C1" w:rsidR="00AF3ACC" w:rsidRPr="00B05F5C" w:rsidRDefault="00FD2157" w:rsidP="00351C72">
            <w:pPr>
              <w:ind w:right="919"/>
              <w:rPr>
                <w:bCs/>
              </w:rPr>
            </w:pPr>
            <w:r w:rsidRPr="00B05F5C">
              <w:rPr>
                <w:bCs/>
              </w:rPr>
              <w:t>V.Nelson</w:t>
            </w:r>
          </w:p>
        </w:tc>
        <w:tc>
          <w:tcPr>
            <w:tcW w:w="4658" w:type="dxa"/>
          </w:tcPr>
          <w:p w14:paraId="1C0BAA85" w14:textId="1C3E9280" w:rsidR="00AF3ACC" w:rsidRPr="00B05F5C" w:rsidRDefault="00FD2157" w:rsidP="00351C72">
            <w:pPr>
              <w:ind w:right="919"/>
              <w:rPr>
                <w:bCs/>
              </w:rPr>
            </w:pPr>
            <w:r w:rsidRPr="00B05F5C">
              <w:rPr>
                <w:bCs/>
              </w:rPr>
              <w:t>d29d945749edf706d259e182301cf42f</w:t>
            </w:r>
          </w:p>
        </w:tc>
        <w:tc>
          <w:tcPr>
            <w:tcW w:w="2387" w:type="dxa"/>
          </w:tcPr>
          <w:p w14:paraId="06998211" w14:textId="043C97EE" w:rsidR="00AF3ACC" w:rsidRPr="00B05F5C" w:rsidRDefault="00FD2157" w:rsidP="00351C72">
            <w:pPr>
              <w:ind w:right="919"/>
              <w:rPr>
                <w:bCs/>
              </w:rPr>
            </w:pPr>
            <w:r w:rsidRPr="00B05F5C">
              <w:rPr>
                <w:bCs/>
              </w:rPr>
              <w:t>dropper</w:t>
            </w:r>
          </w:p>
        </w:tc>
      </w:tr>
      <w:tr w:rsidR="00AF3ACC" w14:paraId="3F020224" w14:textId="77777777" w:rsidTr="002E3FB4">
        <w:tc>
          <w:tcPr>
            <w:tcW w:w="2452" w:type="dxa"/>
          </w:tcPr>
          <w:p w14:paraId="3584E217" w14:textId="193F2EB4" w:rsidR="00AF3ACC" w:rsidRPr="00B05F5C" w:rsidRDefault="00FA3CD7" w:rsidP="00351C72">
            <w:pPr>
              <w:ind w:right="919"/>
              <w:rPr>
                <w:bCs/>
              </w:rPr>
            </w:pPr>
            <w:r w:rsidRPr="00B05F5C">
              <w:rPr>
                <w:bCs/>
              </w:rPr>
              <w:t>N.Wells</w:t>
            </w:r>
          </w:p>
        </w:tc>
        <w:tc>
          <w:tcPr>
            <w:tcW w:w="4658" w:type="dxa"/>
          </w:tcPr>
          <w:p w14:paraId="45E2587C" w14:textId="62B7ACBF" w:rsidR="00AF3ACC" w:rsidRPr="00B05F5C" w:rsidRDefault="00FA3CD7" w:rsidP="00351C72">
            <w:pPr>
              <w:ind w:right="919"/>
              <w:rPr>
                <w:bCs/>
              </w:rPr>
            </w:pPr>
            <w:r w:rsidRPr="00B05F5C">
              <w:rPr>
                <w:bCs/>
              </w:rPr>
              <w:t>8e8efc127fde13d9ac384013cb69e80b</w:t>
            </w:r>
          </w:p>
        </w:tc>
        <w:tc>
          <w:tcPr>
            <w:tcW w:w="2387" w:type="dxa"/>
          </w:tcPr>
          <w:p w14:paraId="17695581" w14:textId="2214D9D5" w:rsidR="00AF3ACC" w:rsidRPr="00B05F5C" w:rsidRDefault="00FA3CD7" w:rsidP="00351C72">
            <w:pPr>
              <w:ind w:right="919"/>
              <w:rPr>
                <w:bCs/>
              </w:rPr>
            </w:pPr>
            <w:r w:rsidRPr="00B05F5C">
              <w:rPr>
                <w:bCs/>
              </w:rPr>
              <w:t>caprice</w:t>
            </w:r>
          </w:p>
        </w:tc>
      </w:tr>
      <w:tr w:rsidR="00AF3ACC" w14:paraId="661C46DC" w14:textId="77777777" w:rsidTr="002E3FB4">
        <w:tc>
          <w:tcPr>
            <w:tcW w:w="2452" w:type="dxa"/>
          </w:tcPr>
          <w:p w14:paraId="4B18F578" w14:textId="58155FA9" w:rsidR="00AF3ACC" w:rsidRPr="00B05F5C" w:rsidRDefault="00AA1FAA" w:rsidP="00351C72">
            <w:pPr>
              <w:ind w:right="919"/>
              <w:rPr>
                <w:bCs/>
              </w:rPr>
            </w:pPr>
            <w:r w:rsidRPr="00B05F5C">
              <w:rPr>
                <w:bCs/>
              </w:rPr>
              <w:t>M.Adams</w:t>
            </w:r>
          </w:p>
        </w:tc>
        <w:tc>
          <w:tcPr>
            <w:tcW w:w="4658" w:type="dxa"/>
          </w:tcPr>
          <w:p w14:paraId="178DE6FF" w14:textId="59F4D3E4" w:rsidR="00AF3ACC" w:rsidRPr="00B05F5C" w:rsidRDefault="00AA1FAA" w:rsidP="00351C72">
            <w:pPr>
              <w:ind w:right="919"/>
              <w:rPr>
                <w:bCs/>
              </w:rPr>
            </w:pPr>
            <w:r w:rsidRPr="00B05F5C">
              <w:rPr>
                <w:bCs/>
              </w:rPr>
              <w:t>c9d582057386a172707a5315e0a5a410</w:t>
            </w:r>
          </w:p>
        </w:tc>
        <w:tc>
          <w:tcPr>
            <w:tcW w:w="2387" w:type="dxa"/>
          </w:tcPr>
          <w:p w14:paraId="39E3756A" w14:textId="71A09E7D" w:rsidR="00AF3ACC" w:rsidRPr="00B05F5C" w:rsidRDefault="00AA1FAA" w:rsidP="00351C72">
            <w:pPr>
              <w:ind w:right="919"/>
              <w:rPr>
                <w:bCs/>
              </w:rPr>
            </w:pPr>
            <w:r w:rsidRPr="00B05F5C">
              <w:rPr>
                <w:bCs/>
              </w:rPr>
              <w:t>eavesdropper</w:t>
            </w:r>
          </w:p>
        </w:tc>
      </w:tr>
      <w:tr w:rsidR="00AF3ACC" w14:paraId="537C0B38" w14:textId="77777777" w:rsidTr="002E3FB4">
        <w:tc>
          <w:tcPr>
            <w:tcW w:w="2452" w:type="dxa"/>
          </w:tcPr>
          <w:p w14:paraId="65D76094" w14:textId="6FBFADB4" w:rsidR="00AF3ACC" w:rsidRPr="00B05F5C" w:rsidRDefault="00AA1FAA" w:rsidP="00351C72">
            <w:pPr>
              <w:ind w:right="919"/>
              <w:rPr>
                <w:bCs/>
              </w:rPr>
            </w:pPr>
            <w:r w:rsidRPr="00B05F5C">
              <w:rPr>
                <w:bCs/>
              </w:rPr>
              <w:t>W.Wolfe</w:t>
            </w:r>
          </w:p>
        </w:tc>
        <w:tc>
          <w:tcPr>
            <w:tcW w:w="4658" w:type="dxa"/>
          </w:tcPr>
          <w:p w14:paraId="12A0F4DF" w14:textId="4759BA9E" w:rsidR="00AF3ACC" w:rsidRPr="00B05F5C" w:rsidRDefault="00AA1FAA" w:rsidP="00351C72">
            <w:pPr>
              <w:ind w:right="919"/>
              <w:rPr>
                <w:bCs/>
              </w:rPr>
            </w:pPr>
            <w:r w:rsidRPr="00B05F5C">
              <w:rPr>
                <w:bCs/>
              </w:rPr>
              <w:t>c6850e8695547cc0f157fcbe9bd93de3</w:t>
            </w:r>
          </w:p>
        </w:tc>
        <w:tc>
          <w:tcPr>
            <w:tcW w:w="2387" w:type="dxa"/>
          </w:tcPr>
          <w:p w14:paraId="43DEC017" w14:textId="14C4A03E" w:rsidR="00AF3ACC" w:rsidRPr="00B05F5C" w:rsidRDefault="00AA1FAA" w:rsidP="00351C72">
            <w:pPr>
              <w:ind w:right="919"/>
              <w:rPr>
                <w:bCs/>
              </w:rPr>
            </w:pPr>
            <w:r w:rsidRPr="00B05F5C">
              <w:rPr>
                <w:bCs/>
              </w:rPr>
              <w:t>pudding</w:t>
            </w:r>
          </w:p>
        </w:tc>
      </w:tr>
      <w:tr w:rsidR="00AF3ACC" w14:paraId="2A9771CC" w14:textId="77777777" w:rsidTr="002E3FB4">
        <w:tc>
          <w:tcPr>
            <w:tcW w:w="2452" w:type="dxa"/>
          </w:tcPr>
          <w:p w14:paraId="58C74D84" w14:textId="35CEA75A" w:rsidR="00AF3ACC" w:rsidRPr="00B05F5C" w:rsidRDefault="000D04CD" w:rsidP="00351C72">
            <w:pPr>
              <w:ind w:right="919"/>
              <w:rPr>
                <w:bCs/>
              </w:rPr>
            </w:pPr>
            <w:r w:rsidRPr="00B05F5C">
              <w:rPr>
                <w:bCs/>
              </w:rPr>
              <w:t>J.Farmer</w:t>
            </w:r>
          </w:p>
        </w:tc>
        <w:tc>
          <w:tcPr>
            <w:tcW w:w="4658" w:type="dxa"/>
          </w:tcPr>
          <w:p w14:paraId="70F5A98D" w14:textId="28CD1E5E" w:rsidR="00AF3ACC" w:rsidRPr="00B05F5C" w:rsidRDefault="000D04CD" w:rsidP="00351C72">
            <w:pPr>
              <w:ind w:right="919"/>
              <w:rPr>
                <w:bCs/>
              </w:rPr>
            </w:pPr>
            <w:r w:rsidRPr="00B05F5C">
              <w:rPr>
                <w:bCs/>
              </w:rPr>
              <w:t>d9dc107169f28763b37fe972bbabd37c</w:t>
            </w:r>
          </w:p>
        </w:tc>
        <w:tc>
          <w:tcPr>
            <w:tcW w:w="2387" w:type="dxa"/>
          </w:tcPr>
          <w:p w14:paraId="1B7675F1" w14:textId="41C0A640" w:rsidR="00AF3ACC" w:rsidRPr="00B05F5C" w:rsidRDefault="000D04CD" w:rsidP="00351C72">
            <w:pPr>
              <w:ind w:right="919"/>
              <w:rPr>
                <w:bCs/>
              </w:rPr>
            </w:pPr>
            <w:r w:rsidRPr="00B05F5C">
              <w:rPr>
                <w:bCs/>
              </w:rPr>
              <w:t>Princeton</w:t>
            </w:r>
          </w:p>
        </w:tc>
      </w:tr>
      <w:tr w:rsidR="00AF3ACC" w14:paraId="2EA3CBDE" w14:textId="77777777" w:rsidTr="002E3FB4">
        <w:tc>
          <w:tcPr>
            <w:tcW w:w="2452" w:type="dxa"/>
          </w:tcPr>
          <w:p w14:paraId="0EF57162" w14:textId="58737950" w:rsidR="00AF3ACC" w:rsidRPr="00B05F5C" w:rsidRDefault="000D04CD" w:rsidP="00351C72">
            <w:pPr>
              <w:ind w:right="919"/>
              <w:rPr>
                <w:bCs/>
              </w:rPr>
            </w:pPr>
            <w:r w:rsidRPr="00B05F5C">
              <w:rPr>
                <w:bCs/>
              </w:rPr>
              <w:t>S.Wright</w:t>
            </w:r>
          </w:p>
        </w:tc>
        <w:tc>
          <w:tcPr>
            <w:tcW w:w="4658" w:type="dxa"/>
          </w:tcPr>
          <w:p w14:paraId="790B8102" w14:textId="798A9FE1" w:rsidR="00AF3ACC" w:rsidRPr="00B05F5C" w:rsidRDefault="000D04CD" w:rsidP="00351C72">
            <w:pPr>
              <w:ind w:right="919"/>
              <w:rPr>
                <w:bCs/>
              </w:rPr>
            </w:pPr>
            <w:r w:rsidRPr="00B05F5C">
              <w:rPr>
                <w:bCs/>
              </w:rPr>
              <w:t>e5778d39755fe0c5f82089acd1f64171</w:t>
            </w:r>
          </w:p>
        </w:tc>
        <w:tc>
          <w:tcPr>
            <w:tcW w:w="2387" w:type="dxa"/>
          </w:tcPr>
          <w:p w14:paraId="496123B6" w14:textId="6F2EC118" w:rsidR="00AF3ACC" w:rsidRPr="00B05F5C" w:rsidRDefault="002E3FB4" w:rsidP="00351C72">
            <w:pPr>
              <w:ind w:right="919"/>
              <w:rPr>
                <w:bCs/>
              </w:rPr>
            </w:pPr>
            <w:r w:rsidRPr="00B05F5C">
              <w:rPr>
                <w:bCs/>
              </w:rPr>
              <w:t xml:space="preserve">snapshot </w:t>
            </w:r>
          </w:p>
        </w:tc>
      </w:tr>
      <w:tr w:rsidR="000D04CD" w14:paraId="5FE13AA7" w14:textId="77777777" w:rsidTr="002E3FB4">
        <w:tc>
          <w:tcPr>
            <w:tcW w:w="2452" w:type="dxa"/>
          </w:tcPr>
          <w:p w14:paraId="60481AE2" w14:textId="601EB9AD" w:rsidR="000D04CD" w:rsidRPr="00B05F5C" w:rsidRDefault="002E3FB4" w:rsidP="00351C72">
            <w:pPr>
              <w:ind w:right="919"/>
              <w:rPr>
                <w:bCs/>
              </w:rPr>
            </w:pPr>
            <w:r w:rsidRPr="00B05F5C">
              <w:rPr>
                <w:bCs/>
              </w:rPr>
              <w:t>L.Williamson</w:t>
            </w:r>
          </w:p>
        </w:tc>
        <w:tc>
          <w:tcPr>
            <w:tcW w:w="4658" w:type="dxa"/>
          </w:tcPr>
          <w:p w14:paraId="493C3CBF" w14:textId="0E022D6D" w:rsidR="000D04CD" w:rsidRPr="00B05F5C" w:rsidRDefault="002E3FB4" w:rsidP="00351C72">
            <w:pPr>
              <w:ind w:right="919"/>
              <w:rPr>
                <w:bCs/>
              </w:rPr>
            </w:pPr>
            <w:r w:rsidRPr="00B05F5C">
              <w:rPr>
                <w:bCs/>
              </w:rPr>
              <w:t>a3a89b393196ab750cbb53df33a28599</w:t>
            </w:r>
          </w:p>
        </w:tc>
        <w:tc>
          <w:tcPr>
            <w:tcW w:w="2387" w:type="dxa"/>
          </w:tcPr>
          <w:p w14:paraId="26F353C4" w14:textId="5BEE57A6" w:rsidR="000D04CD" w:rsidRPr="00B05F5C" w:rsidRDefault="002E3FB4" w:rsidP="00351C72">
            <w:pPr>
              <w:ind w:right="919"/>
              <w:rPr>
                <w:bCs/>
              </w:rPr>
            </w:pPr>
            <w:r w:rsidRPr="00B05F5C">
              <w:rPr>
                <w:bCs/>
              </w:rPr>
              <w:t>planetoid</w:t>
            </w:r>
          </w:p>
        </w:tc>
      </w:tr>
      <w:tr w:rsidR="000D04CD" w14:paraId="404EB2E2" w14:textId="77777777" w:rsidTr="002E3FB4">
        <w:tc>
          <w:tcPr>
            <w:tcW w:w="2452" w:type="dxa"/>
          </w:tcPr>
          <w:p w14:paraId="385457A0" w14:textId="69F02629" w:rsidR="000D04CD" w:rsidRPr="00B05F5C" w:rsidRDefault="004939D7" w:rsidP="00351C72">
            <w:pPr>
              <w:ind w:right="919"/>
              <w:rPr>
                <w:bCs/>
              </w:rPr>
            </w:pPr>
            <w:r w:rsidRPr="00B05F5C">
              <w:rPr>
                <w:bCs/>
              </w:rPr>
              <w:t>H.Mclaughlin</w:t>
            </w:r>
          </w:p>
        </w:tc>
        <w:tc>
          <w:tcPr>
            <w:tcW w:w="4658" w:type="dxa"/>
          </w:tcPr>
          <w:p w14:paraId="16B268BF" w14:textId="41A87EDD" w:rsidR="000D04CD" w:rsidRPr="00B05F5C" w:rsidRDefault="004939D7" w:rsidP="00351C72">
            <w:pPr>
              <w:ind w:right="919"/>
              <w:rPr>
                <w:bCs/>
              </w:rPr>
            </w:pPr>
            <w:r w:rsidRPr="00B05F5C">
              <w:rPr>
                <w:bCs/>
              </w:rPr>
              <w:t>f1e2003de81d353400f971587517b784</w:t>
            </w:r>
          </w:p>
        </w:tc>
        <w:tc>
          <w:tcPr>
            <w:tcW w:w="2387" w:type="dxa"/>
          </w:tcPr>
          <w:p w14:paraId="55693623" w14:textId="15AA4F08" w:rsidR="000D04CD" w:rsidRPr="00B05F5C" w:rsidRDefault="004939D7" w:rsidP="00351C72">
            <w:pPr>
              <w:ind w:right="919"/>
              <w:rPr>
                <w:bCs/>
              </w:rPr>
            </w:pPr>
            <w:r w:rsidRPr="00B05F5C">
              <w:rPr>
                <w:bCs/>
              </w:rPr>
              <w:t>saxophone</w:t>
            </w:r>
          </w:p>
        </w:tc>
      </w:tr>
      <w:tr w:rsidR="000D04CD" w14:paraId="11BDBFC5" w14:textId="77777777" w:rsidTr="002E3FB4">
        <w:tc>
          <w:tcPr>
            <w:tcW w:w="2452" w:type="dxa"/>
          </w:tcPr>
          <w:p w14:paraId="7001418B" w14:textId="01D56EA3" w:rsidR="000D04CD" w:rsidRPr="00B05F5C" w:rsidRDefault="004939D7" w:rsidP="00351C72">
            <w:pPr>
              <w:ind w:right="919"/>
              <w:rPr>
                <w:bCs/>
              </w:rPr>
            </w:pPr>
            <w:r w:rsidRPr="00B05F5C">
              <w:rPr>
                <w:bCs/>
              </w:rPr>
              <w:t>S.Higgins</w:t>
            </w:r>
          </w:p>
        </w:tc>
        <w:tc>
          <w:tcPr>
            <w:tcW w:w="4658" w:type="dxa"/>
          </w:tcPr>
          <w:p w14:paraId="7B3C700C" w14:textId="2BB6EFC7" w:rsidR="000D04CD" w:rsidRPr="00B05F5C" w:rsidRDefault="004939D7" w:rsidP="00351C72">
            <w:pPr>
              <w:ind w:right="919"/>
              <w:rPr>
                <w:bCs/>
              </w:rPr>
            </w:pPr>
            <w:r w:rsidRPr="00B05F5C">
              <w:rPr>
                <w:bCs/>
              </w:rPr>
              <w:t>3239896f2585195a6f3ecda2af176f60</w:t>
            </w:r>
          </w:p>
        </w:tc>
        <w:tc>
          <w:tcPr>
            <w:tcW w:w="2387" w:type="dxa"/>
          </w:tcPr>
          <w:p w14:paraId="58A3749E" w14:textId="61466365" w:rsidR="000D04CD" w:rsidRPr="00B05F5C" w:rsidRDefault="004939D7" w:rsidP="00351C72">
            <w:pPr>
              <w:ind w:right="919"/>
              <w:rPr>
                <w:bCs/>
              </w:rPr>
            </w:pPr>
            <w:r w:rsidRPr="00B05F5C">
              <w:rPr>
                <w:bCs/>
              </w:rPr>
              <w:t>bungalow</w:t>
            </w:r>
          </w:p>
        </w:tc>
      </w:tr>
      <w:tr w:rsidR="000D04CD" w14:paraId="109E216B" w14:textId="77777777" w:rsidTr="002E3FB4">
        <w:tc>
          <w:tcPr>
            <w:tcW w:w="2452" w:type="dxa"/>
          </w:tcPr>
          <w:p w14:paraId="4259299B" w14:textId="457953A5" w:rsidR="000D04CD" w:rsidRPr="00B05F5C" w:rsidRDefault="004939D7" w:rsidP="00351C72">
            <w:pPr>
              <w:ind w:right="919"/>
              <w:rPr>
                <w:bCs/>
              </w:rPr>
            </w:pPr>
            <w:r w:rsidRPr="00B05F5C">
              <w:rPr>
                <w:bCs/>
              </w:rPr>
              <w:t>G.Francis</w:t>
            </w:r>
          </w:p>
        </w:tc>
        <w:tc>
          <w:tcPr>
            <w:tcW w:w="4658" w:type="dxa"/>
          </w:tcPr>
          <w:p w14:paraId="719DE4D7" w14:textId="2B7353BD" w:rsidR="000D04CD" w:rsidRPr="00B05F5C" w:rsidRDefault="004939D7" w:rsidP="00351C72">
            <w:pPr>
              <w:ind w:right="919"/>
              <w:rPr>
                <w:bCs/>
              </w:rPr>
            </w:pPr>
            <w:r w:rsidRPr="00B05F5C">
              <w:rPr>
                <w:bCs/>
              </w:rPr>
              <w:t>506f1332979e932dfc5741f155fd2f4f</w:t>
            </w:r>
          </w:p>
        </w:tc>
        <w:tc>
          <w:tcPr>
            <w:tcW w:w="2387" w:type="dxa"/>
          </w:tcPr>
          <w:p w14:paraId="5160FB86" w14:textId="0DAE3191" w:rsidR="000D04CD" w:rsidRPr="00B05F5C" w:rsidRDefault="004939D7" w:rsidP="00351C72">
            <w:pPr>
              <w:ind w:right="919"/>
              <w:rPr>
                <w:bCs/>
              </w:rPr>
            </w:pPr>
            <w:r w:rsidRPr="00B05F5C">
              <w:rPr>
                <w:bCs/>
              </w:rPr>
              <w:t>degenerate</w:t>
            </w:r>
          </w:p>
        </w:tc>
      </w:tr>
      <w:tr w:rsidR="000D04CD" w14:paraId="3EFA2E35" w14:textId="77777777" w:rsidTr="002E3FB4">
        <w:tc>
          <w:tcPr>
            <w:tcW w:w="2452" w:type="dxa"/>
          </w:tcPr>
          <w:p w14:paraId="1316AA78" w14:textId="2E2634EB" w:rsidR="000D04CD" w:rsidRPr="00B05F5C" w:rsidRDefault="003419FC" w:rsidP="00351C72">
            <w:pPr>
              <w:ind w:right="919"/>
              <w:rPr>
                <w:bCs/>
              </w:rPr>
            </w:pPr>
            <w:r w:rsidRPr="00B05F5C">
              <w:rPr>
                <w:bCs/>
              </w:rPr>
              <w:t>G.Adkins</w:t>
            </w:r>
          </w:p>
        </w:tc>
        <w:tc>
          <w:tcPr>
            <w:tcW w:w="4658" w:type="dxa"/>
          </w:tcPr>
          <w:p w14:paraId="67968C57" w14:textId="4B71F062" w:rsidR="000D04CD" w:rsidRPr="00B05F5C" w:rsidRDefault="003419FC" w:rsidP="00351C72">
            <w:pPr>
              <w:ind w:right="919"/>
              <w:rPr>
                <w:bCs/>
              </w:rPr>
            </w:pPr>
            <w:r w:rsidRPr="00B05F5C">
              <w:rPr>
                <w:bCs/>
              </w:rPr>
              <w:t>2a6aebf1e40e9c36a3f379903b929f78</w:t>
            </w:r>
          </w:p>
        </w:tc>
        <w:tc>
          <w:tcPr>
            <w:tcW w:w="2387" w:type="dxa"/>
          </w:tcPr>
          <w:p w14:paraId="1592E224" w14:textId="6712E464" w:rsidR="000D04CD" w:rsidRPr="00B05F5C" w:rsidRDefault="003419FC" w:rsidP="00351C72">
            <w:pPr>
              <w:ind w:right="919"/>
              <w:rPr>
                <w:bCs/>
              </w:rPr>
            </w:pPr>
            <w:r w:rsidRPr="00B05F5C">
              <w:rPr>
                <w:bCs/>
              </w:rPr>
              <w:t>vaginal</w:t>
            </w:r>
          </w:p>
        </w:tc>
      </w:tr>
      <w:tr w:rsidR="000D04CD" w14:paraId="5CBB75D8" w14:textId="77777777" w:rsidTr="002E3FB4">
        <w:tc>
          <w:tcPr>
            <w:tcW w:w="2452" w:type="dxa"/>
          </w:tcPr>
          <w:p w14:paraId="1D3DEB3B" w14:textId="277F8804" w:rsidR="000D04CD" w:rsidRPr="00B05F5C" w:rsidRDefault="00703BBA" w:rsidP="00351C72">
            <w:pPr>
              <w:ind w:right="919"/>
              <w:rPr>
                <w:bCs/>
              </w:rPr>
            </w:pPr>
            <w:r w:rsidRPr="00B05F5C">
              <w:rPr>
                <w:bCs/>
              </w:rPr>
              <w:t>Administrator</w:t>
            </w:r>
          </w:p>
        </w:tc>
        <w:tc>
          <w:tcPr>
            <w:tcW w:w="4658" w:type="dxa"/>
          </w:tcPr>
          <w:p w14:paraId="6B75ED64" w14:textId="3A3BA68F" w:rsidR="000D04CD" w:rsidRPr="00B05F5C" w:rsidRDefault="00703BBA" w:rsidP="00351C72">
            <w:pPr>
              <w:ind w:right="919"/>
              <w:rPr>
                <w:bCs/>
              </w:rPr>
            </w:pPr>
            <w:r w:rsidRPr="00B05F5C">
              <w:rPr>
                <w:bCs/>
              </w:rPr>
              <w:t>a9fdfa038c4b75ebc76dc855dd74f0da</w:t>
            </w:r>
          </w:p>
        </w:tc>
        <w:tc>
          <w:tcPr>
            <w:tcW w:w="2387" w:type="dxa"/>
          </w:tcPr>
          <w:p w14:paraId="26210B4E" w14:textId="7CE2FFFC" w:rsidR="000D04CD" w:rsidRPr="00B05F5C" w:rsidRDefault="00703BBA" w:rsidP="00351C72">
            <w:pPr>
              <w:ind w:right="919"/>
              <w:rPr>
                <w:bCs/>
              </w:rPr>
            </w:pPr>
            <w:r w:rsidRPr="00B05F5C">
              <w:rPr>
                <w:bCs/>
              </w:rPr>
              <w:t>password123</w:t>
            </w:r>
          </w:p>
        </w:tc>
      </w:tr>
      <w:tr w:rsidR="000D04CD" w14:paraId="7DCD833B" w14:textId="77777777" w:rsidTr="002E3FB4">
        <w:tc>
          <w:tcPr>
            <w:tcW w:w="2452" w:type="dxa"/>
          </w:tcPr>
          <w:p w14:paraId="0FA75A3D" w14:textId="6A0746ED" w:rsidR="000D04CD" w:rsidRPr="00B05F5C" w:rsidRDefault="00703BBA" w:rsidP="00351C72">
            <w:pPr>
              <w:ind w:right="919"/>
              <w:rPr>
                <w:bCs/>
              </w:rPr>
            </w:pPr>
            <w:r w:rsidRPr="00B05F5C">
              <w:rPr>
                <w:bCs/>
              </w:rPr>
              <w:t>M.Padilla</w:t>
            </w:r>
          </w:p>
        </w:tc>
        <w:tc>
          <w:tcPr>
            <w:tcW w:w="4658" w:type="dxa"/>
          </w:tcPr>
          <w:p w14:paraId="223D91CF" w14:textId="0CDCD2F3" w:rsidR="000D04CD" w:rsidRPr="00B05F5C" w:rsidRDefault="00703BBA" w:rsidP="00351C72">
            <w:pPr>
              <w:ind w:right="919"/>
              <w:rPr>
                <w:bCs/>
              </w:rPr>
            </w:pPr>
            <w:r w:rsidRPr="00B05F5C">
              <w:rPr>
                <w:bCs/>
              </w:rPr>
              <w:t>7ad7564b4f7958c6b113cb0f1bf6a872</w:t>
            </w:r>
          </w:p>
        </w:tc>
        <w:tc>
          <w:tcPr>
            <w:tcW w:w="2387" w:type="dxa"/>
          </w:tcPr>
          <w:p w14:paraId="2F0F6CCB" w14:textId="522F70E1" w:rsidR="000D04CD" w:rsidRPr="00B05F5C" w:rsidRDefault="00703BBA" w:rsidP="00351C72">
            <w:pPr>
              <w:ind w:right="919"/>
              <w:rPr>
                <w:bCs/>
              </w:rPr>
            </w:pPr>
            <w:r w:rsidRPr="00B05F5C">
              <w:rPr>
                <w:bCs/>
              </w:rPr>
              <w:t>Pervasive</w:t>
            </w:r>
          </w:p>
        </w:tc>
      </w:tr>
      <w:tr w:rsidR="000D04CD" w14:paraId="5000FF50" w14:textId="77777777" w:rsidTr="002E3FB4">
        <w:tc>
          <w:tcPr>
            <w:tcW w:w="2452" w:type="dxa"/>
          </w:tcPr>
          <w:p w14:paraId="23D0F66E" w14:textId="0212941A" w:rsidR="000D04CD" w:rsidRPr="00B05F5C" w:rsidRDefault="00B05F5C" w:rsidP="00351C72">
            <w:pPr>
              <w:ind w:right="919"/>
              <w:rPr>
                <w:bCs/>
              </w:rPr>
            </w:pPr>
            <w:r w:rsidRPr="00B05F5C">
              <w:rPr>
                <w:bCs/>
              </w:rPr>
              <w:t>L.Washington</w:t>
            </w:r>
          </w:p>
        </w:tc>
        <w:tc>
          <w:tcPr>
            <w:tcW w:w="4658" w:type="dxa"/>
          </w:tcPr>
          <w:p w14:paraId="228A94A2" w14:textId="263013F7" w:rsidR="000D04CD" w:rsidRPr="00B05F5C" w:rsidRDefault="00B05F5C" w:rsidP="00351C72">
            <w:pPr>
              <w:ind w:right="919"/>
              <w:rPr>
                <w:bCs/>
              </w:rPr>
            </w:pPr>
            <w:r w:rsidRPr="00B05F5C">
              <w:rPr>
                <w:bCs/>
              </w:rPr>
              <w:t>d3e5164e52309174fd57539be6b282a4</w:t>
            </w:r>
          </w:p>
        </w:tc>
        <w:tc>
          <w:tcPr>
            <w:tcW w:w="2387" w:type="dxa"/>
          </w:tcPr>
          <w:p w14:paraId="3974C6F2" w14:textId="6AEE09F4" w:rsidR="000D04CD" w:rsidRPr="00B05F5C" w:rsidRDefault="00B05F5C" w:rsidP="00351C72">
            <w:pPr>
              <w:ind w:right="919"/>
              <w:rPr>
                <w:bCs/>
              </w:rPr>
            </w:pPr>
            <w:r w:rsidRPr="00B05F5C">
              <w:rPr>
                <w:bCs/>
              </w:rPr>
              <w:t>calculus</w:t>
            </w:r>
          </w:p>
        </w:tc>
      </w:tr>
    </w:tbl>
    <w:p w14:paraId="1EE6C0E5" w14:textId="5C4CEB55" w:rsidR="00351C72" w:rsidRDefault="00B05F5C" w:rsidP="00B05F5C">
      <w:pPr>
        <w:pStyle w:val="Caption"/>
        <w:rPr>
          <w:b/>
        </w:rPr>
      </w:pPr>
      <w:r>
        <w:t xml:space="preserve">Table </w:t>
      </w:r>
      <w:r w:rsidR="000F7C7B">
        <w:fldChar w:fldCharType="begin"/>
      </w:r>
      <w:r w:rsidR="000F7C7B">
        <w:instrText xml:space="preserve"> SEQ Table \* ARABIC </w:instrText>
      </w:r>
      <w:r w:rsidR="000F7C7B">
        <w:fldChar w:fldCharType="separate"/>
      </w:r>
      <w:r>
        <w:rPr>
          <w:noProof/>
        </w:rPr>
        <w:t>1</w:t>
      </w:r>
      <w:r w:rsidR="000F7C7B">
        <w:rPr>
          <w:noProof/>
        </w:rPr>
        <w:fldChar w:fldCharType="end"/>
      </w:r>
      <w:r>
        <w:t>: Table of usernames, hashed passwords and their plaintext value</w:t>
      </w:r>
    </w:p>
    <w:sectPr w:rsidR="00351C72" w:rsidSect="004D7B3D">
      <w:footerReference w:type="default" r:id="rId72"/>
      <w:footerReference w:type="first" r:id="rId7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65154E" w14:textId="77777777" w:rsidR="00771DE3" w:rsidRDefault="00771DE3" w:rsidP="004E733D">
      <w:pPr>
        <w:spacing w:after="0" w:line="240" w:lineRule="auto"/>
      </w:pPr>
      <w:r>
        <w:separator/>
      </w:r>
    </w:p>
  </w:endnote>
  <w:endnote w:type="continuationSeparator" w:id="0">
    <w:p w14:paraId="73873202" w14:textId="77777777" w:rsidR="00771DE3" w:rsidRDefault="00771DE3" w:rsidP="004E733D">
      <w:pPr>
        <w:spacing w:after="0" w:line="240" w:lineRule="auto"/>
      </w:pPr>
      <w:r>
        <w:continuationSeparator/>
      </w:r>
    </w:p>
  </w:endnote>
  <w:endnote w:type="continuationNotice" w:id="1">
    <w:p w14:paraId="3940F286" w14:textId="77777777" w:rsidR="00771DE3" w:rsidRDefault="00771DE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859836"/>
      <w:docPartObj>
        <w:docPartGallery w:val="Page Numbers (Bottom of Page)"/>
        <w:docPartUnique/>
      </w:docPartObj>
    </w:sdtPr>
    <w:sdtEndPr>
      <w:rPr>
        <w:color w:val="7F7F7F" w:themeColor="background1" w:themeShade="7F"/>
        <w:spacing w:val="60"/>
      </w:rPr>
    </w:sdtEndPr>
    <w:sdtContent>
      <w:p w14:paraId="659CA155" w14:textId="77777777" w:rsidR="00DF1721" w:rsidRDefault="00647F3E">
        <w:pPr>
          <w:pStyle w:val="Footer"/>
          <w:pBdr>
            <w:top w:val="single" w:sz="4" w:space="1" w:color="D9D9D9" w:themeColor="background1" w:themeShade="D9"/>
          </w:pBdr>
          <w:rPr>
            <w:b/>
            <w:bCs/>
          </w:rPr>
        </w:pPr>
        <w:r>
          <w:fldChar w:fldCharType="begin"/>
        </w:r>
        <w:r w:rsidR="00DF1721">
          <w:instrText xml:space="preserve"> PAGE   \* MERGEFORMAT </w:instrText>
        </w:r>
        <w:r>
          <w:fldChar w:fldCharType="separate"/>
        </w:r>
        <w:r w:rsidR="00DF1721" w:rsidRPr="00A60D20">
          <w:rPr>
            <w:b/>
            <w:bCs/>
            <w:noProof/>
          </w:rPr>
          <w:t>1</w:t>
        </w:r>
        <w:r>
          <w:rPr>
            <w:b/>
            <w:bCs/>
            <w:noProof/>
          </w:rPr>
          <w:fldChar w:fldCharType="end"/>
        </w:r>
        <w:r w:rsidR="00DF1721">
          <w:rPr>
            <w:b/>
            <w:bCs/>
          </w:rPr>
          <w:t xml:space="preserve"> | </w:t>
        </w:r>
        <w:r w:rsidR="00DF1721">
          <w:rPr>
            <w:color w:val="7F7F7F" w:themeColor="background1" w:themeShade="7F"/>
            <w:spacing w:val="60"/>
          </w:rPr>
          <w:t>Page</w:t>
        </w:r>
      </w:p>
    </w:sdtContent>
  </w:sdt>
  <w:p w14:paraId="44E620C1" w14:textId="77777777" w:rsidR="00DF1721" w:rsidRDefault="00DF17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9717893"/>
      <w:docPartObj>
        <w:docPartGallery w:val="Page Numbers (Bottom of Page)"/>
        <w:docPartUnique/>
      </w:docPartObj>
    </w:sdtPr>
    <w:sdtEndPr>
      <w:rPr>
        <w:color w:val="7F7F7F" w:themeColor="background1" w:themeShade="7F"/>
        <w:spacing w:val="60"/>
      </w:rPr>
    </w:sdtEndPr>
    <w:sdtContent>
      <w:p w14:paraId="0D2CD952" w14:textId="77777777" w:rsidR="00DF1721" w:rsidRDefault="00647F3E" w:rsidP="003363BE">
        <w:pPr>
          <w:pStyle w:val="Footer"/>
          <w:pBdr>
            <w:top w:val="single" w:sz="4" w:space="1" w:color="D9D9D9" w:themeColor="background1" w:themeShade="D9"/>
          </w:pBdr>
          <w:jc w:val="right"/>
          <w:rPr>
            <w:b/>
            <w:bCs/>
          </w:rPr>
        </w:pPr>
        <w:r>
          <w:fldChar w:fldCharType="begin"/>
        </w:r>
        <w:r w:rsidR="00DF1721">
          <w:instrText xml:space="preserve"> PAGE   \* MERGEFORMAT </w:instrText>
        </w:r>
        <w:r>
          <w:fldChar w:fldCharType="separate"/>
        </w:r>
        <w:r w:rsidR="001E01AD" w:rsidRPr="001E01AD">
          <w:rPr>
            <w:b/>
            <w:bCs/>
            <w:noProof/>
          </w:rPr>
          <w:t>8</w:t>
        </w:r>
        <w:r>
          <w:rPr>
            <w:b/>
            <w:bCs/>
            <w:noProof/>
          </w:rPr>
          <w:fldChar w:fldCharType="end"/>
        </w:r>
        <w:r w:rsidR="00DF1721">
          <w:rPr>
            <w:b/>
            <w:bCs/>
          </w:rPr>
          <w:t xml:space="preserve"> | </w:t>
        </w:r>
        <w:r w:rsidR="00DF1721">
          <w:rPr>
            <w:color w:val="7F7F7F" w:themeColor="background1" w:themeShade="7F"/>
            <w:spacing w:val="60"/>
          </w:rPr>
          <w:t>Page</w:t>
        </w:r>
      </w:p>
    </w:sdtContent>
  </w:sdt>
  <w:p w14:paraId="0C99E17B" w14:textId="77777777" w:rsidR="00DF1721" w:rsidRDefault="00DF172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3404089"/>
      <w:docPartObj>
        <w:docPartGallery w:val="Page Numbers (Bottom of Page)"/>
        <w:docPartUnique/>
      </w:docPartObj>
    </w:sdtPr>
    <w:sdtEndPr>
      <w:rPr>
        <w:color w:val="7F7F7F" w:themeColor="background1" w:themeShade="7F"/>
        <w:spacing w:val="60"/>
      </w:rPr>
    </w:sdtEndPr>
    <w:sdtContent>
      <w:p w14:paraId="7168D011" w14:textId="77777777" w:rsidR="00DF1721" w:rsidRDefault="00647F3E">
        <w:pPr>
          <w:pStyle w:val="Footer"/>
          <w:pBdr>
            <w:top w:val="single" w:sz="4" w:space="1" w:color="D9D9D9" w:themeColor="background1" w:themeShade="D9"/>
          </w:pBdr>
          <w:rPr>
            <w:b/>
            <w:bCs/>
          </w:rPr>
        </w:pPr>
        <w:r>
          <w:fldChar w:fldCharType="begin"/>
        </w:r>
        <w:r w:rsidR="00DF1721">
          <w:instrText xml:space="preserve"> PAGE   \* MERGEFORMAT </w:instrText>
        </w:r>
        <w:r>
          <w:fldChar w:fldCharType="separate"/>
        </w:r>
        <w:r w:rsidR="00DF1721" w:rsidRPr="00A60D20">
          <w:rPr>
            <w:b/>
            <w:bCs/>
            <w:noProof/>
          </w:rPr>
          <w:t>1</w:t>
        </w:r>
        <w:r>
          <w:rPr>
            <w:b/>
            <w:bCs/>
            <w:noProof/>
          </w:rPr>
          <w:fldChar w:fldCharType="end"/>
        </w:r>
        <w:r w:rsidR="00DF1721">
          <w:rPr>
            <w:b/>
            <w:bCs/>
          </w:rPr>
          <w:t xml:space="preserve"> | </w:t>
        </w:r>
        <w:r w:rsidR="00DF1721">
          <w:rPr>
            <w:color w:val="7F7F7F" w:themeColor="background1" w:themeShade="7F"/>
            <w:spacing w:val="60"/>
          </w:rPr>
          <w:t>Page</w:t>
        </w:r>
      </w:p>
    </w:sdtContent>
  </w:sdt>
  <w:p w14:paraId="5D031017" w14:textId="77777777" w:rsidR="00DF1721" w:rsidRPr="00A60D20" w:rsidRDefault="00DF1721" w:rsidP="00A60D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AFFB8" w14:textId="77777777" w:rsidR="00771DE3" w:rsidRDefault="00771DE3" w:rsidP="004E733D">
      <w:pPr>
        <w:spacing w:after="0" w:line="240" w:lineRule="auto"/>
      </w:pPr>
      <w:r>
        <w:separator/>
      </w:r>
    </w:p>
  </w:footnote>
  <w:footnote w:type="continuationSeparator" w:id="0">
    <w:p w14:paraId="2BEE4B70" w14:textId="77777777" w:rsidR="00771DE3" w:rsidRDefault="00771DE3" w:rsidP="004E733D">
      <w:pPr>
        <w:spacing w:after="0" w:line="240" w:lineRule="auto"/>
      </w:pPr>
      <w:r>
        <w:continuationSeparator/>
      </w:r>
    </w:p>
  </w:footnote>
  <w:footnote w:type="continuationNotice" w:id="1">
    <w:p w14:paraId="3B184D56" w14:textId="77777777" w:rsidR="00771DE3" w:rsidRDefault="00771DE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3D3A"/>
    <w:multiLevelType w:val="hybridMultilevel"/>
    <w:tmpl w:val="1C846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4270C"/>
    <w:multiLevelType w:val="hybridMultilevel"/>
    <w:tmpl w:val="3F1802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891D05"/>
    <w:multiLevelType w:val="hybridMultilevel"/>
    <w:tmpl w:val="19D67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352EF5"/>
    <w:multiLevelType w:val="hybridMultilevel"/>
    <w:tmpl w:val="F754ED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82775B"/>
    <w:multiLevelType w:val="multilevel"/>
    <w:tmpl w:val="580AFCB0"/>
    <w:lvl w:ilvl="0">
      <w:start w:val="1"/>
      <w:numFmt w:val="decimal"/>
      <w:pStyle w:val="Heading1"/>
      <w:lvlText w:val="%1"/>
      <w:lvlJc w:val="left"/>
      <w:pPr>
        <w:ind w:left="432" w:hanging="432"/>
      </w:pPr>
    </w:lvl>
    <w:lvl w:ilvl="1">
      <w:start w:val="1"/>
      <w:numFmt w:val="decimal"/>
      <w:pStyle w:val="Heading2"/>
      <w:lvlText w:val="%1.%2"/>
      <w:lvlJc w:val="left"/>
      <w:pPr>
        <w:ind w:left="859"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53C4FD8"/>
    <w:multiLevelType w:val="hybridMultilevel"/>
    <w:tmpl w:val="CF50B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238B5"/>
    <w:multiLevelType w:val="hybridMultilevel"/>
    <w:tmpl w:val="89D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A607F7"/>
    <w:multiLevelType w:val="hybridMultilevel"/>
    <w:tmpl w:val="60041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E90654"/>
    <w:multiLevelType w:val="hybridMultilevel"/>
    <w:tmpl w:val="FA96E058"/>
    <w:lvl w:ilvl="0" w:tplc="08090001">
      <w:start w:val="1"/>
      <w:numFmt w:val="bullet"/>
      <w:lvlText w:val=""/>
      <w:lvlJc w:val="left"/>
      <w:pPr>
        <w:ind w:left="739" w:hanging="360"/>
      </w:pPr>
      <w:rPr>
        <w:rFonts w:ascii="Symbol" w:hAnsi="Symbol" w:hint="default"/>
      </w:rPr>
    </w:lvl>
    <w:lvl w:ilvl="1" w:tplc="08090003" w:tentative="1">
      <w:start w:val="1"/>
      <w:numFmt w:val="bullet"/>
      <w:lvlText w:val="o"/>
      <w:lvlJc w:val="left"/>
      <w:pPr>
        <w:ind w:left="1459" w:hanging="360"/>
      </w:pPr>
      <w:rPr>
        <w:rFonts w:ascii="Courier New" w:hAnsi="Courier New" w:cs="Courier New" w:hint="default"/>
      </w:rPr>
    </w:lvl>
    <w:lvl w:ilvl="2" w:tplc="08090005" w:tentative="1">
      <w:start w:val="1"/>
      <w:numFmt w:val="bullet"/>
      <w:lvlText w:val=""/>
      <w:lvlJc w:val="left"/>
      <w:pPr>
        <w:ind w:left="2179" w:hanging="360"/>
      </w:pPr>
      <w:rPr>
        <w:rFonts w:ascii="Wingdings" w:hAnsi="Wingdings" w:hint="default"/>
      </w:rPr>
    </w:lvl>
    <w:lvl w:ilvl="3" w:tplc="08090001" w:tentative="1">
      <w:start w:val="1"/>
      <w:numFmt w:val="bullet"/>
      <w:lvlText w:val=""/>
      <w:lvlJc w:val="left"/>
      <w:pPr>
        <w:ind w:left="2899" w:hanging="360"/>
      </w:pPr>
      <w:rPr>
        <w:rFonts w:ascii="Symbol" w:hAnsi="Symbol" w:hint="default"/>
      </w:rPr>
    </w:lvl>
    <w:lvl w:ilvl="4" w:tplc="08090003" w:tentative="1">
      <w:start w:val="1"/>
      <w:numFmt w:val="bullet"/>
      <w:lvlText w:val="o"/>
      <w:lvlJc w:val="left"/>
      <w:pPr>
        <w:ind w:left="3619" w:hanging="360"/>
      </w:pPr>
      <w:rPr>
        <w:rFonts w:ascii="Courier New" w:hAnsi="Courier New" w:cs="Courier New" w:hint="default"/>
      </w:rPr>
    </w:lvl>
    <w:lvl w:ilvl="5" w:tplc="08090005" w:tentative="1">
      <w:start w:val="1"/>
      <w:numFmt w:val="bullet"/>
      <w:lvlText w:val=""/>
      <w:lvlJc w:val="left"/>
      <w:pPr>
        <w:ind w:left="4339" w:hanging="360"/>
      </w:pPr>
      <w:rPr>
        <w:rFonts w:ascii="Wingdings" w:hAnsi="Wingdings" w:hint="default"/>
      </w:rPr>
    </w:lvl>
    <w:lvl w:ilvl="6" w:tplc="08090001" w:tentative="1">
      <w:start w:val="1"/>
      <w:numFmt w:val="bullet"/>
      <w:lvlText w:val=""/>
      <w:lvlJc w:val="left"/>
      <w:pPr>
        <w:ind w:left="5059" w:hanging="360"/>
      </w:pPr>
      <w:rPr>
        <w:rFonts w:ascii="Symbol" w:hAnsi="Symbol" w:hint="default"/>
      </w:rPr>
    </w:lvl>
    <w:lvl w:ilvl="7" w:tplc="08090003" w:tentative="1">
      <w:start w:val="1"/>
      <w:numFmt w:val="bullet"/>
      <w:lvlText w:val="o"/>
      <w:lvlJc w:val="left"/>
      <w:pPr>
        <w:ind w:left="5779" w:hanging="360"/>
      </w:pPr>
      <w:rPr>
        <w:rFonts w:ascii="Courier New" w:hAnsi="Courier New" w:cs="Courier New" w:hint="default"/>
      </w:rPr>
    </w:lvl>
    <w:lvl w:ilvl="8" w:tplc="08090005" w:tentative="1">
      <w:start w:val="1"/>
      <w:numFmt w:val="bullet"/>
      <w:lvlText w:val=""/>
      <w:lvlJc w:val="left"/>
      <w:pPr>
        <w:ind w:left="6499" w:hanging="360"/>
      </w:pPr>
      <w:rPr>
        <w:rFonts w:ascii="Wingdings" w:hAnsi="Wingdings" w:hint="default"/>
      </w:rPr>
    </w:lvl>
  </w:abstractNum>
  <w:abstractNum w:abstractNumId="9" w15:restartNumberingAfterBreak="0">
    <w:nsid w:val="3B515488"/>
    <w:multiLevelType w:val="hybridMultilevel"/>
    <w:tmpl w:val="268E7E6E"/>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10" w15:restartNumberingAfterBreak="0">
    <w:nsid w:val="3D7E3EF6"/>
    <w:multiLevelType w:val="hybridMultilevel"/>
    <w:tmpl w:val="4202C902"/>
    <w:lvl w:ilvl="0" w:tplc="E2CAF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5E3053"/>
    <w:multiLevelType w:val="hybridMultilevel"/>
    <w:tmpl w:val="31501312"/>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0545A7"/>
    <w:multiLevelType w:val="hybridMultilevel"/>
    <w:tmpl w:val="8C48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BF4704"/>
    <w:multiLevelType w:val="hybridMultilevel"/>
    <w:tmpl w:val="5DB6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797606"/>
    <w:multiLevelType w:val="hybridMultilevel"/>
    <w:tmpl w:val="E13A2516"/>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8B187F"/>
    <w:multiLevelType w:val="hybridMultilevel"/>
    <w:tmpl w:val="3FEEF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485A27"/>
    <w:multiLevelType w:val="hybridMultilevel"/>
    <w:tmpl w:val="9DA8C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8B6F2F"/>
    <w:multiLevelType w:val="hybridMultilevel"/>
    <w:tmpl w:val="4F8E6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C6003D"/>
    <w:multiLevelType w:val="hybridMultilevel"/>
    <w:tmpl w:val="8F76072C"/>
    <w:lvl w:ilvl="0" w:tplc="D6529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C31A22"/>
    <w:multiLevelType w:val="hybridMultilevel"/>
    <w:tmpl w:val="70A62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976EDE"/>
    <w:multiLevelType w:val="hybridMultilevel"/>
    <w:tmpl w:val="77E6337A"/>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FF73222"/>
    <w:multiLevelType w:val="hybridMultilevel"/>
    <w:tmpl w:val="1BB698D2"/>
    <w:lvl w:ilvl="0" w:tplc="4A1A2AEE">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8BD337D"/>
    <w:multiLevelType w:val="hybridMultilevel"/>
    <w:tmpl w:val="46409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A4752D9"/>
    <w:multiLevelType w:val="hybridMultilevel"/>
    <w:tmpl w:val="1C600ECA"/>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24" w15:restartNumberingAfterBreak="0">
    <w:nsid w:val="7D782A11"/>
    <w:multiLevelType w:val="hybridMultilevel"/>
    <w:tmpl w:val="F9280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CD72BF"/>
    <w:multiLevelType w:val="hybridMultilevel"/>
    <w:tmpl w:val="314C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10"/>
  </w:num>
  <w:num w:numId="14">
    <w:abstractNumId w:val="7"/>
  </w:num>
  <w:num w:numId="15">
    <w:abstractNumId w:val="6"/>
  </w:num>
  <w:num w:numId="16">
    <w:abstractNumId w:val="16"/>
  </w:num>
  <w:num w:numId="17">
    <w:abstractNumId w:val="12"/>
  </w:num>
  <w:num w:numId="18">
    <w:abstractNumId w:val="13"/>
  </w:num>
  <w:num w:numId="19">
    <w:abstractNumId w:val="5"/>
  </w:num>
  <w:num w:numId="20">
    <w:abstractNumId w:val="19"/>
  </w:num>
  <w:num w:numId="21">
    <w:abstractNumId w:val="15"/>
  </w:num>
  <w:num w:numId="22">
    <w:abstractNumId w:val="2"/>
  </w:num>
  <w:num w:numId="23">
    <w:abstractNumId w:val="25"/>
  </w:num>
  <w:num w:numId="24">
    <w:abstractNumId w:val="18"/>
  </w:num>
  <w:num w:numId="25">
    <w:abstractNumId w:val="24"/>
  </w:num>
  <w:num w:numId="26">
    <w:abstractNumId w:val="0"/>
  </w:num>
  <w:num w:numId="27">
    <w:abstractNumId w:val="17"/>
  </w:num>
  <w:num w:numId="28">
    <w:abstractNumId w:val="3"/>
  </w:num>
  <w:num w:numId="29">
    <w:abstractNumId w:val="20"/>
  </w:num>
  <w:num w:numId="30">
    <w:abstractNumId w:val="9"/>
  </w:num>
  <w:num w:numId="31">
    <w:abstractNumId w:val="23"/>
  </w:num>
  <w:num w:numId="32">
    <w:abstractNumId w:val="11"/>
  </w:num>
  <w:num w:numId="33">
    <w:abstractNumId w:val="14"/>
  </w:num>
  <w:num w:numId="34">
    <w:abstractNumId w:val="22"/>
  </w:num>
  <w:num w:numId="35">
    <w:abstractNumId w:val="8"/>
  </w:num>
  <w:num w:numId="36">
    <w:abstractNumId w:val="21"/>
  </w:num>
  <w:num w:numId="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2BC"/>
    <w:rsid w:val="00000D5C"/>
    <w:rsid w:val="00001745"/>
    <w:rsid w:val="00001F2B"/>
    <w:rsid w:val="000067FD"/>
    <w:rsid w:val="000124C9"/>
    <w:rsid w:val="0001438E"/>
    <w:rsid w:val="0001613B"/>
    <w:rsid w:val="00017431"/>
    <w:rsid w:val="00017928"/>
    <w:rsid w:val="00020671"/>
    <w:rsid w:val="0002104F"/>
    <w:rsid w:val="0002388D"/>
    <w:rsid w:val="00027573"/>
    <w:rsid w:val="00031F1F"/>
    <w:rsid w:val="00031F65"/>
    <w:rsid w:val="000329DD"/>
    <w:rsid w:val="00037DC8"/>
    <w:rsid w:val="00040A75"/>
    <w:rsid w:val="00046389"/>
    <w:rsid w:val="00051E47"/>
    <w:rsid w:val="00051E49"/>
    <w:rsid w:val="0005250C"/>
    <w:rsid w:val="0005417B"/>
    <w:rsid w:val="00055C7C"/>
    <w:rsid w:val="00056C35"/>
    <w:rsid w:val="0006210C"/>
    <w:rsid w:val="00071D05"/>
    <w:rsid w:val="00084D08"/>
    <w:rsid w:val="00085C75"/>
    <w:rsid w:val="00086BF6"/>
    <w:rsid w:val="000911FA"/>
    <w:rsid w:val="000920B6"/>
    <w:rsid w:val="00093378"/>
    <w:rsid w:val="00094D71"/>
    <w:rsid w:val="000A132E"/>
    <w:rsid w:val="000A2F6D"/>
    <w:rsid w:val="000A320F"/>
    <w:rsid w:val="000B00F8"/>
    <w:rsid w:val="000B23BF"/>
    <w:rsid w:val="000B2703"/>
    <w:rsid w:val="000B3ED9"/>
    <w:rsid w:val="000B4E54"/>
    <w:rsid w:val="000C07C6"/>
    <w:rsid w:val="000C375B"/>
    <w:rsid w:val="000C6D37"/>
    <w:rsid w:val="000C79D4"/>
    <w:rsid w:val="000D04CD"/>
    <w:rsid w:val="000D0A78"/>
    <w:rsid w:val="000D17CB"/>
    <w:rsid w:val="000D4086"/>
    <w:rsid w:val="000D7464"/>
    <w:rsid w:val="000E00C9"/>
    <w:rsid w:val="000E34B2"/>
    <w:rsid w:val="000E547A"/>
    <w:rsid w:val="000E56F5"/>
    <w:rsid w:val="000F0C10"/>
    <w:rsid w:val="000F1DC5"/>
    <w:rsid w:val="000F2993"/>
    <w:rsid w:val="000F7C7B"/>
    <w:rsid w:val="00100BA9"/>
    <w:rsid w:val="001012B8"/>
    <w:rsid w:val="00101309"/>
    <w:rsid w:val="00101F69"/>
    <w:rsid w:val="00102C0A"/>
    <w:rsid w:val="00107635"/>
    <w:rsid w:val="0010781F"/>
    <w:rsid w:val="001103C7"/>
    <w:rsid w:val="0011159A"/>
    <w:rsid w:val="00112965"/>
    <w:rsid w:val="00113B59"/>
    <w:rsid w:val="00113BB3"/>
    <w:rsid w:val="001218F2"/>
    <w:rsid w:val="00121AEB"/>
    <w:rsid w:val="001222B3"/>
    <w:rsid w:val="00123170"/>
    <w:rsid w:val="00124834"/>
    <w:rsid w:val="0012531C"/>
    <w:rsid w:val="001279BD"/>
    <w:rsid w:val="0013062D"/>
    <w:rsid w:val="00132682"/>
    <w:rsid w:val="00135C7D"/>
    <w:rsid w:val="001371AE"/>
    <w:rsid w:val="00137424"/>
    <w:rsid w:val="00142106"/>
    <w:rsid w:val="0014442B"/>
    <w:rsid w:val="00145482"/>
    <w:rsid w:val="0014631F"/>
    <w:rsid w:val="00146F6C"/>
    <w:rsid w:val="00147858"/>
    <w:rsid w:val="00151C83"/>
    <w:rsid w:val="00151ECD"/>
    <w:rsid w:val="00152309"/>
    <w:rsid w:val="001546A3"/>
    <w:rsid w:val="00154C01"/>
    <w:rsid w:val="00154C09"/>
    <w:rsid w:val="001559CE"/>
    <w:rsid w:val="00156A13"/>
    <w:rsid w:val="00161132"/>
    <w:rsid w:val="00161777"/>
    <w:rsid w:val="00161E8D"/>
    <w:rsid w:val="001712C7"/>
    <w:rsid w:val="0017676B"/>
    <w:rsid w:val="00180BF4"/>
    <w:rsid w:val="00185B98"/>
    <w:rsid w:val="001905B9"/>
    <w:rsid w:val="00192D2C"/>
    <w:rsid w:val="00192F30"/>
    <w:rsid w:val="00196FE0"/>
    <w:rsid w:val="001A0309"/>
    <w:rsid w:val="001A287E"/>
    <w:rsid w:val="001A4375"/>
    <w:rsid w:val="001A6749"/>
    <w:rsid w:val="001B061D"/>
    <w:rsid w:val="001B3531"/>
    <w:rsid w:val="001B5D4E"/>
    <w:rsid w:val="001C0458"/>
    <w:rsid w:val="001C0BA6"/>
    <w:rsid w:val="001C0CB2"/>
    <w:rsid w:val="001C15A4"/>
    <w:rsid w:val="001C1840"/>
    <w:rsid w:val="001C256A"/>
    <w:rsid w:val="001C3383"/>
    <w:rsid w:val="001C3922"/>
    <w:rsid w:val="001D1620"/>
    <w:rsid w:val="001D1A37"/>
    <w:rsid w:val="001D35C0"/>
    <w:rsid w:val="001D7B5C"/>
    <w:rsid w:val="001E01AD"/>
    <w:rsid w:val="001E030B"/>
    <w:rsid w:val="001E07B0"/>
    <w:rsid w:val="001E0F0C"/>
    <w:rsid w:val="001E3330"/>
    <w:rsid w:val="001E7952"/>
    <w:rsid w:val="001F2976"/>
    <w:rsid w:val="001F3826"/>
    <w:rsid w:val="002052B5"/>
    <w:rsid w:val="00205A64"/>
    <w:rsid w:val="0021105D"/>
    <w:rsid w:val="00211BE7"/>
    <w:rsid w:val="002126BB"/>
    <w:rsid w:val="00213BA7"/>
    <w:rsid w:val="0022030D"/>
    <w:rsid w:val="00226F0D"/>
    <w:rsid w:val="002307B4"/>
    <w:rsid w:val="00233B6D"/>
    <w:rsid w:val="00234C95"/>
    <w:rsid w:val="002371F6"/>
    <w:rsid w:val="00245B60"/>
    <w:rsid w:val="00251A13"/>
    <w:rsid w:val="00251C89"/>
    <w:rsid w:val="00254AF1"/>
    <w:rsid w:val="00256944"/>
    <w:rsid w:val="0026091B"/>
    <w:rsid w:val="00265059"/>
    <w:rsid w:val="0026648B"/>
    <w:rsid w:val="0026664A"/>
    <w:rsid w:val="002715C9"/>
    <w:rsid w:val="00275DDF"/>
    <w:rsid w:val="002815F9"/>
    <w:rsid w:val="00282A59"/>
    <w:rsid w:val="00285DB9"/>
    <w:rsid w:val="002864F3"/>
    <w:rsid w:val="0028659A"/>
    <w:rsid w:val="002869C3"/>
    <w:rsid w:val="0028776D"/>
    <w:rsid w:val="002933B1"/>
    <w:rsid w:val="00297425"/>
    <w:rsid w:val="002A2EF7"/>
    <w:rsid w:val="002A4DFA"/>
    <w:rsid w:val="002A5446"/>
    <w:rsid w:val="002A5E42"/>
    <w:rsid w:val="002B161A"/>
    <w:rsid w:val="002B4F88"/>
    <w:rsid w:val="002B7A98"/>
    <w:rsid w:val="002B7C7F"/>
    <w:rsid w:val="002C374B"/>
    <w:rsid w:val="002D5E11"/>
    <w:rsid w:val="002D700E"/>
    <w:rsid w:val="002D77D1"/>
    <w:rsid w:val="002E1900"/>
    <w:rsid w:val="002E3FB4"/>
    <w:rsid w:val="002E631E"/>
    <w:rsid w:val="002E653A"/>
    <w:rsid w:val="002F4373"/>
    <w:rsid w:val="002F5336"/>
    <w:rsid w:val="002F5D9E"/>
    <w:rsid w:val="002F68D9"/>
    <w:rsid w:val="002F776C"/>
    <w:rsid w:val="0030070E"/>
    <w:rsid w:val="003020AC"/>
    <w:rsid w:val="00303014"/>
    <w:rsid w:val="00303DAD"/>
    <w:rsid w:val="003059AA"/>
    <w:rsid w:val="003066FB"/>
    <w:rsid w:val="00306FF6"/>
    <w:rsid w:val="0031461A"/>
    <w:rsid w:val="003169EF"/>
    <w:rsid w:val="00320D68"/>
    <w:rsid w:val="0032326F"/>
    <w:rsid w:val="003238A4"/>
    <w:rsid w:val="00330991"/>
    <w:rsid w:val="00332823"/>
    <w:rsid w:val="00335D93"/>
    <w:rsid w:val="003363BE"/>
    <w:rsid w:val="00336E60"/>
    <w:rsid w:val="00340071"/>
    <w:rsid w:val="00340E97"/>
    <w:rsid w:val="00341658"/>
    <w:rsid w:val="003419FC"/>
    <w:rsid w:val="00350285"/>
    <w:rsid w:val="00351C72"/>
    <w:rsid w:val="00357A56"/>
    <w:rsid w:val="003617DA"/>
    <w:rsid w:val="00361FC5"/>
    <w:rsid w:val="00364162"/>
    <w:rsid w:val="003678AF"/>
    <w:rsid w:val="0038271C"/>
    <w:rsid w:val="003833A2"/>
    <w:rsid w:val="00383F4F"/>
    <w:rsid w:val="00385ACD"/>
    <w:rsid w:val="00392146"/>
    <w:rsid w:val="00392F36"/>
    <w:rsid w:val="00395D8B"/>
    <w:rsid w:val="0039637E"/>
    <w:rsid w:val="0039675F"/>
    <w:rsid w:val="003B009F"/>
    <w:rsid w:val="003B0416"/>
    <w:rsid w:val="003B3E19"/>
    <w:rsid w:val="003B782F"/>
    <w:rsid w:val="003C1373"/>
    <w:rsid w:val="003C3E4B"/>
    <w:rsid w:val="003C5068"/>
    <w:rsid w:val="003C73E7"/>
    <w:rsid w:val="003C7753"/>
    <w:rsid w:val="003D19CB"/>
    <w:rsid w:val="003D1AFD"/>
    <w:rsid w:val="003D3A53"/>
    <w:rsid w:val="003D4E6F"/>
    <w:rsid w:val="003D5AFD"/>
    <w:rsid w:val="003E29E2"/>
    <w:rsid w:val="003E3B3D"/>
    <w:rsid w:val="003E3EFE"/>
    <w:rsid w:val="003E63DD"/>
    <w:rsid w:val="003E7A3C"/>
    <w:rsid w:val="003F00BB"/>
    <w:rsid w:val="003F0613"/>
    <w:rsid w:val="003F0C17"/>
    <w:rsid w:val="003F4AE8"/>
    <w:rsid w:val="003F5BFA"/>
    <w:rsid w:val="003F6F26"/>
    <w:rsid w:val="003F708A"/>
    <w:rsid w:val="003F79FA"/>
    <w:rsid w:val="00403F0A"/>
    <w:rsid w:val="00403F17"/>
    <w:rsid w:val="00404615"/>
    <w:rsid w:val="004046AB"/>
    <w:rsid w:val="00407E7D"/>
    <w:rsid w:val="00410C6A"/>
    <w:rsid w:val="00412C84"/>
    <w:rsid w:val="00412E17"/>
    <w:rsid w:val="0041389A"/>
    <w:rsid w:val="00415392"/>
    <w:rsid w:val="00420A3F"/>
    <w:rsid w:val="0042174C"/>
    <w:rsid w:val="00424F1C"/>
    <w:rsid w:val="0042709B"/>
    <w:rsid w:val="00427A61"/>
    <w:rsid w:val="00430634"/>
    <w:rsid w:val="004312FE"/>
    <w:rsid w:val="00433144"/>
    <w:rsid w:val="004356FC"/>
    <w:rsid w:val="004406F3"/>
    <w:rsid w:val="00444B89"/>
    <w:rsid w:val="0045005A"/>
    <w:rsid w:val="00456B4C"/>
    <w:rsid w:val="0046275C"/>
    <w:rsid w:val="004643C3"/>
    <w:rsid w:val="00465585"/>
    <w:rsid w:val="004665E5"/>
    <w:rsid w:val="00471B03"/>
    <w:rsid w:val="00473AB9"/>
    <w:rsid w:val="0047463C"/>
    <w:rsid w:val="00475402"/>
    <w:rsid w:val="00481CA9"/>
    <w:rsid w:val="00482333"/>
    <w:rsid w:val="00487DA5"/>
    <w:rsid w:val="00490CFA"/>
    <w:rsid w:val="00490D11"/>
    <w:rsid w:val="004917FF"/>
    <w:rsid w:val="004918C1"/>
    <w:rsid w:val="00492BBD"/>
    <w:rsid w:val="00493395"/>
    <w:rsid w:val="004939D7"/>
    <w:rsid w:val="00493CEF"/>
    <w:rsid w:val="00493D48"/>
    <w:rsid w:val="00495714"/>
    <w:rsid w:val="004A08E2"/>
    <w:rsid w:val="004A221C"/>
    <w:rsid w:val="004A457D"/>
    <w:rsid w:val="004A5876"/>
    <w:rsid w:val="004A6C69"/>
    <w:rsid w:val="004A776C"/>
    <w:rsid w:val="004B1F1E"/>
    <w:rsid w:val="004B2271"/>
    <w:rsid w:val="004B45E7"/>
    <w:rsid w:val="004B518A"/>
    <w:rsid w:val="004B5FB1"/>
    <w:rsid w:val="004B73D1"/>
    <w:rsid w:val="004C10C4"/>
    <w:rsid w:val="004C1963"/>
    <w:rsid w:val="004C1F06"/>
    <w:rsid w:val="004C3E86"/>
    <w:rsid w:val="004C514E"/>
    <w:rsid w:val="004C5B5D"/>
    <w:rsid w:val="004C5DAB"/>
    <w:rsid w:val="004C5F8D"/>
    <w:rsid w:val="004C6BF5"/>
    <w:rsid w:val="004D1076"/>
    <w:rsid w:val="004D157E"/>
    <w:rsid w:val="004D17FB"/>
    <w:rsid w:val="004D3791"/>
    <w:rsid w:val="004D47DB"/>
    <w:rsid w:val="004D5339"/>
    <w:rsid w:val="004D5682"/>
    <w:rsid w:val="004D703D"/>
    <w:rsid w:val="004D705C"/>
    <w:rsid w:val="004D7B3D"/>
    <w:rsid w:val="004E03A1"/>
    <w:rsid w:val="004E3329"/>
    <w:rsid w:val="004E5A24"/>
    <w:rsid w:val="004E733D"/>
    <w:rsid w:val="004F0323"/>
    <w:rsid w:val="004F0C68"/>
    <w:rsid w:val="004F2C3B"/>
    <w:rsid w:val="004F70A2"/>
    <w:rsid w:val="005033F7"/>
    <w:rsid w:val="0050451B"/>
    <w:rsid w:val="005065C9"/>
    <w:rsid w:val="00507400"/>
    <w:rsid w:val="005201BA"/>
    <w:rsid w:val="00520CED"/>
    <w:rsid w:val="005211D0"/>
    <w:rsid w:val="00524C60"/>
    <w:rsid w:val="00527338"/>
    <w:rsid w:val="00527B91"/>
    <w:rsid w:val="0053233E"/>
    <w:rsid w:val="00534E2C"/>
    <w:rsid w:val="0053687B"/>
    <w:rsid w:val="00537B13"/>
    <w:rsid w:val="005424CD"/>
    <w:rsid w:val="00542888"/>
    <w:rsid w:val="00545AE8"/>
    <w:rsid w:val="00545C96"/>
    <w:rsid w:val="0054619F"/>
    <w:rsid w:val="005461D0"/>
    <w:rsid w:val="00546C70"/>
    <w:rsid w:val="00547C89"/>
    <w:rsid w:val="00551F6D"/>
    <w:rsid w:val="00556311"/>
    <w:rsid w:val="00557E20"/>
    <w:rsid w:val="005609B5"/>
    <w:rsid w:val="005626A9"/>
    <w:rsid w:val="00563018"/>
    <w:rsid w:val="0057481D"/>
    <w:rsid w:val="00574B53"/>
    <w:rsid w:val="0057731A"/>
    <w:rsid w:val="005808FC"/>
    <w:rsid w:val="00580E89"/>
    <w:rsid w:val="00582C83"/>
    <w:rsid w:val="00586BCC"/>
    <w:rsid w:val="00586CEC"/>
    <w:rsid w:val="00587568"/>
    <w:rsid w:val="00591F98"/>
    <w:rsid w:val="005A0648"/>
    <w:rsid w:val="005A111B"/>
    <w:rsid w:val="005A1867"/>
    <w:rsid w:val="005A54A0"/>
    <w:rsid w:val="005A6F94"/>
    <w:rsid w:val="005A72C9"/>
    <w:rsid w:val="005B0B9D"/>
    <w:rsid w:val="005B6EBA"/>
    <w:rsid w:val="005B7353"/>
    <w:rsid w:val="005B7578"/>
    <w:rsid w:val="005C4657"/>
    <w:rsid w:val="005C772F"/>
    <w:rsid w:val="005C7D57"/>
    <w:rsid w:val="005D072A"/>
    <w:rsid w:val="005D0BAD"/>
    <w:rsid w:val="005D1535"/>
    <w:rsid w:val="005D3A04"/>
    <w:rsid w:val="005D3A7F"/>
    <w:rsid w:val="005D3F9E"/>
    <w:rsid w:val="005D5E52"/>
    <w:rsid w:val="005E0907"/>
    <w:rsid w:val="005E286E"/>
    <w:rsid w:val="005E4393"/>
    <w:rsid w:val="005E55CE"/>
    <w:rsid w:val="005E5600"/>
    <w:rsid w:val="005F152D"/>
    <w:rsid w:val="005F1B37"/>
    <w:rsid w:val="00600857"/>
    <w:rsid w:val="00600B26"/>
    <w:rsid w:val="006015D0"/>
    <w:rsid w:val="00603D5A"/>
    <w:rsid w:val="00606516"/>
    <w:rsid w:val="00606E6D"/>
    <w:rsid w:val="0061287E"/>
    <w:rsid w:val="00613D2B"/>
    <w:rsid w:val="00614C90"/>
    <w:rsid w:val="00621247"/>
    <w:rsid w:val="0062422C"/>
    <w:rsid w:val="00624C1F"/>
    <w:rsid w:val="00626361"/>
    <w:rsid w:val="00630270"/>
    <w:rsid w:val="0063179E"/>
    <w:rsid w:val="00633034"/>
    <w:rsid w:val="00640397"/>
    <w:rsid w:val="00641A07"/>
    <w:rsid w:val="00641D29"/>
    <w:rsid w:val="00641E58"/>
    <w:rsid w:val="00647F3E"/>
    <w:rsid w:val="006506F2"/>
    <w:rsid w:val="00650FC9"/>
    <w:rsid w:val="00654D07"/>
    <w:rsid w:val="0065524C"/>
    <w:rsid w:val="0065576A"/>
    <w:rsid w:val="006569BE"/>
    <w:rsid w:val="00661B1F"/>
    <w:rsid w:val="006624CF"/>
    <w:rsid w:val="00665C65"/>
    <w:rsid w:val="00672556"/>
    <w:rsid w:val="006735A9"/>
    <w:rsid w:val="0068095D"/>
    <w:rsid w:val="00681376"/>
    <w:rsid w:val="00682B37"/>
    <w:rsid w:val="0068421B"/>
    <w:rsid w:val="00685D97"/>
    <w:rsid w:val="00691678"/>
    <w:rsid w:val="00693750"/>
    <w:rsid w:val="00693C3A"/>
    <w:rsid w:val="00695E61"/>
    <w:rsid w:val="0069749A"/>
    <w:rsid w:val="006A2426"/>
    <w:rsid w:val="006A3785"/>
    <w:rsid w:val="006B28EF"/>
    <w:rsid w:val="006B3243"/>
    <w:rsid w:val="006B38D2"/>
    <w:rsid w:val="006B6491"/>
    <w:rsid w:val="006B6B4A"/>
    <w:rsid w:val="006B70AD"/>
    <w:rsid w:val="006C2ADC"/>
    <w:rsid w:val="006C2CAC"/>
    <w:rsid w:val="006C4A5E"/>
    <w:rsid w:val="006C6590"/>
    <w:rsid w:val="006C7FA2"/>
    <w:rsid w:val="006D520C"/>
    <w:rsid w:val="006D5F0E"/>
    <w:rsid w:val="006D6925"/>
    <w:rsid w:val="006E18F4"/>
    <w:rsid w:val="006E20EB"/>
    <w:rsid w:val="006E34CB"/>
    <w:rsid w:val="006E4535"/>
    <w:rsid w:val="006E7C23"/>
    <w:rsid w:val="006F3F59"/>
    <w:rsid w:val="006F42AD"/>
    <w:rsid w:val="006F4C01"/>
    <w:rsid w:val="006F5CAD"/>
    <w:rsid w:val="006F5DD6"/>
    <w:rsid w:val="006F7E37"/>
    <w:rsid w:val="00703165"/>
    <w:rsid w:val="00703BBA"/>
    <w:rsid w:val="007048F4"/>
    <w:rsid w:val="00706443"/>
    <w:rsid w:val="0070662C"/>
    <w:rsid w:val="00712674"/>
    <w:rsid w:val="00712DC9"/>
    <w:rsid w:val="0071459C"/>
    <w:rsid w:val="007153D1"/>
    <w:rsid w:val="007213B6"/>
    <w:rsid w:val="00725E82"/>
    <w:rsid w:val="00731A1B"/>
    <w:rsid w:val="00732592"/>
    <w:rsid w:val="007379DF"/>
    <w:rsid w:val="00737AB0"/>
    <w:rsid w:val="00737F56"/>
    <w:rsid w:val="00742B11"/>
    <w:rsid w:val="00743411"/>
    <w:rsid w:val="00744441"/>
    <w:rsid w:val="00745429"/>
    <w:rsid w:val="007469B0"/>
    <w:rsid w:val="00747D28"/>
    <w:rsid w:val="0075085C"/>
    <w:rsid w:val="0075318F"/>
    <w:rsid w:val="00761B38"/>
    <w:rsid w:val="00762170"/>
    <w:rsid w:val="00762E36"/>
    <w:rsid w:val="007636C2"/>
    <w:rsid w:val="0076444D"/>
    <w:rsid w:val="00764D74"/>
    <w:rsid w:val="00766079"/>
    <w:rsid w:val="0076716F"/>
    <w:rsid w:val="007673FA"/>
    <w:rsid w:val="00771DE3"/>
    <w:rsid w:val="00774F0F"/>
    <w:rsid w:val="007756CC"/>
    <w:rsid w:val="00776CE4"/>
    <w:rsid w:val="007772BF"/>
    <w:rsid w:val="00777FF7"/>
    <w:rsid w:val="0078040C"/>
    <w:rsid w:val="007821BD"/>
    <w:rsid w:val="007843D8"/>
    <w:rsid w:val="00784EF2"/>
    <w:rsid w:val="0078704C"/>
    <w:rsid w:val="00792A94"/>
    <w:rsid w:val="00793B7B"/>
    <w:rsid w:val="007A0A42"/>
    <w:rsid w:val="007A2042"/>
    <w:rsid w:val="007A38E0"/>
    <w:rsid w:val="007A7D67"/>
    <w:rsid w:val="007B349D"/>
    <w:rsid w:val="007B3651"/>
    <w:rsid w:val="007C1D7D"/>
    <w:rsid w:val="007C214F"/>
    <w:rsid w:val="007C2FFC"/>
    <w:rsid w:val="007C7504"/>
    <w:rsid w:val="007D349E"/>
    <w:rsid w:val="007D7E00"/>
    <w:rsid w:val="007E400F"/>
    <w:rsid w:val="007E50BE"/>
    <w:rsid w:val="007F108A"/>
    <w:rsid w:val="007F1174"/>
    <w:rsid w:val="007F3D85"/>
    <w:rsid w:val="007F42C0"/>
    <w:rsid w:val="007F5900"/>
    <w:rsid w:val="00800925"/>
    <w:rsid w:val="00800DF0"/>
    <w:rsid w:val="00801886"/>
    <w:rsid w:val="008018A2"/>
    <w:rsid w:val="00801BA7"/>
    <w:rsid w:val="00811096"/>
    <w:rsid w:val="00811912"/>
    <w:rsid w:val="008159DB"/>
    <w:rsid w:val="008176F5"/>
    <w:rsid w:val="008325FF"/>
    <w:rsid w:val="00833EA1"/>
    <w:rsid w:val="0083500E"/>
    <w:rsid w:val="00835A5D"/>
    <w:rsid w:val="008368D3"/>
    <w:rsid w:val="008431AD"/>
    <w:rsid w:val="00844F4E"/>
    <w:rsid w:val="00846817"/>
    <w:rsid w:val="0084719C"/>
    <w:rsid w:val="0084753D"/>
    <w:rsid w:val="0084791A"/>
    <w:rsid w:val="00853271"/>
    <w:rsid w:val="008533C7"/>
    <w:rsid w:val="00856083"/>
    <w:rsid w:val="00862A1D"/>
    <w:rsid w:val="0086435D"/>
    <w:rsid w:val="00864CBB"/>
    <w:rsid w:val="00865937"/>
    <w:rsid w:val="00865AF8"/>
    <w:rsid w:val="0086630F"/>
    <w:rsid w:val="00866889"/>
    <w:rsid w:val="008716B7"/>
    <w:rsid w:val="00871C96"/>
    <w:rsid w:val="00873E62"/>
    <w:rsid w:val="00874775"/>
    <w:rsid w:val="008750A3"/>
    <w:rsid w:val="00880C5A"/>
    <w:rsid w:val="00884AB1"/>
    <w:rsid w:val="00886B2F"/>
    <w:rsid w:val="00886D58"/>
    <w:rsid w:val="0089146C"/>
    <w:rsid w:val="00893B04"/>
    <w:rsid w:val="00894332"/>
    <w:rsid w:val="008949D2"/>
    <w:rsid w:val="008977A1"/>
    <w:rsid w:val="00897D6D"/>
    <w:rsid w:val="008A101C"/>
    <w:rsid w:val="008A1880"/>
    <w:rsid w:val="008A3DFC"/>
    <w:rsid w:val="008A58E3"/>
    <w:rsid w:val="008A5965"/>
    <w:rsid w:val="008A7296"/>
    <w:rsid w:val="008B08AC"/>
    <w:rsid w:val="008B15C2"/>
    <w:rsid w:val="008C2637"/>
    <w:rsid w:val="008C7E5E"/>
    <w:rsid w:val="008D4E65"/>
    <w:rsid w:val="008D514F"/>
    <w:rsid w:val="008D7505"/>
    <w:rsid w:val="008D7F38"/>
    <w:rsid w:val="008E15C2"/>
    <w:rsid w:val="008E4F1A"/>
    <w:rsid w:val="008E63FB"/>
    <w:rsid w:val="008F0E02"/>
    <w:rsid w:val="008F2D85"/>
    <w:rsid w:val="008F5243"/>
    <w:rsid w:val="00900E4E"/>
    <w:rsid w:val="009044E8"/>
    <w:rsid w:val="00904D73"/>
    <w:rsid w:val="00906F70"/>
    <w:rsid w:val="00910541"/>
    <w:rsid w:val="00911AF9"/>
    <w:rsid w:val="00911B5D"/>
    <w:rsid w:val="00911D5D"/>
    <w:rsid w:val="00913C71"/>
    <w:rsid w:val="0091549F"/>
    <w:rsid w:val="00922077"/>
    <w:rsid w:val="009222A0"/>
    <w:rsid w:val="0092418F"/>
    <w:rsid w:val="00924BED"/>
    <w:rsid w:val="009273BB"/>
    <w:rsid w:val="00927D06"/>
    <w:rsid w:val="00927DC9"/>
    <w:rsid w:val="009316B9"/>
    <w:rsid w:val="00932250"/>
    <w:rsid w:val="009323C2"/>
    <w:rsid w:val="00936373"/>
    <w:rsid w:val="0094057B"/>
    <w:rsid w:val="009451AA"/>
    <w:rsid w:val="0094643C"/>
    <w:rsid w:val="009525A9"/>
    <w:rsid w:val="00954F0F"/>
    <w:rsid w:val="009560D4"/>
    <w:rsid w:val="009611F6"/>
    <w:rsid w:val="009627B3"/>
    <w:rsid w:val="00962DCC"/>
    <w:rsid w:val="0096301D"/>
    <w:rsid w:val="00964221"/>
    <w:rsid w:val="00964B74"/>
    <w:rsid w:val="009712C5"/>
    <w:rsid w:val="00974948"/>
    <w:rsid w:val="00974F37"/>
    <w:rsid w:val="00977C19"/>
    <w:rsid w:val="00980F41"/>
    <w:rsid w:val="00980F64"/>
    <w:rsid w:val="00981089"/>
    <w:rsid w:val="00985DB4"/>
    <w:rsid w:val="009867EB"/>
    <w:rsid w:val="009868EF"/>
    <w:rsid w:val="009879A7"/>
    <w:rsid w:val="009924C9"/>
    <w:rsid w:val="00993A4D"/>
    <w:rsid w:val="009A241B"/>
    <w:rsid w:val="009A40B4"/>
    <w:rsid w:val="009A56DD"/>
    <w:rsid w:val="009B6430"/>
    <w:rsid w:val="009B7F98"/>
    <w:rsid w:val="009C057F"/>
    <w:rsid w:val="009C06EE"/>
    <w:rsid w:val="009C36DC"/>
    <w:rsid w:val="009C4B08"/>
    <w:rsid w:val="009C5438"/>
    <w:rsid w:val="009D0497"/>
    <w:rsid w:val="009D0812"/>
    <w:rsid w:val="009D230D"/>
    <w:rsid w:val="009D61D8"/>
    <w:rsid w:val="009E0D7E"/>
    <w:rsid w:val="009E281D"/>
    <w:rsid w:val="009E3B82"/>
    <w:rsid w:val="009E4068"/>
    <w:rsid w:val="009E5C93"/>
    <w:rsid w:val="009E6181"/>
    <w:rsid w:val="009F0B91"/>
    <w:rsid w:val="009F525A"/>
    <w:rsid w:val="009F529E"/>
    <w:rsid w:val="009F647B"/>
    <w:rsid w:val="00A0582C"/>
    <w:rsid w:val="00A05C0E"/>
    <w:rsid w:val="00A1093B"/>
    <w:rsid w:val="00A1649E"/>
    <w:rsid w:val="00A205C5"/>
    <w:rsid w:val="00A209D4"/>
    <w:rsid w:val="00A306B7"/>
    <w:rsid w:val="00A317FA"/>
    <w:rsid w:val="00A33868"/>
    <w:rsid w:val="00A352DE"/>
    <w:rsid w:val="00A362BC"/>
    <w:rsid w:val="00A37A39"/>
    <w:rsid w:val="00A437B6"/>
    <w:rsid w:val="00A478E8"/>
    <w:rsid w:val="00A50B0A"/>
    <w:rsid w:val="00A50E2A"/>
    <w:rsid w:val="00A51CCD"/>
    <w:rsid w:val="00A5344B"/>
    <w:rsid w:val="00A556EF"/>
    <w:rsid w:val="00A56B6F"/>
    <w:rsid w:val="00A602F1"/>
    <w:rsid w:val="00A60D20"/>
    <w:rsid w:val="00A62544"/>
    <w:rsid w:val="00A62E0C"/>
    <w:rsid w:val="00A65DD9"/>
    <w:rsid w:val="00A72A01"/>
    <w:rsid w:val="00A72CB6"/>
    <w:rsid w:val="00A7585F"/>
    <w:rsid w:val="00A7788A"/>
    <w:rsid w:val="00A80B40"/>
    <w:rsid w:val="00A826B7"/>
    <w:rsid w:val="00A82C89"/>
    <w:rsid w:val="00A84AA3"/>
    <w:rsid w:val="00A90AC1"/>
    <w:rsid w:val="00A9266F"/>
    <w:rsid w:val="00A93E66"/>
    <w:rsid w:val="00A94CFD"/>
    <w:rsid w:val="00A95B44"/>
    <w:rsid w:val="00A977EB"/>
    <w:rsid w:val="00A979D0"/>
    <w:rsid w:val="00AA1455"/>
    <w:rsid w:val="00AA1FAA"/>
    <w:rsid w:val="00AA2DEF"/>
    <w:rsid w:val="00AA3A25"/>
    <w:rsid w:val="00AB0D35"/>
    <w:rsid w:val="00AB3CE9"/>
    <w:rsid w:val="00AB7538"/>
    <w:rsid w:val="00AC000C"/>
    <w:rsid w:val="00AC0458"/>
    <w:rsid w:val="00AC4B07"/>
    <w:rsid w:val="00AC5F41"/>
    <w:rsid w:val="00AC6BD8"/>
    <w:rsid w:val="00AD17D9"/>
    <w:rsid w:val="00AD1FD6"/>
    <w:rsid w:val="00AD37C5"/>
    <w:rsid w:val="00AD59AD"/>
    <w:rsid w:val="00AD69EE"/>
    <w:rsid w:val="00AE349C"/>
    <w:rsid w:val="00AE4E8C"/>
    <w:rsid w:val="00AE5BEE"/>
    <w:rsid w:val="00AE62E5"/>
    <w:rsid w:val="00AE7AC2"/>
    <w:rsid w:val="00AE7B8C"/>
    <w:rsid w:val="00AF132C"/>
    <w:rsid w:val="00AF3ACC"/>
    <w:rsid w:val="00AF6438"/>
    <w:rsid w:val="00AF7C58"/>
    <w:rsid w:val="00B00902"/>
    <w:rsid w:val="00B00903"/>
    <w:rsid w:val="00B01C9D"/>
    <w:rsid w:val="00B028C7"/>
    <w:rsid w:val="00B028CA"/>
    <w:rsid w:val="00B03A4D"/>
    <w:rsid w:val="00B05A54"/>
    <w:rsid w:val="00B05F5C"/>
    <w:rsid w:val="00B16E25"/>
    <w:rsid w:val="00B20A10"/>
    <w:rsid w:val="00B23497"/>
    <w:rsid w:val="00B24827"/>
    <w:rsid w:val="00B256BF"/>
    <w:rsid w:val="00B25A3E"/>
    <w:rsid w:val="00B27E03"/>
    <w:rsid w:val="00B3216F"/>
    <w:rsid w:val="00B32E5B"/>
    <w:rsid w:val="00B345E0"/>
    <w:rsid w:val="00B349BB"/>
    <w:rsid w:val="00B372DC"/>
    <w:rsid w:val="00B52410"/>
    <w:rsid w:val="00B5354D"/>
    <w:rsid w:val="00B62B29"/>
    <w:rsid w:val="00B71587"/>
    <w:rsid w:val="00B76596"/>
    <w:rsid w:val="00B77644"/>
    <w:rsid w:val="00B80165"/>
    <w:rsid w:val="00B81357"/>
    <w:rsid w:val="00B82410"/>
    <w:rsid w:val="00B87AC7"/>
    <w:rsid w:val="00B94BF8"/>
    <w:rsid w:val="00BA2E63"/>
    <w:rsid w:val="00BA4804"/>
    <w:rsid w:val="00BA7AE1"/>
    <w:rsid w:val="00BB05D6"/>
    <w:rsid w:val="00BB1216"/>
    <w:rsid w:val="00BB36D2"/>
    <w:rsid w:val="00BB6980"/>
    <w:rsid w:val="00BB7220"/>
    <w:rsid w:val="00BB7DB8"/>
    <w:rsid w:val="00BC01DD"/>
    <w:rsid w:val="00BC0F02"/>
    <w:rsid w:val="00BC3A78"/>
    <w:rsid w:val="00BC4951"/>
    <w:rsid w:val="00BC7FA6"/>
    <w:rsid w:val="00BD1D8C"/>
    <w:rsid w:val="00BD1E60"/>
    <w:rsid w:val="00BD5946"/>
    <w:rsid w:val="00BE193A"/>
    <w:rsid w:val="00BE1DCF"/>
    <w:rsid w:val="00BE292E"/>
    <w:rsid w:val="00BE36F8"/>
    <w:rsid w:val="00BE6B72"/>
    <w:rsid w:val="00BF1897"/>
    <w:rsid w:val="00BF2A97"/>
    <w:rsid w:val="00BF6EC3"/>
    <w:rsid w:val="00BF7840"/>
    <w:rsid w:val="00C040DF"/>
    <w:rsid w:val="00C1109F"/>
    <w:rsid w:val="00C11D98"/>
    <w:rsid w:val="00C213F4"/>
    <w:rsid w:val="00C21ECD"/>
    <w:rsid w:val="00C23039"/>
    <w:rsid w:val="00C23E28"/>
    <w:rsid w:val="00C2615B"/>
    <w:rsid w:val="00C34786"/>
    <w:rsid w:val="00C414ED"/>
    <w:rsid w:val="00C42B5C"/>
    <w:rsid w:val="00C43A51"/>
    <w:rsid w:val="00C44A49"/>
    <w:rsid w:val="00C5090A"/>
    <w:rsid w:val="00C5121D"/>
    <w:rsid w:val="00C545A5"/>
    <w:rsid w:val="00C57763"/>
    <w:rsid w:val="00C63901"/>
    <w:rsid w:val="00C65DF4"/>
    <w:rsid w:val="00C662B8"/>
    <w:rsid w:val="00C66496"/>
    <w:rsid w:val="00C67A85"/>
    <w:rsid w:val="00C734C5"/>
    <w:rsid w:val="00C8551E"/>
    <w:rsid w:val="00C920FC"/>
    <w:rsid w:val="00CA2DA0"/>
    <w:rsid w:val="00CA5897"/>
    <w:rsid w:val="00CA73E4"/>
    <w:rsid w:val="00CB1C34"/>
    <w:rsid w:val="00CC1A71"/>
    <w:rsid w:val="00CC2081"/>
    <w:rsid w:val="00CC269F"/>
    <w:rsid w:val="00CC389C"/>
    <w:rsid w:val="00CC4D16"/>
    <w:rsid w:val="00CC5FFC"/>
    <w:rsid w:val="00CC7B0B"/>
    <w:rsid w:val="00CD2008"/>
    <w:rsid w:val="00CD318D"/>
    <w:rsid w:val="00CD72C8"/>
    <w:rsid w:val="00CD7E9C"/>
    <w:rsid w:val="00CE09C5"/>
    <w:rsid w:val="00CE13B3"/>
    <w:rsid w:val="00CE1D32"/>
    <w:rsid w:val="00CE32D0"/>
    <w:rsid w:val="00CE471B"/>
    <w:rsid w:val="00CF01E4"/>
    <w:rsid w:val="00CF124A"/>
    <w:rsid w:val="00CF40D9"/>
    <w:rsid w:val="00CF4D57"/>
    <w:rsid w:val="00D00C7F"/>
    <w:rsid w:val="00D00F52"/>
    <w:rsid w:val="00D01177"/>
    <w:rsid w:val="00D0147F"/>
    <w:rsid w:val="00D02E29"/>
    <w:rsid w:val="00D074ED"/>
    <w:rsid w:val="00D07A64"/>
    <w:rsid w:val="00D12AE1"/>
    <w:rsid w:val="00D140DF"/>
    <w:rsid w:val="00D1682A"/>
    <w:rsid w:val="00D23CA3"/>
    <w:rsid w:val="00D24279"/>
    <w:rsid w:val="00D25300"/>
    <w:rsid w:val="00D333F5"/>
    <w:rsid w:val="00D3474A"/>
    <w:rsid w:val="00D371F0"/>
    <w:rsid w:val="00D377CB"/>
    <w:rsid w:val="00D40F41"/>
    <w:rsid w:val="00D44625"/>
    <w:rsid w:val="00D4741F"/>
    <w:rsid w:val="00D51047"/>
    <w:rsid w:val="00D51181"/>
    <w:rsid w:val="00D51F3B"/>
    <w:rsid w:val="00D53D10"/>
    <w:rsid w:val="00D60EA5"/>
    <w:rsid w:val="00D63E7F"/>
    <w:rsid w:val="00D65D6E"/>
    <w:rsid w:val="00D6659D"/>
    <w:rsid w:val="00D673CD"/>
    <w:rsid w:val="00D716B2"/>
    <w:rsid w:val="00D733E1"/>
    <w:rsid w:val="00D76CF7"/>
    <w:rsid w:val="00D76FA8"/>
    <w:rsid w:val="00D826EC"/>
    <w:rsid w:val="00D828F5"/>
    <w:rsid w:val="00D83F67"/>
    <w:rsid w:val="00D85DF3"/>
    <w:rsid w:val="00D86710"/>
    <w:rsid w:val="00D8752B"/>
    <w:rsid w:val="00D94CF6"/>
    <w:rsid w:val="00D94EDC"/>
    <w:rsid w:val="00D96F0A"/>
    <w:rsid w:val="00D9718A"/>
    <w:rsid w:val="00DA31A7"/>
    <w:rsid w:val="00DA3E68"/>
    <w:rsid w:val="00DA5598"/>
    <w:rsid w:val="00DB120B"/>
    <w:rsid w:val="00DB58DB"/>
    <w:rsid w:val="00DB7226"/>
    <w:rsid w:val="00DC186F"/>
    <w:rsid w:val="00DC291D"/>
    <w:rsid w:val="00DC50DF"/>
    <w:rsid w:val="00DD1906"/>
    <w:rsid w:val="00DD1ABB"/>
    <w:rsid w:val="00DD22DB"/>
    <w:rsid w:val="00DD242C"/>
    <w:rsid w:val="00DD3E9D"/>
    <w:rsid w:val="00DD4016"/>
    <w:rsid w:val="00DD4404"/>
    <w:rsid w:val="00DE079B"/>
    <w:rsid w:val="00DE6600"/>
    <w:rsid w:val="00DE6FA6"/>
    <w:rsid w:val="00DE78D6"/>
    <w:rsid w:val="00DF1721"/>
    <w:rsid w:val="00DF1CFD"/>
    <w:rsid w:val="00DF3B6E"/>
    <w:rsid w:val="00DF555A"/>
    <w:rsid w:val="00DF60CB"/>
    <w:rsid w:val="00DF6417"/>
    <w:rsid w:val="00E02C6F"/>
    <w:rsid w:val="00E07590"/>
    <w:rsid w:val="00E13844"/>
    <w:rsid w:val="00E14BB7"/>
    <w:rsid w:val="00E1515C"/>
    <w:rsid w:val="00E16534"/>
    <w:rsid w:val="00E16FDD"/>
    <w:rsid w:val="00E17874"/>
    <w:rsid w:val="00E17B96"/>
    <w:rsid w:val="00E27AB3"/>
    <w:rsid w:val="00E343A5"/>
    <w:rsid w:val="00E35C8F"/>
    <w:rsid w:val="00E45183"/>
    <w:rsid w:val="00E46B90"/>
    <w:rsid w:val="00E56045"/>
    <w:rsid w:val="00E57709"/>
    <w:rsid w:val="00E63692"/>
    <w:rsid w:val="00E65DB6"/>
    <w:rsid w:val="00E67E92"/>
    <w:rsid w:val="00E70760"/>
    <w:rsid w:val="00E747D3"/>
    <w:rsid w:val="00E76CF8"/>
    <w:rsid w:val="00E7703E"/>
    <w:rsid w:val="00E77C1C"/>
    <w:rsid w:val="00E83063"/>
    <w:rsid w:val="00E92BA2"/>
    <w:rsid w:val="00E933A2"/>
    <w:rsid w:val="00E935C0"/>
    <w:rsid w:val="00E96C18"/>
    <w:rsid w:val="00EA104E"/>
    <w:rsid w:val="00EA4CC0"/>
    <w:rsid w:val="00EA5AD6"/>
    <w:rsid w:val="00EA620A"/>
    <w:rsid w:val="00EA6D6E"/>
    <w:rsid w:val="00EB467F"/>
    <w:rsid w:val="00EB5ECD"/>
    <w:rsid w:val="00EB652A"/>
    <w:rsid w:val="00EB6B41"/>
    <w:rsid w:val="00EC27F5"/>
    <w:rsid w:val="00EC76B5"/>
    <w:rsid w:val="00ED33C4"/>
    <w:rsid w:val="00ED5392"/>
    <w:rsid w:val="00ED5E1F"/>
    <w:rsid w:val="00ED6045"/>
    <w:rsid w:val="00EE2A7F"/>
    <w:rsid w:val="00EF5198"/>
    <w:rsid w:val="00EF6591"/>
    <w:rsid w:val="00EF6999"/>
    <w:rsid w:val="00EF7CC9"/>
    <w:rsid w:val="00F00345"/>
    <w:rsid w:val="00F004B6"/>
    <w:rsid w:val="00F032BE"/>
    <w:rsid w:val="00F051C3"/>
    <w:rsid w:val="00F0691C"/>
    <w:rsid w:val="00F06C70"/>
    <w:rsid w:val="00F077FE"/>
    <w:rsid w:val="00F12A52"/>
    <w:rsid w:val="00F1580A"/>
    <w:rsid w:val="00F15BE7"/>
    <w:rsid w:val="00F22F62"/>
    <w:rsid w:val="00F23AB4"/>
    <w:rsid w:val="00F23E6A"/>
    <w:rsid w:val="00F24538"/>
    <w:rsid w:val="00F27782"/>
    <w:rsid w:val="00F30828"/>
    <w:rsid w:val="00F30FC4"/>
    <w:rsid w:val="00F31287"/>
    <w:rsid w:val="00F3691F"/>
    <w:rsid w:val="00F37E21"/>
    <w:rsid w:val="00F40D33"/>
    <w:rsid w:val="00F42949"/>
    <w:rsid w:val="00F4625D"/>
    <w:rsid w:val="00F478C0"/>
    <w:rsid w:val="00F53813"/>
    <w:rsid w:val="00F54CEA"/>
    <w:rsid w:val="00F60B86"/>
    <w:rsid w:val="00F60C8F"/>
    <w:rsid w:val="00F63B8B"/>
    <w:rsid w:val="00F64D8E"/>
    <w:rsid w:val="00F65381"/>
    <w:rsid w:val="00F662A3"/>
    <w:rsid w:val="00F66374"/>
    <w:rsid w:val="00F67EA4"/>
    <w:rsid w:val="00F707D8"/>
    <w:rsid w:val="00F70C45"/>
    <w:rsid w:val="00F7302C"/>
    <w:rsid w:val="00F75B1E"/>
    <w:rsid w:val="00F846C0"/>
    <w:rsid w:val="00F84806"/>
    <w:rsid w:val="00F852CD"/>
    <w:rsid w:val="00F85317"/>
    <w:rsid w:val="00F8654C"/>
    <w:rsid w:val="00F96C95"/>
    <w:rsid w:val="00FA0423"/>
    <w:rsid w:val="00FA058D"/>
    <w:rsid w:val="00FA2548"/>
    <w:rsid w:val="00FA3CD7"/>
    <w:rsid w:val="00FA3D83"/>
    <w:rsid w:val="00FA3EF9"/>
    <w:rsid w:val="00FA53DC"/>
    <w:rsid w:val="00FA702D"/>
    <w:rsid w:val="00FB518C"/>
    <w:rsid w:val="00FB5C01"/>
    <w:rsid w:val="00FC4D33"/>
    <w:rsid w:val="00FC5834"/>
    <w:rsid w:val="00FD1AD3"/>
    <w:rsid w:val="00FD2157"/>
    <w:rsid w:val="00FD289D"/>
    <w:rsid w:val="00FD34B4"/>
    <w:rsid w:val="00FD3DDC"/>
    <w:rsid w:val="00FD406E"/>
    <w:rsid w:val="00FE1638"/>
    <w:rsid w:val="00FE2307"/>
    <w:rsid w:val="00FE3774"/>
    <w:rsid w:val="00FE5A51"/>
    <w:rsid w:val="00FF055B"/>
    <w:rsid w:val="00FF447D"/>
    <w:rsid w:val="00FF49DB"/>
    <w:rsid w:val="00FF51EB"/>
    <w:rsid w:val="00FF69A5"/>
    <w:rsid w:val="00FF7616"/>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F75159"/>
  <w15:docId w15:val="{5F147D83-D190-42D1-8B80-A531305B55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B3D"/>
    <w:rPr>
      <w:rFonts w:ascii="Calibri" w:hAnsi="Calibri"/>
      <w:lang w:val="en-GB"/>
    </w:rPr>
  </w:style>
  <w:style w:type="paragraph" w:styleId="Heading1">
    <w:name w:val="heading 1"/>
    <w:basedOn w:val="Normal"/>
    <w:next w:val="Normal"/>
    <w:link w:val="Heading1Char"/>
    <w:uiPriority w:val="9"/>
    <w:qFormat/>
    <w:rsid w:val="004D7B3D"/>
    <w:pPr>
      <w:keepNext/>
      <w:keepLines/>
      <w:pageBreakBefore/>
      <w:numPr>
        <w:numId w:val="12"/>
      </w:numPr>
      <w:spacing w:before="360"/>
      <w:ind w:left="431" w:hanging="431"/>
      <w:jc w:val="right"/>
      <w:outlineLvl w:val="0"/>
    </w:pPr>
    <w:rPr>
      <w:rFonts w:eastAsiaTheme="majorEastAsia" w:cstheme="majorBidi"/>
      <w:b/>
      <w:bCs/>
      <w:smallCaps/>
      <w:color w:val="000000" w:themeColor="text1"/>
      <w:sz w:val="48"/>
      <w:szCs w:val="36"/>
    </w:rPr>
  </w:style>
  <w:style w:type="paragraph" w:styleId="Heading2">
    <w:name w:val="heading 2"/>
    <w:basedOn w:val="Normal"/>
    <w:next w:val="Normal"/>
    <w:link w:val="Heading2Char"/>
    <w:uiPriority w:val="9"/>
    <w:unhideWhenUsed/>
    <w:qFormat/>
    <w:rsid w:val="009525A9"/>
    <w:pPr>
      <w:keepNext/>
      <w:keepLines/>
      <w:numPr>
        <w:ilvl w:val="1"/>
        <w:numId w:val="12"/>
      </w:numPr>
      <w:pBdr>
        <w:bottom w:val="single" w:sz="12" w:space="1" w:color="auto"/>
      </w:pBdr>
      <w:spacing w:before="360" w:after="200"/>
      <w:ind w:left="578" w:hanging="578"/>
      <w:outlineLvl w:val="1"/>
    </w:pPr>
    <w:rPr>
      <w:rFonts w:eastAsiaTheme="majorEastAsia" w:cstheme="majorBidi"/>
      <w:b/>
      <w:bCs/>
      <w:smallCaps/>
      <w:color w:val="000000" w:themeColor="text1"/>
      <w:sz w:val="30"/>
      <w:szCs w:val="28"/>
    </w:rPr>
  </w:style>
  <w:style w:type="paragraph" w:styleId="Heading3">
    <w:name w:val="heading 3"/>
    <w:basedOn w:val="Normal"/>
    <w:next w:val="Normal"/>
    <w:link w:val="Heading3Char"/>
    <w:uiPriority w:val="9"/>
    <w:unhideWhenUsed/>
    <w:qFormat/>
    <w:rsid w:val="00404615"/>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04615"/>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404615"/>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rsid w:val="00404615"/>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rsid w:val="00404615"/>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04615"/>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04615"/>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63BE"/>
    <w:pPr>
      <w:spacing w:after="0" w:line="240" w:lineRule="auto"/>
      <w:contextualSpacing/>
      <w:jc w:val="center"/>
    </w:pPr>
    <w:rPr>
      <w:rFonts w:eastAsiaTheme="majorEastAsia" w:cstheme="majorBidi"/>
      <w:b/>
      <w:color w:val="000000" w:themeColor="text1"/>
      <w:sz w:val="56"/>
      <w:szCs w:val="56"/>
    </w:rPr>
  </w:style>
  <w:style w:type="character" w:customStyle="1" w:styleId="TitleChar">
    <w:name w:val="Title Char"/>
    <w:basedOn w:val="DefaultParagraphFont"/>
    <w:link w:val="Title"/>
    <w:uiPriority w:val="10"/>
    <w:rsid w:val="003363BE"/>
    <w:rPr>
      <w:rFonts w:eastAsiaTheme="majorEastAsia" w:cstheme="majorBidi"/>
      <w:b/>
      <w:color w:val="000000" w:themeColor="text1"/>
      <w:sz w:val="56"/>
      <w:szCs w:val="56"/>
    </w:rPr>
  </w:style>
  <w:style w:type="paragraph" w:styleId="Subtitle">
    <w:name w:val="Subtitle"/>
    <w:basedOn w:val="Normal"/>
    <w:next w:val="Normal"/>
    <w:link w:val="SubtitleChar"/>
    <w:uiPriority w:val="11"/>
    <w:qFormat/>
    <w:rsid w:val="00404615"/>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404615"/>
    <w:rPr>
      <w:color w:val="5A5A5A" w:themeColor="text1" w:themeTint="A5"/>
      <w:spacing w:val="10"/>
    </w:rPr>
  </w:style>
  <w:style w:type="character" w:customStyle="1" w:styleId="Heading1Char">
    <w:name w:val="Heading 1 Char"/>
    <w:basedOn w:val="DefaultParagraphFont"/>
    <w:link w:val="Heading1"/>
    <w:uiPriority w:val="9"/>
    <w:rsid w:val="004D7B3D"/>
    <w:rPr>
      <w:rFonts w:ascii="Calibri" w:eastAsiaTheme="majorEastAsia" w:hAnsi="Calibri" w:cstheme="majorBidi"/>
      <w:b/>
      <w:bCs/>
      <w:smallCaps/>
      <w:color w:val="000000" w:themeColor="text1"/>
      <w:sz w:val="48"/>
      <w:szCs w:val="36"/>
      <w:lang w:val="en-GB"/>
    </w:rPr>
  </w:style>
  <w:style w:type="character" w:customStyle="1" w:styleId="Heading2Char">
    <w:name w:val="Heading 2 Char"/>
    <w:basedOn w:val="DefaultParagraphFont"/>
    <w:link w:val="Heading2"/>
    <w:uiPriority w:val="9"/>
    <w:rsid w:val="009525A9"/>
    <w:rPr>
      <w:rFonts w:ascii="Calibri" w:eastAsiaTheme="majorEastAsia" w:hAnsi="Calibri" w:cstheme="majorBidi"/>
      <w:b/>
      <w:bCs/>
      <w:smallCaps/>
      <w:color w:val="000000" w:themeColor="text1"/>
      <w:sz w:val="30"/>
      <w:szCs w:val="28"/>
    </w:rPr>
  </w:style>
  <w:style w:type="character" w:customStyle="1" w:styleId="Heading3Char">
    <w:name w:val="Heading 3 Char"/>
    <w:basedOn w:val="DefaultParagraphFont"/>
    <w:link w:val="Heading3"/>
    <w:uiPriority w:val="9"/>
    <w:rsid w:val="00404615"/>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404615"/>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404615"/>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sid w:val="00404615"/>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sid w:val="0040461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0461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04615"/>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sid w:val="00404615"/>
    <w:rPr>
      <w:i/>
      <w:iCs/>
      <w:color w:val="404040" w:themeColor="text1" w:themeTint="BF"/>
    </w:rPr>
  </w:style>
  <w:style w:type="character" w:styleId="Emphasis">
    <w:name w:val="Emphasis"/>
    <w:basedOn w:val="DefaultParagraphFont"/>
    <w:uiPriority w:val="20"/>
    <w:qFormat/>
    <w:rsid w:val="00404615"/>
    <w:rPr>
      <w:i/>
      <w:iCs/>
      <w:color w:val="auto"/>
    </w:rPr>
  </w:style>
  <w:style w:type="character" w:styleId="IntenseEmphasis">
    <w:name w:val="Intense Emphasis"/>
    <w:basedOn w:val="DefaultParagraphFont"/>
    <w:uiPriority w:val="21"/>
    <w:qFormat/>
    <w:rsid w:val="00404615"/>
    <w:rPr>
      <w:b/>
      <w:bCs/>
      <w:i/>
      <w:iCs/>
      <w:caps/>
    </w:rPr>
  </w:style>
  <w:style w:type="character" w:styleId="Strong">
    <w:name w:val="Strong"/>
    <w:basedOn w:val="DefaultParagraphFont"/>
    <w:uiPriority w:val="22"/>
    <w:qFormat/>
    <w:rsid w:val="00404615"/>
    <w:rPr>
      <w:b/>
      <w:bCs/>
      <w:color w:val="000000" w:themeColor="text1"/>
    </w:rPr>
  </w:style>
  <w:style w:type="paragraph" w:styleId="Quote">
    <w:name w:val="Quote"/>
    <w:basedOn w:val="Normal"/>
    <w:next w:val="Normal"/>
    <w:link w:val="QuoteChar"/>
    <w:uiPriority w:val="29"/>
    <w:qFormat/>
    <w:rsid w:val="00404615"/>
    <w:pPr>
      <w:spacing w:before="160"/>
      <w:ind w:left="720" w:right="720"/>
    </w:pPr>
    <w:rPr>
      <w:i/>
      <w:iCs/>
      <w:color w:val="000000" w:themeColor="text1"/>
    </w:rPr>
  </w:style>
  <w:style w:type="character" w:customStyle="1" w:styleId="QuoteChar">
    <w:name w:val="Quote Char"/>
    <w:basedOn w:val="DefaultParagraphFont"/>
    <w:link w:val="Quote"/>
    <w:uiPriority w:val="29"/>
    <w:rsid w:val="00404615"/>
    <w:rPr>
      <w:i/>
      <w:iCs/>
      <w:color w:val="000000" w:themeColor="text1"/>
    </w:rPr>
  </w:style>
  <w:style w:type="paragraph" w:styleId="IntenseQuote">
    <w:name w:val="Intense Quote"/>
    <w:basedOn w:val="Normal"/>
    <w:next w:val="Normal"/>
    <w:link w:val="IntenseQuoteChar"/>
    <w:uiPriority w:val="30"/>
    <w:qFormat/>
    <w:rsid w:val="0040461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04615"/>
    <w:rPr>
      <w:color w:val="000000" w:themeColor="text1"/>
      <w:shd w:val="clear" w:color="auto" w:fill="F2F2F2" w:themeFill="background1" w:themeFillShade="F2"/>
    </w:rPr>
  </w:style>
  <w:style w:type="character" w:styleId="SubtleReference">
    <w:name w:val="Subtle Reference"/>
    <w:basedOn w:val="DefaultParagraphFont"/>
    <w:uiPriority w:val="31"/>
    <w:qFormat/>
    <w:rsid w:val="0040461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04615"/>
    <w:rPr>
      <w:b/>
      <w:bCs/>
      <w:smallCaps/>
      <w:u w:val="single"/>
    </w:rPr>
  </w:style>
  <w:style w:type="character" w:styleId="BookTitle">
    <w:name w:val="Book Title"/>
    <w:basedOn w:val="DefaultParagraphFont"/>
    <w:uiPriority w:val="33"/>
    <w:qFormat/>
    <w:rsid w:val="00404615"/>
    <w:rPr>
      <w:b w:val="0"/>
      <w:bCs w:val="0"/>
      <w:smallCaps/>
      <w:spacing w:val="5"/>
    </w:rPr>
  </w:style>
  <w:style w:type="paragraph" w:styleId="Caption">
    <w:name w:val="caption"/>
    <w:basedOn w:val="Normal"/>
    <w:next w:val="Normal"/>
    <w:uiPriority w:val="35"/>
    <w:unhideWhenUsed/>
    <w:qFormat/>
    <w:rsid w:val="00404615"/>
    <w:pPr>
      <w:spacing w:after="200" w:line="240" w:lineRule="auto"/>
    </w:pPr>
    <w:rPr>
      <w:i/>
      <w:iCs/>
      <w:color w:val="323232" w:themeColor="text2"/>
      <w:sz w:val="18"/>
      <w:szCs w:val="18"/>
    </w:rPr>
  </w:style>
  <w:style w:type="paragraph" w:styleId="TOCHeading">
    <w:name w:val="TOC Heading"/>
    <w:basedOn w:val="Heading1"/>
    <w:next w:val="Normal"/>
    <w:uiPriority w:val="39"/>
    <w:unhideWhenUsed/>
    <w:qFormat/>
    <w:rsid w:val="00404615"/>
    <w:pPr>
      <w:outlineLvl w:val="9"/>
    </w:pPr>
  </w:style>
  <w:style w:type="paragraph" w:styleId="NoSpacing">
    <w:name w:val="No Spacing"/>
    <w:link w:val="NoSpacingChar"/>
    <w:uiPriority w:val="1"/>
    <w:qFormat/>
    <w:rsid w:val="00404615"/>
    <w:pPr>
      <w:spacing w:after="0" w:line="240" w:lineRule="auto"/>
    </w:pPr>
  </w:style>
  <w:style w:type="paragraph" w:styleId="ListParagraph">
    <w:name w:val="List Paragraph"/>
    <w:basedOn w:val="Normal"/>
    <w:uiPriority w:val="34"/>
    <w:qFormat/>
    <w:rsid w:val="00404615"/>
    <w:pPr>
      <w:ind w:left="720"/>
      <w:contextualSpacing/>
    </w:pPr>
  </w:style>
  <w:style w:type="table" w:styleId="TableGrid">
    <w:name w:val="Table Grid"/>
    <w:basedOn w:val="TableNormal"/>
    <w:uiPriority w:val="39"/>
    <w:rsid w:val="003C77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27573"/>
    <w:rPr>
      <w:color w:val="6B9F25" w:themeColor="hyperlink"/>
      <w:u w:val="single"/>
    </w:rPr>
  </w:style>
  <w:style w:type="table" w:customStyle="1" w:styleId="PlainTable11">
    <w:name w:val="Plain Table 11"/>
    <w:basedOn w:val="TableNormal"/>
    <w:uiPriority w:val="41"/>
    <w:rsid w:val="006B38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SpacingChar">
    <w:name w:val="No Spacing Char"/>
    <w:basedOn w:val="DefaultParagraphFont"/>
    <w:link w:val="NoSpacing"/>
    <w:uiPriority w:val="1"/>
    <w:rsid w:val="00046389"/>
  </w:style>
  <w:style w:type="paragraph" w:customStyle="1" w:styleId="code">
    <w:name w:val="code"/>
    <w:basedOn w:val="NoSpacing"/>
    <w:link w:val="codeChar"/>
    <w:qFormat/>
    <w:rsid w:val="00DD22DB"/>
    <w:rPr>
      <w:rFonts w:asciiTheme="majorHAnsi" w:hAnsiTheme="majorHAnsi"/>
    </w:rPr>
  </w:style>
  <w:style w:type="paragraph" w:styleId="TOC1">
    <w:name w:val="toc 1"/>
    <w:basedOn w:val="Normal"/>
    <w:next w:val="Normal"/>
    <w:autoRedefine/>
    <w:uiPriority w:val="39"/>
    <w:unhideWhenUsed/>
    <w:rsid w:val="00712DC9"/>
    <w:pPr>
      <w:spacing w:after="100"/>
    </w:pPr>
  </w:style>
  <w:style w:type="character" w:customStyle="1" w:styleId="codeChar">
    <w:name w:val="code Char"/>
    <w:basedOn w:val="NoSpacingChar"/>
    <w:link w:val="code"/>
    <w:rsid w:val="00DD22DB"/>
    <w:rPr>
      <w:rFonts w:asciiTheme="majorHAnsi" w:hAnsiTheme="majorHAnsi"/>
    </w:rPr>
  </w:style>
  <w:style w:type="paragraph" w:styleId="TOC2">
    <w:name w:val="toc 2"/>
    <w:basedOn w:val="Normal"/>
    <w:next w:val="Normal"/>
    <w:autoRedefine/>
    <w:uiPriority w:val="39"/>
    <w:unhideWhenUsed/>
    <w:rsid w:val="00712DC9"/>
    <w:pPr>
      <w:spacing w:after="100"/>
      <w:ind w:left="220"/>
    </w:pPr>
  </w:style>
  <w:style w:type="paragraph" w:styleId="TOC3">
    <w:name w:val="toc 3"/>
    <w:basedOn w:val="Normal"/>
    <w:next w:val="Normal"/>
    <w:autoRedefine/>
    <w:uiPriority w:val="39"/>
    <w:unhideWhenUsed/>
    <w:rsid w:val="00712DC9"/>
    <w:pPr>
      <w:spacing w:after="100"/>
      <w:ind w:left="440"/>
    </w:pPr>
  </w:style>
  <w:style w:type="paragraph" w:styleId="Header">
    <w:name w:val="header"/>
    <w:basedOn w:val="Normal"/>
    <w:link w:val="HeaderChar"/>
    <w:uiPriority w:val="99"/>
    <w:unhideWhenUsed/>
    <w:rsid w:val="004E7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733D"/>
  </w:style>
  <w:style w:type="paragraph" w:styleId="Footer">
    <w:name w:val="footer"/>
    <w:basedOn w:val="Normal"/>
    <w:link w:val="FooterChar"/>
    <w:uiPriority w:val="99"/>
    <w:unhideWhenUsed/>
    <w:rsid w:val="004E7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733D"/>
  </w:style>
  <w:style w:type="paragraph" w:styleId="BalloonText">
    <w:name w:val="Balloon Text"/>
    <w:basedOn w:val="Normal"/>
    <w:link w:val="BalloonTextChar"/>
    <w:uiPriority w:val="99"/>
    <w:semiHidden/>
    <w:unhideWhenUsed/>
    <w:rsid w:val="00BE6B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6B72"/>
    <w:rPr>
      <w:rFonts w:ascii="Tahoma" w:hAnsi="Tahoma" w:cs="Tahoma"/>
      <w:sz w:val="16"/>
      <w:szCs w:val="16"/>
    </w:rPr>
  </w:style>
  <w:style w:type="paragraph" w:customStyle="1" w:styleId="Abtracttitle">
    <w:name w:val="Abtracttitle"/>
    <w:basedOn w:val="Normal"/>
    <w:link w:val="AbtracttitleChar"/>
    <w:qFormat/>
    <w:rsid w:val="009525A9"/>
    <w:pPr>
      <w:pBdr>
        <w:bottom w:val="single" w:sz="4" w:space="1" w:color="auto"/>
      </w:pBdr>
      <w:tabs>
        <w:tab w:val="left" w:pos="2390"/>
      </w:tabs>
    </w:pPr>
    <w:rPr>
      <w:b/>
      <w:sz w:val="40"/>
      <w:szCs w:val="36"/>
    </w:rPr>
  </w:style>
  <w:style w:type="character" w:customStyle="1" w:styleId="AbtracttitleChar">
    <w:name w:val="Abtracttitle Char"/>
    <w:basedOn w:val="DefaultParagraphFont"/>
    <w:link w:val="Abtracttitle"/>
    <w:rsid w:val="009525A9"/>
    <w:rPr>
      <w:rFonts w:ascii="Calibri" w:hAnsi="Calibri"/>
      <w:b/>
      <w:sz w:val="40"/>
      <w:szCs w:val="36"/>
    </w:rPr>
  </w:style>
  <w:style w:type="table" w:customStyle="1" w:styleId="TableGrid0">
    <w:name w:val="TableGrid"/>
    <w:rsid w:val="009525A9"/>
    <w:pPr>
      <w:spacing w:after="0" w:line="240" w:lineRule="auto"/>
    </w:pPr>
    <w:rPr>
      <w:lang w:eastAsia="en-US"/>
    </w:rPr>
    <w:tblPr>
      <w:tblCellMar>
        <w:top w:w="0" w:type="dxa"/>
        <w:left w:w="0" w:type="dxa"/>
        <w:bottom w:w="0" w:type="dxa"/>
        <w:right w:w="0" w:type="dxa"/>
      </w:tblCellMar>
    </w:tblPr>
  </w:style>
  <w:style w:type="paragraph" w:styleId="Revision">
    <w:name w:val="Revision"/>
    <w:hidden/>
    <w:uiPriority w:val="99"/>
    <w:semiHidden/>
    <w:rsid w:val="00BA7AE1"/>
    <w:pPr>
      <w:spacing w:after="0" w:line="240" w:lineRule="auto"/>
    </w:pPr>
    <w:rPr>
      <w:rFonts w:ascii="Calibri" w:hAnsi="Calibri"/>
    </w:rPr>
  </w:style>
  <w:style w:type="paragraph" w:styleId="FootnoteText">
    <w:name w:val="footnote text"/>
    <w:basedOn w:val="Normal"/>
    <w:link w:val="FootnoteTextChar"/>
    <w:uiPriority w:val="99"/>
    <w:semiHidden/>
    <w:unhideWhenUsed/>
    <w:rsid w:val="00CA5897"/>
    <w:pPr>
      <w:spacing w:after="0" w:line="240" w:lineRule="auto"/>
    </w:pPr>
    <w:rPr>
      <w:rFonts w:asciiTheme="minorHAnsi" w:eastAsiaTheme="minorHAnsi" w:hAnsiTheme="minorHAnsi"/>
      <w:sz w:val="20"/>
      <w:szCs w:val="20"/>
      <w:lang w:eastAsia="en-US"/>
    </w:rPr>
  </w:style>
  <w:style w:type="character" w:customStyle="1" w:styleId="FootnoteTextChar">
    <w:name w:val="Footnote Text Char"/>
    <w:basedOn w:val="DefaultParagraphFont"/>
    <w:link w:val="FootnoteText"/>
    <w:uiPriority w:val="99"/>
    <w:semiHidden/>
    <w:rsid w:val="00CA5897"/>
    <w:rPr>
      <w:rFonts w:eastAsiaTheme="minorHAnsi"/>
      <w:sz w:val="20"/>
      <w:szCs w:val="20"/>
      <w:lang w:val="en-GB" w:eastAsia="en-US"/>
    </w:rPr>
  </w:style>
  <w:style w:type="character" w:styleId="FootnoteReference">
    <w:name w:val="footnote reference"/>
    <w:basedOn w:val="DefaultParagraphFont"/>
    <w:uiPriority w:val="99"/>
    <w:semiHidden/>
    <w:unhideWhenUsed/>
    <w:rsid w:val="00CA5897"/>
    <w:rPr>
      <w:vertAlign w:val="superscript"/>
    </w:rPr>
  </w:style>
  <w:style w:type="character" w:styleId="FollowedHyperlink">
    <w:name w:val="FollowedHyperlink"/>
    <w:basedOn w:val="DefaultParagraphFont"/>
    <w:uiPriority w:val="99"/>
    <w:semiHidden/>
    <w:unhideWhenUsed/>
    <w:rsid w:val="00154C09"/>
    <w:rPr>
      <w:color w:val="B26B02" w:themeColor="followedHyperlink"/>
      <w:u w:val="single"/>
    </w:rPr>
  </w:style>
  <w:style w:type="paragraph" w:styleId="Bibliography">
    <w:name w:val="Bibliography"/>
    <w:basedOn w:val="Normal"/>
    <w:next w:val="Normal"/>
    <w:uiPriority w:val="37"/>
    <w:unhideWhenUsed/>
    <w:rsid w:val="002F5D9E"/>
  </w:style>
  <w:style w:type="character" w:styleId="UnresolvedMention">
    <w:name w:val="Unresolved Mention"/>
    <w:basedOn w:val="DefaultParagraphFont"/>
    <w:uiPriority w:val="99"/>
    <w:semiHidden/>
    <w:unhideWhenUsed/>
    <w:rsid w:val="00A65D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23084">
      <w:bodyDiv w:val="1"/>
      <w:marLeft w:val="0"/>
      <w:marRight w:val="0"/>
      <w:marTop w:val="0"/>
      <w:marBottom w:val="0"/>
      <w:divBdr>
        <w:top w:val="none" w:sz="0" w:space="0" w:color="auto"/>
        <w:left w:val="none" w:sz="0" w:space="0" w:color="auto"/>
        <w:bottom w:val="none" w:sz="0" w:space="0" w:color="auto"/>
        <w:right w:val="none" w:sz="0" w:space="0" w:color="auto"/>
      </w:divBdr>
    </w:div>
    <w:div w:id="50812520">
      <w:bodyDiv w:val="1"/>
      <w:marLeft w:val="0"/>
      <w:marRight w:val="0"/>
      <w:marTop w:val="0"/>
      <w:marBottom w:val="0"/>
      <w:divBdr>
        <w:top w:val="none" w:sz="0" w:space="0" w:color="auto"/>
        <w:left w:val="none" w:sz="0" w:space="0" w:color="auto"/>
        <w:bottom w:val="none" w:sz="0" w:space="0" w:color="auto"/>
        <w:right w:val="none" w:sz="0" w:space="0" w:color="auto"/>
      </w:divBdr>
    </w:div>
    <w:div w:id="53159545">
      <w:bodyDiv w:val="1"/>
      <w:marLeft w:val="0"/>
      <w:marRight w:val="0"/>
      <w:marTop w:val="0"/>
      <w:marBottom w:val="0"/>
      <w:divBdr>
        <w:top w:val="none" w:sz="0" w:space="0" w:color="auto"/>
        <w:left w:val="none" w:sz="0" w:space="0" w:color="auto"/>
        <w:bottom w:val="none" w:sz="0" w:space="0" w:color="auto"/>
        <w:right w:val="none" w:sz="0" w:space="0" w:color="auto"/>
      </w:divBdr>
    </w:div>
    <w:div w:id="55133692">
      <w:bodyDiv w:val="1"/>
      <w:marLeft w:val="0"/>
      <w:marRight w:val="0"/>
      <w:marTop w:val="0"/>
      <w:marBottom w:val="0"/>
      <w:divBdr>
        <w:top w:val="none" w:sz="0" w:space="0" w:color="auto"/>
        <w:left w:val="none" w:sz="0" w:space="0" w:color="auto"/>
        <w:bottom w:val="none" w:sz="0" w:space="0" w:color="auto"/>
        <w:right w:val="none" w:sz="0" w:space="0" w:color="auto"/>
      </w:divBdr>
    </w:div>
    <w:div w:id="68886636">
      <w:bodyDiv w:val="1"/>
      <w:marLeft w:val="0"/>
      <w:marRight w:val="0"/>
      <w:marTop w:val="0"/>
      <w:marBottom w:val="0"/>
      <w:divBdr>
        <w:top w:val="none" w:sz="0" w:space="0" w:color="auto"/>
        <w:left w:val="none" w:sz="0" w:space="0" w:color="auto"/>
        <w:bottom w:val="none" w:sz="0" w:space="0" w:color="auto"/>
        <w:right w:val="none" w:sz="0" w:space="0" w:color="auto"/>
      </w:divBdr>
    </w:div>
    <w:div w:id="74788714">
      <w:bodyDiv w:val="1"/>
      <w:marLeft w:val="0"/>
      <w:marRight w:val="0"/>
      <w:marTop w:val="0"/>
      <w:marBottom w:val="0"/>
      <w:divBdr>
        <w:top w:val="none" w:sz="0" w:space="0" w:color="auto"/>
        <w:left w:val="none" w:sz="0" w:space="0" w:color="auto"/>
        <w:bottom w:val="none" w:sz="0" w:space="0" w:color="auto"/>
        <w:right w:val="none" w:sz="0" w:space="0" w:color="auto"/>
      </w:divBdr>
    </w:div>
    <w:div w:id="75833046">
      <w:bodyDiv w:val="1"/>
      <w:marLeft w:val="0"/>
      <w:marRight w:val="0"/>
      <w:marTop w:val="0"/>
      <w:marBottom w:val="0"/>
      <w:divBdr>
        <w:top w:val="none" w:sz="0" w:space="0" w:color="auto"/>
        <w:left w:val="none" w:sz="0" w:space="0" w:color="auto"/>
        <w:bottom w:val="none" w:sz="0" w:space="0" w:color="auto"/>
        <w:right w:val="none" w:sz="0" w:space="0" w:color="auto"/>
      </w:divBdr>
    </w:div>
    <w:div w:id="92019453">
      <w:bodyDiv w:val="1"/>
      <w:marLeft w:val="0"/>
      <w:marRight w:val="0"/>
      <w:marTop w:val="0"/>
      <w:marBottom w:val="0"/>
      <w:divBdr>
        <w:top w:val="none" w:sz="0" w:space="0" w:color="auto"/>
        <w:left w:val="none" w:sz="0" w:space="0" w:color="auto"/>
        <w:bottom w:val="none" w:sz="0" w:space="0" w:color="auto"/>
        <w:right w:val="none" w:sz="0" w:space="0" w:color="auto"/>
      </w:divBdr>
    </w:div>
    <w:div w:id="101464323">
      <w:bodyDiv w:val="1"/>
      <w:marLeft w:val="0"/>
      <w:marRight w:val="0"/>
      <w:marTop w:val="0"/>
      <w:marBottom w:val="0"/>
      <w:divBdr>
        <w:top w:val="none" w:sz="0" w:space="0" w:color="auto"/>
        <w:left w:val="none" w:sz="0" w:space="0" w:color="auto"/>
        <w:bottom w:val="none" w:sz="0" w:space="0" w:color="auto"/>
        <w:right w:val="none" w:sz="0" w:space="0" w:color="auto"/>
      </w:divBdr>
    </w:div>
    <w:div w:id="108673263">
      <w:bodyDiv w:val="1"/>
      <w:marLeft w:val="0"/>
      <w:marRight w:val="0"/>
      <w:marTop w:val="0"/>
      <w:marBottom w:val="0"/>
      <w:divBdr>
        <w:top w:val="none" w:sz="0" w:space="0" w:color="auto"/>
        <w:left w:val="none" w:sz="0" w:space="0" w:color="auto"/>
        <w:bottom w:val="none" w:sz="0" w:space="0" w:color="auto"/>
        <w:right w:val="none" w:sz="0" w:space="0" w:color="auto"/>
      </w:divBdr>
    </w:div>
    <w:div w:id="123617809">
      <w:bodyDiv w:val="1"/>
      <w:marLeft w:val="0"/>
      <w:marRight w:val="0"/>
      <w:marTop w:val="0"/>
      <w:marBottom w:val="0"/>
      <w:divBdr>
        <w:top w:val="none" w:sz="0" w:space="0" w:color="auto"/>
        <w:left w:val="none" w:sz="0" w:space="0" w:color="auto"/>
        <w:bottom w:val="none" w:sz="0" w:space="0" w:color="auto"/>
        <w:right w:val="none" w:sz="0" w:space="0" w:color="auto"/>
      </w:divBdr>
    </w:div>
    <w:div w:id="141510222">
      <w:bodyDiv w:val="1"/>
      <w:marLeft w:val="0"/>
      <w:marRight w:val="0"/>
      <w:marTop w:val="0"/>
      <w:marBottom w:val="0"/>
      <w:divBdr>
        <w:top w:val="none" w:sz="0" w:space="0" w:color="auto"/>
        <w:left w:val="none" w:sz="0" w:space="0" w:color="auto"/>
        <w:bottom w:val="none" w:sz="0" w:space="0" w:color="auto"/>
        <w:right w:val="none" w:sz="0" w:space="0" w:color="auto"/>
      </w:divBdr>
    </w:div>
    <w:div w:id="160849905">
      <w:bodyDiv w:val="1"/>
      <w:marLeft w:val="0"/>
      <w:marRight w:val="0"/>
      <w:marTop w:val="0"/>
      <w:marBottom w:val="0"/>
      <w:divBdr>
        <w:top w:val="none" w:sz="0" w:space="0" w:color="auto"/>
        <w:left w:val="none" w:sz="0" w:space="0" w:color="auto"/>
        <w:bottom w:val="none" w:sz="0" w:space="0" w:color="auto"/>
        <w:right w:val="none" w:sz="0" w:space="0" w:color="auto"/>
      </w:divBdr>
    </w:div>
    <w:div w:id="207184772">
      <w:bodyDiv w:val="1"/>
      <w:marLeft w:val="0"/>
      <w:marRight w:val="0"/>
      <w:marTop w:val="0"/>
      <w:marBottom w:val="0"/>
      <w:divBdr>
        <w:top w:val="none" w:sz="0" w:space="0" w:color="auto"/>
        <w:left w:val="none" w:sz="0" w:space="0" w:color="auto"/>
        <w:bottom w:val="none" w:sz="0" w:space="0" w:color="auto"/>
        <w:right w:val="none" w:sz="0" w:space="0" w:color="auto"/>
      </w:divBdr>
    </w:div>
    <w:div w:id="212082060">
      <w:bodyDiv w:val="1"/>
      <w:marLeft w:val="0"/>
      <w:marRight w:val="0"/>
      <w:marTop w:val="0"/>
      <w:marBottom w:val="0"/>
      <w:divBdr>
        <w:top w:val="none" w:sz="0" w:space="0" w:color="auto"/>
        <w:left w:val="none" w:sz="0" w:space="0" w:color="auto"/>
        <w:bottom w:val="none" w:sz="0" w:space="0" w:color="auto"/>
        <w:right w:val="none" w:sz="0" w:space="0" w:color="auto"/>
      </w:divBdr>
    </w:div>
    <w:div w:id="263153140">
      <w:bodyDiv w:val="1"/>
      <w:marLeft w:val="0"/>
      <w:marRight w:val="0"/>
      <w:marTop w:val="0"/>
      <w:marBottom w:val="0"/>
      <w:divBdr>
        <w:top w:val="none" w:sz="0" w:space="0" w:color="auto"/>
        <w:left w:val="none" w:sz="0" w:space="0" w:color="auto"/>
        <w:bottom w:val="none" w:sz="0" w:space="0" w:color="auto"/>
        <w:right w:val="none" w:sz="0" w:space="0" w:color="auto"/>
      </w:divBdr>
    </w:div>
    <w:div w:id="266355567">
      <w:bodyDiv w:val="1"/>
      <w:marLeft w:val="0"/>
      <w:marRight w:val="0"/>
      <w:marTop w:val="0"/>
      <w:marBottom w:val="0"/>
      <w:divBdr>
        <w:top w:val="none" w:sz="0" w:space="0" w:color="auto"/>
        <w:left w:val="none" w:sz="0" w:space="0" w:color="auto"/>
        <w:bottom w:val="none" w:sz="0" w:space="0" w:color="auto"/>
        <w:right w:val="none" w:sz="0" w:space="0" w:color="auto"/>
      </w:divBdr>
    </w:div>
    <w:div w:id="278219624">
      <w:bodyDiv w:val="1"/>
      <w:marLeft w:val="0"/>
      <w:marRight w:val="0"/>
      <w:marTop w:val="0"/>
      <w:marBottom w:val="0"/>
      <w:divBdr>
        <w:top w:val="none" w:sz="0" w:space="0" w:color="auto"/>
        <w:left w:val="none" w:sz="0" w:space="0" w:color="auto"/>
        <w:bottom w:val="none" w:sz="0" w:space="0" w:color="auto"/>
        <w:right w:val="none" w:sz="0" w:space="0" w:color="auto"/>
      </w:divBdr>
    </w:div>
    <w:div w:id="293222465">
      <w:bodyDiv w:val="1"/>
      <w:marLeft w:val="0"/>
      <w:marRight w:val="0"/>
      <w:marTop w:val="0"/>
      <w:marBottom w:val="0"/>
      <w:divBdr>
        <w:top w:val="none" w:sz="0" w:space="0" w:color="auto"/>
        <w:left w:val="none" w:sz="0" w:space="0" w:color="auto"/>
        <w:bottom w:val="none" w:sz="0" w:space="0" w:color="auto"/>
        <w:right w:val="none" w:sz="0" w:space="0" w:color="auto"/>
      </w:divBdr>
    </w:div>
    <w:div w:id="293682053">
      <w:bodyDiv w:val="1"/>
      <w:marLeft w:val="0"/>
      <w:marRight w:val="0"/>
      <w:marTop w:val="0"/>
      <w:marBottom w:val="0"/>
      <w:divBdr>
        <w:top w:val="none" w:sz="0" w:space="0" w:color="auto"/>
        <w:left w:val="none" w:sz="0" w:space="0" w:color="auto"/>
        <w:bottom w:val="none" w:sz="0" w:space="0" w:color="auto"/>
        <w:right w:val="none" w:sz="0" w:space="0" w:color="auto"/>
      </w:divBdr>
    </w:div>
    <w:div w:id="297684892">
      <w:bodyDiv w:val="1"/>
      <w:marLeft w:val="0"/>
      <w:marRight w:val="0"/>
      <w:marTop w:val="0"/>
      <w:marBottom w:val="0"/>
      <w:divBdr>
        <w:top w:val="none" w:sz="0" w:space="0" w:color="auto"/>
        <w:left w:val="none" w:sz="0" w:space="0" w:color="auto"/>
        <w:bottom w:val="none" w:sz="0" w:space="0" w:color="auto"/>
        <w:right w:val="none" w:sz="0" w:space="0" w:color="auto"/>
      </w:divBdr>
    </w:div>
    <w:div w:id="304893563">
      <w:bodyDiv w:val="1"/>
      <w:marLeft w:val="0"/>
      <w:marRight w:val="0"/>
      <w:marTop w:val="0"/>
      <w:marBottom w:val="0"/>
      <w:divBdr>
        <w:top w:val="none" w:sz="0" w:space="0" w:color="auto"/>
        <w:left w:val="none" w:sz="0" w:space="0" w:color="auto"/>
        <w:bottom w:val="none" w:sz="0" w:space="0" w:color="auto"/>
        <w:right w:val="none" w:sz="0" w:space="0" w:color="auto"/>
      </w:divBdr>
    </w:div>
    <w:div w:id="323123888">
      <w:bodyDiv w:val="1"/>
      <w:marLeft w:val="0"/>
      <w:marRight w:val="0"/>
      <w:marTop w:val="0"/>
      <w:marBottom w:val="0"/>
      <w:divBdr>
        <w:top w:val="none" w:sz="0" w:space="0" w:color="auto"/>
        <w:left w:val="none" w:sz="0" w:space="0" w:color="auto"/>
        <w:bottom w:val="none" w:sz="0" w:space="0" w:color="auto"/>
        <w:right w:val="none" w:sz="0" w:space="0" w:color="auto"/>
      </w:divBdr>
    </w:div>
    <w:div w:id="333647833">
      <w:bodyDiv w:val="1"/>
      <w:marLeft w:val="0"/>
      <w:marRight w:val="0"/>
      <w:marTop w:val="0"/>
      <w:marBottom w:val="0"/>
      <w:divBdr>
        <w:top w:val="none" w:sz="0" w:space="0" w:color="auto"/>
        <w:left w:val="none" w:sz="0" w:space="0" w:color="auto"/>
        <w:bottom w:val="none" w:sz="0" w:space="0" w:color="auto"/>
        <w:right w:val="none" w:sz="0" w:space="0" w:color="auto"/>
      </w:divBdr>
    </w:div>
    <w:div w:id="378822891">
      <w:bodyDiv w:val="1"/>
      <w:marLeft w:val="0"/>
      <w:marRight w:val="0"/>
      <w:marTop w:val="0"/>
      <w:marBottom w:val="0"/>
      <w:divBdr>
        <w:top w:val="none" w:sz="0" w:space="0" w:color="auto"/>
        <w:left w:val="none" w:sz="0" w:space="0" w:color="auto"/>
        <w:bottom w:val="none" w:sz="0" w:space="0" w:color="auto"/>
        <w:right w:val="none" w:sz="0" w:space="0" w:color="auto"/>
      </w:divBdr>
    </w:div>
    <w:div w:id="387264902">
      <w:bodyDiv w:val="1"/>
      <w:marLeft w:val="0"/>
      <w:marRight w:val="0"/>
      <w:marTop w:val="0"/>
      <w:marBottom w:val="0"/>
      <w:divBdr>
        <w:top w:val="none" w:sz="0" w:space="0" w:color="auto"/>
        <w:left w:val="none" w:sz="0" w:space="0" w:color="auto"/>
        <w:bottom w:val="none" w:sz="0" w:space="0" w:color="auto"/>
        <w:right w:val="none" w:sz="0" w:space="0" w:color="auto"/>
      </w:divBdr>
    </w:div>
    <w:div w:id="392315595">
      <w:bodyDiv w:val="1"/>
      <w:marLeft w:val="0"/>
      <w:marRight w:val="0"/>
      <w:marTop w:val="0"/>
      <w:marBottom w:val="0"/>
      <w:divBdr>
        <w:top w:val="none" w:sz="0" w:space="0" w:color="auto"/>
        <w:left w:val="none" w:sz="0" w:space="0" w:color="auto"/>
        <w:bottom w:val="none" w:sz="0" w:space="0" w:color="auto"/>
        <w:right w:val="none" w:sz="0" w:space="0" w:color="auto"/>
      </w:divBdr>
    </w:div>
    <w:div w:id="413355550">
      <w:bodyDiv w:val="1"/>
      <w:marLeft w:val="0"/>
      <w:marRight w:val="0"/>
      <w:marTop w:val="0"/>
      <w:marBottom w:val="0"/>
      <w:divBdr>
        <w:top w:val="none" w:sz="0" w:space="0" w:color="auto"/>
        <w:left w:val="none" w:sz="0" w:space="0" w:color="auto"/>
        <w:bottom w:val="none" w:sz="0" w:space="0" w:color="auto"/>
        <w:right w:val="none" w:sz="0" w:space="0" w:color="auto"/>
      </w:divBdr>
    </w:div>
    <w:div w:id="437145581">
      <w:bodyDiv w:val="1"/>
      <w:marLeft w:val="0"/>
      <w:marRight w:val="0"/>
      <w:marTop w:val="0"/>
      <w:marBottom w:val="0"/>
      <w:divBdr>
        <w:top w:val="none" w:sz="0" w:space="0" w:color="auto"/>
        <w:left w:val="none" w:sz="0" w:space="0" w:color="auto"/>
        <w:bottom w:val="none" w:sz="0" w:space="0" w:color="auto"/>
        <w:right w:val="none" w:sz="0" w:space="0" w:color="auto"/>
      </w:divBdr>
    </w:div>
    <w:div w:id="450437970">
      <w:bodyDiv w:val="1"/>
      <w:marLeft w:val="0"/>
      <w:marRight w:val="0"/>
      <w:marTop w:val="0"/>
      <w:marBottom w:val="0"/>
      <w:divBdr>
        <w:top w:val="none" w:sz="0" w:space="0" w:color="auto"/>
        <w:left w:val="none" w:sz="0" w:space="0" w:color="auto"/>
        <w:bottom w:val="none" w:sz="0" w:space="0" w:color="auto"/>
        <w:right w:val="none" w:sz="0" w:space="0" w:color="auto"/>
      </w:divBdr>
    </w:div>
    <w:div w:id="472219592">
      <w:bodyDiv w:val="1"/>
      <w:marLeft w:val="0"/>
      <w:marRight w:val="0"/>
      <w:marTop w:val="0"/>
      <w:marBottom w:val="0"/>
      <w:divBdr>
        <w:top w:val="none" w:sz="0" w:space="0" w:color="auto"/>
        <w:left w:val="none" w:sz="0" w:space="0" w:color="auto"/>
        <w:bottom w:val="none" w:sz="0" w:space="0" w:color="auto"/>
        <w:right w:val="none" w:sz="0" w:space="0" w:color="auto"/>
      </w:divBdr>
    </w:div>
    <w:div w:id="479925206">
      <w:bodyDiv w:val="1"/>
      <w:marLeft w:val="0"/>
      <w:marRight w:val="0"/>
      <w:marTop w:val="0"/>
      <w:marBottom w:val="0"/>
      <w:divBdr>
        <w:top w:val="none" w:sz="0" w:space="0" w:color="auto"/>
        <w:left w:val="none" w:sz="0" w:space="0" w:color="auto"/>
        <w:bottom w:val="none" w:sz="0" w:space="0" w:color="auto"/>
        <w:right w:val="none" w:sz="0" w:space="0" w:color="auto"/>
      </w:divBdr>
    </w:div>
    <w:div w:id="491527075">
      <w:bodyDiv w:val="1"/>
      <w:marLeft w:val="0"/>
      <w:marRight w:val="0"/>
      <w:marTop w:val="0"/>
      <w:marBottom w:val="0"/>
      <w:divBdr>
        <w:top w:val="none" w:sz="0" w:space="0" w:color="auto"/>
        <w:left w:val="none" w:sz="0" w:space="0" w:color="auto"/>
        <w:bottom w:val="none" w:sz="0" w:space="0" w:color="auto"/>
        <w:right w:val="none" w:sz="0" w:space="0" w:color="auto"/>
      </w:divBdr>
    </w:div>
    <w:div w:id="496458406">
      <w:bodyDiv w:val="1"/>
      <w:marLeft w:val="0"/>
      <w:marRight w:val="0"/>
      <w:marTop w:val="0"/>
      <w:marBottom w:val="0"/>
      <w:divBdr>
        <w:top w:val="none" w:sz="0" w:space="0" w:color="auto"/>
        <w:left w:val="none" w:sz="0" w:space="0" w:color="auto"/>
        <w:bottom w:val="none" w:sz="0" w:space="0" w:color="auto"/>
        <w:right w:val="none" w:sz="0" w:space="0" w:color="auto"/>
      </w:divBdr>
    </w:div>
    <w:div w:id="514226754">
      <w:bodyDiv w:val="1"/>
      <w:marLeft w:val="0"/>
      <w:marRight w:val="0"/>
      <w:marTop w:val="0"/>
      <w:marBottom w:val="0"/>
      <w:divBdr>
        <w:top w:val="none" w:sz="0" w:space="0" w:color="auto"/>
        <w:left w:val="none" w:sz="0" w:space="0" w:color="auto"/>
        <w:bottom w:val="none" w:sz="0" w:space="0" w:color="auto"/>
        <w:right w:val="none" w:sz="0" w:space="0" w:color="auto"/>
      </w:divBdr>
    </w:div>
    <w:div w:id="527959984">
      <w:bodyDiv w:val="1"/>
      <w:marLeft w:val="0"/>
      <w:marRight w:val="0"/>
      <w:marTop w:val="0"/>
      <w:marBottom w:val="0"/>
      <w:divBdr>
        <w:top w:val="none" w:sz="0" w:space="0" w:color="auto"/>
        <w:left w:val="none" w:sz="0" w:space="0" w:color="auto"/>
        <w:bottom w:val="none" w:sz="0" w:space="0" w:color="auto"/>
        <w:right w:val="none" w:sz="0" w:space="0" w:color="auto"/>
      </w:divBdr>
    </w:div>
    <w:div w:id="541673438">
      <w:bodyDiv w:val="1"/>
      <w:marLeft w:val="0"/>
      <w:marRight w:val="0"/>
      <w:marTop w:val="0"/>
      <w:marBottom w:val="0"/>
      <w:divBdr>
        <w:top w:val="none" w:sz="0" w:space="0" w:color="auto"/>
        <w:left w:val="none" w:sz="0" w:space="0" w:color="auto"/>
        <w:bottom w:val="none" w:sz="0" w:space="0" w:color="auto"/>
        <w:right w:val="none" w:sz="0" w:space="0" w:color="auto"/>
      </w:divBdr>
    </w:div>
    <w:div w:id="554318415">
      <w:bodyDiv w:val="1"/>
      <w:marLeft w:val="0"/>
      <w:marRight w:val="0"/>
      <w:marTop w:val="0"/>
      <w:marBottom w:val="0"/>
      <w:divBdr>
        <w:top w:val="none" w:sz="0" w:space="0" w:color="auto"/>
        <w:left w:val="none" w:sz="0" w:space="0" w:color="auto"/>
        <w:bottom w:val="none" w:sz="0" w:space="0" w:color="auto"/>
        <w:right w:val="none" w:sz="0" w:space="0" w:color="auto"/>
      </w:divBdr>
    </w:div>
    <w:div w:id="582690601">
      <w:bodyDiv w:val="1"/>
      <w:marLeft w:val="0"/>
      <w:marRight w:val="0"/>
      <w:marTop w:val="0"/>
      <w:marBottom w:val="0"/>
      <w:divBdr>
        <w:top w:val="none" w:sz="0" w:space="0" w:color="auto"/>
        <w:left w:val="none" w:sz="0" w:space="0" w:color="auto"/>
        <w:bottom w:val="none" w:sz="0" w:space="0" w:color="auto"/>
        <w:right w:val="none" w:sz="0" w:space="0" w:color="auto"/>
      </w:divBdr>
    </w:div>
    <w:div w:id="625770246">
      <w:bodyDiv w:val="1"/>
      <w:marLeft w:val="0"/>
      <w:marRight w:val="0"/>
      <w:marTop w:val="0"/>
      <w:marBottom w:val="0"/>
      <w:divBdr>
        <w:top w:val="none" w:sz="0" w:space="0" w:color="auto"/>
        <w:left w:val="none" w:sz="0" w:space="0" w:color="auto"/>
        <w:bottom w:val="none" w:sz="0" w:space="0" w:color="auto"/>
        <w:right w:val="none" w:sz="0" w:space="0" w:color="auto"/>
      </w:divBdr>
    </w:div>
    <w:div w:id="640378619">
      <w:bodyDiv w:val="1"/>
      <w:marLeft w:val="0"/>
      <w:marRight w:val="0"/>
      <w:marTop w:val="0"/>
      <w:marBottom w:val="0"/>
      <w:divBdr>
        <w:top w:val="none" w:sz="0" w:space="0" w:color="auto"/>
        <w:left w:val="none" w:sz="0" w:space="0" w:color="auto"/>
        <w:bottom w:val="none" w:sz="0" w:space="0" w:color="auto"/>
        <w:right w:val="none" w:sz="0" w:space="0" w:color="auto"/>
      </w:divBdr>
    </w:div>
    <w:div w:id="650139797">
      <w:bodyDiv w:val="1"/>
      <w:marLeft w:val="0"/>
      <w:marRight w:val="0"/>
      <w:marTop w:val="0"/>
      <w:marBottom w:val="0"/>
      <w:divBdr>
        <w:top w:val="none" w:sz="0" w:space="0" w:color="auto"/>
        <w:left w:val="none" w:sz="0" w:space="0" w:color="auto"/>
        <w:bottom w:val="none" w:sz="0" w:space="0" w:color="auto"/>
        <w:right w:val="none" w:sz="0" w:space="0" w:color="auto"/>
      </w:divBdr>
    </w:div>
    <w:div w:id="675232789">
      <w:bodyDiv w:val="1"/>
      <w:marLeft w:val="0"/>
      <w:marRight w:val="0"/>
      <w:marTop w:val="0"/>
      <w:marBottom w:val="0"/>
      <w:divBdr>
        <w:top w:val="none" w:sz="0" w:space="0" w:color="auto"/>
        <w:left w:val="none" w:sz="0" w:space="0" w:color="auto"/>
        <w:bottom w:val="none" w:sz="0" w:space="0" w:color="auto"/>
        <w:right w:val="none" w:sz="0" w:space="0" w:color="auto"/>
      </w:divBdr>
    </w:div>
    <w:div w:id="682245797">
      <w:bodyDiv w:val="1"/>
      <w:marLeft w:val="0"/>
      <w:marRight w:val="0"/>
      <w:marTop w:val="0"/>
      <w:marBottom w:val="0"/>
      <w:divBdr>
        <w:top w:val="none" w:sz="0" w:space="0" w:color="auto"/>
        <w:left w:val="none" w:sz="0" w:space="0" w:color="auto"/>
        <w:bottom w:val="none" w:sz="0" w:space="0" w:color="auto"/>
        <w:right w:val="none" w:sz="0" w:space="0" w:color="auto"/>
      </w:divBdr>
    </w:div>
    <w:div w:id="699546401">
      <w:bodyDiv w:val="1"/>
      <w:marLeft w:val="0"/>
      <w:marRight w:val="0"/>
      <w:marTop w:val="0"/>
      <w:marBottom w:val="0"/>
      <w:divBdr>
        <w:top w:val="none" w:sz="0" w:space="0" w:color="auto"/>
        <w:left w:val="none" w:sz="0" w:space="0" w:color="auto"/>
        <w:bottom w:val="none" w:sz="0" w:space="0" w:color="auto"/>
        <w:right w:val="none" w:sz="0" w:space="0" w:color="auto"/>
      </w:divBdr>
    </w:div>
    <w:div w:id="706485945">
      <w:bodyDiv w:val="1"/>
      <w:marLeft w:val="0"/>
      <w:marRight w:val="0"/>
      <w:marTop w:val="0"/>
      <w:marBottom w:val="0"/>
      <w:divBdr>
        <w:top w:val="none" w:sz="0" w:space="0" w:color="auto"/>
        <w:left w:val="none" w:sz="0" w:space="0" w:color="auto"/>
        <w:bottom w:val="none" w:sz="0" w:space="0" w:color="auto"/>
        <w:right w:val="none" w:sz="0" w:space="0" w:color="auto"/>
      </w:divBdr>
    </w:div>
    <w:div w:id="712922718">
      <w:bodyDiv w:val="1"/>
      <w:marLeft w:val="0"/>
      <w:marRight w:val="0"/>
      <w:marTop w:val="0"/>
      <w:marBottom w:val="0"/>
      <w:divBdr>
        <w:top w:val="none" w:sz="0" w:space="0" w:color="auto"/>
        <w:left w:val="none" w:sz="0" w:space="0" w:color="auto"/>
        <w:bottom w:val="none" w:sz="0" w:space="0" w:color="auto"/>
        <w:right w:val="none" w:sz="0" w:space="0" w:color="auto"/>
      </w:divBdr>
    </w:div>
    <w:div w:id="724990304">
      <w:bodyDiv w:val="1"/>
      <w:marLeft w:val="0"/>
      <w:marRight w:val="0"/>
      <w:marTop w:val="0"/>
      <w:marBottom w:val="0"/>
      <w:divBdr>
        <w:top w:val="none" w:sz="0" w:space="0" w:color="auto"/>
        <w:left w:val="none" w:sz="0" w:space="0" w:color="auto"/>
        <w:bottom w:val="none" w:sz="0" w:space="0" w:color="auto"/>
        <w:right w:val="none" w:sz="0" w:space="0" w:color="auto"/>
      </w:divBdr>
    </w:div>
    <w:div w:id="771360331">
      <w:bodyDiv w:val="1"/>
      <w:marLeft w:val="0"/>
      <w:marRight w:val="0"/>
      <w:marTop w:val="0"/>
      <w:marBottom w:val="0"/>
      <w:divBdr>
        <w:top w:val="none" w:sz="0" w:space="0" w:color="auto"/>
        <w:left w:val="none" w:sz="0" w:space="0" w:color="auto"/>
        <w:bottom w:val="none" w:sz="0" w:space="0" w:color="auto"/>
        <w:right w:val="none" w:sz="0" w:space="0" w:color="auto"/>
      </w:divBdr>
    </w:div>
    <w:div w:id="810438516">
      <w:bodyDiv w:val="1"/>
      <w:marLeft w:val="0"/>
      <w:marRight w:val="0"/>
      <w:marTop w:val="0"/>
      <w:marBottom w:val="0"/>
      <w:divBdr>
        <w:top w:val="none" w:sz="0" w:space="0" w:color="auto"/>
        <w:left w:val="none" w:sz="0" w:space="0" w:color="auto"/>
        <w:bottom w:val="none" w:sz="0" w:space="0" w:color="auto"/>
        <w:right w:val="none" w:sz="0" w:space="0" w:color="auto"/>
      </w:divBdr>
    </w:div>
    <w:div w:id="812328889">
      <w:bodyDiv w:val="1"/>
      <w:marLeft w:val="0"/>
      <w:marRight w:val="0"/>
      <w:marTop w:val="0"/>
      <w:marBottom w:val="0"/>
      <w:divBdr>
        <w:top w:val="none" w:sz="0" w:space="0" w:color="auto"/>
        <w:left w:val="none" w:sz="0" w:space="0" w:color="auto"/>
        <w:bottom w:val="none" w:sz="0" w:space="0" w:color="auto"/>
        <w:right w:val="none" w:sz="0" w:space="0" w:color="auto"/>
      </w:divBdr>
    </w:div>
    <w:div w:id="824475308">
      <w:bodyDiv w:val="1"/>
      <w:marLeft w:val="0"/>
      <w:marRight w:val="0"/>
      <w:marTop w:val="0"/>
      <w:marBottom w:val="0"/>
      <w:divBdr>
        <w:top w:val="none" w:sz="0" w:space="0" w:color="auto"/>
        <w:left w:val="none" w:sz="0" w:space="0" w:color="auto"/>
        <w:bottom w:val="none" w:sz="0" w:space="0" w:color="auto"/>
        <w:right w:val="none" w:sz="0" w:space="0" w:color="auto"/>
      </w:divBdr>
    </w:div>
    <w:div w:id="830222467">
      <w:bodyDiv w:val="1"/>
      <w:marLeft w:val="0"/>
      <w:marRight w:val="0"/>
      <w:marTop w:val="0"/>
      <w:marBottom w:val="0"/>
      <w:divBdr>
        <w:top w:val="none" w:sz="0" w:space="0" w:color="auto"/>
        <w:left w:val="none" w:sz="0" w:space="0" w:color="auto"/>
        <w:bottom w:val="none" w:sz="0" w:space="0" w:color="auto"/>
        <w:right w:val="none" w:sz="0" w:space="0" w:color="auto"/>
      </w:divBdr>
    </w:div>
    <w:div w:id="867646093">
      <w:bodyDiv w:val="1"/>
      <w:marLeft w:val="0"/>
      <w:marRight w:val="0"/>
      <w:marTop w:val="0"/>
      <w:marBottom w:val="0"/>
      <w:divBdr>
        <w:top w:val="none" w:sz="0" w:space="0" w:color="auto"/>
        <w:left w:val="none" w:sz="0" w:space="0" w:color="auto"/>
        <w:bottom w:val="none" w:sz="0" w:space="0" w:color="auto"/>
        <w:right w:val="none" w:sz="0" w:space="0" w:color="auto"/>
      </w:divBdr>
    </w:div>
    <w:div w:id="870919169">
      <w:bodyDiv w:val="1"/>
      <w:marLeft w:val="0"/>
      <w:marRight w:val="0"/>
      <w:marTop w:val="0"/>
      <w:marBottom w:val="0"/>
      <w:divBdr>
        <w:top w:val="none" w:sz="0" w:space="0" w:color="auto"/>
        <w:left w:val="none" w:sz="0" w:space="0" w:color="auto"/>
        <w:bottom w:val="none" w:sz="0" w:space="0" w:color="auto"/>
        <w:right w:val="none" w:sz="0" w:space="0" w:color="auto"/>
      </w:divBdr>
    </w:div>
    <w:div w:id="879702865">
      <w:bodyDiv w:val="1"/>
      <w:marLeft w:val="0"/>
      <w:marRight w:val="0"/>
      <w:marTop w:val="0"/>
      <w:marBottom w:val="0"/>
      <w:divBdr>
        <w:top w:val="none" w:sz="0" w:space="0" w:color="auto"/>
        <w:left w:val="none" w:sz="0" w:space="0" w:color="auto"/>
        <w:bottom w:val="none" w:sz="0" w:space="0" w:color="auto"/>
        <w:right w:val="none" w:sz="0" w:space="0" w:color="auto"/>
      </w:divBdr>
    </w:div>
    <w:div w:id="899482651">
      <w:bodyDiv w:val="1"/>
      <w:marLeft w:val="0"/>
      <w:marRight w:val="0"/>
      <w:marTop w:val="0"/>
      <w:marBottom w:val="0"/>
      <w:divBdr>
        <w:top w:val="none" w:sz="0" w:space="0" w:color="auto"/>
        <w:left w:val="none" w:sz="0" w:space="0" w:color="auto"/>
        <w:bottom w:val="none" w:sz="0" w:space="0" w:color="auto"/>
        <w:right w:val="none" w:sz="0" w:space="0" w:color="auto"/>
      </w:divBdr>
    </w:div>
    <w:div w:id="901990523">
      <w:bodyDiv w:val="1"/>
      <w:marLeft w:val="0"/>
      <w:marRight w:val="0"/>
      <w:marTop w:val="0"/>
      <w:marBottom w:val="0"/>
      <w:divBdr>
        <w:top w:val="none" w:sz="0" w:space="0" w:color="auto"/>
        <w:left w:val="none" w:sz="0" w:space="0" w:color="auto"/>
        <w:bottom w:val="none" w:sz="0" w:space="0" w:color="auto"/>
        <w:right w:val="none" w:sz="0" w:space="0" w:color="auto"/>
      </w:divBdr>
    </w:div>
    <w:div w:id="904484947">
      <w:bodyDiv w:val="1"/>
      <w:marLeft w:val="0"/>
      <w:marRight w:val="0"/>
      <w:marTop w:val="0"/>
      <w:marBottom w:val="0"/>
      <w:divBdr>
        <w:top w:val="none" w:sz="0" w:space="0" w:color="auto"/>
        <w:left w:val="none" w:sz="0" w:space="0" w:color="auto"/>
        <w:bottom w:val="none" w:sz="0" w:space="0" w:color="auto"/>
        <w:right w:val="none" w:sz="0" w:space="0" w:color="auto"/>
      </w:divBdr>
    </w:div>
    <w:div w:id="911812274">
      <w:bodyDiv w:val="1"/>
      <w:marLeft w:val="0"/>
      <w:marRight w:val="0"/>
      <w:marTop w:val="0"/>
      <w:marBottom w:val="0"/>
      <w:divBdr>
        <w:top w:val="none" w:sz="0" w:space="0" w:color="auto"/>
        <w:left w:val="none" w:sz="0" w:space="0" w:color="auto"/>
        <w:bottom w:val="none" w:sz="0" w:space="0" w:color="auto"/>
        <w:right w:val="none" w:sz="0" w:space="0" w:color="auto"/>
      </w:divBdr>
    </w:div>
    <w:div w:id="923421781">
      <w:bodyDiv w:val="1"/>
      <w:marLeft w:val="0"/>
      <w:marRight w:val="0"/>
      <w:marTop w:val="0"/>
      <w:marBottom w:val="0"/>
      <w:divBdr>
        <w:top w:val="none" w:sz="0" w:space="0" w:color="auto"/>
        <w:left w:val="none" w:sz="0" w:space="0" w:color="auto"/>
        <w:bottom w:val="none" w:sz="0" w:space="0" w:color="auto"/>
        <w:right w:val="none" w:sz="0" w:space="0" w:color="auto"/>
      </w:divBdr>
    </w:div>
    <w:div w:id="926965437">
      <w:bodyDiv w:val="1"/>
      <w:marLeft w:val="0"/>
      <w:marRight w:val="0"/>
      <w:marTop w:val="0"/>
      <w:marBottom w:val="0"/>
      <w:divBdr>
        <w:top w:val="none" w:sz="0" w:space="0" w:color="auto"/>
        <w:left w:val="none" w:sz="0" w:space="0" w:color="auto"/>
        <w:bottom w:val="none" w:sz="0" w:space="0" w:color="auto"/>
        <w:right w:val="none" w:sz="0" w:space="0" w:color="auto"/>
      </w:divBdr>
    </w:div>
    <w:div w:id="941032797">
      <w:bodyDiv w:val="1"/>
      <w:marLeft w:val="0"/>
      <w:marRight w:val="0"/>
      <w:marTop w:val="0"/>
      <w:marBottom w:val="0"/>
      <w:divBdr>
        <w:top w:val="none" w:sz="0" w:space="0" w:color="auto"/>
        <w:left w:val="none" w:sz="0" w:space="0" w:color="auto"/>
        <w:bottom w:val="none" w:sz="0" w:space="0" w:color="auto"/>
        <w:right w:val="none" w:sz="0" w:space="0" w:color="auto"/>
      </w:divBdr>
    </w:div>
    <w:div w:id="943148409">
      <w:bodyDiv w:val="1"/>
      <w:marLeft w:val="0"/>
      <w:marRight w:val="0"/>
      <w:marTop w:val="0"/>
      <w:marBottom w:val="0"/>
      <w:divBdr>
        <w:top w:val="none" w:sz="0" w:space="0" w:color="auto"/>
        <w:left w:val="none" w:sz="0" w:space="0" w:color="auto"/>
        <w:bottom w:val="none" w:sz="0" w:space="0" w:color="auto"/>
        <w:right w:val="none" w:sz="0" w:space="0" w:color="auto"/>
      </w:divBdr>
    </w:div>
    <w:div w:id="956333261">
      <w:bodyDiv w:val="1"/>
      <w:marLeft w:val="0"/>
      <w:marRight w:val="0"/>
      <w:marTop w:val="0"/>
      <w:marBottom w:val="0"/>
      <w:divBdr>
        <w:top w:val="none" w:sz="0" w:space="0" w:color="auto"/>
        <w:left w:val="none" w:sz="0" w:space="0" w:color="auto"/>
        <w:bottom w:val="none" w:sz="0" w:space="0" w:color="auto"/>
        <w:right w:val="none" w:sz="0" w:space="0" w:color="auto"/>
      </w:divBdr>
    </w:div>
    <w:div w:id="956445067">
      <w:bodyDiv w:val="1"/>
      <w:marLeft w:val="0"/>
      <w:marRight w:val="0"/>
      <w:marTop w:val="0"/>
      <w:marBottom w:val="0"/>
      <w:divBdr>
        <w:top w:val="none" w:sz="0" w:space="0" w:color="auto"/>
        <w:left w:val="none" w:sz="0" w:space="0" w:color="auto"/>
        <w:bottom w:val="none" w:sz="0" w:space="0" w:color="auto"/>
        <w:right w:val="none" w:sz="0" w:space="0" w:color="auto"/>
      </w:divBdr>
    </w:div>
    <w:div w:id="970208279">
      <w:bodyDiv w:val="1"/>
      <w:marLeft w:val="0"/>
      <w:marRight w:val="0"/>
      <w:marTop w:val="0"/>
      <w:marBottom w:val="0"/>
      <w:divBdr>
        <w:top w:val="none" w:sz="0" w:space="0" w:color="auto"/>
        <w:left w:val="none" w:sz="0" w:space="0" w:color="auto"/>
        <w:bottom w:val="none" w:sz="0" w:space="0" w:color="auto"/>
        <w:right w:val="none" w:sz="0" w:space="0" w:color="auto"/>
      </w:divBdr>
    </w:div>
    <w:div w:id="971330031">
      <w:bodyDiv w:val="1"/>
      <w:marLeft w:val="0"/>
      <w:marRight w:val="0"/>
      <w:marTop w:val="0"/>
      <w:marBottom w:val="0"/>
      <w:divBdr>
        <w:top w:val="none" w:sz="0" w:space="0" w:color="auto"/>
        <w:left w:val="none" w:sz="0" w:space="0" w:color="auto"/>
        <w:bottom w:val="none" w:sz="0" w:space="0" w:color="auto"/>
        <w:right w:val="none" w:sz="0" w:space="0" w:color="auto"/>
      </w:divBdr>
    </w:div>
    <w:div w:id="988556350">
      <w:bodyDiv w:val="1"/>
      <w:marLeft w:val="0"/>
      <w:marRight w:val="0"/>
      <w:marTop w:val="0"/>
      <w:marBottom w:val="0"/>
      <w:divBdr>
        <w:top w:val="none" w:sz="0" w:space="0" w:color="auto"/>
        <w:left w:val="none" w:sz="0" w:space="0" w:color="auto"/>
        <w:bottom w:val="none" w:sz="0" w:space="0" w:color="auto"/>
        <w:right w:val="none" w:sz="0" w:space="0" w:color="auto"/>
      </w:divBdr>
    </w:div>
    <w:div w:id="995916391">
      <w:bodyDiv w:val="1"/>
      <w:marLeft w:val="0"/>
      <w:marRight w:val="0"/>
      <w:marTop w:val="0"/>
      <w:marBottom w:val="0"/>
      <w:divBdr>
        <w:top w:val="none" w:sz="0" w:space="0" w:color="auto"/>
        <w:left w:val="none" w:sz="0" w:space="0" w:color="auto"/>
        <w:bottom w:val="none" w:sz="0" w:space="0" w:color="auto"/>
        <w:right w:val="none" w:sz="0" w:space="0" w:color="auto"/>
      </w:divBdr>
    </w:div>
    <w:div w:id="1004288538">
      <w:bodyDiv w:val="1"/>
      <w:marLeft w:val="0"/>
      <w:marRight w:val="0"/>
      <w:marTop w:val="0"/>
      <w:marBottom w:val="0"/>
      <w:divBdr>
        <w:top w:val="none" w:sz="0" w:space="0" w:color="auto"/>
        <w:left w:val="none" w:sz="0" w:space="0" w:color="auto"/>
        <w:bottom w:val="none" w:sz="0" w:space="0" w:color="auto"/>
        <w:right w:val="none" w:sz="0" w:space="0" w:color="auto"/>
      </w:divBdr>
    </w:div>
    <w:div w:id="1009990340">
      <w:bodyDiv w:val="1"/>
      <w:marLeft w:val="0"/>
      <w:marRight w:val="0"/>
      <w:marTop w:val="0"/>
      <w:marBottom w:val="0"/>
      <w:divBdr>
        <w:top w:val="none" w:sz="0" w:space="0" w:color="auto"/>
        <w:left w:val="none" w:sz="0" w:space="0" w:color="auto"/>
        <w:bottom w:val="none" w:sz="0" w:space="0" w:color="auto"/>
        <w:right w:val="none" w:sz="0" w:space="0" w:color="auto"/>
      </w:divBdr>
    </w:div>
    <w:div w:id="1020550486">
      <w:bodyDiv w:val="1"/>
      <w:marLeft w:val="0"/>
      <w:marRight w:val="0"/>
      <w:marTop w:val="0"/>
      <w:marBottom w:val="0"/>
      <w:divBdr>
        <w:top w:val="none" w:sz="0" w:space="0" w:color="auto"/>
        <w:left w:val="none" w:sz="0" w:space="0" w:color="auto"/>
        <w:bottom w:val="none" w:sz="0" w:space="0" w:color="auto"/>
        <w:right w:val="none" w:sz="0" w:space="0" w:color="auto"/>
      </w:divBdr>
    </w:div>
    <w:div w:id="1047071512">
      <w:bodyDiv w:val="1"/>
      <w:marLeft w:val="0"/>
      <w:marRight w:val="0"/>
      <w:marTop w:val="0"/>
      <w:marBottom w:val="0"/>
      <w:divBdr>
        <w:top w:val="none" w:sz="0" w:space="0" w:color="auto"/>
        <w:left w:val="none" w:sz="0" w:space="0" w:color="auto"/>
        <w:bottom w:val="none" w:sz="0" w:space="0" w:color="auto"/>
        <w:right w:val="none" w:sz="0" w:space="0" w:color="auto"/>
      </w:divBdr>
    </w:div>
    <w:div w:id="1056123907">
      <w:bodyDiv w:val="1"/>
      <w:marLeft w:val="0"/>
      <w:marRight w:val="0"/>
      <w:marTop w:val="0"/>
      <w:marBottom w:val="0"/>
      <w:divBdr>
        <w:top w:val="none" w:sz="0" w:space="0" w:color="auto"/>
        <w:left w:val="none" w:sz="0" w:space="0" w:color="auto"/>
        <w:bottom w:val="none" w:sz="0" w:space="0" w:color="auto"/>
        <w:right w:val="none" w:sz="0" w:space="0" w:color="auto"/>
      </w:divBdr>
    </w:div>
    <w:div w:id="1070542691">
      <w:bodyDiv w:val="1"/>
      <w:marLeft w:val="0"/>
      <w:marRight w:val="0"/>
      <w:marTop w:val="0"/>
      <w:marBottom w:val="0"/>
      <w:divBdr>
        <w:top w:val="none" w:sz="0" w:space="0" w:color="auto"/>
        <w:left w:val="none" w:sz="0" w:space="0" w:color="auto"/>
        <w:bottom w:val="none" w:sz="0" w:space="0" w:color="auto"/>
        <w:right w:val="none" w:sz="0" w:space="0" w:color="auto"/>
      </w:divBdr>
    </w:div>
    <w:div w:id="1073553625">
      <w:bodyDiv w:val="1"/>
      <w:marLeft w:val="0"/>
      <w:marRight w:val="0"/>
      <w:marTop w:val="0"/>
      <w:marBottom w:val="0"/>
      <w:divBdr>
        <w:top w:val="none" w:sz="0" w:space="0" w:color="auto"/>
        <w:left w:val="none" w:sz="0" w:space="0" w:color="auto"/>
        <w:bottom w:val="none" w:sz="0" w:space="0" w:color="auto"/>
        <w:right w:val="none" w:sz="0" w:space="0" w:color="auto"/>
      </w:divBdr>
    </w:div>
    <w:div w:id="1074736928">
      <w:bodyDiv w:val="1"/>
      <w:marLeft w:val="0"/>
      <w:marRight w:val="0"/>
      <w:marTop w:val="0"/>
      <w:marBottom w:val="0"/>
      <w:divBdr>
        <w:top w:val="none" w:sz="0" w:space="0" w:color="auto"/>
        <w:left w:val="none" w:sz="0" w:space="0" w:color="auto"/>
        <w:bottom w:val="none" w:sz="0" w:space="0" w:color="auto"/>
        <w:right w:val="none" w:sz="0" w:space="0" w:color="auto"/>
      </w:divBdr>
    </w:div>
    <w:div w:id="1079713913">
      <w:bodyDiv w:val="1"/>
      <w:marLeft w:val="0"/>
      <w:marRight w:val="0"/>
      <w:marTop w:val="0"/>
      <w:marBottom w:val="0"/>
      <w:divBdr>
        <w:top w:val="none" w:sz="0" w:space="0" w:color="auto"/>
        <w:left w:val="none" w:sz="0" w:space="0" w:color="auto"/>
        <w:bottom w:val="none" w:sz="0" w:space="0" w:color="auto"/>
        <w:right w:val="none" w:sz="0" w:space="0" w:color="auto"/>
      </w:divBdr>
    </w:div>
    <w:div w:id="1110777187">
      <w:bodyDiv w:val="1"/>
      <w:marLeft w:val="0"/>
      <w:marRight w:val="0"/>
      <w:marTop w:val="0"/>
      <w:marBottom w:val="0"/>
      <w:divBdr>
        <w:top w:val="none" w:sz="0" w:space="0" w:color="auto"/>
        <w:left w:val="none" w:sz="0" w:space="0" w:color="auto"/>
        <w:bottom w:val="none" w:sz="0" w:space="0" w:color="auto"/>
        <w:right w:val="none" w:sz="0" w:space="0" w:color="auto"/>
      </w:divBdr>
    </w:div>
    <w:div w:id="1121067559">
      <w:bodyDiv w:val="1"/>
      <w:marLeft w:val="0"/>
      <w:marRight w:val="0"/>
      <w:marTop w:val="0"/>
      <w:marBottom w:val="0"/>
      <w:divBdr>
        <w:top w:val="none" w:sz="0" w:space="0" w:color="auto"/>
        <w:left w:val="none" w:sz="0" w:space="0" w:color="auto"/>
        <w:bottom w:val="none" w:sz="0" w:space="0" w:color="auto"/>
        <w:right w:val="none" w:sz="0" w:space="0" w:color="auto"/>
      </w:divBdr>
    </w:div>
    <w:div w:id="1137188784">
      <w:bodyDiv w:val="1"/>
      <w:marLeft w:val="0"/>
      <w:marRight w:val="0"/>
      <w:marTop w:val="0"/>
      <w:marBottom w:val="0"/>
      <w:divBdr>
        <w:top w:val="none" w:sz="0" w:space="0" w:color="auto"/>
        <w:left w:val="none" w:sz="0" w:space="0" w:color="auto"/>
        <w:bottom w:val="none" w:sz="0" w:space="0" w:color="auto"/>
        <w:right w:val="none" w:sz="0" w:space="0" w:color="auto"/>
      </w:divBdr>
    </w:div>
    <w:div w:id="1152257369">
      <w:bodyDiv w:val="1"/>
      <w:marLeft w:val="0"/>
      <w:marRight w:val="0"/>
      <w:marTop w:val="0"/>
      <w:marBottom w:val="0"/>
      <w:divBdr>
        <w:top w:val="none" w:sz="0" w:space="0" w:color="auto"/>
        <w:left w:val="none" w:sz="0" w:space="0" w:color="auto"/>
        <w:bottom w:val="none" w:sz="0" w:space="0" w:color="auto"/>
        <w:right w:val="none" w:sz="0" w:space="0" w:color="auto"/>
      </w:divBdr>
    </w:div>
    <w:div w:id="1155148188">
      <w:bodyDiv w:val="1"/>
      <w:marLeft w:val="0"/>
      <w:marRight w:val="0"/>
      <w:marTop w:val="0"/>
      <w:marBottom w:val="0"/>
      <w:divBdr>
        <w:top w:val="none" w:sz="0" w:space="0" w:color="auto"/>
        <w:left w:val="none" w:sz="0" w:space="0" w:color="auto"/>
        <w:bottom w:val="none" w:sz="0" w:space="0" w:color="auto"/>
        <w:right w:val="none" w:sz="0" w:space="0" w:color="auto"/>
      </w:divBdr>
    </w:div>
    <w:div w:id="1177961166">
      <w:bodyDiv w:val="1"/>
      <w:marLeft w:val="0"/>
      <w:marRight w:val="0"/>
      <w:marTop w:val="0"/>
      <w:marBottom w:val="0"/>
      <w:divBdr>
        <w:top w:val="none" w:sz="0" w:space="0" w:color="auto"/>
        <w:left w:val="none" w:sz="0" w:space="0" w:color="auto"/>
        <w:bottom w:val="none" w:sz="0" w:space="0" w:color="auto"/>
        <w:right w:val="none" w:sz="0" w:space="0" w:color="auto"/>
      </w:divBdr>
    </w:div>
    <w:div w:id="1182091015">
      <w:bodyDiv w:val="1"/>
      <w:marLeft w:val="0"/>
      <w:marRight w:val="0"/>
      <w:marTop w:val="0"/>
      <w:marBottom w:val="0"/>
      <w:divBdr>
        <w:top w:val="none" w:sz="0" w:space="0" w:color="auto"/>
        <w:left w:val="none" w:sz="0" w:space="0" w:color="auto"/>
        <w:bottom w:val="none" w:sz="0" w:space="0" w:color="auto"/>
        <w:right w:val="none" w:sz="0" w:space="0" w:color="auto"/>
      </w:divBdr>
    </w:div>
    <w:div w:id="1186866451">
      <w:bodyDiv w:val="1"/>
      <w:marLeft w:val="0"/>
      <w:marRight w:val="0"/>
      <w:marTop w:val="0"/>
      <w:marBottom w:val="0"/>
      <w:divBdr>
        <w:top w:val="none" w:sz="0" w:space="0" w:color="auto"/>
        <w:left w:val="none" w:sz="0" w:space="0" w:color="auto"/>
        <w:bottom w:val="none" w:sz="0" w:space="0" w:color="auto"/>
        <w:right w:val="none" w:sz="0" w:space="0" w:color="auto"/>
      </w:divBdr>
    </w:div>
    <w:div w:id="1199781981">
      <w:bodyDiv w:val="1"/>
      <w:marLeft w:val="0"/>
      <w:marRight w:val="0"/>
      <w:marTop w:val="0"/>
      <w:marBottom w:val="0"/>
      <w:divBdr>
        <w:top w:val="none" w:sz="0" w:space="0" w:color="auto"/>
        <w:left w:val="none" w:sz="0" w:space="0" w:color="auto"/>
        <w:bottom w:val="none" w:sz="0" w:space="0" w:color="auto"/>
        <w:right w:val="none" w:sz="0" w:space="0" w:color="auto"/>
      </w:divBdr>
    </w:div>
    <w:div w:id="1218395348">
      <w:bodyDiv w:val="1"/>
      <w:marLeft w:val="0"/>
      <w:marRight w:val="0"/>
      <w:marTop w:val="0"/>
      <w:marBottom w:val="0"/>
      <w:divBdr>
        <w:top w:val="none" w:sz="0" w:space="0" w:color="auto"/>
        <w:left w:val="none" w:sz="0" w:space="0" w:color="auto"/>
        <w:bottom w:val="none" w:sz="0" w:space="0" w:color="auto"/>
        <w:right w:val="none" w:sz="0" w:space="0" w:color="auto"/>
      </w:divBdr>
    </w:div>
    <w:div w:id="1241476801">
      <w:bodyDiv w:val="1"/>
      <w:marLeft w:val="0"/>
      <w:marRight w:val="0"/>
      <w:marTop w:val="0"/>
      <w:marBottom w:val="0"/>
      <w:divBdr>
        <w:top w:val="none" w:sz="0" w:space="0" w:color="auto"/>
        <w:left w:val="none" w:sz="0" w:space="0" w:color="auto"/>
        <w:bottom w:val="none" w:sz="0" w:space="0" w:color="auto"/>
        <w:right w:val="none" w:sz="0" w:space="0" w:color="auto"/>
      </w:divBdr>
    </w:div>
    <w:div w:id="1251356499">
      <w:bodyDiv w:val="1"/>
      <w:marLeft w:val="0"/>
      <w:marRight w:val="0"/>
      <w:marTop w:val="0"/>
      <w:marBottom w:val="0"/>
      <w:divBdr>
        <w:top w:val="none" w:sz="0" w:space="0" w:color="auto"/>
        <w:left w:val="none" w:sz="0" w:space="0" w:color="auto"/>
        <w:bottom w:val="none" w:sz="0" w:space="0" w:color="auto"/>
        <w:right w:val="none" w:sz="0" w:space="0" w:color="auto"/>
      </w:divBdr>
    </w:div>
    <w:div w:id="1254970167">
      <w:bodyDiv w:val="1"/>
      <w:marLeft w:val="0"/>
      <w:marRight w:val="0"/>
      <w:marTop w:val="0"/>
      <w:marBottom w:val="0"/>
      <w:divBdr>
        <w:top w:val="none" w:sz="0" w:space="0" w:color="auto"/>
        <w:left w:val="none" w:sz="0" w:space="0" w:color="auto"/>
        <w:bottom w:val="none" w:sz="0" w:space="0" w:color="auto"/>
        <w:right w:val="none" w:sz="0" w:space="0" w:color="auto"/>
      </w:divBdr>
    </w:div>
    <w:div w:id="1256136578">
      <w:bodyDiv w:val="1"/>
      <w:marLeft w:val="0"/>
      <w:marRight w:val="0"/>
      <w:marTop w:val="0"/>
      <w:marBottom w:val="0"/>
      <w:divBdr>
        <w:top w:val="none" w:sz="0" w:space="0" w:color="auto"/>
        <w:left w:val="none" w:sz="0" w:space="0" w:color="auto"/>
        <w:bottom w:val="none" w:sz="0" w:space="0" w:color="auto"/>
        <w:right w:val="none" w:sz="0" w:space="0" w:color="auto"/>
      </w:divBdr>
    </w:div>
    <w:div w:id="1265306541">
      <w:bodyDiv w:val="1"/>
      <w:marLeft w:val="0"/>
      <w:marRight w:val="0"/>
      <w:marTop w:val="0"/>
      <w:marBottom w:val="0"/>
      <w:divBdr>
        <w:top w:val="none" w:sz="0" w:space="0" w:color="auto"/>
        <w:left w:val="none" w:sz="0" w:space="0" w:color="auto"/>
        <w:bottom w:val="none" w:sz="0" w:space="0" w:color="auto"/>
        <w:right w:val="none" w:sz="0" w:space="0" w:color="auto"/>
      </w:divBdr>
    </w:div>
    <w:div w:id="1265504243">
      <w:bodyDiv w:val="1"/>
      <w:marLeft w:val="0"/>
      <w:marRight w:val="0"/>
      <w:marTop w:val="0"/>
      <w:marBottom w:val="0"/>
      <w:divBdr>
        <w:top w:val="none" w:sz="0" w:space="0" w:color="auto"/>
        <w:left w:val="none" w:sz="0" w:space="0" w:color="auto"/>
        <w:bottom w:val="none" w:sz="0" w:space="0" w:color="auto"/>
        <w:right w:val="none" w:sz="0" w:space="0" w:color="auto"/>
      </w:divBdr>
    </w:div>
    <w:div w:id="1266887146">
      <w:bodyDiv w:val="1"/>
      <w:marLeft w:val="0"/>
      <w:marRight w:val="0"/>
      <w:marTop w:val="0"/>
      <w:marBottom w:val="0"/>
      <w:divBdr>
        <w:top w:val="none" w:sz="0" w:space="0" w:color="auto"/>
        <w:left w:val="none" w:sz="0" w:space="0" w:color="auto"/>
        <w:bottom w:val="none" w:sz="0" w:space="0" w:color="auto"/>
        <w:right w:val="none" w:sz="0" w:space="0" w:color="auto"/>
      </w:divBdr>
    </w:div>
    <w:div w:id="1272935264">
      <w:bodyDiv w:val="1"/>
      <w:marLeft w:val="0"/>
      <w:marRight w:val="0"/>
      <w:marTop w:val="0"/>
      <w:marBottom w:val="0"/>
      <w:divBdr>
        <w:top w:val="none" w:sz="0" w:space="0" w:color="auto"/>
        <w:left w:val="none" w:sz="0" w:space="0" w:color="auto"/>
        <w:bottom w:val="none" w:sz="0" w:space="0" w:color="auto"/>
        <w:right w:val="none" w:sz="0" w:space="0" w:color="auto"/>
      </w:divBdr>
    </w:div>
    <w:div w:id="1300108443">
      <w:bodyDiv w:val="1"/>
      <w:marLeft w:val="0"/>
      <w:marRight w:val="0"/>
      <w:marTop w:val="0"/>
      <w:marBottom w:val="0"/>
      <w:divBdr>
        <w:top w:val="none" w:sz="0" w:space="0" w:color="auto"/>
        <w:left w:val="none" w:sz="0" w:space="0" w:color="auto"/>
        <w:bottom w:val="none" w:sz="0" w:space="0" w:color="auto"/>
        <w:right w:val="none" w:sz="0" w:space="0" w:color="auto"/>
      </w:divBdr>
    </w:div>
    <w:div w:id="1303194636">
      <w:bodyDiv w:val="1"/>
      <w:marLeft w:val="0"/>
      <w:marRight w:val="0"/>
      <w:marTop w:val="0"/>
      <w:marBottom w:val="0"/>
      <w:divBdr>
        <w:top w:val="none" w:sz="0" w:space="0" w:color="auto"/>
        <w:left w:val="none" w:sz="0" w:space="0" w:color="auto"/>
        <w:bottom w:val="none" w:sz="0" w:space="0" w:color="auto"/>
        <w:right w:val="none" w:sz="0" w:space="0" w:color="auto"/>
      </w:divBdr>
    </w:div>
    <w:div w:id="1316686958">
      <w:bodyDiv w:val="1"/>
      <w:marLeft w:val="0"/>
      <w:marRight w:val="0"/>
      <w:marTop w:val="0"/>
      <w:marBottom w:val="0"/>
      <w:divBdr>
        <w:top w:val="none" w:sz="0" w:space="0" w:color="auto"/>
        <w:left w:val="none" w:sz="0" w:space="0" w:color="auto"/>
        <w:bottom w:val="none" w:sz="0" w:space="0" w:color="auto"/>
        <w:right w:val="none" w:sz="0" w:space="0" w:color="auto"/>
      </w:divBdr>
    </w:div>
    <w:div w:id="1316841263">
      <w:bodyDiv w:val="1"/>
      <w:marLeft w:val="0"/>
      <w:marRight w:val="0"/>
      <w:marTop w:val="0"/>
      <w:marBottom w:val="0"/>
      <w:divBdr>
        <w:top w:val="none" w:sz="0" w:space="0" w:color="auto"/>
        <w:left w:val="none" w:sz="0" w:space="0" w:color="auto"/>
        <w:bottom w:val="none" w:sz="0" w:space="0" w:color="auto"/>
        <w:right w:val="none" w:sz="0" w:space="0" w:color="auto"/>
      </w:divBdr>
    </w:div>
    <w:div w:id="1336876951">
      <w:bodyDiv w:val="1"/>
      <w:marLeft w:val="0"/>
      <w:marRight w:val="0"/>
      <w:marTop w:val="0"/>
      <w:marBottom w:val="0"/>
      <w:divBdr>
        <w:top w:val="none" w:sz="0" w:space="0" w:color="auto"/>
        <w:left w:val="none" w:sz="0" w:space="0" w:color="auto"/>
        <w:bottom w:val="none" w:sz="0" w:space="0" w:color="auto"/>
        <w:right w:val="none" w:sz="0" w:space="0" w:color="auto"/>
      </w:divBdr>
    </w:div>
    <w:div w:id="1342704401">
      <w:bodyDiv w:val="1"/>
      <w:marLeft w:val="0"/>
      <w:marRight w:val="0"/>
      <w:marTop w:val="0"/>
      <w:marBottom w:val="0"/>
      <w:divBdr>
        <w:top w:val="none" w:sz="0" w:space="0" w:color="auto"/>
        <w:left w:val="none" w:sz="0" w:space="0" w:color="auto"/>
        <w:bottom w:val="none" w:sz="0" w:space="0" w:color="auto"/>
        <w:right w:val="none" w:sz="0" w:space="0" w:color="auto"/>
      </w:divBdr>
    </w:div>
    <w:div w:id="1343316139">
      <w:bodyDiv w:val="1"/>
      <w:marLeft w:val="0"/>
      <w:marRight w:val="0"/>
      <w:marTop w:val="0"/>
      <w:marBottom w:val="0"/>
      <w:divBdr>
        <w:top w:val="none" w:sz="0" w:space="0" w:color="auto"/>
        <w:left w:val="none" w:sz="0" w:space="0" w:color="auto"/>
        <w:bottom w:val="none" w:sz="0" w:space="0" w:color="auto"/>
        <w:right w:val="none" w:sz="0" w:space="0" w:color="auto"/>
      </w:divBdr>
    </w:div>
    <w:div w:id="1343968579">
      <w:bodyDiv w:val="1"/>
      <w:marLeft w:val="0"/>
      <w:marRight w:val="0"/>
      <w:marTop w:val="0"/>
      <w:marBottom w:val="0"/>
      <w:divBdr>
        <w:top w:val="none" w:sz="0" w:space="0" w:color="auto"/>
        <w:left w:val="none" w:sz="0" w:space="0" w:color="auto"/>
        <w:bottom w:val="none" w:sz="0" w:space="0" w:color="auto"/>
        <w:right w:val="none" w:sz="0" w:space="0" w:color="auto"/>
      </w:divBdr>
    </w:div>
    <w:div w:id="1349521511">
      <w:bodyDiv w:val="1"/>
      <w:marLeft w:val="0"/>
      <w:marRight w:val="0"/>
      <w:marTop w:val="0"/>
      <w:marBottom w:val="0"/>
      <w:divBdr>
        <w:top w:val="none" w:sz="0" w:space="0" w:color="auto"/>
        <w:left w:val="none" w:sz="0" w:space="0" w:color="auto"/>
        <w:bottom w:val="none" w:sz="0" w:space="0" w:color="auto"/>
        <w:right w:val="none" w:sz="0" w:space="0" w:color="auto"/>
      </w:divBdr>
    </w:div>
    <w:div w:id="1356153675">
      <w:bodyDiv w:val="1"/>
      <w:marLeft w:val="0"/>
      <w:marRight w:val="0"/>
      <w:marTop w:val="0"/>
      <w:marBottom w:val="0"/>
      <w:divBdr>
        <w:top w:val="none" w:sz="0" w:space="0" w:color="auto"/>
        <w:left w:val="none" w:sz="0" w:space="0" w:color="auto"/>
        <w:bottom w:val="none" w:sz="0" w:space="0" w:color="auto"/>
        <w:right w:val="none" w:sz="0" w:space="0" w:color="auto"/>
      </w:divBdr>
    </w:div>
    <w:div w:id="1359621103">
      <w:bodyDiv w:val="1"/>
      <w:marLeft w:val="0"/>
      <w:marRight w:val="0"/>
      <w:marTop w:val="0"/>
      <w:marBottom w:val="0"/>
      <w:divBdr>
        <w:top w:val="none" w:sz="0" w:space="0" w:color="auto"/>
        <w:left w:val="none" w:sz="0" w:space="0" w:color="auto"/>
        <w:bottom w:val="none" w:sz="0" w:space="0" w:color="auto"/>
        <w:right w:val="none" w:sz="0" w:space="0" w:color="auto"/>
      </w:divBdr>
    </w:div>
    <w:div w:id="1365209908">
      <w:bodyDiv w:val="1"/>
      <w:marLeft w:val="0"/>
      <w:marRight w:val="0"/>
      <w:marTop w:val="0"/>
      <w:marBottom w:val="0"/>
      <w:divBdr>
        <w:top w:val="none" w:sz="0" w:space="0" w:color="auto"/>
        <w:left w:val="none" w:sz="0" w:space="0" w:color="auto"/>
        <w:bottom w:val="none" w:sz="0" w:space="0" w:color="auto"/>
        <w:right w:val="none" w:sz="0" w:space="0" w:color="auto"/>
      </w:divBdr>
    </w:div>
    <w:div w:id="1368336486">
      <w:bodyDiv w:val="1"/>
      <w:marLeft w:val="0"/>
      <w:marRight w:val="0"/>
      <w:marTop w:val="0"/>
      <w:marBottom w:val="0"/>
      <w:divBdr>
        <w:top w:val="none" w:sz="0" w:space="0" w:color="auto"/>
        <w:left w:val="none" w:sz="0" w:space="0" w:color="auto"/>
        <w:bottom w:val="none" w:sz="0" w:space="0" w:color="auto"/>
        <w:right w:val="none" w:sz="0" w:space="0" w:color="auto"/>
      </w:divBdr>
    </w:div>
    <w:div w:id="1375622035">
      <w:bodyDiv w:val="1"/>
      <w:marLeft w:val="0"/>
      <w:marRight w:val="0"/>
      <w:marTop w:val="0"/>
      <w:marBottom w:val="0"/>
      <w:divBdr>
        <w:top w:val="none" w:sz="0" w:space="0" w:color="auto"/>
        <w:left w:val="none" w:sz="0" w:space="0" w:color="auto"/>
        <w:bottom w:val="none" w:sz="0" w:space="0" w:color="auto"/>
        <w:right w:val="none" w:sz="0" w:space="0" w:color="auto"/>
      </w:divBdr>
    </w:div>
    <w:div w:id="1382510912">
      <w:bodyDiv w:val="1"/>
      <w:marLeft w:val="0"/>
      <w:marRight w:val="0"/>
      <w:marTop w:val="0"/>
      <w:marBottom w:val="0"/>
      <w:divBdr>
        <w:top w:val="none" w:sz="0" w:space="0" w:color="auto"/>
        <w:left w:val="none" w:sz="0" w:space="0" w:color="auto"/>
        <w:bottom w:val="none" w:sz="0" w:space="0" w:color="auto"/>
        <w:right w:val="none" w:sz="0" w:space="0" w:color="auto"/>
      </w:divBdr>
    </w:div>
    <w:div w:id="1391419963">
      <w:bodyDiv w:val="1"/>
      <w:marLeft w:val="0"/>
      <w:marRight w:val="0"/>
      <w:marTop w:val="0"/>
      <w:marBottom w:val="0"/>
      <w:divBdr>
        <w:top w:val="none" w:sz="0" w:space="0" w:color="auto"/>
        <w:left w:val="none" w:sz="0" w:space="0" w:color="auto"/>
        <w:bottom w:val="none" w:sz="0" w:space="0" w:color="auto"/>
        <w:right w:val="none" w:sz="0" w:space="0" w:color="auto"/>
      </w:divBdr>
    </w:div>
    <w:div w:id="1398550136">
      <w:bodyDiv w:val="1"/>
      <w:marLeft w:val="0"/>
      <w:marRight w:val="0"/>
      <w:marTop w:val="0"/>
      <w:marBottom w:val="0"/>
      <w:divBdr>
        <w:top w:val="none" w:sz="0" w:space="0" w:color="auto"/>
        <w:left w:val="none" w:sz="0" w:space="0" w:color="auto"/>
        <w:bottom w:val="none" w:sz="0" w:space="0" w:color="auto"/>
        <w:right w:val="none" w:sz="0" w:space="0" w:color="auto"/>
      </w:divBdr>
    </w:div>
    <w:div w:id="1401631430">
      <w:bodyDiv w:val="1"/>
      <w:marLeft w:val="0"/>
      <w:marRight w:val="0"/>
      <w:marTop w:val="0"/>
      <w:marBottom w:val="0"/>
      <w:divBdr>
        <w:top w:val="none" w:sz="0" w:space="0" w:color="auto"/>
        <w:left w:val="none" w:sz="0" w:space="0" w:color="auto"/>
        <w:bottom w:val="none" w:sz="0" w:space="0" w:color="auto"/>
        <w:right w:val="none" w:sz="0" w:space="0" w:color="auto"/>
      </w:divBdr>
    </w:div>
    <w:div w:id="1415857380">
      <w:bodyDiv w:val="1"/>
      <w:marLeft w:val="0"/>
      <w:marRight w:val="0"/>
      <w:marTop w:val="0"/>
      <w:marBottom w:val="0"/>
      <w:divBdr>
        <w:top w:val="none" w:sz="0" w:space="0" w:color="auto"/>
        <w:left w:val="none" w:sz="0" w:space="0" w:color="auto"/>
        <w:bottom w:val="none" w:sz="0" w:space="0" w:color="auto"/>
        <w:right w:val="none" w:sz="0" w:space="0" w:color="auto"/>
      </w:divBdr>
    </w:div>
    <w:div w:id="1434089410">
      <w:bodyDiv w:val="1"/>
      <w:marLeft w:val="0"/>
      <w:marRight w:val="0"/>
      <w:marTop w:val="0"/>
      <w:marBottom w:val="0"/>
      <w:divBdr>
        <w:top w:val="none" w:sz="0" w:space="0" w:color="auto"/>
        <w:left w:val="none" w:sz="0" w:space="0" w:color="auto"/>
        <w:bottom w:val="none" w:sz="0" w:space="0" w:color="auto"/>
        <w:right w:val="none" w:sz="0" w:space="0" w:color="auto"/>
      </w:divBdr>
    </w:div>
    <w:div w:id="1441679653">
      <w:bodyDiv w:val="1"/>
      <w:marLeft w:val="0"/>
      <w:marRight w:val="0"/>
      <w:marTop w:val="0"/>
      <w:marBottom w:val="0"/>
      <w:divBdr>
        <w:top w:val="none" w:sz="0" w:space="0" w:color="auto"/>
        <w:left w:val="none" w:sz="0" w:space="0" w:color="auto"/>
        <w:bottom w:val="none" w:sz="0" w:space="0" w:color="auto"/>
        <w:right w:val="none" w:sz="0" w:space="0" w:color="auto"/>
      </w:divBdr>
    </w:div>
    <w:div w:id="1475684976">
      <w:bodyDiv w:val="1"/>
      <w:marLeft w:val="0"/>
      <w:marRight w:val="0"/>
      <w:marTop w:val="0"/>
      <w:marBottom w:val="0"/>
      <w:divBdr>
        <w:top w:val="none" w:sz="0" w:space="0" w:color="auto"/>
        <w:left w:val="none" w:sz="0" w:space="0" w:color="auto"/>
        <w:bottom w:val="none" w:sz="0" w:space="0" w:color="auto"/>
        <w:right w:val="none" w:sz="0" w:space="0" w:color="auto"/>
      </w:divBdr>
    </w:div>
    <w:div w:id="1477794476">
      <w:bodyDiv w:val="1"/>
      <w:marLeft w:val="0"/>
      <w:marRight w:val="0"/>
      <w:marTop w:val="0"/>
      <w:marBottom w:val="0"/>
      <w:divBdr>
        <w:top w:val="none" w:sz="0" w:space="0" w:color="auto"/>
        <w:left w:val="none" w:sz="0" w:space="0" w:color="auto"/>
        <w:bottom w:val="none" w:sz="0" w:space="0" w:color="auto"/>
        <w:right w:val="none" w:sz="0" w:space="0" w:color="auto"/>
      </w:divBdr>
    </w:div>
    <w:div w:id="1486896626">
      <w:bodyDiv w:val="1"/>
      <w:marLeft w:val="0"/>
      <w:marRight w:val="0"/>
      <w:marTop w:val="0"/>
      <w:marBottom w:val="0"/>
      <w:divBdr>
        <w:top w:val="none" w:sz="0" w:space="0" w:color="auto"/>
        <w:left w:val="none" w:sz="0" w:space="0" w:color="auto"/>
        <w:bottom w:val="none" w:sz="0" w:space="0" w:color="auto"/>
        <w:right w:val="none" w:sz="0" w:space="0" w:color="auto"/>
      </w:divBdr>
    </w:div>
    <w:div w:id="1493451380">
      <w:bodyDiv w:val="1"/>
      <w:marLeft w:val="0"/>
      <w:marRight w:val="0"/>
      <w:marTop w:val="0"/>
      <w:marBottom w:val="0"/>
      <w:divBdr>
        <w:top w:val="none" w:sz="0" w:space="0" w:color="auto"/>
        <w:left w:val="none" w:sz="0" w:space="0" w:color="auto"/>
        <w:bottom w:val="none" w:sz="0" w:space="0" w:color="auto"/>
        <w:right w:val="none" w:sz="0" w:space="0" w:color="auto"/>
      </w:divBdr>
    </w:div>
    <w:div w:id="1521507224">
      <w:bodyDiv w:val="1"/>
      <w:marLeft w:val="0"/>
      <w:marRight w:val="0"/>
      <w:marTop w:val="0"/>
      <w:marBottom w:val="0"/>
      <w:divBdr>
        <w:top w:val="none" w:sz="0" w:space="0" w:color="auto"/>
        <w:left w:val="none" w:sz="0" w:space="0" w:color="auto"/>
        <w:bottom w:val="none" w:sz="0" w:space="0" w:color="auto"/>
        <w:right w:val="none" w:sz="0" w:space="0" w:color="auto"/>
      </w:divBdr>
    </w:div>
    <w:div w:id="1536772410">
      <w:bodyDiv w:val="1"/>
      <w:marLeft w:val="0"/>
      <w:marRight w:val="0"/>
      <w:marTop w:val="0"/>
      <w:marBottom w:val="0"/>
      <w:divBdr>
        <w:top w:val="none" w:sz="0" w:space="0" w:color="auto"/>
        <w:left w:val="none" w:sz="0" w:space="0" w:color="auto"/>
        <w:bottom w:val="none" w:sz="0" w:space="0" w:color="auto"/>
        <w:right w:val="none" w:sz="0" w:space="0" w:color="auto"/>
      </w:divBdr>
    </w:div>
    <w:div w:id="1546604091">
      <w:bodyDiv w:val="1"/>
      <w:marLeft w:val="0"/>
      <w:marRight w:val="0"/>
      <w:marTop w:val="0"/>
      <w:marBottom w:val="0"/>
      <w:divBdr>
        <w:top w:val="none" w:sz="0" w:space="0" w:color="auto"/>
        <w:left w:val="none" w:sz="0" w:space="0" w:color="auto"/>
        <w:bottom w:val="none" w:sz="0" w:space="0" w:color="auto"/>
        <w:right w:val="none" w:sz="0" w:space="0" w:color="auto"/>
      </w:divBdr>
    </w:div>
    <w:div w:id="1560940248">
      <w:bodyDiv w:val="1"/>
      <w:marLeft w:val="0"/>
      <w:marRight w:val="0"/>
      <w:marTop w:val="0"/>
      <w:marBottom w:val="0"/>
      <w:divBdr>
        <w:top w:val="none" w:sz="0" w:space="0" w:color="auto"/>
        <w:left w:val="none" w:sz="0" w:space="0" w:color="auto"/>
        <w:bottom w:val="none" w:sz="0" w:space="0" w:color="auto"/>
        <w:right w:val="none" w:sz="0" w:space="0" w:color="auto"/>
      </w:divBdr>
    </w:div>
    <w:div w:id="1574395446">
      <w:bodyDiv w:val="1"/>
      <w:marLeft w:val="0"/>
      <w:marRight w:val="0"/>
      <w:marTop w:val="0"/>
      <w:marBottom w:val="0"/>
      <w:divBdr>
        <w:top w:val="none" w:sz="0" w:space="0" w:color="auto"/>
        <w:left w:val="none" w:sz="0" w:space="0" w:color="auto"/>
        <w:bottom w:val="none" w:sz="0" w:space="0" w:color="auto"/>
        <w:right w:val="none" w:sz="0" w:space="0" w:color="auto"/>
      </w:divBdr>
    </w:div>
    <w:div w:id="1593010827">
      <w:bodyDiv w:val="1"/>
      <w:marLeft w:val="0"/>
      <w:marRight w:val="0"/>
      <w:marTop w:val="0"/>
      <w:marBottom w:val="0"/>
      <w:divBdr>
        <w:top w:val="none" w:sz="0" w:space="0" w:color="auto"/>
        <w:left w:val="none" w:sz="0" w:space="0" w:color="auto"/>
        <w:bottom w:val="none" w:sz="0" w:space="0" w:color="auto"/>
        <w:right w:val="none" w:sz="0" w:space="0" w:color="auto"/>
      </w:divBdr>
    </w:div>
    <w:div w:id="1600067751">
      <w:bodyDiv w:val="1"/>
      <w:marLeft w:val="0"/>
      <w:marRight w:val="0"/>
      <w:marTop w:val="0"/>
      <w:marBottom w:val="0"/>
      <w:divBdr>
        <w:top w:val="none" w:sz="0" w:space="0" w:color="auto"/>
        <w:left w:val="none" w:sz="0" w:space="0" w:color="auto"/>
        <w:bottom w:val="none" w:sz="0" w:space="0" w:color="auto"/>
        <w:right w:val="none" w:sz="0" w:space="0" w:color="auto"/>
      </w:divBdr>
    </w:div>
    <w:div w:id="1609847147">
      <w:bodyDiv w:val="1"/>
      <w:marLeft w:val="0"/>
      <w:marRight w:val="0"/>
      <w:marTop w:val="0"/>
      <w:marBottom w:val="0"/>
      <w:divBdr>
        <w:top w:val="none" w:sz="0" w:space="0" w:color="auto"/>
        <w:left w:val="none" w:sz="0" w:space="0" w:color="auto"/>
        <w:bottom w:val="none" w:sz="0" w:space="0" w:color="auto"/>
        <w:right w:val="none" w:sz="0" w:space="0" w:color="auto"/>
      </w:divBdr>
    </w:div>
    <w:div w:id="1613711480">
      <w:bodyDiv w:val="1"/>
      <w:marLeft w:val="0"/>
      <w:marRight w:val="0"/>
      <w:marTop w:val="0"/>
      <w:marBottom w:val="0"/>
      <w:divBdr>
        <w:top w:val="none" w:sz="0" w:space="0" w:color="auto"/>
        <w:left w:val="none" w:sz="0" w:space="0" w:color="auto"/>
        <w:bottom w:val="none" w:sz="0" w:space="0" w:color="auto"/>
        <w:right w:val="none" w:sz="0" w:space="0" w:color="auto"/>
      </w:divBdr>
    </w:div>
    <w:div w:id="1623656078">
      <w:bodyDiv w:val="1"/>
      <w:marLeft w:val="0"/>
      <w:marRight w:val="0"/>
      <w:marTop w:val="0"/>
      <w:marBottom w:val="0"/>
      <w:divBdr>
        <w:top w:val="none" w:sz="0" w:space="0" w:color="auto"/>
        <w:left w:val="none" w:sz="0" w:space="0" w:color="auto"/>
        <w:bottom w:val="none" w:sz="0" w:space="0" w:color="auto"/>
        <w:right w:val="none" w:sz="0" w:space="0" w:color="auto"/>
      </w:divBdr>
    </w:div>
    <w:div w:id="1656178788">
      <w:bodyDiv w:val="1"/>
      <w:marLeft w:val="0"/>
      <w:marRight w:val="0"/>
      <w:marTop w:val="0"/>
      <w:marBottom w:val="0"/>
      <w:divBdr>
        <w:top w:val="none" w:sz="0" w:space="0" w:color="auto"/>
        <w:left w:val="none" w:sz="0" w:space="0" w:color="auto"/>
        <w:bottom w:val="none" w:sz="0" w:space="0" w:color="auto"/>
        <w:right w:val="none" w:sz="0" w:space="0" w:color="auto"/>
      </w:divBdr>
    </w:div>
    <w:div w:id="1663504409">
      <w:bodyDiv w:val="1"/>
      <w:marLeft w:val="0"/>
      <w:marRight w:val="0"/>
      <w:marTop w:val="0"/>
      <w:marBottom w:val="0"/>
      <w:divBdr>
        <w:top w:val="none" w:sz="0" w:space="0" w:color="auto"/>
        <w:left w:val="none" w:sz="0" w:space="0" w:color="auto"/>
        <w:bottom w:val="none" w:sz="0" w:space="0" w:color="auto"/>
        <w:right w:val="none" w:sz="0" w:space="0" w:color="auto"/>
      </w:divBdr>
    </w:div>
    <w:div w:id="1667122905">
      <w:bodyDiv w:val="1"/>
      <w:marLeft w:val="0"/>
      <w:marRight w:val="0"/>
      <w:marTop w:val="0"/>
      <w:marBottom w:val="0"/>
      <w:divBdr>
        <w:top w:val="none" w:sz="0" w:space="0" w:color="auto"/>
        <w:left w:val="none" w:sz="0" w:space="0" w:color="auto"/>
        <w:bottom w:val="none" w:sz="0" w:space="0" w:color="auto"/>
        <w:right w:val="none" w:sz="0" w:space="0" w:color="auto"/>
      </w:divBdr>
    </w:div>
    <w:div w:id="1689409718">
      <w:bodyDiv w:val="1"/>
      <w:marLeft w:val="0"/>
      <w:marRight w:val="0"/>
      <w:marTop w:val="0"/>
      <w:marBottom w:val="0"/>
      <w:divBdr>
        <w:top w:val="none" w:sz="0" w:space="0" w:color="auto"/>
        <w:left w:val="none" w:sz="0" w:space="0" w:color="auto"/>
        <w:bottom w:val="none" w:sz="0" w:space="0" w:color="auto"/>
        <w:right w:val="none" w:sz="0" w:space="0" w:color="auto"/>
      </w:divBdr>
    </w:div>
    <w:div w:id="1692032318">
      <w:bodyDiv w:val="1"/>
      <w:marLeft w:val="0"/>
      <w:marRight w:val="0"/>
      <w:marTop w:val="0"/>
      <w:marBottom w:val="0"/>
      <w:divBdr>
        <w:top w:val="none" w:sz="0" w:space="0" w:color="auto"/>
        <w:left w:val="none" w:sz="0" w:space="0" w:color="auto"/>
        <w:bottom w:val="none" w:sz="0" w:space="0" w:color="auto"/>
        <w:right w:val="none" w:sz="0" w:space="0" w:color="auto"/>
      </w:divBdr>
    </w:div>
    <w:div w:id="1696732238">
      <w:bodyDiv w:val="1"/>
      <w:marLeft w:val="0"/>
      <w:marRight w:val="0"/>
      <w:marTop w:val="0"/>
      <w:marBottom w:val="0"/>
      <w:divBdr>
        <w:top w:val="none" w:sz="0" w:space="0" w:color="auto"/>
        <w:left w:val="none" w:sz="0" w:space="0" w:color="auto"/>
        <w:bottom w:val="none" w:sz="0" w:space="0" w:color="auto"/>
        <w:right w:val="none" w:sz="0" w:space="0" w:color="auto"/>
      </w:divBdr>
    </w:div>
    <w:div w:id="1706371768">
      <w:bodyDiv w:val="1"/>
      <w:marLeft w:val="0"/>
      <w:marRight w:val="0"/>
      <w:marTop w:val="0"/>
      <w:marBottom w:val="0"/>
      <w:divBdr>
        <w:top w:val="none" w:sz="0" w:space="0" w:color="auto"/>
        <w:left w:val="none" w:sz="0" w:space="0" w:color="auto"/>
        <w:bottom w:val="none" w:sz="0" w:space="0" w:color="auto"/>
        <w:right w:val="none" w:sz="0" w:space="0" w:color="auto"/>
      </w:divBdr>
    </w:div>
    <w:div w:id="1731078998">
      <w:bodyDiv w:val="1"/>
      <w:marLeft w:val="0"/>
      <w:marRight w:val="0"/>
      <w:marTop w:val="0"/>
      <w:marBottom w:val="0"/>
      <w:divBdr>
        <w:top w:val="none" w:sz="0" w:space="0" w:color="auto"/>
        <w:left w:val="none" w:sz="0" w:space="0" w:color="auto"/>
        <w:bottom w:val="none" w:sz="0" w:space="0" w:color="auto"/>
        <w:right w:val="none" w:sz="0" w:space="0" w:color="auto"/>
      </w:divBdr>
    </w:div>
    <w:div w:id="1731927141">
      <w:bodyDiv w:val="1"/>
      <w:marLeft w:val="0"/>
      <w:marRight w:val="0"/>
      <w:marTop w:val="0"/>
      <w:marBottom w:val="0"/>
      <w:divBdr>
        <w:top w:val="none" w:sz="0" w:space="0" w:color="auto"/>
        <w:left w:val="none" w:sz="0" w:space="0" w:color="auto"/>
        <w:bottom w:val="none" w:sz="0" w:space="0" w:color="auto"/>
        <w:right w:val="none" w:sz="0" w:space="0" w:color="auto"/>
      </w:divBdr>
    </w:div>
    <w:div w:id="1772356253">
      <w:bodyDiv w:val="1"/>
      <w:marLeft w:val="0"/>
      <w:marRight w:val="0"/>
      <w:marTop w:val="0"/>
      <w:marBottom w:val="0"/>
      <w:divBdr>
        <w:top w:val="none" w:sz="0" w:space="0" w:color="auto"/>
        <w:left w:val="none" w:sz="0" w:space="0" w:color="auto"/>
        <w:bottom w:val="none" w:sz="0" w:space="0" w:color="auto"/>
        <w:right w:val="none" w:sz="0" w:space="0" w:color="auto"/>
      </w:divBdr>
    </w:div>
    <w:div w:id="1829713755">
      <w:bodyDiv w:val="1"/>
      <w:marLeft w:val="0"/>
      <w:marRight w:val="0"/>
      <w:marTop w:val="0"/>
      <w:marBottom w:val="0"/>
      <w:divBdr>
        <w:top w:val="none" w:sz="0" w:space="0" w:color="auto"/>
        <w:left w:val="none" w:sz="0" w:space="0" w:color="auto"/>
        <w:bottom w:val="none" w:sz="0" w:space="0" w:color="auto"/>
        <w:right w:val="none" w:sz="0" w:space="0" w:color="auto"/>
      </w:divBdr>
    </w:div>
    <w:div w:id="1830246748">
      <w:bodyDiv w:val="1"/>
      <w:marLeft w:val="0"/>
      <w:marRight w:val="0"/>
      <w:marTop w:val="0"/>
      <w:marBottom w:val="0"/>
      <w:divBdr>
        <w:top w:val="none" w:sz="0" w:space="0" w:color="auto"/>
        <w:left w:val="none" w:sz="0" w:space="0" w:color="auto"/>
        <w:bottom w:val="none" w:sz="0" w:space="0" w:color="auto"/>
        <w:right w:val="none" w:sz="0" w:space="0" w:color="auto"/>
      </w:divBdr>
    </w:div>
    <w:div w:id="1833065794">
      <w:bodyDiv w:val="1"/>
      <w:marLeft w:val="0"/>
      <w:marRight w:val="0"/>
      <w:marTop w:val="0"/>
      <w:marBottom w:val="0"/>
      <w:divBdr>
        <w:top w:val="none" w:sz="0" w:space="0" w:color="auto"/>
        <w:left w:val="none" w:sz="0" w:space="0" w:color="auto"/>
        <w:bottom w:val="none" w:sz="0" w:space="0" w:color="auto"/>
        <w:right w:val="none" w:sz="0" w:space="0" w:color="auto"/>
      </w:divBdr>
    </w:div>
    <w:div w:id="1838031644">
      <w:bodyDiv w:val="1"/>
      <w:marLeft w:val="0"/>
      <w:marRight w:val="0"/>
      <w:marTop w:val="0"/>
      <w:marBottom w:val="0"/>
      <w:divBdr>
        <w:top w:val="none" w:sz="0" w:space="0" w:color="auto"/>
        <w:left w:val="none" w:sz="0" w:space="0" w:color="auto"/>
        <w:bottom w:val="none" w:sz="0" w:space="0" w:color="auto"/>
        <w:right w:val="none" w:sz="0" w:space="0" w:color="auto"/>
      </w:divBdr>
    </w:div>
    <w:div w:id="1845395049">
      <w:bodyDiv w:val="1"/>
      <w:marLeft w:val="0"/>
      <w:marRight w:val="0"/>
      <w:marTop w:val="0"/>
      <w:marBottom w:val="0"/>
      <w:divBdr>
        <w:top w:val="none" w:sz="0" w:space="0" w:color="auto"/>
        <w:left w:val="none" w:sz="0" w:space="0" w:color="auto"/>
        <w:bottom w:val="none" w:sz="0" w:space="0" w:color="auto"/>
        <w:right w:val="none" w:sz="0" w:space="0" w:color="auto"/>
      </w:divBdr>
    </w:div>
    <w:div w:id="1848861756">
      <w:bodyDiv w:val="1"/>
      <w:marLeft w:val="0"/>
      <w:marRight w:val="0"/>
      <w:marTop w:val="0"/>
      <w:marBottom w:val="0"/>
      <w:divBdr>
        <w:top w:val="none" w:sz="0" w:space="0" w:color="auto"/>
        <w:left w:val="none" w:sz="0" w:space="0" w:color="auto"/>
        <w:bottom w:val="none" w:sz="0" w:space="0" w:color="auto"/>
        <w:right w:val="none" w:sz="0" w:space="0" w:color="auto"/>
      </w:divBdr>
    </w:div>
    <w:div w:id="1862552004">
      <w:bodyDiv w:val="1"/>
      <w:marLeft w:val="0"/>
      <w:marRight w:val="0"/>
      <w:marTop w:val="0"/>
      <w:marBottom w:val="0"/>
      <w:divBdr>
        <w:top w:val="none" w:sz="0" w:space="0" w:color="auto"/>
        <w:left w:val="none" w:sz="0" w:space="0" w:color="auto"/>
        <w:bottom w:val="none" w:sz="0" w:space="0" w:color="auto"/>
        <w:right w:val="none" w:sz="0" w:space="0" w:color="auto"/>
      </w:divBdr>
    </w:div>
    <w:div w:id="1866400391">
      <w:bodyDiv w:val="1"/>
      <w:marLeft w:val="0"/>
      <w:marRight w:val="0"/>
      <w:marTop w:val="0"/>
      <w:marBottom w:val="0"/>
      <w:divBdr>
        <w:top w:val="none" w:sz="0" w:space="0" w:color="auto"/>
        <w:left w:val="none" w:sz="0" w:space="0" w:color="auto"/>
        <w:bottom w:val="none" w:sz="0" w:space="0" w:color="auto"/>
        <w:right w:val="none" w:sz="0" w:space="0" w:color="auto"/>
      </w:divBdr>
    </w:div>
    <w:div w:id="1895658236">
      <w:bodyDiv w:val="1"/>
      <w:marLeft w:val="0"/>
      <w:marRight w:val="0"/>
      <w:marTop w:val="0"/>
      <w:marBottom w:val="0"/>
      <w:divBdr>
        <w:top w:val="none" w:sz="0" w:space="0" w:color="auto"/>
        <w:left w:val="none" w:sz="0" w:space="0" w:color="auto"/>
        <w:bottom w:val="none" w:sz="0" w:space="0" w:color="auto"/>
        <w:right w:val="none" w:sz="0" w:space="0" w:color="auto"/>
      </w:divBdr>
    </w:div>
    <w:div w:id="1905556750">
      <w:bodyDiv w:val="1"/>
      <w:marLeft w:val="0"/>
      <w:marRight w:val="0"/>
      <w:marTop w:val="0"/>
      <w:marBottom w:val="0"/>
      <w:divBdr>
        <w:top w:val="none" w:sz="0" w:space="0" w:color="auto"/>
        <w:left w:val="none" w:sz="0" w:space="0" w:color="auto"/>
        <w:bottom w:val="none" w:sz="0" w:space="0" w:color="auto"/>
        <w:right w:val="none" w:sz="0" w:space="0" w:color="auto"/>
      </w:divBdr>
    </w:div>
    <w:div w:id="1913930125">
      <w:bodyDiv w:val="1"/>
      <w:marLeft w:val="0"/>
      <w:marRight w:val="0"/>
      <w:marTop w:val="0"/>
      <w:marBottom w:val="0"/>
      <w:divBdr>
        <w:top w:val="none" w:sz="0" w:space="0" w:color="auto"/>
        <w:left w:val="none" w:sz="0" w:space="0" w:color="auto"/>
        <w:bottom w:val="none" w:sz="0" w:space="0" w:color="auto"/>
        <w:right w:val="none" w:sz="0" w:space="0" w:color="auto"/>
      </w:divBdr>
    </w:div>
    <w:div w:id="1914854988">
      <w:bodyDiv w:val="1"/>
      <w:marLeft w:val="0"/>
      <w:marRight w:val="0"/>
      <w:marTop w:val="0"/>
      <w:marBottom w:val="0"/>
      <w:divBdr>
        <w:top w:val="none" w:sz="0" w:space="0" w:color="auto"/>
        <w:left w:val="none" w:sz="0" w:space="0" w:color="auto"/>
        <w:bottom w:val="none" w:sz="0" w:space="0" w:color="auto"/>
        <w:right w:val="none" w:sz="0" w:space="0" w:color="auto"/>
      </w:divBdr>
    </w:div>
    <w:div w:id="1925606984">
      <w:bodyDiv w:val="1"/>
      <w:marLeft w:val="0"/>
      <w:marRight w:val="0"/>
      <w:marTop w:val="0"/>
      <w:marBottom w:val="0"/>
      <w:divBdr>
        <w:top w:val="none" w:sz="0" w:space="0" w:color="auto"/>
        <w:left w:val="none" w:sz="0" w:space="0" w:color="auto"/>
        <w:bottom w:val="none" w:sz="0" w:space="0" w:color="auto"/>
        <w:right w:val="none" w:sz="0" w:space="0" w:color="auto"/>
      </w:divBdr>
    </w:div>
    <w:div w:id="1937397306">
      <w:bodyDiv w:val="1"/>
      <w:marLeft w:val="0"/>
      <w:marRight w:val="0"/>
      <w:marTop w:val="0"/>
      <w:marBottom w:val="0"/>
      <w:divBdr>
        <w:top w:val="none" w:sz="0" w:space="0" w:color="auto"/>
        <w:left w:val="none" w:sz="0" w:space="0" w:color="auto"/>
        <w:bottom w:val="none" w:sz="0" w:space="0" w:color="auto"/>
        <w:right w:val="none" w:sz="0" w:space="0" w:color="auto"/>
      </w:divBdr>
    </w:div>
    <w:div w:id="1937781789">
      <w:bodyDiv w:val="1"/>
      <w:marLeft w:val="0"/>
      <w:marRight w:val="0"/>
      <w:marTop w:val="0"/>
      <w:marBottom w:val="0"/>
      <w:divBdr>
        <w:top w:val="none" w:sz="0" w:space="0" w:color="auto"/>
        <w:left w:val="none" w:sz="0" w:space="0" w:color="auto"/>
        <w:bottom w:val="none" w:sz="0" w:space="0" w:color="auto"/>
        <w:right w:val="none" w:sz="0" w:space="0" w:color="auto"/>
      </w:divBdr>
    </w:div>
    <w:div w:id="1940526982">
      <w:bodyDiv w:val="1"/>
      <w:marLeft w:val="0"/>
      <w:marRight w:val="0"/>
      <w:marTop w:val="0"/>
      <w:marBottom w:val="0"/>
      <w:divBdr>
        <w:top w:val="none" w:sz="0" w:space="0" w:color="auto"/>
        <w:left w:val="none" w:sz="0" w:space="0" w:color="auto"/>
        <w:bottom w:val="none" w:sz="0" w:space="0" w:color="auto"/>
        <w:right w:val="none" w:sz="0" w:space="0" w:color="auto"/>
      </w:divBdr>
    </w:div>
    <w:div w:id="1956019968">
      <w:bodyDiv w:val="1"/>
      <w:marLeft w:val="0"/>
      <w:marRight w:val="0"/>
      <w:marTop w:val="0"/>
      <w:marBottom w:val="0"/>
      <w:divBdr>
        <w:top w:val="none" w:sz="0" w:space="0" w:color="auto"/>
        <w:left w:val="none" w:sz="0" w:space="0" w:color="auto"/>
        <w:bottom w:val="none" w:sz="0" w:space="0" w:color="auto"/>
        <w:right w:val="none" w:sz="0" w:space="0" w:color="auto"/>
      </w:divBdr>
    </w:div>
    <w:div w:id="1961260591">
      <w:bodyDiv w:val="1"/>
      <w:marLeft w:val="0"/>
      <w:marRight w:val="0"/>
      <w:marTop w:val="0"/>
      <w:marBottom w:val="0"/>
      <w:divBdr>
        <w:top w:val="none" w:sz="0" w:space="0" w:color="auto"/>
        <w:left w:val="none" w:sz="0" w:space="0" w:color="auto"/>
        <w:bottom w:val="none" w:sz="0" w:space="0" w:color="auto"/>
        <w:right w:val="none" w:sz="0" w:space="0" w:color="auto"/>
      </w:divBdr>
    </w:div>
    <w:div w:id="1981380552">
      <w:bodyDiv w:val="1"/>
      <w:marLeft w:val="0"/>
      <w:marRight w:val="0"/>
      <w:marTop w:val="0"/>
      <w:marBottom w:val="0"/>
      <w:divBdr>
        <w:top w:val="none" w:sz="0" w:space="0" w:color="auto"/>
        <w:left w:val="none" w:sz="0" w:space="0" w:color="auto"/>
        <w:bottom w:val="none" w:sz="0" w:space="0" w:color="auto"/>
        <w:right w:val="none" w:sz="0" w:space="0" w:color="auto"/>
      </w:divBdr>
    </w:div>
    <w:div w:id="2010790345">
      <w:bodyDiv w:val="1"/>
      <w:marLeft w:val="0"/>
      <w:marRight w:val="0"/>
      <w:marTop w:val="0"/>
      <w:marBottom w:val="0"/>
      <w:divBdr>
        <w:top w:val="none" w:sz="0" w:space="0" w:color="auto"/>
        <w:left w:val="none" w:sz="0" w:space="0" w:color="auto"/>
        <w:bottom w:val="none" w:sz="0" w:space="0" w:color="auto"/>
        <w:right w:val="none" w:sz="0" w:space="0" w:color="auto"/>
      </w:divBdr>
    </w:div>
    <w:div w:id="2024890457">
      <w:bodyDiv w:val="1"/>
      <w:marLeft w:val="0"/>
      <w:marRight w:val="0"/>
      <w:marTop w:val="0"/>
      <w:marBottom w:val="0"/>
      <w:divBdr>
        <w:top w:val="none" w:sz="0" w:space="0" w:color="auto"/>
        <w:left w:val="none" w:sz="0" w:space="0" w:color="auto"/>
        <w:bottom w:val="none" w:sz="0" w:space="0" w:color="auto"/>
        <w:right w:val="none" w:sz="0" w:space="0" w:color="auto"/>
      </w:divBdr>
    </w:div>
    <w:div w:id="2079672605">
      <w:bodyDiv w:val="1"/>
      <w:marLeft w:val="0"/>
      <w:marRight w:val="0"/>
      <w:marTop w:val="0"/>
      <w:marBottom w:val="0"/>
      <w:divBdr>
        <w:top w:val="none" w:sz="0" w:space="0" w:color="auto"/>
        <w:left w:val="none" w:sz="0" w:space="0" w:color="auto"/>
        <w:bottom w:val="none" w:sz="0" w:space="0" w:color="auto"/>
        <w:right w:val="none" w:sz="0" w:space="0" w:color="auto"/>
      </w:divBdr>
    </w:div>
    <w:div w:id="2080707123">
      <w:bodyDiv w:val="1"/>
      <w:marLeft w:val="0"/>
      <w:marRight w:val="0"/>
      <w:marTop w:val="0"/>
      <w:marBottom w:val="0"/>
      <w:divBdr>
        <w:top w:val="none" w:sz="0" w:space="0" w:color="auto"/>
        <w:left w:val="none" w:sz="0" w:space="0" w:color="auto"/>
        <w:bottom w:val="none" w:sz="0" w:space="0" w:color="auto"/>
        <w:right w:val="none" w:sz="0" w:space="0" w:color="auto"/>
      </w:divBdr>
    </w:div>
    <w:div w:id="2084329183">
      <w:bodyDiv w:val="1"/>
      <w:marLeft w:val="0"/>
      <w:marRight w:val="0"/>
      <w:marTop w:val="0"/>
      <w:marBottom w:val="0"/>
      <w:divBdr>
        <w:top w:val="none" w:sz="0" w:space="0" w:color="auto"/>
        <w:left w:val="none" w:sz="0" w:space="0" w:color="auto"/>
        <w:bottom w:val="none" w:sz="0" w:space="0" w:color="auto"/>
        <w:right w:val="none" w:sz="0" w:space="0" w:color="auto"/>
      </w:divBdr>
    </w:div>
    <w:div w:id="2085686897">
      <w:bodyDiv w:val="1"/>
      <w:marLeft w:val="0"/>
      <w:marRight w:val="0"/>
      <w:marTop w:val="0"/>
      <w:marBottom w:val="0"/>
      <w:divBdr>
        <w:top w:val="none" w:sz="0" w:space="0" w:color="auto"/>
        <w:left w:val="none" w:sz="0" w:space="0" w:color="auto"/>
        <w:bottom w:val="none" w:sz="0" w:space="0" w:color="auto"/>
        <w:right w:val="none" w:sz="0" w:space="0" w:color="auto"/>
      </w:divBdr>
    </w:div>
    <w:div w:id="2093550332">
      <w:bodyDiv w:val="1"/>
      <w:marLeft w:val="0"/>
      <w:marRight w:val="0"/>
      <w:marTop w:val="0"/>
      <w:marBottom w:val="0"/>
      <w:divBdr>
        <w:top w:val="none" w:sz="0" w:space="0" w:color="auto"/>
        <w:left w:val="none" w:sz="0" w:space="0" w:color="auto"/>
        <w:bottom w:val="none" w:sz="0" w:space="0" w:color="auto"/>
        <w:right w:val="none" w:sz="0" w:space="0" w:color="auto"/>
      </w:divBdr>
    </w:div>
    <w:div w:id="2095005368">
      <w:bodyDiv w:val="1"/>
      <w:marLeft w:val="0"/>
      <w:marRight w:val="0"/>
      <w:marTop w:val="0"/>
      <w:marBottom w:val="0"/>
      <w:divBdr>
        <w:top w:val="none" w:sz="0" w:space="0" w:color="auto"/>
        <w:left w:val="none" w:sz="0" w:space="0" w:color="auto"/>
        <w:bottom w:val="none" w:sz="0" w:space="0" w:color="auto"/>
        <w:right w:val="none" w:sz="0" w:space="0" w:color="auto"/>
      </w:divBdr>
    </w:div>
    <w:div w:id="2101099797">
      <w:bodyDiv w:val="1"/>
      <w:marLeft w:val="0"/>
      <w:marRight w:val="0"/>
      <w:marTop w:val="0"/>
      <w:marBottom w:val="0"/>
      <w:divBdr>
        <w:top w:val="none" w:sz="0" w:space="0" w:color="auto"/>
        <w:left w:val="none" w:sz="0" w:space="0" w:color="auto"/>
        <w:bottom w:val="none" w:sz="0" w:space="0" w:color="auto"/>
        <w:right w:val="none" w:sz="0" w:space="0" w:color="auto"/>
      </w:divBdr>
    </w:div>
    <w:div w:id="2116291037">
      <w:bodyDiv w:val="1"/>
      <w:marLeft w:val="0"/>
      <w:marRight w:val="0"/>
      <w:marTop w:val="0"/>
      <w:marBottom w:val="0"/>
      <w:divBdr>
        <w:top w:val="none" w:sz="0" w:space="0" w:color="auto"/>
        <w:left w:val="none" w:sz="0" w:space="0" w:color="auto"/>
        <w:bottom w:val="none" w:sz="0" w:space="0" w:color="auto"/>
        <w:right w:val="none" w:sz="0" w:space="0" w:color="auto"/>
      </w:divBdr>
    </w:div>
    <w:div w:id="2126726293">
      <w:bodyDiv w:val="1"/>
      <w:marLeft w:val="0"/>
      <w:marRight w:val="0"/>
      <w:marTop w:val="0"/>
      <w:marBottom w:val="0"/>
      <w:divBdr>
        <w:top w:val="none" w:sz="0" w:space="0" w:color="auto"/>
        <w:left w:val="none" w:sz="0" w:space="0" w:color="auto"/>
        <w:bottom w:val="none" w:sz="0" w:space="0" w:color="auto"/>
        <w:right w:val="none" w:sz="0" w:space="0" w:color="auto"/>
      </w:divBdr>
    </w:div>
    <w:div w:id="2131514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6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d_m\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NCS22</b:Tag>
    <b:SourceType>InternetSite</b:SourceType>
    <b:Guid>{2DD651A2-41B2-42D5-B1E7-859DBB7A4E69}</b:Guid>
    <b:Title>Advice on how to get the most from penetration testing</b:Title>
    <b:Year>2022</b:Year>
    <b:Author>
      <b:Author>
        <b:Corporate>NCSC</b:Corporate>
      </b:Author>
    </b:Author>
    <b:YearAccessed>2022</b:YearAccessed>
    <b:MonthAccessed>December</b:MonthAccessed>
    <b:DayAccessed>3</b:DayAccessed>
    <b:URL>https://www.ncsc.gov.uk/guidance/penetration-testing</b:URL>
    <b:RefOrder>1</b:RefOrder>
  </b:Source>
  <b:Source>
    <b:Tag>Imp22</b:Tag>
    <b:SourceType>InternetSite</b:SourceType>
    <b:Guid>{27D9F960-0AD9-4E6F-A930-D05FDAFD4E7A}</b:Guid>
    <b:Author>
      <b:Author>
        <b:Corporate>Imperva</b:Corporate>
      </b:Author>
    </b:Author>
    <b:Title>Imperva</b:Title>
    <b:Year>2022</b:Year>
    <b:YearAccessed>2022</b:YearAccessed>
    <b:MonthAccessed>12</b:MonthAccessed>
    <b:DayAccessed>3</b:DayAccessed>
    <b:URL>https://www.imperva.com/learn/application-security/vulnerability-assessment/#:~:text=A%20vulnerability%20assessment%20is%20a,mitigation,%20if%20and%20whenever%20needed.</b:URL>
    <b:RefOrder>3</b:RefOrder>
  </b:Source>
  <b:Source>
    <b:Tag>Kal16</b:Tag>
    <b:SourceType>InternetSite</b:SourceType>
    <b:Guid>{BAF3E7E9-4C42-42AB-9DDB-0C2F4B09A423}</b:Guid>
    <b:Author>
      <b:Author>
        <b:Corporate>Kali Linux</b:Corporate>
      </b:Author>
    </b:Author>
    <b:Title>Tool Documentation</b:Title>
    <b:Year>2016</b:Year>
    <b:YearAccessed>2022</b:YearAccessed>
    <b:MonthAccessed>12</b:MonthAccessed>
    <b:DayAccessed>3</b:DayAccessed>
    <b:URL>https://www.kali.org/tools/nmap/</b:URL>
    <b:RefOrder>5</b:RefOrder>
  </b:Source>
  <b:Source>
    <b:Tag>Nma22</b:Tag>
    <b:SourceType>InternetSite</b:SourceType>
    <b:Guid>{AD4A771C-5B54-490E-864D-CE021DD36853}</b:Guid>
    <b:Author>
      <b:Author>
        <b:Corporate>Nmap</b:Corporate>
      </b:Author>
    </b:Author>
    <b:Title>Nmap Scripting Engine </b:Title>
    <b:Year>2022</b:Year>
    <b:YearAccessed>2022</b:YearAccessed>
    <b:MonthAccessed>12</b:MonthAccessed>
    <b:DayAccessed>3</b:DayAccessed>
    <b:URL>https://nmap.org/book/nse-usage.html</b:URL>
    <b:RefOrder>6</b:RefOrder>
  </b:Source>
  <b:Source>
    <b:Tag>Kal22</b:Tag>
    <b:SourceType>InternetSite</b:SourceType>
    <b:Guid>{4C266DBC-B100-4142-AF3A-D8ED35BCF85E}</b:Guid>
    <b:Title>Polenum</b:Title>
    <b:Year>2022</b:Year>
    <b:Author>
      <b:Author>
        <b:Corporate>Kali Linux</b:Corporate>
      </b:Author>
    </b:Author>
    <b:YearAccessed>2022</b:YearAccessed>
    <b:MonthAccessed>12</b:MonthAccessed>
    <b:DayAccessed>9</b:DayAccessed>
    <b:URL>https://www.kali.org/tools/polenum/</b:URL>
    <b:RefOrder>7</b:RefOrder>
  </b:Source>
  <b:Source>
    <b:Tag>Kal221</b:Tag>
    <b:SourceType>InternetSite</b:SourceType>
    <b:Guid>{E4633CA6-E6E9-4F1E-8DB8-FF0443349F5F}</b:Guid>
    <b:Author>
      <b:Author>
        <b:Corporate>Kali Linux</b:Corporate>
      </b:Author>
    </b:Author>
    <b:Title>Crackmapexec</b:Title>
    <b:Year>2022</b:Year>
    <b:YearAccessed>2022</b:YearAccessed>
    <b:MonthAccessed>12</b:MonthAccessed>
    <b:DayAccessed>9</b:DayAccessed>
    <b:URL>https://www.kali.org/tools/crackmapexec/</b:URL>
    <b:RefOrder>8</b:RefOrder>
  </b:Source>
  <b:Source>
    <b:Tag>Sat20</b:Tag>
    <b:SourceType>InternetSite</b:SourceType>
    <b:Guid>{41D3C1BF-40C7-48D0-B3F2-6B257297EE57}</b:Guid>
    <b:Author>
      <b:Author>
        <b:NameList>
          <b:Person>
            <b:Last>Satran</b:Last>
            <b:First>Michael</b:First>
          </b:Person>
          <b:Person>
            <b:Last>Batchelor</b:Last>
            <b:First>Drew</b:First>
          </b:Person>
          <b:Person>
            <b:Last>Ashcraft</b:Last>
            <b:First>Alvin</b:First>
          </b:Person>
        </b:NameList>
      </b:Author>
    </b:Author>
    <b:Title>Bad-Pwd-Count attribute</b:Title>
    <b:Year>2020</b:Year>
    <b:YearAccessed>2022</b:YearAccessed>
    <b:MonthAccessed>12</b:MonthAccessed>
    <b:DayAccessed>9</b:DayAccessed>
    <b:URL>https://learn.microsoft.com/en-us/windows/win32/adschema/a-badpwdcount</b:URL>
    <b:RefOrder>9</b:RefOrder>
  </b:Source>
  <b:Source>
    <b:Tag>Kal222</b:Tag>
    <b:SourceType>InternetSite</b:SourceType>
    <b:Guid>{C90CA784-06C5-4C3A-9AB4-046B2DC607D2}</b:Guid>
    <b:Author>
      <b:Author>
        <b:Corporate>Kali Linux</b:Corporate>
      </b:Author>
    </b:Author>
    <b:Title>Enum4linux</b:Title>
    <b:Year>2022</b:Year>
    <b:YearAccessed>2022</b:YearAccessed>
    <b:MonthAccessed>12</b:MonthAccessed>
    <b:DayAccessed>10</b:DayAccessed>
    <b:URL>https://www.kali.org/tools/enum4linux/</b:URL>
    <b:RefOrder>10</b:RefOrder>
  </b:Source>
  <b:Source>
    <b:Tag>MRL08</b:Tag>
    <b:SourceType>InternetSite</b:SourceType>
    <b:Guid>{1E026079-AE14-421A-BB37-CA6C290DD6F7}</b:Guid>
    <b:Author>
      <b:Author>
        <b:NameList>
          <b:Person>
            <b:Last>MRL</b:Last>
          </b:Person>
        </b:NameList>
      </b:Author>
    </b:Author>
    <b:Title>Enum4linux</b:Title>
    <b:Year>2008</b:Year>
    <b:YearAccessed>2022</b:YearAccessed>
    <b:MonthAccessed>12</b:MonthAccessed>
    <b:DayAccessed>10</b:DayAccessed>
    <b:URL>https://labs.portcullis.co.uk/tools/enum4linux/</b:URL>
    <b:RefOrder>12</b:RefOrder>
  </b:Source>
  <b:Source>
    <b:Tag>Wik20</b:Tag>
    <b:SourceType>InternetSite</b:SourceType>
    <b:Guid>{417936CA-AE1A-45A9-A7E9-B097E903AFC9}</b:Guid>
    <b:Author>
      <b:Author>
        <b:Corporate>Wikipedia</b:Corporate>
      </b:Author>
    </b:Author>
    <b:Title>Relative Identifer</b:Title>
    <b:Year>2020</b:Year>
    <b:YearAccessed>2022</b:YearAccessed>
    <b:MonthAccessed>12</b:MonthAccessed>
    <b:DayAccessed>10</b:DayAccessed>
    <b:URL>https://en.wikipedia.org/wiki/Relative_identifier</b:URL>
    <b:RefOrder>11</b:RefOrder>
  </b:Source>
  <b:Source>
    <b:Tag>Har20</b:Tag>
    <b:SourceType>InternetSite</b:SourceType>
    <b:Guid>{9D189112-D383-4AE0-B5D6-A5FBA34FE22A}</b:Guid>
    <b:Author>
      <b:Author>
        <b:NameList>
          <b:Person>
            <b:Last>Harley</b:Last>
          </b:Person>
        </b:NameList>
      </b:Author>
    </b:Author>
    <b:Title>Dealing w/ Gobuster “WildCard” and “Status Code” Errors</b:Title>
    <b:Year>2020</b:Year>
    <b:YearAccessed>2022</b:YearAccessed>
    <b:MonthAccessed>12</b:MonthAccessed>
    <b:DayAccessed>11</b:DayAccessed>
    <b:URL>https://infinitelogins.com/2020/09/05/dealing-gobuster-wildcard-and-status-code-errors/</b:URL>
    <b:RefOrder>14</b:RefOrder>
  </b:Source>
  <b:Source>
    <b:Tag>Kal223</b:Tag>
    <b:SourceType>InternetSite</b:SourceType>
    <b:Guid>{2FC7DB09-9034-41C9-AE87-EA2BB04A93B0}</b:Guid>
    <b:Author>
      <b:Author>
        <b:Corporate>Kali Linux</b:Corporate>
      </b:Author>
    </b:Author>
    <b:Title>Gobuster</b:Title>
    <b:Year>2022</b:Year>
    <b:YearAccessed>2022</b:YearAccessed>
    <b:MonthAccessed>12</b:MonthAccessed>
    <b:DayAccessed>11</b:DayAccessed>
    <b:URL>https://www.kali.org/tools/gobuster/</b:URL>
    <b:RefOrder>13</b:RefOrder>
  </b:Source>
  <b:Source>
    <b:Tag>LinNA</b:Tag>
    <b:SourceType>InternetSite</b:SourceType>
    <b:Guid>{EEA81533-315E-46A2-B26C-789024D1B013}</b:Guid>
    <b:Author>
      <b:Author>
        <b:Corporate>Linux Die.net</b:Corporate>
      </b:Author>
    </b:Author>
    <b:Title>ping - Linux manual page</b:Title>
    <b:Year>N/A</b:Year>
    <b:YearAccessed>2022</b:YearAccessed>
    <b:MonthAccessed>12</b:MonthAccessed>
    <b:DayAccessed>17</b:DayAccessed>
    <b:URL>https://linux.die.net/man/8/ping</b:URL>
    <b:RefOrder>4</b:RefOrder>
  </b:Source>
  <b:Source>
    <b:Tag>Kal224</b:Tag>
    <b:SourceType>InternetSite</b:SourceType>
    <b:Guid>{63A39FB4-6C04-486B-8235-73B51DFCBC82}</b:Guid>
    <b:Author>
      <b:Author>
        <b:Corporate>Kali Linux</b:Corporate>
      </b:Author>
    </b:Author>
    <b:Title>ExploitDB</b:Title>
    <b:Year>2022</b:Year>
    <b:YearAccessed>2022</b:YearAccessed>
    <b:MonthAccessed>12</b:MonthAccessed>
    <b:DayAccessed>17</b:DayAccessed>
    <b:URL>https://www.kali.org/tools/exploitdb/</b:URL>
    <b:RefOrder>15</b:RefOrder>
  </b:Source>
  <b:Source>
    <b:Tag>Liq14</b:Tag>
    <b:SourceType>InternetSite</b:SourceType>
    <b:Guid>{633E22B8-336F-4918-9332-9431532DD049}</b:Guid>
    <b:Author>
      <b:Author>
        <b:NameList>
          <b:Person>
            <b:Last>Liquidworm</b:Last>
          </b:Person>
        </b:NameList>
      </b:Author>
    </b:Author>
    <b:Title>Lunar CMS 3.3 - Remote Command Execution</b:Title>
    <b:Year>2014</b:Year>
    <b:YearAccessed>2022</b:YearAccessed>
    <b:MonthAccessed>12</b:MonthAccessed>
    <b:DayAccessed>17</b:DayAccessed>
    <b:URL>https://www.exploit-db.com/exploits/33867</b:URL>
    <b:RefOrder>16</b:RefOrder>
  </b:Source>
  <b:Source>
    <b:Tag>Kali22</b:Tag>
    <b:SourceType>InternetSite</b:SourceType>
    <b:Guid>{CC32202E-C45C-43A3-BDF5-1FDBF97812FD}</b:Guid>
    <b:Author>
      <b:Author>
        <b:Corporate>Kali Linux</b:Corporate>
      </b:Author>
    </b:Author>
    <b:Title>Nmap Tool Usage</b:Title>
    <b:Year>2022</b:Year>
    <b:YearAccessed>23</b:YearAccessed>
    <b:MonthAccessed>11</b:MonthAccessed>
    <b:DayAccessed>1</b:DayAccessed>
    <b:URL>https://www.kali.org/tools/nmap/#ncat-1</b:URL>
    <b:RefOrder>17</b:RefOrder>
  </b:Source>
  <b:Source>
    <b:Tag>Mic22</b:Tag>
    <b:SourceType>InternetSite</b:SourceType>
    <b:Guid>{2A12808C-51E8-4D41-81D7-6E267B9E7F62}</b:Guid>
    <b:Author>
      <b:Author>
        <b:Corporate>Microsoft</b:Corporate>
      </b:Author>
    </b:Author>
    <b:Title>Set-ADAccountPassword</b:Title>
    <b:Year>2022</b:Year>
    <b:YearAccessed>2023</b:YearAccessed>
    <b:MonthAccessed>1</b:MonthAccessed>
    <b:DayAccessed>14</b:DayAccessed>
    <b:URL>https://learn.microsoft.com/en-us/powershell/module/activedirectory/set-adaccountpassword?view=windowsserver2022-ps</b:URL>
    <b:RefOrder>18</b:RefOrder>
  </b:Source>
  <b:Source>
    <b:Tag>Adm18</b:Tag>
    <b:SourceType>InternetSite</b:SourceType>
    <b:Guid>{B8ABAA7A-2EC1-4189-A2DA-C9A0643FC557}</b:Guid>
    <b:Author>
      <b:Author>
        <b:NameList>
          <b:Person>
            <b:Last>Administrator</b:Last>
          </b:Person>
        </b:NameList>
      </b:Author>
    </b:Author>
    <b:Title>Dumping Domain Password Hashes</b:Title>
    <b:Year>2018</b:Year>
    <b:YearAccessed>2023</b:YearAccessed>
    <b:MonthAccessed>1</b:MonthAccessed>
    <b:DayAccessed>14</b:DayAccessed>
    <b:URL>https://pentestlab.blog/2018/07/04/dumping-domain-password-hashes/</b:URL>
    <b:RefOrder>19</b:RefOrder>
  </b:Source>
  <b:Source>
    <b:Tag>HashCat22</b:Tag>
    <b:SourceType>InternetSite</b:SourceType>
    <b:Guid>{904DB5AE-B3AF-41CA-B996-D5645D1CD7F0}</b:Guid>
    <b:Author>
      <b:Author>
        <b:Corporate>Kali Linux</b:Corporate>
      </b:Author>
    </b:Author>
    <b:Title>Hashcat</b:Title>
    <b:Year>2022</b:Year>
    <b:YearAccessed>2023</b:YearAccessed>
    <b:MonthAccessed>1</b:MonthAccessed>
    <b:DayAccessed>14</b:DayAccessed>
    <b:URL>https://www.kali.org/tools/hashcat/</b:URL>
    <b:RefOrder>20</b:RefOrder>
  </b:Source>
  <b:Source>
    <b:Tag>Luk20</b:Tag>
    <b:SourceType>InternetSite</b:SourceType>
    <b:Guid>{414153F2-0AFF-487C-8E59-24188912213C}</b:Guid>
    <b:Author>
      <b:Author>
        <b:NameList>
          <b:Person>
            <b:Last>Irwin</b:Last>
            <b:First>Luke</b:First>
          </b:Person>
        </b:NameList>
      </b:Author>
    </b:Author>
    <b:Title>UK cyber crime rate has doubled in the past five years</b:Title>
    <b:Year>2020</b:Year>
    <b:YearAccessed>2023</b:YearAccessed>
    <b:MonthAccessed>1</b:MonthAccessed>
    <b:DayAccessed>15</b:DayAccessed>
    <b:URL>https://www.itgovernance.co.uk/blog/uk-cyber-crime-rate-has-doubled-in-the-past-five-years</b:URL>
    <b:RefOrder>2</b:RefOrder>
  </b:Source>
  <b:Source>
    <b:Tag>GorNA</b:Tag>
    <b:SourceType>InternetSite</b:SourceType>
    <b:Guid>{CAAD35B3-A983-48BE-976A-459F20024B2C}</b:Guid>
    <b:Author>
      <b:Author>
        <b:NameList>
          <b:Person>
            <b:Last>Lyon</b:Last>
            <b:First>Gordon</b:First>
          </b:Person>
        </b:NameList>
      </b:Author>
    </b:Author>
    <b:Title>Block and Slow Nmap with Firewalls</b:Title>
    <b:Year>N/A</b:Year>
    <b:YearAccessed>2023</b:YearAccessed>
    <b:MonthAccessed>1</b:MonthAccessed>
    <b:DayAccessed>16</b:DayAccessed>
    <b:URL>https://nmap.org/book/nmap-defenses-firewalls.html</b:URL>
    <b:RefOrder>22</b:RefOrder>
  </b:Source>
  <b:Source>
    <b:Tag>Gor09</b:Tag>
    <b:SourceType>InternetSite</b:SourceType>
    <b:Guid>{41FB2F3A-6F08-4573-B2F9-346E011DC41F}</b:Guid>
    <b:Author>
      <b:Author>
        <b:NameList>
          <b:Person>
            <b:Last>Lyon</b:Last>
            <b:First>Gordon</b:First>
          </b:Person>
        </b:NameList>
      </b:Author>
    </b:Author>
    <b:Title>Block and Slow Nmap with Firewalls</b:Title>
    <b:Year>2009</b:Year>
    <b:YearAccessed>2023</b:YearAccessed>
    <b:MonthAccessed>16</b:MonthAccessed>
    <b:DayAccessed>1</b:DayAccessed>
    <b:URL>https://nmap.org/book/nmap-defenses-firewalls.html</b:URL>
    <b:RefOrder>21</b:RefOrder>
  </b:Source>
</b:Sources>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FDC4075E-E99A-4A0F-87DA-C618750B4ED9}">
  <ds:schemaRefs>
    <ds:schemaRef ds:uri="http://schemas.openxmlformats.org/officeDocument/2006/bibliography"/>
  </ds:schemaRefs>
</ds:datastoreItem>
</file>

<file path=customXml/itemProps2.xml><?xml version="1.0" encoding="utf-8"?>
<ds:datastoreItem xmlns:ds="http://schemas.openxmlformats.org/officeDocument/2006/customXml" ds:itemID="{499EA1EC-B023-4266-9865-E1EDA122A8C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1585</TotalTime>
  <Pages>51</Pages>
  <Words>7860</Words>
  <Characters>44804</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UAD</Company>
  <LinksUpToDate>false</LinksUpToDate>
  <CharactersWithSpaces>52559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Colin M</dc:creator>
  <cp:lastModifiedBy>DAVID COX</cp:lastModifiedBy>
  <cp:revision>678</cp:revision>
  <dcterms:created xsi:type="dcterms:W3CDTF">2022-12-04T18:09:00Z</dcterms:created>
  <dcterms:modified xsi:type="dcterms:W3CDTF">2023-01-17T16:19:00Z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